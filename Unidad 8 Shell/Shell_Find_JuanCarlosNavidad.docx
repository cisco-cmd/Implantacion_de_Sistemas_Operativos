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4A2E57AD" w14:textId="7AEDD49C" w:rsidR="00D077E9" w:rsidRDefault="00835BBE" w:rsidP="00D70D02">
      <w:pPr>
        <w:rPr>
          <w:noProof/>
        </w:rPr>
      </w:pPr>
      <w:bookmarkStart w:id="0" w:name="_Hlk126263008"/>
      <w:bookmarkEnd w:id="0"/>
      <w:r>
        <w:rPr>
          <w:noProof/>
        </w:rPr>
        <w:drawing>
          <wp:anchor distT="0" distB="0" distL="114300" distR="114300" simplePos="0" relativeHeight="251718144" behindDoc="1" locked="0" layoutInCell="1" allowOverlap="1" wp14:anchorId="6FC0F29F" wp14:editId="0ED0AA59">
            <wp:simplePos x="0" y="0"/>
            <wp:positionH relativeFrom="column">
              <wp:posOffset>-2727960</wp:posOffset>
            </wp:positionH>
            <wp:positionV relativeFrom="paragraph">
              <wp:posOffset>-708660</wp:posOffset>
            </wp:positionV>
            <wp:extent cx="16562070" cy="11041380"/>
            <wp:effectExtent l="0" t="0" r="0" b="7620"/>
            <wp:wrapNone/>
            <wp:docPr id="3" name="Imagen 3" descr="Qué es, y cómo realizar, una conexión SSH | Professor Fal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é es, y cómo realizar, una conexión SSH | Professor Fal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1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070" cy="110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737967A1" w:rsidR="00D077E9" w:rsidRDefault="00D077E9" w:rsidP="00AB02A7">
            <w:pPr>
              <w:rPr>
                <w:noProof/>
              </w:rPr>
            </w:pPr>
          </w:p>
          <w:p w14:paraId="19779501" w14:textId="16891DD0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30F78BB1" w:rsidR="00D077E9" w:rsidRDefault="00E01E9A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0B3D7D78" wp14:editId="486E50AE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1351915</wp:posOffset>
                  </wp:positionV>
                  <wp:extent cx="3802743" cy="3802743"/>
                  <wp:effectExtent l="0" t="0" r="0" b="7620"/>
                  <wp:wrapNone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743" cy="380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06400" sx="102000" sy="102000" algn="ctr" rotWithShape="0">
                              <a:schemeClr val="bg1">
                                <a:lumMod val="85000"/>
                                <a:alpha val="40000"/>
                              </a:scheme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1217187" wp14:editId="1F9EED99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984250</wp:posOffset>
                      </wp:positionV>
                      <wp:extent cx="2244290" cy="0"/>
                      <wp:effectExtent l="171450" t="247650" r="156210" b="2667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4290" cy="0"/>
                              </a:xfrm>
                              <a:prstGeom prst="line">
                                <a:avLst/>
                              </a:prstGeom>
                              <a:ln w="92075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254000" sx="102000" sy="102000" algn="ctr" rotWithShape="0">
                                  <a:schemeClr val="bg1">
                                    <a:lumMod val="85000"/>
                                    <a:alpha val="40000"/>
                                  </a:scheme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98483" id="Conector recto 5" o:spid="_x0000_s1026" alt="divisor de texto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77.5pt" to="189.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" strokecolor="white [3212]" strokeweight="7.25pt">
                      <v:shadow on="t" type="perspective" color="#d8d8d8 [2732]" opacity="26214f" offset="0,0" matrix="66847f,,,66847f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09145AA" wp14:editId="251854F6">
                      <wp:simplePos x="0" y="0"/>
                      <wp:positionH relativeFrom="margin">
                        <wp:posOffset>53340</wp:posOffset>
                      </wp:positionH>
                      <wp:positionV relativeFrom="paragraph">
                        <wp:posOffset>104776</wp:posOffset>
                      </wp:positionV>
                      <wp:extent cx="2771775" cy="7239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1775" cy="72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03E83262" w:rsidR="00D077E9" w:rsidRPr="00E01E9A" w:rsidRDefault="00096D68" w:rsidP="005B2FB5">
                                  <w:pPr>
                                    <w:pStyle w:val="Ttulo"/>
                                    <w:spacing w:after="0"/>
                                    <w:jc w:val="both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Cs w:val="72"/>
                                      <w:lang w:bidi="es-ES"/>
                                    </w:rPr>
                                  </w:pPr>
                                  <w:r w:rsidRPr="00E01E9A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Cs w:val="72"/>
                                      <w:lang w:bidi="es-ES"/>
                                    </w:rPr>
                                    <w:t>SHELL</w:t>
                                  </w:r>
                                  <w:r w:rsidR="0044629F" w:rsidRPr="00E01E9A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Cs w:val="72"/>
                                      <w:lang w:bidi="es-ES"/>
                                    </w:rPr>
                                    <w:t>:</w:t>
                                  </w:r>
                                  <w:r w:rsidR="00E01E9A" w:rsidRPr="00E01E9A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Cs w:val="72"/>
                                      <w:lang w:bidi="es-ES"/>
                                    </w:rPr>
                                    <w:t xml:space="preserve"> FIND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2pt;margin-top:8.25pt;width:218.25pt;height:57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" filled="f" stroked="f" strokeweight=".5pt">
                      <v:textbox>
                        <w:txbxContent>
                          <w:p w14:paraId="6E4B0DF9" w14:textId="03E83262" w:rsidR="00D077E9" w:rsidRPr="00E01E9A" w:rsidRDefault="00096D68" w:rsidP="005B2FB5">
                            <w:pPr>
                              <w:pStyle w:val="Ttulo"/>
                              <w:spacing w:after="0"/>
                              <w:jc w:val="both"/>
                              <w:rPr>
                                <w:rFonts w:ascii="Poppins" w:hAnsi="Poppins" w:cs="Poppins"/>
                                <w:color w:val="FFFFFF" w:themeColor="background1"/>
                                <w:szCs w:val="72"/>
                                <w:lang w:bidi="es-ES"/>
                              </w:rPr>
                            </w:pPr>
                            <w:r w:rsidRPr="00E01E9A">
                              <w:rPr>
                                <w:rFonts w:ascii="Poppins" w:hAnsi="Poppins" w:cs="Poppins"/>
                                <w:color w:val="FFFFFF" w:themeColor="background1"/>
                                <w:szCs w:val="72"/>
                                <w:lang w:bidi="es-ES"/>
                              </w:rPr>
                              <w:t>SHELL</w:t>
                            </w:r>
                            <w:r w:rsidR="0044629F" w:rsidRPr="00E01E9A">
                              <w:rPr>
                                <w:rFonts w:ascii="Poppins" w:hAnsi="Poppins" w:cs="Poppins"/>
                                <w:color w:val="FFFFFF" w:themeColor="background1"/>
                                <w:szCs w:val="72"/>
                                <w:lang w:bidi="es-ES"/>
                              </w:rPr>
                              <w:t>:</w:t>
                            </w:r>
                            <w:r w:rsidR="00E01E9A" w:rsidRPr="00E01E9A">
                              <w:rPr>
                                <w:rFonts w:ascii="Poppins" w:hAnsi="Poppins" w:cs="Poppins"/>
                                <w:color w:val="FFFFFF" w:themeColor="background1"/>
                                <w:szCs w:val="72"/>
                                <w:lang w:bidi="es-ES"/>
                              </w:rPr>
                              <w:t xml:space="preserve"> FIND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2C7CAFBA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46BDF55B" wp14:editId="37287BE9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42900" r="29019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53000">
                                    <a:schemeClr val="bg2">
                                      <a:lumMod val="25000"/>
                                      <a:alpha val="80000"/>
                                    </a:schemeClr>
                                  </a:gs>
                                  <a:gs pos="100000">
                                    <a:schemeClr val="bg2">
                                      <a:lumMod val="10000"/>
                                      <a:alpha val="84000"/>
                                    </a:schemeClr>
                                  </a:gs>
                                  <a:gs pos="62000">
                                    <a:schemeClr val="bg2">
                                      <a:lumMod val="25000"/>
                                      <a:alpha val="9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rgbClr val="000000">
                                    <a:alpha val="58000"/>
                                  </a:srgb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45910F" id="Rectángulo: esquinas redondeadas 12" o:spid="_x0000_s1026" style="position:absolute;margin-left:-9.25pt;margin-top:-452.35pt;width:310.15pt;height:68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" fillcolor="#393737 [814]" stroked="f" strokeweight="2pt">
                      <v:fill opacity="55050f" color2="#161616 [334]" o:opacity2="52428f" colors="0 #3b3838;34734f #3b3838;40632f #3b3838" focus="100%" type="gradient"/>
                      <v:shadow on="t" type="perspective" color="black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236FE7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3AB2F27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2D5AAE8F" w:rsidR="00D077E9" w:rsidRPr="00D86945" w:rsidRDefault="00B10A4A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007FF86F" wp14:editId="163D473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756419</wp:posOffset>
                      </wp:positionV>
                      <wp:extent cx="2244290" cy="0"/>
                      <wp:effectExtent l="171450" t="247650" r="156210" b="266700"/>
                      <wp:wrapNone/>
                      <wp:docPr id="60" name="Conector recto 60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4290" cy="0"/>
                              </a:xfrm>
                              <a:prstGeom prst="line">
                                <a:avLst/>
                              </a:prstGeom>
                              <a:ln w="92075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254000" sx="102000" sy="102000" algn="ctr" rotWithShape="0">
                                  <a:schemeClr val="bg1">
                                    <a:lumMod val="85000"/>
                                    <a:alpha val="40000"/>
                                  </a:scheme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6CDFB" id="Conector recto 60" o:spid="_x0000_s1026" alt="divisor de texto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59.55pt" to="184.4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" strokecolor="white [3212]" strokeweight="7.25pt">
                      <v:shadow on="t" type="perspective" color="#d8d8d8 [2732]" opacity="26214f" offset="0,0" matrix="66847f,,,66847f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63CF8FC" wp14:editId="2DCAE0D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926031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04395577" w:rsidR="00704F0E" w:rsidRPr="005B2FB5" w:rsidRDefault="00E317D6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28"/>
                                      <w:szCs w:val="28"/>
                                      <w:lang w:bidi="es-ES"/>
                                    </w:rPr>
                                    <w:t>IMPLANTACIÓN DE SISTEMAS</w:t>
                                  </w:r>
                                </w:p>
                                <w:p w14:paraId="3095BFCE" w14:textId="6E9B5CD1" w:rsidR="00F76A44" w:rsidRPr="005B2FB5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B2FB5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0;margin-top:72.9pt;width:247.2pt;height:49.2pt;z-index:25167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" filled="f" stroked="f" strokeweight=".5pt">
                      <v:textbox>
                        <w:txbxContent>
                          <w:p w14:paraId="477B20C9" w14:textId="04395577" w:rsidR="00704F0E" w:rsidRPr="005B2FB5" w:rsidRDefault="00E317D6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IMPLANTACIÓN DE SISTEMAS</w:t>
                            </w:r>
                          </w:p>
                          <w:p w14:paraId="3095BFCE" w14:textId="6E9B5CD1" w:rsidR="00F76A44" w:rsidRPr="005B2FB5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2FB5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938D6F4" w14:textId="46A03343" w:rsidR="00823CE3" w:rsidRPr="00823CE3" w:rsidRDefault="0099752F" w:rsidP="00B10A4A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1" behindDoc="0" locked="0" layoutInCell="1" allowOverlap="1" wp14:anchorId="301A8F43" wp14:editId="293A4779">
                <wp:simplePos x="0" y="0"/>
                <wp:positionH relativeFrom="page">
                  <wp:posOffset>-68580</wp:posOffset>
                </wp:positionH>
                <wp:positionV relativeFrom="paragraph">
                  <wp:posOffset>6189345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00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FBB6" id="Rectángulo 7" o:spid="_x0000_s1026" style="position:absolute;margin-left:-5.4pt;margin-top:487.35pt;width:604.5pt;height:311.7pt;z-index:2516177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" fillcolor="black" stroked="f" strokeweight="2pt">
                <v:fill opacity="39321f"/>
                <v:shadow on="t" color="black" opacity="30146f" offset="0,0"/>
                <w10:wrap anchorx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3BAB079" w14:textId="7935995C" w:rsidR="00A067E8" w:rsidRDefault="00A067E8" w:rsidP="00A067E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 xml:space="preserve">Encontrar todos los ficheros regulares </w:t>
      </w:r>
    </w:p>
    <w:p w14:paraId="18495629" w14:textId="507B208F" w:rsidR="0036293A" w:rsidRDefault="0036293A" w:rsidP="0036293A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E9CFA99" w14:textId="1FB512AD" w:rsidR="0036293A" w:rsidRDefault="0036293A" w:rsidP="0036293A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6293A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09A49B9" wp14:editId="3166AA7B">
            <wp:extent cx="4762500" cy="2137317"/>
            <wp:effectExtent l="152400" t="152400" r="361950" b="358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531" cy="21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AFEC6" w14:textId="77777777" w:rsidR="00A067E8" w:rsidRPr="00A067E8" w:rsidRDefault="00A067E8" w:rsidP="00A067E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C10FE4F" w14:textId="2D2F8240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los directorios</w:t>
      </w:r>
    </w:p>
    <w:p w14:paraId="12A48FAB" w14:textId="77777777" w:rsidR="00A067E8" w:rsidRPr="00A067E8" w:rsidRDefault="00A067E8" w:rsidP="00E603E0">
      <w:pPr>
        <w:pStyle w:val="Prrafodelista"/>
        <w:ind w:left="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8BBF194" w14:textId="6141E641" w:rsidR="00A067E8" w:rsidRDefault="007F4FA7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F4FA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F6D24C9" wp14:editId="3C6082F6">
            <wp:extent cx="2838450" cy="1793106"/>
            <wp:effectExtent l="152400" t="152400" r="361950" b="3600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18" cy="1797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B4047" w14:textId="77777777" w:rsidR="007F4FA7" w:rsidRPr="00A067E8" w:rsidRDefault="007F4FA7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2F8C2D7" w14:textId="6E4DB683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Buscar ficheros cuyo nombre termine en config</w:t>
      </w:r>
    </w:p>
    <w:p w14:paraId="365FADCF" w14:textId="0F9BBF89" w:rsidR="007F4FA7" w:rsidRDefault="007F4FA7" w:rsidP="007F4FA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50F9C5F" w14:textId="0F648288" w:rsidR="007F4FA7" w:rsidRDefault="002F0F28" w:rsidP="007F4FA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2F0F28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30A14AD4" wp14:editId="045EA0CC">
            <wp:extent cx="4782217" cy="1552792"/>
            <wp:effectExtent l="152400" t="152400" r="361315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DB5D8" w14:textId="77777777" w:rsidR="00A067E8" w:rsidRPr="00847D9F" w:rsidRDefault="00A067E8" w:rsidP="00847D9F">
      <w:pPr>
        <w:jc w:val="both"/>
        <w:rPr>
          <w:rFonts w:ascii="Poppins" w:hAnsi="Poppins" w:cs="Poppins"/>
          <w:noProof/>
          <w:color w:val="3B3838" w:themeColor="background2" w:themeShade="40"/>
          <w:szCs w:val="28"/>
        </w:rPr>
      </w:pPr>
    </w:p>
    <w:p w14:paraId="1C57770B" w14:textId="4B2CDCFB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Buscar ficheros con extensión txt ignorando mayúsculas y</w:t>
      </w:r>
      <w:r>
        <w:rPr>
          <w:rFonts w:ascii="Poppins" w:hAnsi="Poppins" w:cs="Poppins"/>
          <w:b/>
          <w:noProof/>
          <w:color w:val="3B3838" w:themeColor="background2" w:themeShade="40"/>
          <w:szCs w:val="28"/>
        </w:rPr>
        <w:t xml:space="preserve"> </w:t>
      </w: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minúsculas</w:t>
      </w:r>
    </w:p>
    <w:p w14:paraId="13265B15" w14:textId="4180FC8F" w:rsidR="002F0F28" w:rsidRDefault="002F0F28" w:rsidP="002F0F2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C65E22E" w14:textId="0E4CE6D8" w:rsidR="002F0F28" w:rsidRDefault="00B80515" w:rsidP="002F0F2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B80515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37409A8D" wp14:editId="3C28F760">
            <wp:extent cx="4733925" cy="796379"/>
            <wp:effectExtent l="152400" t="152400" r="352425" b="3657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834" cy="802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4FFD0" w14:textId="77777777" w:rsidR="00A067E8" w:rsidRPr="00A067E8" w:rsidRDefault="00A067E8" w:rsidP="00E603E0">
      <w:pPr>
        <w:jc w:val="both"/>
        <w:rPr>
          <w:rFonts w:ascii="Poppins" w:hAnsi="Poppins" w:cs="Poppins"/>
          <w:noProof/>
          <w:color w:val="3B3838" w:themeColor="background2" w:themeShade="40"/>
          <w:szCs w:val="28"/>
        </w:rPr>
      </w:pPr>
    </w:p>
    <w:p w14:paraId="627E98AB" w14:textId="030504B2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Buscar solo los directorios que empiecen por qa</w:t>
      </w:r>
    </w:p>
    <w:p w14:paraId="7291E406" w14:textId="22764513" w:rsidR="00A067E8" w:rsidRDefault="00A067E8" w:rsidP="00E603E0">
      <w:pPr>
        <w:pStyle w:val="Prrafodelista"/>
        <w:ind w:left="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E44B834" w14:textId="12121172" w:rsidR="00B80515" w:rsidRPr="00A067E8" w:rsidRDefault="00847E87" w:rsidP="00847E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47E8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5A340D0B" wp14:editId="12B7681D">
            <wp:extent cx="3886742" cy="181000"/>
            <wp:effectExtent l="152400" t="152400" r="342900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0504A" w14:textId="77777777" w:rsidR="00A067E8" w:rsidRPr="00A067E8" w:rsidRDefault="00A067E8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DB3C764" w14:textId="0943C11C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Buscar en /home y en /root ficheros con extension doc, txt y pdf</w:t>
      </w:r>
    </w:p>
    <w:p w14:paraId="0753F7B6" w14:textId="3B52BEDC" w:rsidR="00847E87" w:rsidRDefault="00847E87" w:rsidP="00847E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070CB2C" w14:textId="6E0068BA" w:rsidR="00847E87" w:rsidRDefault="00281E05" w:rsidP="00847E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281E05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0BEA59A" wp14:editId="44CFD352">
            <wp:extent cx="5029200" cy="865099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1300" cy="872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E4BC2" w14:textId="77777777" w:rsidR="00A067E8" w:rsidRPr="00A067E8" w:rsidRDefault="00A067E8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98231C1" w14:textId="1C07FD4D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los ficheros con tamaño igual a 300MB</w:t>
      </w:r>
    </w:p>
    <w:p w14:paraId="798D3FFF" w14:textId="77777777" w:rsidR="00A067E8" w:rsidRPr="00A067E8" w:rsidRDefault="00A067E8" w:rsidP="00E603E0">
      <w:pPr>
        <w:pStyle w:val="Prrafodelista"/>
        <w:ind w:left="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683740E" w14:textId="21F43852" w:rsidR="00A067E8" w:rsidRDefault="008F182E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F182E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31216646" wp14:editId="134F3E70">
            <wp:extent cx="3781953" cy="190527"/>
            <wp:effectExtent l="152400" t="152400" r="333375" b="3619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420D9" w14:textId="77777777" w:rsidR="00281E05" w:rsidRPr="00A067E8" w:rsidRDefault="00281E05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2BB7F66" w14:textId="3F1F9872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ficheros con tamaño mayor a 300MB</w:t>
      </w:r>
    </w:p>
    <w:p w14:paraId="3A2823F5" w14:textId="30F83FFA" w:rsidR="008F182E" w:rsidRDefault="008F182E" w:rsidP="008F182E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EBB28B8" w14:textId="13FEEF39" w:rsidR="008F182E" w:rsidRDefault="00E71C8D" w:rsidP="008F182E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71C8D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362C0917" wp14:editId="40DE5A8D">
            <wp:extent cx="3867690" cy="209579"/>
            <wp:effectExtent l="152400" t="152400" r="3429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FD56A" w14:textId="2D44ACEA" w:rsidR="00A067E8" w:rsidRDefault="00A067E8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EAA50BE" w14:textId="26E86AA8" w:rsidR="00847D9F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D507C82" w14:textId="53C55A05" w:rsidR="00847D9F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51B6701" w14:textId="77777777" w:rsidR="00847D9F" w:rsidRPr="00A067E8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E132E10" w14:textId="10C30FDC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Encontrar ficheros con tamaño menor a 300MB</w:t>
      </w:r>
    </w:p>
    <w:p w14:paraId="26442C09" w14:textId="77777777" w:rsidR="001A0802" w:rsidRDefault="001A0802" w:rsidP="001A0802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ABD8914" w14:textId="063C046D" w:rsidR="006A0F8C" w:rsidRPr="00847D9F" w:rsidRDefault="001A0802" w:rsidP="00847D9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1A0802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41068548" wp14:editId="41D1A9DE">
            <wp:extent cx="4962525" cy="747665"/>
            <wp:effectExtent l="152400" t="152400" r="352425" b="3575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852" cy="75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CAD3D" w14:textId="77777777" w:rsidR="006A0F8C" w:rsidRPr="00A067E8" w:rsidRDefault="006A0F8C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0DB1CFD" w14:textId="205A2931" w:rsidR="00A067E8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los ficheros con tamaño mayor igual a 270MB y menor a 300MB</w:t>
      </w:r>
    </w:p>
    <w:p w14:paraId="3DEB0110" w14:textId="7B94887E" w:rsidR="001A0802" w:rsidRDefault="001A0802" w:rsidP="001A0802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C454722" w14:textId="1149CD80" w:rsidR="001A0802" w:rsidRDefault="006A0F8C" w:rsidP="001A0802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6A0F8C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575D5189" wp14:editId="54F4C308">
            <wp:extent cx="4981575" cy="992639"/>
            <wp:effectExtent l="152400" t="152400" r="352425" b="3600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351" cy="99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FA35F" w14:textId="77777777" w:rsidR="00A067E8" w:rsidRPr="00A067E8" w:rsidRDefault="00A067E8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A653E10" w14:textId="738EE42F" w:rsidR="00823462" w:rsidRDefault="00A067E8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067E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ficheros y directorios vacíos</w:t>
      </w:r>
    </w:p>
    <w:p w14:paraId="4BD4D4C9" w14:textId="44D730B4" w:rsidR="00E603E0" w:rsidRDefault="00E603E0" w:rsidP="00E603E0">
      <w:pPr>
        <w:pStyle w:val="Prrafodelista"/>
        <w:ind w:left="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E744C73" w14:textId="0372CDB7" w:rsidR="00E908E1" w:rsidRDefault="00E908E1" w:rsidP="00E908E1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908E1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664A9043" wp14:editId="6B9CF7A2">
            <wp:extent cx="3562847" cy="1247949"/>
            <wp:effectExtent l="152400" t="152400" r="361950" b="3714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9C5C0" w14:textId="77777777" w:rsidR="00E908E1" w:rsidRPr="00E603E0" w:rsidRDefault="00E908E1" w:rsidP="00E603E0">
      <w:pPr>
        <w:pStyle w:val="Prrafodelista"/>
        <w:ind w:left="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B82999A" w14:textId="6DF5E04B" w:rsidR="00E603E0" w:rsidRDefault="00E603E0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603E0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que fueron modificados (contenido) hace más de 7 días</w:t>
      </w:r>
    </w:p>
    <w:p w14:paraId="08E2BF47" w14:textId="29368AEC" w:rsidR="00E603E0" w:rsidRDefault="00E603E0" w:rsidP="00E603E0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C7C48DE" w14:textId="55AAD4BA" w:rsidR="00E908E1" w:rsidRPr="00E603E0" w:rsidRDefault="00DE64C9" w:rsidP="00E603E0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DE64C9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15AFCFFF" wp14:editId="006706E5">
            <wp:extent cx="4029075" cy="220340"/>
            <wp:effectExtent l="152400" t="152400" r="333375" b="3708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232" cy="225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AA0AD" w14:textId="2FEE02E0" w:rsidR="00E603E0" w:rsidRDefault="00E603E0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8F11AB9" w14:textId="349B12C2" w:rsidR="00847D9F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C2B775D" w14:textId="6A8F1149" w:rsidR="00847D9F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D9709F2" w14:textId="77777777" w:rsidR="00847D9F" w:rsidRPr="00E603E0" w:rsidRDefault="00847D9F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C4B8BED" w14:textId="4E345E33" w:rsidR="00E603E0" w:rsidRDefault="00E603E0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603E0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Encontrar los ficheros que fueron accedidos hace menos de 15 días</w:t>
      </w:r>
    </w:p>
    <w:p w14:paraId="4A0EA8F0" w14:textId="2F73D3EF" w:rsidR="00DE64C9" w:rsidRDefault="00DE64C9" w:rsidP="00DE64C9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9963C03" w14:textId="33743E48" w:rsidR="00DE64C9" w:rsidRDefault="00CE680E" w:rsidP="00DE64C9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CE680E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D861F95" wp14:editId="42B65706">
            <wp:extent cx="4924425" cy="907992"/>
            <wp:effectExtent l="152400" t="152400" r="352425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769" cy="911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23CDF" w14:textId="77777777" w:rsidR="00E603E0" w:rsidRPr="00E603E0" w:rsidRDefault="00E603E0" w:rsidP="00E603E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943DAEA" w14:textId="71324A49" w:rsidR="00E603E0" w:rsidRDefault="00E603E0" w:rsidP="00E603E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603E0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a los cuales se les cambio el estado en un período entre 2 y 6 minutos atrás</w:t>
      </w:r>
    </w:p>
    <w:p w14:paraId="3158B98C" w14:textId="33D30069" w:rsidR="00CE680E" w:rsidRDefault="00CE680E" w:rsidP="00CE680E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97AF4C5" w14:textId="614523F5" w:rsidR="00944811" w:rsidRPr="00847D9F" w:rsidRDefault="00944811" w:rsidP="00847D9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944811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5E3FC88" wp14:editId="0DB4EE6E">
            <wp:extent cx="4991100" cy="893929"/>
            <wp:effectExtent l="152400" t="152400" r="361950" b="3638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5088" cy="896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AEF82" w14:textId="77777777" w:rsidR="00730978" w:rsidRPr="00730978" w:rsidRDefault="00730978" w:rsidP="00730978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F318B8B" w14:textId="79AFC7AB" w:rsidR="00730978" w:rsidRDefault="00730978" w:rsidP="0073097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3097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cuyo propietario es sedlav</w:t>
      </w:r>
    </w:p>
    <w:p w14:paraId="7E7C1923" w14:textId="3406300A" w:rsidR="00730978" w:rsidRDefault="00730978" w:rsidP="00730978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C6DC1AD" w14:textId="500C5124" w:rsidR="00417E83" w:rsidRPr="00730978" w:rsidRDefault="00417E83" w:rsidP="00417E83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417E83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391B6DC" wp14:editId="33C11C7D">
            <wp:extent cx="4972744" cy="362001"/>
            <wp:effectExtent l="152400" t="152400" r="361315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BEFD1" w14:textId="77777777" w:rsidR="00730978" w:rsidRPr="00730978" w:rsidRDefault="00730978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4AC323BE" w14:textId="6E9E6B6B" w:rsidR="00730978" w:rsidRDefault="00730978" w:rsidP="0073097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3097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que pertenecen al grupo flossblog</w:t>
      </w:r>
    </w:p>
    <w:p w14:paraId="4E8BECCB" w14:textId="69080A93" w:rsidR="00417E83" w:rsidRDefault="00417E83" w:rsidP="00417E83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48A99A4" w14:textId="792F801E" w:rsidR="00417E83" w:rsidRDefault="008F3EE4" w:rsidP="00417E83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F3EE4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E530206" wp14:editId="6B76B550">
            <wp:extent cx="4962525" cy="374903"/>
            <wp:effectExtent l="152400" t="152400" r="352425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7866" cy="379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5B19A" w14:textId="6CBE76B9" w:rsidR="00730978" w:rsidRDefault="00730978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1DD8CFE" w14:textId="0B76DACC" w:rsidR="00847D9F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9B47483" w14:textId="4AE6AC77" w:rsidR="00847D9F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E733A22" w14:textId="7589E937" w:rsidR="00847D9F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46C4CC08" w14:textId="06D41BDD" w:rsidR="00847D9F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23D8F4E" w14:textId="5EAF68A5" w:rsidR="00847D9F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A4E5C75" w14:textId="77777777" w:rsidR="00847D9F" w:rsidRPr="00730978" w:rsidRDefault="00847D9F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B3F1E78" w14:textId="1E7AEBC4" w:rsidR="00730978" w:rsidRDefault="00730978" w:rsidP="0073097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30978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find permite encontrar ficheros usando el identificador númerico del propietario y grupo, la ventaja de usar este método es que permite especificar rangos. Encontrar los ficheros cuyo propietario tiene un uid entre 500 y 1000 (Se excluyen los extremos)</w:t>
      </w:r>
    </w:p>
    <w:p w14:paraId="6CB392CB" w14:textId="401378B9" w:rsidR="008F3EE4" w:rsidRDefault="008F3EE4" w:rsidP="008F3EE4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8C75BBA" w14:textId="062C9D09" w:rsidR="00730978" w:rsidRPr="00847D9F" w:rsidRDefault="0090437A" w:rsidP="00847D9F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90437A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C83290E" wp14:editId="35B3BDDD">
            <wp:extent cx="4839375" cy="1857634"/>
            <wp:effectExtent l="152400" t="152400" r="361315" b="3714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57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0B164" w14:textId="3BD8318C" w:rsidR="00730978" w:rsidRDefault="00730978" w:rsidP="0073097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3097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que no pertenecen a ningún usuario</w:t>
      </w:r>
    </w:p>
    <w:p w14:paraId="6FF1A5D1" w14:textId="24733A97" w:rsidR="005C3945" w:rsidRDefault="005C3945" w:rsidP="005C3945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39B697A" w14:textId="17FC9282" w:rsidR="005C3945" w:rsidRDefault="003F676C" w:rsidP="005C3945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F676C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4F8D4DE8" wp14:editId="71DF27D7">
            <wp:extent cx="3458058" cy="200053"/>
            <wp:effectExtent l="152400" t="152400" r="333375" b="3714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0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D735E" w14:textId="77777777" w:rsidR="00730978" w:rsidRPr="00730978" w:rsidRDefault="00730978" w:rsidP="0073097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F251BDD" w14:textId="0987D5CF" w:rsidR="00730978" w:rsidRDefault="00730978" w:rsidP="0073097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30978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ficheros que no pertenecen a ningún grupo</w:t>
      </w:r>
    </w:p>
    <w:p w14:paraId="3B221135" w14:textId="24FB0223" w:rsidR="004F63A5" w:rsidRDefault="004F63A5" w:rsidP="004F63A5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4C8DB10F" w14:textId="109CD648" w:rsidR="004F63A5" w:rsidRDefault="003F676C" w:rsidP="004F63A5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F676C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6BD53868" wp14:editId="6EFC804B">
            <wp:extent cx="3581900" cy="181000"/>
            <wp:effectExtent l="152400" t="152400" r="342900" b="3714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927EE" w14:textId="77777777" w:rsidR="00822BA0" w:rsidRPr="00822BA0" w:rsidRDefault="00822BA0" w:rsidP="00822BA0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FB509FF" w14:textId="4FC9D440" w:rsidR="00822BA0" w:rsidRDefault="00822BA0" w:rsidP="00822BA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22BA0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ficheros que el usuario actual puede leer</w:t>
      </w:r>
    </w:p>
    <w:p w14:paraId="1D6B3D54" w14:textId="7819DB6D" w:rsidR="00822BA0" w:rsidRDefault="00822BA0" w:rsidP="00822BA0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303CF26" w14:textId="29209F8D" w:rsidR="004F63A5" w:rsidRDefault="0015144D" w:rsidP="0015144D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15144D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1EA40A2" wp14:editId="1798BA89">
            <wp:extent cx="5725324" cy="1028844"/>
            <wp:effectExtent l="152400" t="152400" r="35179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28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5A94E" w14:textId="77777777" w:rsidR="0015144D" w:rsidRPr="00822BA0" w:rsidRDefault="0015144D" w:rsidP="0015144D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CE08C18" w14:textId="5938CBAC" w:rsidR="00822BA0" w:rsidRDefault="00822BA0" w:rsidP="00822BA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2EA5E46" w14:textId="77777777" w:rsidR="00847D9F" w:rsidRPr="00822BA0" w:rsidRDefault="00847D9F" w:rsidP="00822BA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F4D6FB3" w14:textId="242BA75D" w:rsidR="00822BA0" w:rsidRDefault="00822BA0" w:rsidP="00822BA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22BA0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Encontrar todos ficheros que el usuario actual puede modificar</w:t>
      </w:r>
    </w:p>
    <w:p w14:paraId="39C0602B" w14:textId="2436331B" w:rsidR="00645FCE" w:rsidRDefault="00645FCE" w:rsidP="00645FCE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5FF043B" w14:textId="7F8A9E4F" w:rsidR="00822BA0" w:rsidRPr="00847D9F" w:rsidRDefault="00645FCE" w:rsidP="00847D9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645FCE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1112E7C1" wp14:editId="475FC5A2">
            <wp:extent cx="5343525" cy="958639"/>
            <wp:effectExtent l="152400" t="152400" r="35242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9952" cy="96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085F7" w14:textId="7A3660CD" w:rsidR="00822BA0" w:rsidRPr="00306987" w:rsidRDefault="00822BA0" w:rsidP="00306987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22BA0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ficheros que el usuario actual puede ejecutar</w:t>
      </w:r>
    </w:p>
    <w:p w14:paraId="3DE068F8" w14:textId="430E1307" w:rsidR="00822BA0" w:rsidRDefault="00822BA0" w:rsidP="00822BA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56B9EFE" w14:textId="24FD5B37" w:rsidR="008B00B1" w:rsidRPr="00847D9F" w:rsidRDefault="008B00B1" w:rsidP="00847D9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B00B1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55D8F86E" wp14:editId="6F6C1313">
            <wp:extent cx="5353050" cy="449733"/>
            <wp:effectExtent l="152400" t="152400" r="361950" b="3695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298" cy="454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56144" w14:textId="04CD3292" w:rsidR="00822BA0" w:rsidRDefault="00822BA0" w:rsidP="00822BA0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822BA0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los ficheros cuyo propietario y grupo tienen permisos de lectura y escritura y el resto del mundo permiso de lectura</w:t>
      </w:r>
    </w:p>
    <w:p w14:paraId="4F19CB2D" w14:textId="2B9469C5" w:rsidR="00645FCE" w:rsidRDefault="00645FCE" w:rsidP="00645FCE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6CF7314" w14:textId="488331E3" w:rsidR="00306987" w:rsidRPr="00E010D3" w:rsidRDefault="00155A57" w:rsidP="00847D9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155A5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F68CCC1" wp14:editId="7146162C">
            <wp:extent cx="5562600" cy="842257"/>
            <wp:effectExtent l="152400" t="152400" r="361950" b="3581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7801" cy="844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F5045" w14:textId="0F7ECF87" w:rsidR="00306987" w:rsidRDefault="00306987" w:rsidP="00306987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todos los ficheros que pueden ser modificados por cualquier usuario</w:t>
      </w:r>
    </w:p>
    <w:p w14:paraId="15F0E46B" w14:textId="256214FC" w:rsidR="00306987" w:rsidRDefault="00306987" w:rsidP="00306987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0EEC2FC2" w14:textId="3DE5CF05" w:rsidR="00306987" w:rsidRPr="00847D9F" w:rsidRDefault="00A5586E" w:rsidP="00847D9F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5586E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3CE2EBBD" wp14:editId="49869DE7">
            <wp:extent cx="3762900" cy="342948"/>
            <wp:effectExtent l="152400" t="152400" r="352425" b="3619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713A6" w14:textId="0A02243B" w:rsidR="00306987" w:rsidRDefault="00306987" w:rsidP="00306987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t>Buscar ficheros con la palabra hyper. Utiliza -exe</w:t>
      </w:r>
      <w:r w:rsidR="00557E59">
        <w:rPr>
          <w:rFonts w:ascii="Poppins" w:hAnsi="Poppins" w:cs="Poppins"/>
          <w:b/>
          <w:noProof/>
          <w:color w:val="3B3838" w:themeColor="background2" w:themeShade="40"/>
          <w:szCs w:val="28"/>
        </w:rPr>
        <w:t>c</w:t>
      </w: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t xml:space="preserve"> con grep</w:t>
      </w:r>
    </w:p>
    <w:p w14:paraId="121F179C" w14:textId="4DD963E8" w:rsidR="00B7250F" w:rsidRDefault="00B7250F" w:rsidP="00B7250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27DAA9E1" w14:textId="55D01D66" w:rsidR="00B7250F" w:rsidRDefault="00D32BFD" w:rsidP="00B7250F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D32BFD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C04C260" wp14:editId="10671B25">
            <wp:extent cx="5565979" cy="193040"/>
            <wp:effectExtent l="152400" t="152400" r="339725" b="3594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0358" cy="197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39EA8" w14:textId="5E8903A7" w:rsidR="00306987" w:rsidRDefault="00306987" w:rsidP="003069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495DF3C3" w14:textId="345D4E5E" w:rsidR="00847D9F" w:rsidRDefault="00847D9F" w:rsidP="003069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A942D68" w14:textId="219EF701" w:rsidR="00847D9F" w:rsidRDefault="00847D9F" w:rsidP="003069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A769D87" w14:textId="77777777" w:rsidR="00847D9F" w:rsidRPr="00306987" w:rsidRDefault="00847D9F" w:rsidP="00306987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4F9A411" w14:textId="79EA6CF1" w:rsidR="00306987" w:rsidRDefault="00306987" w:rsidP="00306987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 xml:space="preserve">Buscar la palabra ireg en todos los ficheros php de nuestro proyecto </w:t>
      </w:r>
    </w:p>
    <w:p w14:paraId="24EC14EE" w14:textId="39F55BE0" w:rsidR="00306987" w:rsidRDefault="00306987" w:rsidP="00306987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162588E" w14:textId="080B7F1E" w:rsidR="00306987" w:rsidRPr="00847D9F" w:rsidRDefault="003F53DB" w:rsidP="00847D9F">
      <w:pPr>
        <w:pStyle w:val="Prrafodelista"/>
        <w:ind w:left="0" w:firstLine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F53DB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48F546E0" wp14:editId="757B50DC">
            <wp:extent cx="5514975" cy="182098"/>
            <wp:effectExtent l="152400" t="152400" r="333375" b="3708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9439" cy="193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7F511" w14:textId="69E07680" w:rsidR="00306987" w:rsidRDefault="00306987" w:rsidP="00306987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t>Busque archivos con 644 permisos y cámbielos para tener 655 permisos</w:t>
      </w:r>
    </w:p>
    <w:p w14:paraId="632EF1BA" w14:textId="1AFC559F" w:rsidR="009A2318" w:rsidRDefault="009A2318" w:rsidP="009A231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D6D8190" w14:textId="70748DB1" w:rsidR="009A2318" w:rsidRDefault="00AF0724" w:rsidP="009A2318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AF0724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426CB3D1" wp14:editId="7047EA07">
            <wp:extent cx="5544324" cy="190527"/>
            <wp:effectExtent l="152400" t="152400" r="342265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0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A5F09" w14:textId="77777777" w:rsidR="00306987" w:rsidRPr="00847D9F" w:rsidRDefault="00306987" w:rsidP="00847D9F">
      <w:pPr>
        <w:jc w:val="both"/>
        <w:rPr>
          <w:rFonts w:ascii="Poppins" w:hAnsi="Poppins" w:cs="Poppins"/>
          <w:noProof/>
          <w:color w:val="3B3838" w:themeColor="background2" w:themeShade="40"/>
          <w:szCs w:val="28"/>
        </w:rPr>
      </w:pPr>
    </w:p>
    <w:p w14:paraId="4920A73B" w14:textId="64720408" w:rsidR="00822BA0" w:rsidRPr="004B332B" w:rsidRDefault="00306987" w:rsidP="009A2318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306987">
        <w:rPr>
          <w:rFonts w:ascii="Poppins" w:hAnsi="Poppins" w:cs="Poppins"/>
          <w:b/>
          <w:noProof/>
          <w:color w:val="3B3838" w:themeColor="background2" w:themeShade="40"/>
          <w:szCs w:val="28"/>
        </w:rPr>
        <w:t>Encuentra los ficheros con extension jpg y copialos en la carpeta imágenes del directorio de usuario</w:t>
      </w:r>
    </w:p>
    <w:p w14:paraId="17081DBD" w14:textId="3A228455" w:rsidR="009A2318" w:rsidRPr="009A2318" w:rsidRDefault="004B332B" w:rsidP="004B332B">
      <w:pPr>
        <w:ind w:left="720"/>
        <w:jc w:val="both"/>
        <w:rPr>
          <w:rFonts w:ascii="Poppins" w:hAnsi="Poppins" w:cs="Poppins"/>
          <w:noProof/>
          <w:color w:val="3B3838" w:themeColor="background2" w:themeShade="40"/>
          <w:szCs w:val="28"/>
        </w:rPr>
      </w:pPr>
      <w:r w:rsidRPr="004B332B">
        <w:rPr>
          <w:rFonts w:ascii="Poppins" w:hAnsi="Poppins" w:cs="Poppins"/>
          <w:noProof/>
          <w:color w:val="3B3838" w:themeColor="background2" w:themeShade="40"/>
          <w:szCs w:val="28"/>
        </w:rPr>
        <w:drawing>
          <wp:inline distT="0" distB="0" distL="0" distR="0" wp14:anchorId="46EB28E2" wp14:editId="716FD2DC">
            <wp:extent cx="5676900" cy="122771"/>
            <wp:effectExtent l="133350" t="152400" r="304800" b="35369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75" cy="127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F0FCE" w14:textId="77777777" w:rsidR="00822BA0" w:rsidRPr="00E603E0" w:rsidRDefault="00822BA0" w:rsidP="00822BA0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4583C1CB" w14:textId="05119C79" w:rsidR="0075701A" w:rsidRDefault="0075701A" w:rsidP="0075701A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5701A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archivos de más de 50 megabytes, incluyendo solo los directorios que no están a más de dos niveles de profundidad que el directorio actual</w:t>
      </w:r>
    </w:p>
    <w:p w14:paraId="0FAC8136" w14:textId="67E5B162" w:rsidR="004B332B" w:rsidRDefault="004B332B" w:rsidP="004B332B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1D2E25A" w14:textId="02D28A75" w:rsidR="004B332B" w:rsidRDefault="000067C7" w:rsidP="004B332B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0067C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62164939" wp14:editId="108BA305">
            <wp:extent cx="5611008" cy="200053"/>
            <wp:effectExtent l="152400" t="152400" r="332740" b="3714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0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5E799" w14:textId="77777777" w:rsidR="0075701A" w:rsidRPr="0075701A" w:rsidRDefault="0075701A" w:rsidP="0075701A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1F030292" w14:textId="58111B92" w:rsidR="00E603E0" w:rsidRDefault="0075701A" w:rsidP="0075701A">
      <w:pPr>
        <w:pStyle w:val="Prrafodelista"/>
        <w:numPr>
          <w:ilvl w:val="0"/>
          <w:numId w:val="8"/>
        </w:numPr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5701A">
        <w:rPr>
          <w:rFonts w:ascii="Poppins" w:hAnsi="Poppins" w:cs="Poppins"/>
          <w:b/>
          <w:noProof/>
          <w:color w:val="3B3838" w:themeColor="background2" w:themeShade="40"/>
          <w:szCs w:val="28"/>
        </w:rPr>
        <w:t>Encontrar los archivos que son mayores de 50 megabytes, incluyendo solo los directorios que están al menos tres niveles y no más de cinco niveles más profundos que el directorio actual</w:t>
      </w:r>
    </w:p>
    <w:p w14:paraId="235B9040" w14:textId="77777777" w:rsidR="00F043DC" w:rsidRDefault="00F043DC" w:rsidP="00F043DC">
      <w:pPr>
        <w:pStyle w:val="Prrafodelista"/>
        <w:ind w:left="72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511E59F5" w14:textId="706287D2" w:rsidR="000067C7" w:rsidRPr="00847D9F" w:rsidRDefault="000067C7" w:rsidP="00847D9F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0067C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59E55D04" wp14:editId="1D785651">
            <wp:extent cx="5638800" cy="171419"/>
            <wp:effectExtent l="133350" t="152400" r="323850" b="3625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823" cy="1751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FD67F" w14:textId="0EB0955A" w:rsidR="007D2417" w:rsidRDefault="007D2417" w:rsidP="007D2417">
      <w:pPr>
        <w:pStyle w:val="Prrafodelista"/>
        <w:numPr>
          <w:ilvl w:val="0"/>
          <w:numId w:val="8"/>
        </w:numPr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>Establecer el propietario y el grupo de todos los archivos y directorios al valor “www-data” utiliza el comando find con el comando chown</w:t>
      </w:r>
    </w:p>
    <w:p w14:paraId="275E50B9" w14:textId="77777777" w:rsidR="007D2417" w:rsidRPr="007D2417" w:rsidRDefault="007D2417" w:rsidP="007D2417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A89ACA1" w14:textId="25024980" w:rsidR="007D2417" w:rsidRDefault="00F60C2B" w:rsidP="007D2417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F60C2B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63CA7729" wp14:editId="44039F05">
            <wp:extent cx="5715000" cy="157768"/>
            <wp:effectExtent l="133350" t="152400" r="323850" b="3568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89556" cy="162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C6C785" w14:textId="77777777" w:rsidR="00411433" w:rsidRPr="007D2417" w:rsidRDefault="00411433" w:rsidP="007D2417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854C810" w14:textId="0AB9A36C" w:rsidR="007D2417" w:rsidRDefault="007D2417" w:rsidP="007D2417">
      <w:pPr>
        <w:pStyle w:val="Prrafodelista"/>
        <w:numPr>
          <w:ilvl w:val="0"/>
          <w:numId w:val="8"/>
        </w:numPr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lastRenderedPageBreak/>
        <w:t>Encontrar archivos con derechos “777” y ponerlos en “664” utilizar el</w:t>
      </w:r>
      <w:r w:rsidR="00F043DC">
        <w:rPr>
          <w:rFonts w:ascii="Poppins" w:hAnsi="Poppins" w:cs="Poppins"/>
          <w:b/>
          <w:noProof/>
          <w:color w:val="3B3838" w:themeColor="background2" w:themeShade="40"/>
          <w:szCs w:val="28"/>
        </w:rPr>
        <w:t xml:space="preserve"> </w:t>
      </w: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>comando find con el comando chmod</w:t>
      </w:r>
    </w:p>
    <w:p w14:paraId="4D0F3CE3" w14:textId="226B49A4" w:rsidR="007D2417" w:rsidRDefault="007D2417" w:rsidP="007D2417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6184FCB4" w14:textId="4DA348E6" w:rsidR="00411433" w:rsidRPr="00847D9F" w:rsidRDefault="00472C97" w:rsidP="00847D9F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472C97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2FA843E" wp14:editId="088CFF17">
            <wp:extent cx="5410200" cy="177537"/>
            <wp:effectExtent l="133350" t="152400" r="323850" b="3562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4066" cy="178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BE674" w14:textId="1E24EC18" w:rsidR="007D2417" w:rsidRDefault="007D2417" w:rsidP="007D2417">
      <w:pPr>
        <w:pStyle w:val="Prrafodelista"/>
        <w:numPr>
          <w:ilvl w:val="0"/>
          <w:numId w:val="8"/>
        </w:numPr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 xml:space="preserve">Establecer los permisos de todos los directorios a </w:t>
      </w:r>
      <w:r w:rsidR="00472C97">
        <w:rPr>
          <w:rFonts w:ascii="Poppins" w:hAnsi="Poppins" w:cs="Poppins"/>
          <w:b/>
          <w:noProof/>
          <w:color w:val="3B3838" w:themeColor="background2" w:themeShade="40"/>
          <w:szCs w:val="28"/>
        </w:rPr>
        <w:t xml:space="preserve"> </w:t>
      </w: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>755</w:t>
      </w:r>
    </w:p>
    <w:p w14:paraId="49EE527A" w14:textId="77777777" w:rsidR="007D2417" w:rsidRPr="007D2417" w:rsidRDefault="007D2417" w:rsidP="007D2417">
      <w:pPr>
        <w:pStyle w:val="Prrafodelista"/>
        <w:ind w:left="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3486905B" w14:textId="46CADBFB" w:rsidR="00CC0B81" w:rsidRPr="00847D9F" w:rsidRDefault="00CC0B81" w:rsidP="00847D9F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CC0B81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001A6E46" wp14:editId="3DBBC630">
            <wp:extent cx="4696480" cy="200053"/>
            <wp:effectExtent l="152400" t="152400" r="332740" b="3714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0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4C569" w14:textId="0C7BF1ED" w:rsidR="007D2417" w:rsidRDefault="007D2417" w:rsidP="007D2417">
      <w:pPr>
        <w:pStyle w:val="Prrafodelista"/>
        <w:numPr>
          <w:ilvl w:val="0"/>
          <w:numId w:val="8"/>
        </w:numPr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>Eliminar todos los directorios de Linux vacíos utilizar el  comando find junto con el comando rmdir. Usar ok en vez de -exec</w:t>
      </w:r>
    </w:p>
    <w:p w14:paraId="09FCC336" w14:textId="40D9976F" w:rsidR="00CC0B81" w:rsidRDefault="00CC0B81" w:rsidP="00CC0B81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CCA2FD0" w14:textId="3C608FDF" w:rsidR="00E73B30" w:rsidRPr="00847D9F" w:rsidRDefault="00E73B30" w:rsidP="00847D9F">
      <w:pPr>
        <w:pStyle w:val="Prrafodelista"/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E73B30">
        <w:rPr>
          <w:rFonts w:ascii="Poppins" w:hAnsi="Poppins" w:cs="Poppins"/>
          <w:b/>
          <w:noProof/>
          <w:color w:val="3B3838" w:themeColor="background2" w:themeShade="40"/>
          <w:szCs w:val="28"/>
        </w:rPr>
        <w:drawing>
          <wp:inline distT="0" distB="0" distL="0" distR="0" wp14:anchorId="257C68B4" wp14:editId="53AF9A0F">
            <wp:extent cx="4772691" cy="428685"/>
            <wp:effectExtent l="152400" t="152400" r="351790" b="3714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377FA" w14:textId="3A5937A6" w:rsidR="007D2417" w:rsidRDefault="007D2417" w:rsidP="007D2417">
      <w:pPr>
        <w:pStyle w:val="Prrafodelista"/>
        <w:numPr>
          <w:ilvl w:val="0"/>
          <w:numId w:val="8"/>
        </w:numPr>
        <w:ind w:left="720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  <w:r w:rsidRPr="007D2417">
        <w:rPr>
          <w:rFonts w:ascii="Poppins" w:hAnsi="Poppins" w:cs="Poppins"/>
          <w:b/>
          <w:noProof/>
          <w:color w:val="3B3838" w:themeColor="background2" w:themeShade="40"/>
          <w:szCs w:val="28"/>
        </w:rPr>
        <w:t>Borrar todos los archivos vacíos de Linux, utilizamos el siguiente comando find con el comando rm:</w:t>
      </w:r>
    </w:p>
    <w:p w14:paraId="0BB8B572" w14:textId="77777777" w:rsidR="007D2417" w:rsidRPr="007D2417" w:rsidRDefault="007D2417" w:rsidP="007D2417">
      <w:pPr>
        <w:pStyle w:val="Prrafodelista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p w14:paraId="7683D397" w14:textId="04999C49" w:rsidR="007D2417" w:rsidRPr="00847D9F" w:rsidRDefault="00847D9F" w:rsidP="00847D9F">
      <w:pPr>
        <w:ind w:firstLine="720"/>
        <w:rPr>
          <w:rFonts w:ascii="Poppins" w:hAnsi="Poppins" w:cs="Poppins"/>
          <w:noProof/>
          <w:color w:val="3B3838" w:themeColor="background2" w:themeShade="40"/>
          <w:szCs w:val="28"/>
        </w:rPr>
      </w:pPr>
      <w:r w:rsidRPr="00847D9F">
        <w:rPr>
          <w:noProof/>
        </w:rPr>
        <w:drawing>
          <wp:inline distT="0" distB="0" distL="0" distR="0" wp14:anchorId="140D45F5" wp14:editId="6F8DC884">
            <wp:extent cx="4725059" cy="409632"/>
            <wp:effectExtent l="152400" t="152400" r="361315" b="3714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9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9EF35" w14:textId="77777777" w:rsidR="0075701A" w:rsidRPr="00723F64" w:rsidRDefault="0075701A" w:rsidP="0075701A">
      <w:pPr>
        <w:pStyle w:val="Prrafodelista"/>
        <w:ind w:left="1440"/>
        <w:jc w:val="both"/>
        <w:rPr>
          <w:rFonts w:ascii="Poppins" w:hAnsi="Poppins" w:cs="Poppins"/>
          <w:b/>
          <w:noProof/>
          <w:color w:val="3B3838" w:themeColor="background2" w:themeShade="40"/>
          <w:szCs w:val="28"/>
        </w:rPr>
      </w:pPr>
    </w:p>
    <w:sectPr w:rsidR="0075701A" w:rsidRPr="00723F64" w:rsidSect="00CC4D15">
      <w:headerReference w:type="default" r:id="rId46"/>
      <w:footerReference w:type="default" r:id="rId47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7BD8" w14:textId="77777777" w:rsidR="0048469D" w:rsidRDefault="0048469D">
      <w:r>
        <w:separator/>
      </w:r>
    </w:p>
    <w:p w14:paraId="6722D0FA" w14:textId="77777777" w:rsidR="0048469D" w:rsidRDefault="0048469D"/>
  </w:endnote>
  <w:endnote w:type="continuationSeparator" w:id="0">
    <w:p w14:paraId="55FB397C" w14:textId="77777777" w:rsidR="0048469D" w:rsidRDefault="0048469D">
      <w:r>
        <w:continuationSeparator/>
      </w:r>
    </w:p>
    <w:p w14:paraId="21D91BB9" w14:textId="77777777" w:rsidR="0048469D" w:rsidRDefault="0048469D"/>
  </w:endnote>
  <w:endnote w:type="continuationNotice" w:id="1">
    <w:p w14:paraId="7A323B05" w14:textId="77777777" w:rsidR="0048469D" w:rsidRDefault="004846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Default="003F42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5E798B5" wp14:editId="0D60D57D">
                    <wp:simplePos x="0" y="0"/>
                    <wp:positionH relativeFrom="column">
                      <wp:posOffset>-84455</wp:posOffset>
                    </wp:positionH>
                    <wp:positionV relativeFrom="paragraph">
                      <wp:posOffset>-65405</wp:posOffset>
                    </wp:positionV>
                    <wp:extent cx="333375" cy="371475"/>
                    <wp:effectExtent l="152400" t="114300" r="161925" b="20002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52400" dist="38100" dir="5400000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DEE7AD3" id="Rectángulo: esquinas redondeadas 35" o:spid="_x0000_s1026" style="position:absolute;margin-left:-6.65pt;margin-top:-5.15pt;width:26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" fillcolor="#393737 [814]" stroked="f" strokeweight="2pt">
                    <v:shadow on="t" color="black" opacity="26214f" origin=",.5" offset="0,3pt"/>
                  </v:roundrect>
                </w:pict>
              </mc:Fallback>
            </mc:AlternateContent>
          </w:r>
          <w:r w:rsidR="00CA74F5">
            <w:rPr>
              <w:color w:val="FFFFFF" w:themeColor="background1"/>
            </w:rPr>
            <w:fldChar w:fldCharType="begin"/>
          </w:r>
          <w:r w:rsidR="00CA74F5">
            <w:rPr>
              <w:color w:val="FFFFFF" w:themeColor="background1"/>
            </w:rPr>
            <w:instrText>PAGE   \* MERGEFORMAT</w:instrText>
          </w:r>
          <w:r w:rsidR="00CA74F5">
            <w:rPr>
              <w:color w:val="FFFFFF" w:themeColor="background1"/>
            </w:rPr>
            <w:fldChar w:fldCharType="separate"/>
          </w:r>
          <w:r w:rsidR="00CA74F5">
            <w:rPr>
              <w:color w:val="FFFFFF" w:themeColor="background1"/>
            </w:rPr>
            <w:t>2</w:t>
          </w:r>
          <w:r w:rsidR="00CA74F5">
            <w:rPr>
              <w:color w:val="FFFFFF" w:themeColor="background1"/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322DB2" w:rsidRDefault="00394BB1">
                          <w:pPr>
                            <w:rPr>
                              <w:rFonts w:ascii="Poppins" w:hAnsi="Poppins" w:cs="Poppins"/>
                              <w:color w:val="3B3838" w:themeColor="background2" w:themeShade="40"/>
                              <w:sz w:val="20"/>
                              <w:szCs w:val="16"/>
                            </w:rPr>
                          </w:pPr>
                          <w:r w:rsidRPr="00322DB2">
                            <w:rPr>
                              <w:rFonts w:ascii="Poppins" w:hAnsi="Poppins" w:cs="Poppins"/>
                              <w:color w:val="3B3838" w:themeColor="background2" w:themeShade="4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322DB2" w:rsidRDefault="00394BB1">
                    <w:pPr>
                      <w:rPr>
                        <w:rFonts w:ascii="Poppins" w:hAnsi="Poppins" w:cs="Poppins"/>
                        <w:color w:val="3B3838" w:themeColor="background2" w:themeShade="40"/>
                        <w:sz w:val="20"/>
                        <w:szCs w:val="16"/>
                      </w:rPr>
                    </w:pPr>
                    <w:r w:rsidRPr="00322DB2">
                      <w:rPr>
                        <w:rFonts w:ascii="Poppins" w:hAnsi="Poppins" w:cs="Poppins"/>
                        <w:color w:val="3B3838" w:themeColor="background2" w:themeShade="4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78DA" w14:textId="77777777" w:rsidR="0048469D" w:rsidRDefault="0048469D">
      <w:r>
        <w:separator/>
      </w:r>
    </w:p>
    <w:p w14:paraId="54E2147E" w14:textId="77777777" w:rsidR="0048469D" w:rsidRDefault="0048469D"/>
  </w:footnote>
  <w:footnote w:type="continuationSeparator" w:id="0">
    <w:p w14:paraId="2628D668" w14:textId="77777777" w:rsidR="0048469D" w:rsidRDefault="0048469D">
      <w:r>
        <w:continuationSeparator/>
      </w:r>
    </w:p>
    <w:p w14:paraId="07B61DAA" w14:textId="77777777" w:rsidR="0048469D" w:rsidRDefault="0048469D"/>
  </w:footnote>
  <w:footnote w:type="continuationNotice" w:id="1">
    <w:p w14:paraId="49BF8E2C" w14:textId="77777777" w:rsidR="0048469D" w:rsidRDefault="0048469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A5EE0">
      <w:trPr>
        <w:trHeight w:val="978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14:paraId="6FD300A8" w14:textId="688B1280" w:rsidR="00D077E9" w:rsidRPr="007A5EE0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FFFFFF" w:themeColor="background1"/>
              <w:sz w:val="20"/>
              <w:szCs w:val="16"/>
              <w14:textFill>
                <w14:noFill/>
              </w14:textFill>
            </w:rPr>
          </w:pPr>
        </w:p>
        <w:p w14:paraId="0D5FFBA4" w14:textId="0F970F25" w:rsidR="00370673" w:rsidRPr="00713810" w:rsidRDefault="007A5EE0" w:rsidP="00370673">
          <w:pPr>
            <w:spacing w:before="60"/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67567A8B" wp14:editId="1E2DF09B">
                    <wp:simplePos x="0" y="0"/>
                    <wp:positionH relativeFrom="column">
                      <wp:posOffset>-25664</wp:posOffset>
                    </wp:positionH>
                    <wp:positionV relativeFrom="paragraph">
                      <wp:posOffset>352784</wp:posOffset>
                    </wp:positionV>
                    <wp:extent cx="6272482" cy="0"/>
                    <wp:effectExtent l="209550" t="247650" r="205105" b="266700"/>
                    <wp:wrapNone/>
                    <wp:docPr id="61" name="Conector recto 61" descr="divisor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72482" cy="0"/>
                            </a:xfrm>
                            <a:prstGeom prst="line">
                              <a:avLst/>
                            </a:prstGeom>
                            <a:ln w="92075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  <a:effectLst>
                              <a:outerShdw blurRad="254000" sx="102000" sy="102000" algn="ctr" rotWithShape="0">
                                <a:schemeClr val="bg1">
                                  <a:lumMod val="85000"/>
                                  <a:alpha val="40000"/>
                                </a:schemeClr>
                              </a:outerShdw>
                              <a:softEdge rad="254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5701219" id="Conector recto 61" o:spid="_x0000_s1026" alt="divisor de texto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7.8pt" to="491.9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" strokecolor="#393737 [814]" strokeweight="7.25pt">
                    <v:shadow on="t" type="perspective" color="#d8d8d8 [2732]" opacity="26214f" offset="0,0" matrix="66847f,,,66847f"/>
                  </v:line>
                </w:pict>
              </mc:Fallback>
            </mc:AlternateContent>
          </w:r>
          <w:r w:rsidR="00B10A4A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>SHELL</w:t>
          </w:r>
          <w:r w:rsidR="004246C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: </w:t>
          </w:r>
          <w:r w:rsidR="00E01E9A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FIND                     </w:t>
          </w:r>
          <w:r w:rsidR="004246C0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             </w:t>
          </w:r>
          <w:r w:rsidR="00B10A4A">
            <w:rPr>
              <w:rFonts w:ascii="Poppins" w:hAnsi="Poppins" w:cs="Poppins"/>
              <w:color w:val="3B3838" w:themeColor="background2" w:themeShade="40"/>
              <w:sz w:val="20"/>
              <w:szCs w:val="16"/>
            </w:rPr>
            <w:t xml:space="preserve">                                                                                               IMPLANTACION DE SISTEMAS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4C5"/>
    <w:multiLevelType w:val="hybridMultilevel"/>
    <w:tmpl w:val="2F5C5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72FC8"/>
    <w:multiLevelType w:val="hybridMultilevel"/>
    <w:tmpl w:val="4B80CDF6"/>
    <w:lvl w:ilvl="0" w:tplc="3DDE00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9B7A9B"/>
    <w:multiLevelType w:val="hybridMultilevel"/>
    <w:tmpl w:val="C9D6A94C"/>
    <w:lvl w:ilvl="0" w:tplc="7BCEFE2E">
      <w:start w:val="1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385BF9"/>
    <w:multiLevelType w:val="hybridMultilevel"/>
    <w:tmpl w:val="F7122986"/>
    <w:lvl w:ilvl="0" w:tplc="0C0A000F">
      <w:start w:val="1"/>
      <w:numFmt w:val="decimal"/>
      <w:lvlText w:val="%1."/>
      <w:lvlJc w:val="left"/>
      <w:pPr>
        <w:ind w:left="2770" w:hanging="360"/>
      </w:pPr>
    </w:lvl>
    <w:lvl w:ilvl="1" w:tplc="473068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67C7"/>
    <w:rsid w:val="000153FC"/>
    <w:rsid w:val="00022B9F"/>
    <w:rsid w:val="00023807"/>
    <w:rsid w:val="0002482E"/>
    <w:rsid w:val="00042202"/>
    <w:rsid w:val="00044D7F"/>
    <w:rsid w:val="00050324"/>
    <w:rsid w:val="00050A42"/>
    <w:rsid w:val="00053E14"/>
    <w:rsid w:val="00062D19"/>
    <w:rsid w:val="00067046"/>
    <w:rsid w:val="0006720B"/>
    <w:rsid w:val="000747A0"/>
    <w:rsid w:val="0007650E"/>
    <w:rsid w:val="00082817"/>
    <w:rsid w:val="00092E70"/>
    <w:rsid w:val="00092EB6"/>
    <w:rsid w:val="00096D68"/>
    <w:rsid w:val="000A0150"/>
    <w:rsid w:val="000A01E3"/>
    <w:rsid w:val="000A1A91"/>
    <w:rsid w:val="000A66C0"/>
    <w:rsid w:val="000A75AD"/>
    <w:rsid w:val="000B1809"/>
    <w:rsid w:val="000C173A"/>
    <w:rsid w:val="000D0017"/>
    <w:rsid w:val="000D790E"/>
    <w:rsid w:val="000E5CF8"/>
    <w:rsid w:val="000E63C9"/>
    <w:rsid w:val="000F1E9E"/>
    <w:rsid w:val="00115B20"/>
    <w:rsid w:val="00130E9D"/>
    <w:rsid w:val="00137A7B"/>
    <w:rsid w:val="00150A6D"/>
    <w:rsid w:val="0015144D"/>
    <w:rsid w:val="00155A57"/>
    <w:rsid w:val="00160883"/>
    <w:rsid w:val="00177F20"/>
    <w:rsid w:val="00185B35"/>
    <w:rsid w:val="00186B0A"/>
    <w:rsid w:val="001A0081"/>
    <w:rsid w:val="001A0802"/>
    <w:rsid w:val="001A33C5"/>
    <w:rsid w:val="001A702A"/>
    <w:rsid w:val="001B38E3"/>
    <w:rsid w:val="001B705D"/>
    <w:rsid w:val="001D45FD"/>
    <w:rsid w:val="001D4C7F"/>
    <w:rsid w:val="001D7132"/>
    <w:rsid w:val="001F1F7D"/>
    <w:rsid w:val="001F2BC8"/>
    <w:rsid w:val="001F5F6B"/>
    <w:rsid w:val="001F7A36"/>
    <w:rsid w:val="0020257A"/>
    <w:rsid w:val="00207299"/>
    <w:rsid w:val="0021562A"/>
    <w:rsid w:val="00217612"/>
    <w:rsid w:val="00224617"/>
    <w:rsid w:val="00230D08"/>
    <w:rsid w:val="00231B96"/>
    <w:rsid w:val="00237CDF"/>
    <w:rsid w:val="00242928"/>
    <w:rsid w:val="00243EBC"/>
    <w:rsid w:val="00246A35"/>
    <w:rsid w:val="0026059D"/>
    <w:rsid w:val="002621C3"/>
    <w:rsid w:val="0027232F"/>
    <w:rsid w:val="0028166D"/>
    <w:rsid w:val="00281E05"/>
    <w:rsid w:val="00284348"/>
    <w:rsid w:val="00297AF8"/>
    <w:rsid w:val="002A0C9B"/>
    <w:rsid w:val="002A0E63"/>
    <w:rsid w:val="002A1580"/>
    <w:rsid w:val="002A4D68"/>
    <w:rsid w:val="002B7485"/>
    <w:rsid w:val="002C01AA"/>
    <w:rsid w:val="002C2944"/>
    <w:rsid w:val="002D4714"/>
    <w:rsid w:val="002E0066"/>
    <w:rsid w:val="002E2057"/>
    <w:rsid w:val="002E45B3"/>
    <w:rsid w:val="002E64D0"/>
    <w:rsid w:val="002E7470"/>
    <w:rsid w:val="002E762A"/>
    <w:rsid w:val="002F0F28"/>
    <w:rsid w:val="002F3845"/>
    <w:rsid w:val="002F51F5"/>
    <w:rsid w:val="002F5EF5"/>
    <w:rsid w:val="00301B0B"/>
    <w:rsid w:val="00305A97"/>
    <w:rsid w:val="00306987"/>
    <w:rsid w:val="00307796"/>
    <w:rsid w:val="0031199B"/>
    <w:rsid w:val="00312137"/>
    <w:rsid w:val="00322DB2"/>
    <w:rsid w:val="00330359"/>
    <w:rsid w:val="003317DC"/>
    <w:rsid w:val="00334060"/>
    <w:rsid w:val="00334B9F"/>
    <w:rsid w:val="003352A9"/>
    <w:rsid w:val="0033762F"/>
    <w:rsid w:val="00340C9A"/>
    <w:rsid w:val="00353310"/>
    <w:rsid w:val="00355C7A"/>
    <w:rsid w:val="00356CC1"/>
    <w:rsid w:val="003578DB"/>
    <w:rsid w:val="00360494"/>
    <w:rsid w:val="003608A9"/>
    <w:rsid w:val="0036129D"/>
    <w:rsid w:val="00362063"/>
    <w:rsid w:val="0036293A"/>
    <w:rsid w:val="00366C7E"/>
    <w:rsid w:val="00370673"/>
    <w:rsid w:val="00371685"/>
    <w:rsid w:val="00374968"/>
    <w:rsid w:val="00376744"/>
    <w:rsid w:val="003809F6"/>
    <w:rsid w:val="00384EA3"/>
    <w:rsid w:val="00390F30"/>
    <w:rsid w:val="003915B4"/>
    <w:rsid w:val="00392E1F"/>
    <w:rsid w:val="00394BB1"/>
    <w:rsid w:val="003A37EF"/>
    <w:rsid w:val="003A39A1"/>
    <w:rsid w:val="003A50BA"/>
    <w:rsid w:val="003A53A2"/>
    <w:rsid w:val="003B64C0"/>
    <w:rsid w:val="003C1798"/>
    <w:rsid w:val="003C18B1"/>
    <w:rsid w:val="003C1E9A"/>
    <w:rsid w:val="003C2191"/>
    <w:rsid w:val="003C545B"/>
    <w:rsid w:val="003D3863"/>
    <w:rsid w:val="003F4299"/>
    <w:rsid w:val="003F53DB"/>
    <w:rsid w:val="003F676C"/>
    <w:rsid w:val="00402062"/>
    <w:rsid w:val="004110DE"/>
    <w:rsid w:val="00411433"/>
    <w:rsid w:val="004115E0"/>
    <w:rsid w:val="0041768A"/>
    <w:rsid w:val="00417E83"/>
    <w:rsid w:val="00421892"/>
    <w:rsid w:val="004218BC"/>
    <w:rsid w:val="004246C0"/>
    <w:rsid w:val="0044085A"/>
    <w:rsid w:val="00445C27"/>
    <w:rsid w:val="0044629F"/>
    <w:rsid w:val="0046765A"/>
    <w:rsid w:val="00472C97"/>
    <w:rsid w:val="004800D7"/>
    <w:rsid w:val="0048110D"/>
    <w:rsid w:val="0048469D"/>
    <w:rsid w:val="004934E7"/>
    <w:rsid w:val="004A218C"/>
    <w:rsid w:val="004A325F"/>
    <w:rsid w:val="004A3E41"/>
    <w:rsid w:val="004A493B"/>
    <w:rsid w:val="004A779D"/>
    <w:rsid w:val="004B21A5"/>
    <w:rsid w:val="004B332B"/>
    <w:rsid w:val="004B5B56"/>
    <w:rsid w:val="004D2193"/>
    <w:rsid w:val="004D2608"/>
    <w:rsid w:val="004D3662"/>
    <w:rsid w:val="004E32EC"/>
    <w:rsid w:val="004E5FEE"/>
    <w:rsid w:val="004E78D5"/>
    <w:rsid w:val="004F1B5F"/>
    <w:rsid w:val="004F54F4"/>
    <w:rsid w:val="004F63A5"/>
    <w:rsid w:val="004F68AB"/>
    <w:rsid w:val="005011E3"/>
    <w:rsid w:val="005037F0"/>
    <w:rsid w:val="00504738"/>
    <w:rsid w:val="00505142"/>
    <w:rsid w:val="00515C30"/>
    <w:rsid w:val="00516A86"/>
    <w:rsid w:val="0052121A"/>
    <w:rsid w:val="005275F6"/>
    <w:rsid w:val="005339CC"/>
    <w:rsid w:val="0053400F"/>
    <w:rsid w:val="005451A2"/>
    <w:rsid w:val="005477CC"/>
    <w:rsid w:val="00556441"/>
    <w:rsid w:val="00557E59"/>
    <w:rsid w:val="005654DC"/>
    <w:rsid w:val="005705BA"/>
    <w:rsid w:val="00570A79"/>
    <w:rsid w:val="00572102"/>
    <w:rsid w:val="00575A1B"/>
    <w:rsid w:val="0057729A"/>
    <w:rsid w:val="00595A18"/>
    <w:rsid w:val="005970EA"/>
    <w:rsid w:val="005B097C"/>
    <w:rsid w:val="005B2FB5"/>
    <w:rsid w:val="005C1C67"/>
    <w:rsid w:val="005C3945"/>
    <w:rsid w:val="005C3B74"/>
    <w:rsid w:val="005C3D46"/>
    <w:rsid w:val="005C61AA"/>
    <w:rsid w:val="005D5AE0"/>
    <w:rsid w:val="005E274E"/>
    <w:rsid w:val="005F030B"/>
    <w:rsid w:val="005F1BB0"/>
    <w:rsid w:val="005F34E9"/>
    <w:rsid w:val="005F69DD"/>
    <w:rsid w:val="005F6EF9"/>
    <w:rsid w:val="005F70AE"/>
    <w:rsid w:val="005F79B6"/>
    <w:rsid w:val="0061193B"/>
    <w:rsid w:val="00614CED"/>
    <w:rsid w:val="00643C07"/>
    <w:rsid w:val="00645FCE"/>
    <w:rsid w:val="00652416"/>
    <w:rsid w:val="006536B7"/>
    <w:rsid w:val="00654CDF"/>
    <w:rsid w:val="0065652C"/>
    <w:rsid w:val="00656C4D"/>
    <w:rsid w:val="00661424"/>
    <w:rsid w:val="00675993"/>
    <w:rsid w:val="006812BF"/>
    <w:rsid w:val="006829CB"/>
    <w:rsid w:val="0069529C"/>
    <w:rsid w:val="006A0F8C"/>
    <w:rsid w:val="006B4CF4"/>
    <w:rsid w:val="006D02D1"/>
    <w:rsid w:val="006D19A9"/>
    <w:rsid w:val="006D2B61"/>
    <w:rsid w:val="006D3181"/>
    <w:rsid w:val="006E5716"/>
    <w:rsid w:val="00701E3F"/>
    <w:rsid w:val="007048D6"/>
    <w:rsid w:val="00704F0E"/>
    <w:rsid w:val="00707CDD"/>
    <w:rsid w:val="00713810"/>
    <w:rsid w:val="00715925"/>
    <w:rsid w:val="0072034D"/>
    <w:rsid w:val="00723737"/>
    <w:rsid w:val="00723F64"/>
    <w:rsid w:val="00724DC6"/>
    <w:rsid w:val="00725004"/>
    <w:rsid w:val="0072688F"/>
    <w:rsid w:val="007302B3"/>
    <w:rsid w:val="00730733"/>
    <w:rsid w:val="00730978"/>
    <w:rsid w:val="007309A6"/>
    <w:rsid w:val="00730E3A"/>
    <w:rsid w:val="00732DBB"/>
    <w:rsid w:val="00732F45"/>
    <w:rsid w:val="00733858"/>
    <w:rsid w:val="00736AAF"/>
    <w:rsid w:val="00740689"/>
    <w:rsid w:val="007437BE"/>
    <w:rsid w:val="0075005C"/>
    <w:rsid w:val="0075701A"/>
    <w:rsid w:val="007570F7"/>
    <w:rsid w:val="007579A9"/>
    <w:rsid w:val="00765B2A"/>
    <w:rsid w:val="00767766"/>
    <w:rsid w:val="007713E5"/>
    <w:rsid w:val="0077208D"/>
    <w:rsid w:val="0077368E"/>
    <w:rsid w:val="007740B7"/>
    <w:rsid w:val="0077694F"/>
    <w:rsid w:val="0078008E"/>
    <w:rsid w:val="00781B55"/>
    <w:rsid w:val="00783A34"/>
    <w:rsid w:val="00784B9B"/>
    <w:rsid w:val="00791E18"/>
    <w:rsid w:val="007A270A"/>
    <w:rsid w:val="007A5EE0"/>
    <w:rsid w:val="007B1B28"/>
    <w:rsid w:val="007B31EB"/>
    <w:rsid w:val="007C013A"/>
    <w:rsid w:val="007C3553"/>
    <w:rsid w:val="007C6B52"/>
    <w:rsid w:val="007C7CCB"/>
    <w:rsid w:val="007D06BD"/>
    <w:rsid w:val="007D16C5"/>
    <w:rsid w:val="007D2417"/>
    <w:rsid w:val="007D259E"/>
    <w:rsid w:val="007D3A90"/>
    <w:rsid w:val="007D69C9"/>
    <w:rsid w:val="007E07AF"/>
    <w:rsid w:val="007F350E"/>
    <w:rsid w:val="007F3D64"/>
    <w:rsid w:val="007F46F0"/>
    <w:rsid w:val="007F4FA7"/>
    <w:rsid w:val="008134E6"/>
    <w:rsid w:val="00814E3D"/>
    <w:rsid w:val="00822BA0"/>
    <w:rsid w:val="00823462"/>
    <w:rsid w:val="00823CE3"/>
    <w:rsid w:val="008244DB"/>
    <w:rsid w:val="00832129"/>
    <w:rsid w:val="008322B0"/>
    <w:rsid w:val="00834505"/>
    <w:rsid w:val="00835BBE"/>
    <w:rsid w:val="008365A4"/>
    <w:rsid w:val="00847D9F"/>
    <w:rsid w:val="00847E87"/>
    <w:rsid w:val="00851EDB"/>
    <w:rsid w:val="00853754"/>
    <w:rsid w:val="0085711A"/>
    <w:rsid w:val="008604AD"/>
    <w:rsid w:val="00862FE4"/>
    <w:rsid w:val="0086389A"/>
    <w:rsid w:val="00866217"/>
    <w:rsid w:val="00874177"/>
    <w:rsid w:val="0087605E"/>
    <w:rsid w:val="0087632C"/>
    <w:rsid w:val="008941AE"/>
    <w:rsid w:val="008A1395"/>
    <w:rsid w:val="008A3195"/>
    <w:rsid w:val="008A3AF3"/>
    <w:rsid w:val="008B00B1"/>
    <w:rsid w:val="008B1FEE"/>
    <w:rsid w:val="008C5047"/>
    <w:rsid w:val="008C7529"/>
    <w:rsid w:val="008D337B"/>
    <w:rsid w:val="008E062D"/>
    <w:rsid w:val="008E1952"/>
    <w:rsid w:val="008F182E"/>
    <w:rsid w:val="008F3EE4"/>
    <w:rsid w:val="008F4E72"/>
    <w:rsid w:val="008F7AD2"/>
    <w:rsid w:val="00903C32"/>
    <w:rsid w:val="0090437A"/>
    <w:rsid w:val="00916B16"/>
    <w:rsid w:val="009173B9"/>
    <w:rsid w:val="00923937"/>
    <w:rsid w:val="0093335D"/>
    <w:rsid w:val="009353FD"/>
    <w:rsid w:val="0093613E"/>
    <w:rsid w:val="00941411"/>
    <w:rsid w:val="0094259D"/>
    <w:rsid w:val="00943026"/>
    <w:rsid w:val="00944811"/>
    <w:rsid w:val="00945E57"/>
    <w:rsid w:val="00947BDC"/>
    <w:rsid w:val="009513D8"/>
    <w:rsid w:val="00951EBF"/>
    <w:rsid w:val="0095625D"/>
    <w:rsid w:val="00966B81"/>
    <w:rsid w:val="00975CF7"/>
    <w:rsid w:val="009768AB"/>
    <w:rsid w:val="00976E74"/>
    <w:rsid w:val="00977F79"/>
    <w:rsid w:val="009922CE"/>
    <w:rsid w:val="00992CB8"/>
    <w:rsid w:val="0099752F"/>
    <w:rsid w:val="009A2318"/>
    <w:rsid w:val="009A74A3"/>
    <w:rsid w:val="009B40C7"/>
    <w:rsid w:val="009B5851"/>
    <w:rsid w:val="009B7AFF"/>
    <w:rsid w:val="009C74B3"/>
    <w:rsid w:val="009C7720"/>
    <w:rsid w:val="009D6DCE"/>
    <w:rsid w:val="009D6FC6"/>
    <w:rsid w:val="009E7689"/>
    <w:rsid w:val="009F025C"/>
    <w:rsid w:val="009F7C37"/>
    <w:rsid w:val="00A01BB1"/>
    <w:rsid w:val="00A048AA"/>
    <w:rsid w:val="00A067E8"/>
    <w:rsid w:val="00A14AF8"/>
    <w:rsid w:val="00A23AFA"/>
    <w:rsid w:val="00A2779C"/>
    <w:rsid w:val="00A31B3E"/>
    <w:rsid w:val="00A41597"/>
    <w:rsid w:val="00A430D3"/>
    <w:rsid w:val="00A43569"/>
    <w:rsid w:val="00A43694"/>
    <w:rsid w:val="00A436D7"/>
    <w:rsid w:val="00A457E7"/>
    <w:rsid w:val="00A50087"/>
    <w:rsid w:val="00A532F3"/>
    <w:rsid w:val="00A5586E"/>
    <w:rsid w:val="00A56D11"/>
    <w:rsid w:val="00A65947"/>
    <w:rsid w:val="00A731D9"/>
    <w:rsid w:val="00A768E2"/>
    <w:rsid w:val="00A8489E"/>
    <w:rsid w:val="00A900B3"/>
    <w:rsid w:val="00A962B7"/>
    <w:rsid w:val="00AA38B4"/>
    <w:rsid w:val="00AB02A7"/>
    <w:rsid w:val="00AB04BB"/>
    <w:rsid w:val="00AB4261"/>
    <w:rsid w:val="00AC2444"/>
    <w:rsid w:val="00AC29F3"/>
    <w:rsid w:val="00AD2963"/>
    <w:rsid w:val="00AD6F41"/>
    <w:rsid w:val="00AE3C0C"/>
    <w:rsid w:val="00AE6B47"/>
    <w:rsid w:val="00AE7755"/>
    <w:rsid w:val="00AF0724"/>
    <w:rsid w:val="00B01C79"/>
    <w:rsid w:val="00B0250F"/>
    <w:rsid w:val="00B02D7B"/>
    <w:rsid w:val="00B10A4A"/>
    <w:rsid w:val="00B217D5"/>
    <w:rsid w:val="00B22766"/>
    <w:rsid w:val="00B231E5"/>
    <w:rsid w:val="00B2347A"/>
    <w:rsid w:val="00B31FD3"/>
    <w:rsid w:val="00B36CE4"/>
    <w:rsid w:val="00B56BF1"/>
    <w:rsid w:val="00B658F1"/>
    <w:rsid w:val="00B71168"/>
    <w:rsid w:val="00B71531"/>
    <w:rsid w:val="00B7250F"/>
    <w:rsid w:val="00B769EB"/>
    <w:rsid w:val="00B80515"/>
    <w:rsid w:val="00B84301"/>
    <w:rsid w:val="00B9033F"/>
    <w:rsid w:val="00BA058D"/>
    <w:rsid w:val="00BB2BC2"/>
    <w:rsid w:val="00BC03EB"/>
    <w:rsid w:val="00BD2179"/>
    <w:rsid w:val="00BD3D6D"/>
    <w:rsid w:val="00BD4A94"/>
    <w:rsid w:val="00BD4F4D"/>
    <w:rsid w:val="00BD644E"/>
    <w:rsid w:val="00BE203A"/>
    <w:rsid w:val="00BE51D0"/>
    <w:rsid w:val="00BF4B93"/>
    <w:rsid w:val="00C02B87"/>
    <w:rsid w:val="00C054EE"/>
    <w:rsid w:val="00C07912"/>
    <w:rsid w:val="00C153DC"/>
    <w:rsid w:val="00C2291C"/>
    <w:rsid w:val="00C2560A"/>
    <w:rsid w:val="00C26247"/>
    <w:rsid w:val="00C4086D"/>
    <w:rsid w:val="00C40E2A"/>
    <w:rsid w:val="00C4247E"/>
    <w:rsid w:val="00C4317E"/>
    <w:rsid w:val="00C444A9"/>
    <w:rsid w:val="00C5013D"/>
    <w:rsid w:val="00C60798"/>
    <w:rsid w:val="00C6115A"/>
    <w:rsid w:val="00C662BF"/>
    <w:rsid w:val="00C66FEF"/>
    <w:rsid w:val="00C70B29"/>
    <w:rsid w:val="00C86A4A"/>
    <w:rsid w:val="00C87318"/>
    <w:rsid w:val="00C940D7"/>
    <w:rsid w:val="00CA1896"/>
    <w:rsid w:val="00CA3AE3"/>
    <w:rsid w:val="00CA74F5"/>
    <w:rsid w:val="00CB404B"/>
    <w:rsid w:val="00CB5B28"/>
    <w:rsid w:val="00CC0B81"/>
    <w:rsid w:val="00CC4D15"/>
    <w:rsid w:val="00CD1007"/>
    <w:rsid w:val="00CD316B"/>
    <w:rsid w:val="00CD6A4E"/>
    <w:rsid w:val="00CE310D"/>
    <w:rsid w:val="00CE680E"/>
    <w:rsid w:val="00CF377B"/>
    <w:rsid w:val="00CF5371"/>
    <w:rsid w:val="00D00144"/>
    <w:rsid w:val="00D0323A"/>
    <w:rsid w:val="00D0559F"/>
    <w:rsid w:val="00D064B5"/>
    <w:rsid w:val="00D077E9"/>
    <w:rsid w:val="00D16873"/>
    <w:rsid w:val="00D3275E"/>
    <w:rsid w:val="00D32BFD"/>
    <w:rsid w:val="00D3469E"/>
    <w:rsid w:val="00D369FD"/>
    <w:rsid w:val="00D41411"/>
    <w:rsid w:val="00D41F05"/>
    <w:rsid w:val="00D42A49"/>
    <w:rsid w:val="00D42CB7"/>
    <w:rsid w:val="00D52F5F"/>
    <w:rsid w:val="00D5413D"/>
    <w:rsid w:val="00D56A15"/>
    <w:rsid w:val="00D570A9"/>
    <w:rsid w:val="00D57E8B"/>
    <w:rsid w:val="00D66DFA"/>
    <w:rsid w:val="00D70D02"/>
    <w:rsid w:val="00D72B3D"/>
    <w:rsid w:val="00D73968"/>
    <w:rsid w:val="00D770C7"/>
    <w:rsid w:val="00D77145"/>
    <w:rsid w:val="00D81BB3"/>
    <w:rsid w:val="00D83F36"/>
    <w:rsid w:val="00D84CCE"/>
    <w:rsid w:val="00D85EE5"/>
    <w:rsid w:val="00D86945"/>
    <w:rsid w:val="00D871A8"/>
    <w:rsid w:val="00D90290"/>
    <w:rsid w:val="00DA11ED"/>
    <w:rsid w:val="00DB6A04"/>
    <w:rsid w:val="00DB7E3F"/>
    <w:rsid w:val="00DC6662"/>
    <w:rsid w:val="00DC706A"/>
    <w:rsid w:val="00DD152F"/>
    <w:rsid w:val="00DD3DE6"/>
    <w:rsid w:val="00DD4CD9"/>
    <w:rsid w:val="00DE213F"/>
    <w:rsid w:val="00DE3B7D"/>
    <w:rsid w:val="00DE4D80"/>
    <w:rsid w:val="00DE64C9"/>
    <w:rsid w:val="00DF027C"/>
    <w:rsid w:val="00E00A32"/>
    <w:rsid w:val="00E010D3"/>
    <w:rsid w:val="00E01E9A"/>
    <w:rsid w:val="00E03915"/>
    <w:rsid w:val="00E1067A"/>
    <w:rsid w:val="00E22ACD"/>
    <w:rsid w:val="00E25F46"/>
    <w:rsid w:val="00E30260"/>
    <w:rsid w:val="00E317D6"/>
    <w:rsid w:val="00E31FC4"/>
    <w:rsid w:val="00E4754B"/>
    <w:rsid w:val="00E543AD"/>
    <w:rsid w:val="00E54A6A"/>
    <w:rsid w:val="00E55CC7"/>
    <w:rsid w:val="00E603E0"/>
    <w:rsid w:val="00E620B0"/>
    <w:rsid w:val="00E6799E"/>
    <w:rsid w:val="00E71C8D"/>
    <w:rsid w:val="00E72B19"/>
    <w:rsid w:val="00E73B30"/>
    <w:rsid w:val="00E74C20"/>
    <w:rsid w:val="00E81B40"/>
    <w:rsid w:val="00E908E1"/>
    <w:rsid w:val="00EA2A48"/>
    <w:rsid w:val="00EA5071"/>
    <w:rsid w:val="00EA6995"/>
    <w:rsid w:val="00EA79FF"/>
    <w:rsid w:val="00EC2060"/>
    <w:rsid w:val="00ED5899"/>
    <w:rsid w:val="00EE1625"/>
    <w:rsid w:val="00EE7036"/>
    <w:rsid w:val="00EF555B"/>
    <w:rsid w:val="00EF7EE0"/>
    <w:rsid w:val="00F027BB"/>
    <w:rsid w:val="00F043DC"/>
    <w:rsid w:val="00F11DCF"/>
    <w:rsid w:val="00F1530F"/>
    <w:rsid w:val="00F162EA"/>
    <w:rsid w:val="00F1684A"/>
    <w:rsid w:val="00F20AE0"/>
    <w:rsid w:val="00F20E32"/>
    <w:rsid w:val="00F21C46"/>
    <w:rsid w:val="00F26177"/>
    <w:rsid w:val="00F268D3"/>
    <w:rsid w:val="00F26F5A"/>
    <w:rsid w:val="00F315C6"/>
    <w:rsid w:val="00F47E32"/>
    <w:rsid w:val="00F52D27"/>
    <w:rsid w:val="00F5763F"/>
    <w:rsid w:val="00F60C2B"/>
    <w:rsid w:val="00F61038"/>
    <w:rsid w:val="00F6629A"/>
    <w:rsid w:val="00F664FF"/>
    <w:rsid w:val="00F70AB7"/>
    <w:rsid w:val="00F76A44"/>
    <w:rsid w:val="00F8146F"/>
    <w:rsid w:val="00F829F7"/>
    <w:rsid w:val="00F83527"/>
    <w:rsid w:val="00FA08D8"/>
    <w:rsid w:val="00FC00CF"/>
    <w:rsid w:val="00FC30FA"/>
    <w:rsid w:val="00FC5F3D"/>
    <w:rsid w:val="00FD388A"/>
    <w:rsid w:val="00FD38DC"/>
    <w:rsid w:val="00FD583F"/>
    <w:rsid w:val="00FD6151"/>
    <w:rsid w:val="00FD63AF"/>
    <w:rsid w:val="00FD7488"/>
    <w:rsid w:val="00FE5957"/>
    <w:rsid w:val="00FE74F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A067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822B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A067E8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822BA0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104</TotalTime>
  <Pages>9</Pages>
  <Words>497</Words>
  <Characters>2499</Characters>
  <Application>Microsoft Office Word</Application>
  <DocSecurity>0</DocSecurity>
  <Lines>178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52</cp:revision>
  <cp:lastPrinted>2022-01-24T19:55:00Z</cp:lastPrinted>
  <dcterms:created xsi:type="dcterms:W3CDTF">2023-02-08T17:39:00Z</dcterms:created>
  <dcterms:modified xsi:type="dcterms:W3CDTF">2023-02-08T19:39:00Z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