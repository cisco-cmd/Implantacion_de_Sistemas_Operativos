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7F7"/>
  <w:body>
    <w:p w14:paraId="4A2E57AD" w14:textId="18827D05" w:rsidR="00D077E9" w:rsidRDefault="00CD7126" w:rsidP="00D70D02">
      <w:pPr>
        <w:rPr>
          <w:noProof/>
        </w:rPr>
      </w:pPr>
      <w:r>
        <w:rPr>
          <w:rFonts w:ascii="Poppins" w:eastAsia="Calibri" w:hAnsi="Poppins" w:cs="Poppins"/>
          <w:noProof/>
          <w:color w:val="0F0D29" w:themeColor="text1"/>
          <w:sz w:val="24"/>
          <w:szCs w:val="20"/>
        </w:rPr>
        <w:drawing>
          <wp:anchor distT="0" distB="0" distL="114300" distR="114300" simplePos="0" relativeHeight="251688960" behindDoc="1" locked="0" layoutInCell="1" allowOverlap="1" wp14:anchorId="3CFA5E9D" wp14:editId="45420A4E">
            <wp:simplePos x="0" y="0"/>
            <wp:positionH relativeFrom="margin">
              <wp:align>center</wp:align>
            </wp:positionH>
            <wp:positionV relativeFrom="paragraph">
              <wp:posOffset>-904875</wp:posOffset>
            </wp:positionV>
            <wp:extent cx="20401915" cy="11372850"/>
            <wp:effectExtent l="0" t="0" r="635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 radius="1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915" cy="1137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28D5F5CB" w:rsidR="00D077E9" w:rsidRDefault="00D077E9" w:rsidP="00AB02A7">
            <w:pPr>
              <w:rPr>
                <w:noProof/>
              </w:rPr>
            </w:pPr>
          </w:p>
          <w:p w14:paraId="19779501" w14:textId="170D7F05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F5B04D" w14:textId="7BCE9251" w:rsidR="000B1190" w:rsidRDefault="00513C35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09145AA" wp14:editId="3F49E12F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-99060</wp:posOffset>
                      </wp:positionV>
                      <wp:extent cx="3352800" cy="1501140"/>
                      <wp:effectExtent l="0" t="0" r="0" b="381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B0DF9" w14:textId="10DB4705" w:rsidR="00D077E9" w:rsidRPr="00421731" w:rsidRDefault="00513C35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206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2060"/>
                                      <w:sz w:val="56"/>
                                      <w:szCs w:val="56"/>
                                      <w:lang w:bidi="es-ES"/>
                                    </w:rPr>
                                    <w:t>GESTIÓN DE PROCESOS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-7.8pt;width:264pt;height:118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" filled="f" stroked="f" strokeweight=".5pt">
                      <v:textbox>
                        <w:txbxContent>
                          <w:p w14:paraId="6E4B0DF9" w14:textId="10DB4705" w:rsidR="00D077E9" w:rsidRPr="00421731" w:rsidRDefault="00513C35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2060"/>
                                <w:sz w:val="56"/>
                                <w:szCs w:val="56"/>
                                <w:lang w:bidi="es-ES"/>
                              </w:rPr>
                              <w:t>GESTIÓN DE PROCESOS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14AC2F" w14:textId="5F8BA0B0" w:rsidR="00D077E9" w:rsidRDefault="00513C35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1217187" wp14:editId="439A543E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854710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F30BF" id="Conector recto 5" o:spid="_x0000_s1026" alt="divisor de texto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67.3pt" to="125.4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" strokecolor="#002060" strokeweight="4.5pt"/>
                  </w:pict>
                </mc:Fallback>
              </mc:AlternateContent>
            </w:r>
            <w:r w:rsidR="00A26683"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32D60BA1" wp14:editId="0A41A287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1922145</wp:posOffset>
                  </wp:positionV>
                  <wp:extent cx="2857500" cy="2857500"/>
                  <wp:effectExtent l="0" t="0" r="0" b="0"/>
                  <wp:wrapNone/>
                  <wp:docPr id="31" name="Imagen 31" descr="Sistema operativo - Iconos gratis de computad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istema operativo - Iconos gratis de computad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80000"/>
                                    </a14:imgEffect>
                                    <a14:imgEffect>
                                      <a14:colorTemperature colorTemp="114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5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26E64128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5718B82" wp14:editId="2D8B0468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34AB8F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" strokecolor="#2665f0 [1951]" strokeweight="3pt">
                      <w10:anchorlock/>
                    </v:line>
                  </w:pict>
                </mc:Fallback>
              </mc:AlternateContent>
            </w:r>
          </w:p>
          <w:p w14:paraId="211B3F9F" w14:textId="133F1BF5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2FB78E8E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12CADC0" w14:textId="6C261698" w:rsidR="00D077E9" w:rsidRPr="00370673" w:rsidRDefault="005064F2" w:rsidP="00AB02A7">
            <w:pPr>
              <w:rPr>
                <w:rFonts w:ascii="Nirmala UI" w:hAnsi="Nirmala UI" w:cs="Nirmala UI"/>
                <w:noProof/>
                <w:color w:val="2665F0" w:themeColor="text2" w:themeTint="99"/>
              </w:rPr>
            </w:pPr>
            <w:sdt>
              <w:sdtPr>
                <w:rPr>
                  <w:rFonts w:ascii="Nirmala UI" w:hAnsi="Nirmala UI" w:cs="Nirmala UI"/>
                  <w:noProof/>
                  <w:color w:val="2665F0" w:themeColor="text2" w:themeTint="99"/>
                </w:rPr>
                <w:id w:val="-1740469667"/>
                <w:placeholder>
                  <w:docPart w:val="7E8C4E0E28AF4D02A8730B3155470821"/>
                </w:placeholder>
                <w15:appearance w15:val="hidden"/>
              </w:sdtPr>
              <w:sdtEndPr/>
              <w:sdtContent>
                <w:r w:rsidR="00370673" w:rsidRPr="00370673">
                  <w:rPr>
                    <w:rFonts w:ascii="Nirmala UI" w:hAnsi="Nirmala UI" w:cs="Nirmala UI"/>
                    <w:noProof/>
                    <w:color w:val="2665F0" w:themeColor="text2" w:themeTint="99"/>
                  </w:rPr>
                  <w:t>Sistemas Operativos en Red</w:t>
                </w:r>
              </w:sdtContent>
            </w:sdt>
          </w:p>
          <w:p w14:paraId="2A12433E" w14:textId="76E720BA" w:rsidR="00D077E9" w:rsidRPr="00370673" w:rsidRDefault="00370673" w:rsidP="00AB02A7">
            <w:pPr>
              <w:rPr>
                <w:rFonts w:ascii="Nirmala UI" w:hAnsi="Nirmala UI" w:cs="Nirmala UI"/>
                <w:noProof/>
                <w:color w:val="2665F0" w:themeColor="text2" w:themeTint="99"/>
              </w:rPr>
            </w:pPr>
            <w:r w:rsidRPr="00370673">
              <w:rPr>
                <w:rFonts w:ascii="Nirmala UI" w:hAnsi="Nirmala UI" w:cs="Nirmala UI"/>
                <w:noProof/>
                <w:color w:val="2665F0" w:themeColor="text2" w:themeTint="99"/>
              </w:rPr>
              <w:t>Juan Carlos Navidad García</w:t>
            </w:r>
          </w:p>
          <w:p w14:paraId="19AA669C" w14:textId="1AF75163" w:rsidR="00D077E9" w:rsidRPr="00D86945" w:rsidRDefault="00DE3887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BEC329D" wp14:editId="660DC769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572135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E6BA54" id="Conector recto 32" o:spid="_x0000_s1026" alt="divisor de texto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45.05pt" to="123.9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" strokecolor="#002060" strokeweight="4.5pt"/>
                  </w:pict>
                </mc:Fallback>
              </mc:AlternateContent>
            </w:r>
          </w:p>
        </w:tc>
      </w:tr>
    </w:tbl>
    <w:p w14:paraId="4CA3A708" w14:textId="677CD308" w:rsidR="00AC0083" w:rsidRPr="00D45BE7" w:rsidRDefault="00CD7126" w:rsidP="00D45BE7">
      <w:pPr>
        <w:spacing w:after="200"/>
        <w:rPr>
          <w:noProof/>
        </w:rPr>
      </w:pPr>
      <w:r>
        <w:rPr>
          <w:noProof/>
        </w:rPr>
        <w:drawing>
          <wp:anchor distT="0" distB="0" distL="114300" distR="114300" simplePos="0" relativeHeight="251637758" behindDoc="0" locked="0" layoutInCell="1" allowOverlap="1" wp14:anchorId="27704234" wp14:editId="4E5F0F21">
            <wp:simplePos x="0" y="0"/>
            <wp:positionH relativeFrom="margin">
              <wp:align>center</wp:align>
            </wp:positionH>
            <wp:positionV relativeFrom="paragraph">
              <wp:posOffset>6250940</wp:posOffset>
            </wp:positionV>
            <wp:extent cx="8190230" cy="4243673"/>
            <wp:effectExtent l="628650" t="1466850" r="610870" b="2413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58000"/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230" cy="424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850900" dist="838200" dir="16200000" rotWithShape="0">
                        <a:srgbClr val="FF7575">
                          <a:alpha val="59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88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3CF8FC" wp14:editId="30C0CAD7">
                <wp:simplePos x="0" y="0"/>
                <wp:positionH relativeFrom="column">
                  <wp:posOffset>60960</wp:posOffset>
                </wp:positionH>
                <wp:positionV relativeFrom="paragraph">
                  <wp:posOffset>7360285</wp:posOffset>
                </wp:positionV>
                <wp:extent cx="3139440" cy="62484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B20C9" w14:textId="0455970D" w:rsidR="00704F0E" w:rsidRPr="00421731" w:rsidRDefault="001939E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  <w:lang w:bidi="es-ES"/>
                              </w:rPr>
                              <w:t>IMPLANTACIÓN</w:t>
                            </w:r>
                            <w:r w:rsidR="00742D51"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  <w:lang w:bidi="es-ES"/>
                              </w:rPr>
                              <w:t xml:space="preserve"> DE SISTEMAS</w:t>
                            </w:r>
                          </w:p>
                          <w:p w14:paraId="3095BFCE" w14:textId="6E9B5CD1" w:rsidR="00F76A44" w:rsidRPr="00421731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21731"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4.8pt;margin-top:579.55pt;width:247.2pt;height:49.2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DiKTc3hAAAACwEAAA8AAAAAAAAA&#10;AAAAAAAAjQQAAGRycy9kb3ducmV2LnhtbFBLBQYAAAAABAAEAPMAAACbBQAAAAA=&#10;" filled="f" stroked="f" strokeweight=".5pt">
                <v:textbox>
                  <w:txbxContent>
                    <w:p w14:paraId="477B20C9" w14:textId="0455970D" w:rsidR="00704F0E" w:rsidRPr="00421731" w:rsidRDefault="001939E4" w:rsidP="00704F0E">
                      <w:pPr>
                        <w:pStyle w:val="Ttulo"/>
                        <w:spacing w:after="0"/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  <w:lang w:bidi="es-ES"/>
                        </w:rPr>
                      </w:pPr>
                      <w:r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  <w:lang w:bidi="es-ES"/>
                        </w:rPr>
                        <w:t>IMPLANTACIÓN</w:t>
                      </w:r>
                      <w:r w:rsidR="00742D51"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  <w:lang w:bidi="es-ES"/>
                        </w:rPr>
                        <w:t xml:space="preserve"> DE SISTEMAS</w:t>
                      </w:r>
                    </w:p>
                    <w:p w14:paraId="3095BFCE" w14:textId="6E9B5CD1" w:rsidR="00F76A44" w:rsidRPr="00421731" w:rsidRDefault="00F76A44" w:rsidP="00704F0E">
                      <w:pPr>
                        <w:pStyle w:val="Ttulo"/>
                        <w:spacing w:after="0"/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</w:rPr>
                      </w:pPr>
                      <w:r w:rsidRPr="00421731"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</v:shape>
            </w:pict>
          </mc:Fallback>
        </mc:AlternateContent>
      </w:r>
      <w:r w:rsidR="00704F0E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46BDF55B" wp14:editId="6F28B643">
                <wp:simplePos x="0" y="0"/>
                <wp:positionH relativeFrom="column">
                  <wp:posOffset>-201930</wp:posOffset>
                </wp:positionH>
                <wp:positionV relativeFrom="paragraph">
                  <wp:posOffset>230505</wp:posOffset>
                </wp:positionV>
                <wp:extent cx="3938905" cy="8648700"/>
                <wp:effectExtent l="285750" t="323850" r="290195" b="2476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48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6000">
                              <a:srgbClr val="ECB2B2">
                                <a:alpha val="66000"/>
                              </a:srgbClr>
                            </a:gs>
                            <a:gs pos="100000">
                              <a:srgbClr val="ECB2B2">
                                <a:alpha val="88000"/>
                              </a:srgbClr>
                            </a:gs>
                            <a:gs pos="74000">
                              <a:srgbClr val="ECB2B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292100" dir="5400000" sx="101000" sy="101000" rotWithShape="0">
                            <a:srgbClr val="002060">
                              <a:alpha val="5800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8C43" w14:textId="0C766EAB" w:rsidR="00A26683" w:rsidRDefault="00A26683" w:rsidP="00A26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DF55B" id="Rectángulo: esquinas redondeadas 12" o:spid="_x0000_s1028" style="position:absolute;margin-left:-15.9pt;margin-top:18.15pt;width:310.15pt;height:681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" fillcolor="#ecb2b2" stroked="f" strokeweight="2pt">
                <v:fill opacity="57671f" color2="#ecb2b2" o:opacity2="43253f" focus="46%" type="gradient"/>
                <v:shadow on="t" type="perspective" color="#002060" opacity="38010f" origin=",.5" offset="0,0" matrix="66191f,,,66191f"/>
                <v:textbox>
                  <w:txbxContent>
                    <w:p w14:paraId="20578C43" w14:textId="0C766EAB" w:rsidR="00A26683" w:rsidRDefault="00A26683" w:rsidP="00A266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12C8327F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lastRenderedPageBreak/>
        <w:t>1. ¿Qué es un proceso?</w:t>
      </w:r>
    </w:p>
    <w:p w14:paraId="17BD5569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2.</w:t>
      </w:r>
      <w:r>
        <w:rPr>
          <w:rFonts w:ascii="Poppins" w:eastAsia="Calibri" w:hAnsi="Poppins" w:cs="Poppins"/>
          <w:bCs/>
          <w:color w:val="C00000"/>
          <w:sz w:val="22"/>
        </w:rPr>
        <w:t xml:space="preserve"> </w:t>
      </w:r>
      <w:r w:rsidRPr="00C93286">
        <w:rPr>
          <w:rFonts w:ascii="Poppins" w:eastAsia="Calibri" w:hAnsi="Poppins" w:cs="Poppins"/>
          <w:bCs/>
          <w:color w:val="C00000"/>
          <w:sz w:val="22"/>
        </w:rPr>
        <w:t xml:space="preserve"> Estados de un proceso. Explícalos</w:t>
      </w:r>
    </w:p>
    <w:p w14:paraId="7FEEF828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3. Transiciones de estado de los procesos. Dibújalo</w:t>
      </w:r>
    </w:p>
    <w:p w14:paraId="4D05F96C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4. Pasos para realizar un cambio de contexto entre hilos del mismo proceso.</w:t>
      </w:r>
    </w:p>
    <w:p w14:paraId="7D749477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5. Operaciones de los procesos. Explícalas.</w:t>
      </w:r>
    </w:p>
    <w:p w14:paraId="735C7C6D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6. Planificación de procesos</w:t>
      </w:r>
    </w:p>
    <w:p w14:paraId="49E08E49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7. Niveles de planificación. Explícalos.</w:t>
      </w:r>
    </w:p>
    <w:p w14:paraId="5322E18E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8. Acontecimientos que provocan el dispatcher.</w:t>
      </w:r>
    </w:p>
    <w:p w14:paraId="38B627F5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9. Criterios de planificación.</w:t>
      </w:r>
    </w:p>
    <w:p w14:paraId="31DE3A31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10. ¿Cómo debe ser una planificación?</w:t>
      </w:r>
    </w:p>
    <w:p w14:paraId="4D351C03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11. Planificación apropiativa y no apropiativa.</w:t>
      </w:r>
    </w:p>
    <w:p w14:paraId="2CCB33B3" w14:textId="77777777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>12. Algoritmos de planificación. Explícalos.</w:t>
      </w:r>
    </w:p>
    <w:p w14:paraId="585B46E1" w14:textId="37FA03F4" w:rsidR="00C93286" w:rsidRDefault="00C93286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C93286">
        <w:rPr>
          <w:rFonts w:ascii="Poppins" w:eastAsia="Calibri" w:hAnsi="Poppins" w:cs="Poppins"/>
          <w:bCs/>
          <w:color w:val="C00000"/>
          <w:sz w:val="22"/>
        </w:rPr>
        <w:t xml:space="preserve">13. ¿Qué es el </w:t>
      </w:r>
      <w:proofErr w:type="spellStart"/>
      <w:r w:rsidRPr="00C93286">
        <w:rPr>
          <w:rFonts w:ascii="Poppins" w:eastAsia="Calibri" w:hAnsi="Poppins" w:cs="Poppins"/>
          <w:bCs/>
          <w:color w:val="C00000"/>
          <w:sz w:val="22"/>
        </w:rPr>
        <w:t>cuantiun</w:t>
      </w:r>
      <w:proofErr w:type="spellEnd"/>
      <w:r w:rsidRPr="00C93286">
        <w:rPr>
          <w:rFonts w:ascii="Poppins" w:eastAsia="Calibri" w:hAnsi="Poppins" w:cs="Poppins"/>
          <w:bCs/>
          <w:color w:val="C00000"/>
          <w:sz w:val="22"/>
        </w:rPr>
        <w:t>? ¿Qué tamaño debe tener?</w:t>
      </w:r>
    </w:p>
    <w:p w14:paraId="0D76859B" w14:textId="16F0363F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185DC570" w14:textId="606C1627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2D9AC669" w14:textId="25BA87BB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7FF5E5C0" w14:textId="177BE845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078A59BD" w14:textId="61A163C0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077CB085" w14:textId="558C83C8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0AA8629B" w14:textId="78DB8AB4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196516A6" w14:textId="5622B080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0BDA024F" w14:textId="45974214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56CEC7A4" w14:textId="55CDB844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5022F2CD" w14:textId="67C9841A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38DDCD49" w14:textId="30193C51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532BBE40" w14:textId="502E7A63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2219F957" w14:textId="597F3C1F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01324FFA" w14:textId="0232CDB7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720A992E" w14:textId="77777777" w:rsidR="00050E4D" w:rsidRDefault="00050E4D" w:rsidP="00C93286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</w:p>
    <w:p w14:paraId="7B1B8A22" w14:textId="5DAFAFD9" w:rsidR="00780BEB" w:rsidRPr="00780BEB" w:rsidRDefault="00050E4D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>
        <w:rPr>
          <w:rFonts w:ascii="Poppins" w:eastAsia="Calibri" w:hAnsi="Poppins" w:cs="Poppins"/>
          <w:bCs/>
          <w:color w:val="C00000"/>
          <w:sz w:val="22"/>
        </w:rPr>
        <w:lastRenderedPageBreak/>
        <w:t xml:space="preserve">1. </w:t>
      </w:r>
      <w:r w:rsidR="00780BEB" w:rsidRPr="00780BEB">
        <w:rPr>
          <w:rFonts w:ascii="Poppins" w:eastAsia="Calibri" w:hAnsi="Poppins" w:cs="Poppins"/>
          <w:bCs/>
          <w:color w:val="C00000"/>
          <w:sz w:val="22"/>
        </w:rPr>
        <w:t>Diferencia entre proceso y programa.</w:t>
      </w:r>
    </w:p>
    <w:p w14:paraId="6A8F438B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 xml:space="preserve">2. ¿Qué es el </w:t>
      </w:r>
      <w:proofErr w:type="gramStart"/>
      <w:r w:rsidRPr="00780BEB">
        <w:rPr>
          <w:rFonts w:ascii="Poppins" w:eastAsia="Calibri" w:hAnsi="Poppins" w:cs="Poppins"/>
          <w:bCs/>
          <w:color w:val="C00000"/>
          <w:sz w:val="22"/>
        </w:rPr>
        <w:t>BCP?¿</w:t>
      </w:r>
      <w:proofErr w:type="gramEnd"/>
      <w:r w:rsidRPr="00780BEB">
        <w:rPr>
          <w:rFonts w:ascii="Poppins" w:eastAsia="Calibri" w:hAnsi="Poppins" w:cs="Poppins"/>
          <w:bCs/>
          <w:color w:val="C00000"/>
          <w:sz w:val="22"/>
        </w:rPr>
        <w:t>Qué contiene?¿A qué va asociado?</w:t>
      </w:r>
    </w:p>
    <w:p w14:paraId="151F1BD1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 xml:space="preserve">3. ¿Qué es un hilo o </w:t>
      </w:r>
      <w:proofErr w:type="spellStart"/>
      <w:proofErr w:type="gramStart"/>
      <w:r w:rsidRPr="00780BEB">
        <w:rPr>
          <w:rFonts w:ascii="Poppins" w:eastAsia="Calibri" w:hAnsi="Poppins" w:cs="Poppins"/>
          <w:bCs/>
          <w:color w:val="C00000"/>
          <w:sz w:val="22"/>
        </w:rPr>
        <w:t>thread</w:t>
      </w:r>
      <w:proofErr w:type="spellEnd"/>
      <w:r w:rsidRPr="00780BEB">
        <w:rPr>
          <w:rFonts w:ascii="Poppins" w:eastAsia="Calibri" w:hAnsi="Poppins" w:cs="Poppins"/>
          <w:bCs/>
          <w:color w:val="C00000"/>
          <w:sz w:val="22"/>
        </w:rPr>
        <w:t>?¿</w:t>
      </w:r>
      <w:proofErr w:type="gramEnd"/>
      <w:r w:rsidRPr="00780BEB">
        <w:rPr>
          <w:rFonts w:ascii="Poppins" w:eastAsia="Calibri" w:hAnsi="Poppins" w:cs="Poppins"/>
          <w:bCs/>
          <w:color w:val="C00000"/>
          <w:sz w:val="22"/>
        </w:rPr>
        <w:t>Cuál es la diferencia con el proceso? Pon un ejemplo.</w:t>
      </w:r>
    </w:p>
    <w:p w14:paraId="657ADF1D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>4. Si un proceso dispone de todos los recursos para su ejecución y solo le falta la</w:t>
      </w:r>
    </w:p>
    <w:p w14:paraId="35CE5299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>CPU ¿Qué estado presenta?</w:t>
      </w:r>
    </w:p>
    <w:p w14:paraId="4743831C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>5. ¿Puede haber más de un proceso ejecutándose a la vez?</w:t>
      </w:r>
    </w:p>
    <w:p w14:paraId="0409A69D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>6. ¿Qué es una lista de procesos listos? ¿Y de procesos bloqueados?</w:t>
      </w:r>
    </w:p>
    <w:p w14:paraId="0149758F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>7. ¿En qué transición se encuentra un proceso que acaba de recibir el recurso que le</w:t>
      </w:r>
    </w:p>
    <w:p w14:paraId="7A2F9BFA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 xml:space="preserve">faltaba para ejecutarse? ¿y el que se le acaba su </w:t>
      </w:r>
      <w:proofErr w:type="spellStart"/>
      <w:r w:rsidRPr="00780BEB">
        <w:rPr>
          <w:rFonts w:ascii="Poppins" w:eastAsia="Calibri" w:hAnsi="Poppins" w:cs="Poppins"/>
          <w:bCs/>
          <w:color w:val="C00000"/>
          <w:sz w:val="22"/>
        </w:rPr>
        <w:t>cuantu</w:t>
      </w:r>
      <w:proofErr w:type="spellEnd"/>
      <w:r w:rsidRPr="00780BEB">
        <w:rPr>
          <w:rFonts w:ascii="Poppins" w:eastAsia="Calibri" w:hAnsi="Poppins" w:cs="Poppins"/>
          <w:bCs/>
          <w:color w:val="C00000"/>
          <w:sz w:val="22"/>
        </w:rPr>
        <w:t>?</w:t>
      </w:r>
    </w:p>
    <w:p w14:paraId="0F7FCC65" w14:textId="77777777" w:rsidR="00780BEB" w:rsidRP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>8. ¿Qué diferencia hay entre el cambio de contexto parcial y completo?</w:t>
      </w:r>
    </w:p>
    <w:p w14:paraId="57A65D0E" w14:textId="1BA36BCA" w:rsidR="00780BEB" w:rsidRDefault="00780BEB" w:rsidP="00780BEB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780BEB">
        <w:rPr>
          <w:rFonts w:ascii="Poppins" w:eastAsia="Calibri" w:hAnsi="Poppins" w:cs="Poppins"/>
          <w:bCs/>
          <w:color w:val="C00000"/>
          <w:sz w:val="22"/>
        </w:rPr>
        <w:t xml:space="preserve">9. ¿Qué significa suspender un </w:t>
      </w:r>
      <w:proofErr w:type="gramStart"/>
      <w:r w:rsidRPr="00780BEB">
        <w:rPr>
          <w:rFonts w:ascii="Poppins" w:eastAsia="Calibri" w:hAnsi="Poppins" w:cs="Poppins"/>
          <w:bCs/>
          <w:color w:val="C00000"/>
          <w:sz w:val="22"/>
        </w:rPr>
        <w:t>proceso?¿</w:t>
      </w:r>
      <w:proofErr w:type="gramEnd"/>
      <w:r w:rsidRPr="00780BEB">
        <w:rPr>
          <w:rFonts w:ascii="Poppins" w:eastAsia="Calibri" w:hAnsi="Poppins" w:cs="Poppins"/>
          <w:bCs/>
          <w:color w:val="C00000"/>
          <w:sz w:val="22"/>
        </w:rPr>
        <w:t xml:space="preserve"> y reanudarlo?</w:t>
      </w:r>
    </w:p>
    <w:p w14:paraId="1F7B9FDA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 xml:space="preserve">10. ¿Qué planificación se encargar de introducir los procesos al </w:t>
      </w:r>
      <w:proofErr w:type="gramStart"/>
      <w:r w:rsidRPr="00050E4D">
        <w:rPr>
          <w:rFonts w:ascii="Poppins" w:eastAsia="Calibri" w:hAnsi="Poppins" w:cs="Poppins"/>
          <w:bCs/>
          <w:color w:val="C00000"/>
          <w:sz w:val="22"/>
        </w:rPr>
        <w:t>sistema?¿</w:t>
      </w:r>
      <w:proofErr w:type="gramEnd"/>
      <w:r w:rsidRPr="00050E4D">
        <w:rPr>
          <w:rFonts w:ascii="Poppins" w:eastAsia="Calibri" w:hAnsi="Poppins" w:cs="Poppins"/>
          <w:bCs/>
          <w:color w:val="C00000"/>
          <w:sz w:val="22"/>
        </w:rPr>
        <w:t xml:space="preserve"> y el que se</w:t>
      </w:r>
    </w:p>
    <w:p w14:paraId="64B0209F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encarga de suspender los procesos?</w:t>
      </w:r>
    </w:p>
    <w:p w14:paraId="53E056F7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 xml:space="preserve">11. ¿Qué significa </w:t>
      </w:r>
      <w:proofErr w:type="spellStart"/>
      <w:r w:rsidRPr="00050E4D">
        <w:rPr>
          <w:rFonts w:ascii="Poppins" w:eastAsia="Calibri" w:hAnsi="Poppins" w:cs="Poppins"/>
          <w:bCs/>
          <w:color w:val="C00000"/>
          <w:sz w:val="22"/>
        </w:rPr>
        <w:t>dispacher</w:t>
      </w:r>
      <w:proofErr w:type="spellEnd"/>
      <w:r w:rsidRPr="00050E4D">
        <w:rPr>
          <w:rFonts w:ascii="Poppins" w:eastAsia="Calibri" w:hAnsi="Poppins" w:cs="Poppins"/>
          <w:bCs/>
          <w:color w:val="C00000"/>
          <w:sz w:val="22"/>
        </w:rPr>
        <w:t>?</w:t>
      </w:r>
    </w:p>
    <w:p w14:paraId="60752E73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12. ¿Cuándo se reanuda un proceso?</w:t>
      </w:r>
    </w:p>
    <w:p w14:paraId="0A83E120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13. ¿Cuándo se produce la monopolización de la CPU?</w:t>
      </w:r>
    </w:p>
    <w:p w14:paraId="006038F5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14. ¿Quién se encarga de las transiciones entre la memoria principal y secundaria?</w:t>
      </w:r>
    </w:p>
    <w:p w14:paraId="0675C88D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15. ¿Qué significa la productividad? ¿Qué indica?</w:t>
      </w:r>
    </w:p>
    <w:p w14:paraId="6F9B8FE1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16. ¿Qué es el tiempo de respuesta? ¿Qué indica?</w:t>
      </w:r>
    </w:p>
    <w:p w14:paraId="3DEB9DF7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17. ¿Cuál es la técnica de envejecimiento?</w:t>
      </w:r>
    </w:p>
    <w:p w14:paraId="1317DDBB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18. ¿Para que una disciplina sea equitativa qué debe hacer? ¿y para que sea</w:t>
      </w:r>
    </w:p>
    <w:p w14:paraId="15A20FF9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eficiente?</w:t>
      </w:r>
    </w:p>
    <w:p w14:paraId="054B906A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19. ¿Cómo es una planificación en la que no se le arrebata la CPU a un procese</w:t>
      </w:r>
    </w:p>
    <w:p w14:paraId="3EEFD487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hasta que termine? ¿Cómo sería el tiempo de respuesta si se quieren ejecutar</w:t>
      </w:r>
    </w:p>
    <w:p w14:paraId="11B9045B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varios procesos a la vez? ¿y la productividad?</w:t>
      </w:r>
    </w:p>
    <w:p w14:paraId="01E8CB36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20. ¿Qué tipo de planificación utilizaría si deseo que un trabajo termine en un tiempo</w:t>
      </w:r>
    </w:p>
    <w:p w14:paraId="5AC89A47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especifico?</w:t>
      </w:r>
    </w:p>
    <w:p w14:paraId="5CD37075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21. ¿Qué tipo de planificación utilizaría si deseo que los trabajos no monopolicen el</w:t>
      </w:r>
    </w:p>
    <w:p w14:paraId="368E211B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sistema? ¿y si deseo que se ejecuten dependiendo el orden de llegada?</w:t>
      </w:r>
    </w:p>
    <w:p w14:paraId="0598D22B" w14:textId="77777777" w:rsidR="00050E4D" w:rsidRPr="00050E4D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lastRenderedPageBreak/>
        <w:t>22. ¿En qué degenera un sistema con un cuanto muy grande? ¿y si es pequeño?</w:t>
      </w:r>
    </w:p>
    <w:p w14:paraId="676AE917" w14:textId="52C3686D" w:rsidR="00050E4D" w:rsidRPr="00C93286" w:rsidRDefault="00050E4D" w:rsidP="00050E4D">
      <w:pPr>
        <w:spacing w:line="360" w:lineRule="auto"/>
        <w:ind w:left="360"/>
        <w:rPr>
          <w:rFonts w:ascii="Poppins" w:eastAsia="Calibri" w:hAnsi="Poppins" w:cs="Poppins"/>
          <w:bCs/>
          <w:color w:val="C00000"/>
          <w:sz w:val="22"/>
        </w:rPr>
      </w:pPr>
      <w:r w:rsidRPr="00050E4D">
        <w:rPr>
          <w:rFonts w:ascii="Poppins" w:eastAsia="Calibri" w:hAnsi="Poppins" w:cs="Poppins"/>
          <w:bCs/>
          <w:color w:val="C00000"/>
          <w:sz w:val="22"/>
        </w:rPr>
        <w:t>23. ¿Qué diferencia hay entre prioridad al más corto y al tiempo restante más corto?</w:t>
      </w:r>
    </w:p>
    <w:sectPr w:rsidR="00050E4D" w:rsidRPr="00C93286" w:rsidSect="00CC4D15">
      <w:headerReference w:type="default" r:id="rId13"/>
      <w:footerReference w:type="default" r:id="rId14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373D" w14:textId="77777777" w:rsidR="005064F2" w:rsidRDefault="005064F2">
      <w:r>
        <w:separator/>
      </w:r>
    </w:p>
    <w:p w14:paraId="73F0E524" w14:textId="77777777" w:rsidR="005064F2" w:rsidRDefault="005064F2"/>
  </w:endnote>
  <w:endnote w:type="continuationSeparator" w:id="0">
    <w:p w14:paraId="65F970EC" w14:textId="77777777" w:rsidR="005064F2" w:rsidRDefault="005064F2">
      <w:r>
        <w:continuationSeparator/>
      </w:r>
    </w:p>
    <w:p w14:paraId="2D6DF2D0" w14:textId="77777777" w:rsidR="005064F2" w:rsidRDefault="005064F2"/>
  </w:endnote>
  <w:endnote w:type="continuationNotice" w:id="1">
    <w:p w14:paraId="6805F1E4" w14:textId="77777777" w:rsidR="005064F2" w:rsidRDefault="005064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11F43E9D" w:rsidR="00CA74F5" w:rsidRDefault="003F429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5E798B5" wp14:editId="25F954C4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-59055</wp:posOffset>
                    </wp:positionV>
                    <wp:extent cx="333375" cy="371475"/>
                    <wp:effectExtent l="152400" t="114300" r="161925" b="200025"/>
                    <wp:wrapNone/>
                    <wp:docPr id="35" name="Rectángulo: esquinas redondeadas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71475"/>
                            </a:xfrm>
                            <a:prstGeom prst="roundRect">
                              <a:avLst/>
                            </a:prstGeom>
                            <a:solidFill>
                              <a:srgbClr val="A02828"/>
                            </a:solidFill>
                            <a:ln>
                              <a:noFill/>
                            </a:ln>
                            <a:effectLst>
                              <a:outerShdw blurRad="152400" dist="38100" dir="5400000" rotWithShape="0">
                                <a:srgbClr val="2D3849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7BB204A" id="Rectángulo: esquinas redondeadas 35" o:spid="_x0000_s1026" style="position:absolute;margin-left:-6.1pt;margin-top:-4.65pt;width:26.25pt;height:2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" fillcolor="#a02828" stroked="f" strokeweight="2pt">
                    <v:shadow on="t" color="#2d3849" opacity="26214f" origin=",.5" offset="0,3pt"/>
                  </v:roundrect>
                </w:pict>
              </mc:Fallback>
            </mc:AlternateContent>
          </w:r>
          <w:r w:rsidR="00CA74F5">
            <w:rPr>
              <w:color w:val="FFFFFF" w:themeColor="background1"/>
            </w:rPr>
            <w:fldChar w:fldCharType="begin"/>
          </w:r>
          <w:r w:rsidR="00CA74F5">
            <w:rPr>
              <w:color w:val="FFFFFF" w:themeColor="background1"/>
            </w:rPr>
            <w:instrText>PAGE   \* MERGEFORMAT</w:instrText>
          </w:r>
          <w:r w:rsidR="00CA74F5">
            <w:rPr>
              <w:color w:val="FFFFFF" w:themeColor="background1"/>
            </w:rPr>
            <w:fldChar w:fldCharType="separate"/>
          </w:r>
          <w:r w:rsidR="00CA74F5">
            <w:rPr>
              <w:color w:val="FFFFFF" w:themeColor="background1"/>
            </w:rPr>
            <w:t>2</w:t>
          </w:r>
          <w:r w:rsidR="00CA74F5">
            <w:rPr>
              <w:color w:val="FFFFFF" w:themeColor="background1"/>
            </w:rPr>
            <w:fldChar w:fldCharType="end"/>
          </w:r>
        </w:p>
      </w:tc>
    </w:tr>
  </w:tbl>
  <w:p w14:paraId="3DE41E06" w14:textId="7A9A7129" w:rsidR="00DF027C" w:rsidRDefault="00394BB1">
    <w:pPr>
      <w:pStyle w:val="Piedepgina"/>
      <w:rPr>
        <w:noProof/>
      </w:rPr>
    </w:pPr>
    <w:r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AC0083" w:rsidRDefault="00394BB1">
                          <w:pPr>
                            <w:rPr>
                              <w:rFonts w:ascii="Poppins" w:hAnsi="Poppins" w:cs="Poppins"/>
                              <w:color w:val="A02828"/>
                              <w:sz w:val="20"/>
                              <w:szCs w:val="16"/>
                            </w:rPr>
                          </w:pPr>
                          <w:r w:rsidRPr="00AC0083">
                            <w:rPr>
                              <w:rFonts w:ascii="Poppins" w:hAnsi="Poppins" w:cs="Poppins"/>
                              <w:color w:val="A02828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1.4pt;margin-top:-27.25pt;width:183.75pt;height:110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AC0083" w:rsidRDefault="00394BB1">
                    <w:pPr>
                      <w:rPr>
                        <w:rFonts w:ascii="Poppins" w:hAnsi="Poppins" w:cs="Poppins"/>
                        <w:color w:val="A02828"/>
                        <w:sz w:val="20"/>
                        <w:szCs w:val="16"/>
                      </w:rPr>
                    </w:pPr>
                    <w:r w:rsidRPr="00AC0083">
                      <w:rPr>
                        <w:rFonts w:ascii="Poppins" w:hAnsi="Poppins" w:cs="Poppins"/>
                        <w:color w:val="A02828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E34C" w14:textId="77777777" w:rsidR="005064F2" w:rsidRDefault="005064F2">
      <w:r>
        <w:separator/>
      </w:r>
    </w:p>
    <w:p w14:paraId="0F15D725" w14:textId="77777777" w:rsidR="005064F2" w:rsidRDefault="005064F2"/>
  </w:footnote>
  <w:footnote w:type="continuationSeparator" w:id="0">
    <w:p w14:paraId="063EA58C" w14:textId="77777777" w:rsidR="005064F2" w:rsidRDefault="005064F2">
      <w:r>
        <w:continuationSeparator/>
      </w:r>
    </w:p>
    <w:p w14:paraId="2C61A7BB" w14:textId="77777777" w:rsidR="005064F2" w:rsidRDefault="005064F2"/>
  </w:footnote>
  <w:footnote w:type="continuationNotice" w:id="1">
    <w:p w14:paraId="0F157928" w14:textId="77777777" w:rsidR="005064F2" w:rsidRDefault="005064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AC0083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A02828"/>
            <w:right w:val="nil"/>
          </w:tcBorders>
        </w:tcPr>
        <w:p w14:paraId="6FD300A8" w14:textId="64B688A7" w:rsidR="00D077E9" w:rsidRPr="00AC0083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A02828"/>
              <w:sz w:val="20"/>
              <w:szCs w:val="16"/>
            </w:rPr>
          </w:pPr>
        </w:p>
        <w:p w14:paraId="0D5FFBA4" w14:textId="35BA9255" w:rsidR="00370673" w:rsidRPr="00AC0083" w:rsidRDefault="00513C35" w:rsidP="00370673">
          <w:pPr>
            <w:spacing w:before="60"/>
            <w:rPr>
              <w:rFonts w:ascii="Poppins" w:hAnsi="Poppins" w:cs="Poppins"/>
              <w:color w:val="A02828"/>
              <w:sz w:val="20"/>
              <w:szCs w:val="16"/>
            </w:rPr>
          </w:pPr>
          <w:r>
            <w:rPr>
              <w:rFonts w:ascii="Poppins" w:hAnsi="Poppins" w:cs="Poppins"/>
              <w:color w:val="A02828"/>
              <w:sz w:val="20"/>
              <w:szCs w:val="16"/>
            </w:rPr>
            <w:t xml:space="preserve">GESTIÓN DE PROCESOS      </w:t>
          </w:r>
          <w:r w:rsidR="0022311D">
            <w:rPr>
              <w:rFonts w:ascii="Poppins" w:hAnsi="Poppins" w:cs="Poppins"/>
              <w:color w:val="A02828"/>
              <w:sz w:val="20"/>
              <w:szCs w:val="16"/>
            </w:rPr>
            <w:t xml:space="preserve">                                          </w:t>
          </w:r>
          <w:r w:rsidR="00A26683">
            <w:rPr>
              <w:rFonts w:ascii="Poppins" w:hAnsi="Poppins" w:cs="Poppins"/>
              <w:color w:val="A02828"/>
              <w:sz w:val="20"/>
              <w:szCs w:val="16"/>
            </w:rPr>
            <w:t xml:space="preserve">                               IMPLANTACIÓN DE SISTEMAS OPERATIVOS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C22"/>
    <w:multiLevelType w:val="hybridMultilevel"/>
    <w:tmpl w:val="5484BD5E"/>
    <w:lvl w:ilvl="0" w:tplc="40C4FB18">
      <w:start w:val="10"/>
      <w:numFmt w:val="bullet"/>
      <w:lvlText w:val="-"/>
      <w:lvlJc w:val="left"/>
      <w:pPr>
        <w:ind w:left="1116" w:hanging="360"/>
      </w:pPr>
      <w:rPr>
        <w:rFonts w:ascii="Poppins" w:eastAsia="Times New Roman" w:hAnsi="Poppins" w:cs="Poppins" w:hint="default"/>
      </w:rPr>
    </w:lvl>
    <w:lvl w:ilvl="1" w:tplc="0C0A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00C65B6C"/>
    <w:multiLevelType w:val="hybridMultilevel"/>
    <w:tmpl w:val="A3BAA5C0"/>
    <w:lvl w:ilvl="0" w:tplc="3078B7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271FA"/>
    <w:multiLevelType w:val="hybridMultilevel"/>
    <w:tmpl w:val="DFAC4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15636"/>
    <w:multiLevelType w:val="hybridMultilevel"/>
    <w:tmpl w:val="6192B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35075"/>
    <w:multiLevelType w:val="hybridMultilevel"/>
    <w:tmpl w:val="FE828228"/>
    <w:lvl w:ilvl="0" w:tplc="250C8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821DB"/>
    <w:multiLevelType w:val="hybridMultilevel"/>
    <w:tmpl w:val="21FE98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D916C7"/>
    <w:multiLevelType w:val="hybridMultilevel"/>
    <w:tmpl w:val="DFAC4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190D"/>
    <w:multiLevelType w:val="hybridMultilevel"/>
    <w:tmpl w:val="737AA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B5B7A"/>
    <w:multiLevelType w:val="hybridMultilevel"/>
    <w:tmpl w:val="609CD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9431B"/>
    <w:multiLevelType w:val="hybridMultilevel"/>
    <w:tmpl w:val="3D1A8D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1721D"/>
    <w:multiLevelType w:val="hybridMultilevel"/>
    <w:tmpl w:val="15300F9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0D6615"/>
    <w:multiLevelType w:val="hybridMultilevel"/>
    <w:tmpl w:val="DE782A32"/>
    <w:lvl w:ilvl="0" w:tplc="273EBEDC">
      <w:start w:val="1"/>
      <w:numFmt w:val="lowerLetter"/>
      <w:lvlText w:val="%1."/>
      <w:lvlJc w:val="left"/>
      <w:pPr>
        <w:ind w:left="756" w:hanging="396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534CB"/>
    <w:multiLevelType w:val="hybridMultilevel"/>
    <w:tmpl w:val="296ED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3521"/>
    <w:multiLevelType w:val="hybridMultilevel"/>
    <w:tmpl w:val="727672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37D08"/>
    <w:multiLevelType w:val="hybridMultilevel"/>
    <w:tmpl w:val="581E10C4"/>
    <w:lvl w:ilvl="0" w:tplc="9C6AF776">
      <w:start w:val="9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7D6245"/>
    <w:multiLevelType w:val="hybridMultilevel"/>
    <w:tmpl w:val="8C66AA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6106A3"/>
    <w:multiLevelType w:val="hybridMultilevel"/>
    <w:tmpl w:val="7EE6C7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ACA028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8F842DF8">
      <w:start w:val="2"/>
      <w:numFmt w:val="bullet"/>
      <w:lvlText w:val="-"/>
      <w:lvlJc w:val="left"/>
      <w:pPr>
        <w:ind w:left="2340" w:hanging="360"/>
      </w:pPr>
      <w:rPr>
        <w:rFonts w:ascii="Poppins" w:eastAsia="Calibri" w:hAnsi="Poppins" w:cs="Poppin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566A3"/>
    <w:multiLevelType w:val="hybridMultilevel"/>
    <w:tmpl w:val="B4CEB8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04091"/>
    <w:multiLevelType w:val="hybridMultilevel"/>
    <w:tmpl w:val="92F656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A0CBF"/>
    <w:multiLevelType w:val="hybridMultilevel"/>
    <w:tmpl w:val="A32C5C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B770F0"/>
    <w:multiLevelType w:val="hybridMultilevel"/>
    <w:tmpl w:val="44EECE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1222C52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001A6"/>
    <w:multiLevelType w:val="hybridMultilevel"/>
    <w:tmpl w:val="DB748C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50EA8"/>
    <w:multiLevelType w:val="hybridMultilevel"/>
    <w:tmpl w:val="D3FC1622"/>
    <w:lvl w:ilvl="0" w:tplc="3E768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8214E"/>
    <w:multiLevelType w:val="hybridMultilevel"/>
    <w:tmpl w:val="9CAE31A0"/>
    <w:lvl w:ilvl="0" w:tplc="158C173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E2575"/>
    <w:multiLevelType w:val="hybridMultilevel"/>
    <w:tmpl w:val="4E5EE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25D62"/>
    <w:multiLevelType w:val="hybridMultilevel"/>
    <w:tmpl w:val="83389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22ACE"/>
    <w:multiLevelType w:val="hybridMultilevel"/>
    <w:tmpl w:val="9DEAA9EC"/>
    <w:lvl w:ilvl="0" w:tplc="40C4FB18">
      <w:start w:val="10"/>
      <w:numFmt w:val="bullet"/>
      <w:lvlText w:val="-"/>
      <w:lvlJc w:val="left"/>
      <w:pPr>
        <w:ind w:left="1116" w:hanging="360"/>
      </w:pPr>
      <w:rPr>
        <w:rFonts w:ascii="Poppins" w:eastAsia="Times New Roman" w:hAnsi="Poppins" w:cs="Poppins" w:hint="default"/>
      </w:rPr>
    </w:lvl>
    <w:lvl w:ilvl="1" w:tplc="8F842DF8">
      <w:start w:val="2"/>
      <w:numFmt w:val="bullet"/>
      <w:lvlText w:val="-"/>
      <w:lvlJc w:val="left"/>
      <w:pPr>
        <w:ind w:left="1836" w:hanging="360"/>
      </w:pPr>
      <w:rPr>
        <w:rFonts w:ascii="Poppins" w:eastAsia="Calibri" w:hAnsi="Poppins" w:cs="Poppins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8" w15:restartNumberingAfterBreak="0">
    <w:nsid w:val="60FF621B"/>
    <w:multiLevelType w:val="hybridMultilevel"/>
    <w:tmpl w:val="0616C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979C0"/>
    <w:multiLevelType w:val="hybridMultilevel"/>
    <w:tmpl w:val="FCD287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9F26AF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30F65"/>
    <w:multiLevelType w:val="hybridMultilevel"/>
    <w:tmpl w:val="289AE2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B376E"/>
    <w:multiLevelType w:val="hybridMultilevel"/>
    <w:tmpl w:val="478636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E650A"/>
    <w:multiLevelType w:val="hybridMultilevel"/>
    <w:tmpl w:val="DCF2E0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60A06"/>
    <w:multiLevelType w:val="hybridMultilevel"/>
    <w:tmpl w:val="504E1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A19EA"/>
    <w:multiLevelType w:val="hybridMultilevel"/>
    <w:tmpl w:val="BC2C59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D64D8"/>
    <w:multiLevelType w:val="hybridMultilevel"/>
    <w:tmpl w:val="FBE41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04E60"/>
    <w:multiLevelType w:val="hybridMultilevel"/>
    <w:tmpl w:val="08C60ED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4"/>
  </w:num>
  <w:num w:numId="4">
    <w:abstractNumId w:val="14"/>
  </w:num>
  <w:num w:numId="5">
    <w:abstractNumId w:val="22"/>
  </w:num>
  <w:num w:numId="6">
    <w:abstractNumId w:val="35"/>
  </w:num>
  <w:num w:numId="7">
    <w:abstractNumId w:val="6"/>
  </w:num>
  <w:num w:numId="8">
    <w:abstractNumId w:val="2"/>
  </w:num>
  <w:num w:numId="9">
    <w:abstractNumId w:val="9"/>
  </w:num>
  <w:num w:numId="10">
    <w:abstractNumId w:val="32"/>
  </w:num>
  <w:num w:numId="11">
    <w:abstractNumId w:val="25"/>
  </w:num>
  <w:num w:numId="12">
    <w:abstractNumId w:val="18"/>
  </w:num>
  <w:num w:numId="13">
    <w:abstractNumId w:val="33"/>
  </w:num>
  <w:num w:numId="14">
    <w:abstractNumId w:val="31"/>
  </w:num>
  <w:num w:numId="15">
    <w:abstractNumId w:val="19"/>
  </w:num>
  <w:num w:numId="16">
    <w:abstractNumId w:val="21"/>
  </w:num>
  <w:num w:numId="17">
    <w:abstractNumId w:val="20"/>
  </w:num>
  <w:num w:numId="18">
    <w:abstractNumId w:val="28"/>
  </w:num>
  <w:num w:numId="19">
    <w:abstractNumId w:val="1"/>
  </w:num>
  <w:num w:numId="20">
    <w:abstractNumId w:val="17"/>
  </w:num>
  <w:num w:numId="21">
    <w:abstractNumId w:val="3"/>
  </w:num>
  <w:num w:numId="22">
    <w:abstractNumId w:val="12"/>
  </w:num>
  <w:num w:numId="23">
    <w:abstractNumId w:val="29"/>
  </w:num>
  <w:num w:numId="24">
    <w:abstractNumId w:val="7"/>
  </w:num>
  <w:num w:numId="25">
    <w:abstractNumId w:val="26"/>
  </w:num>
  <w:num w:numId="26">
    <w:abstractNumId w:val="23"/>
  </w:num>
  <w:num w:numId="27">
    <w:abstractNumId w:val="8"/>
  </w:num>
  <w:num w:numId="28">
    <w:abstractNumId w:val="10"/>
  </w:num>
  <w:num w:numId="29">
    <w:abstractNumId w:val="15"/>
  </w:num>
  <w:num w:numId="30">
    <w:abstractNumId w:val="36"/>
  </w:num>
  <w:num w:numId="31">
    <w:abstractNumId w:val="5"/>
  </w:num>
  <w:num w:numId="32">
    <w:abstractNumId w:val="16"/>
  </w:num>
  <w:num w:numId="33">
    <w:abstractNumId w:val="24"/>
  </w:num>
  <w:num w:numId="34">
    <w:abstractNumId w:val="11"/>
  </w:num>
  <w:num w:numId="35">
    <w:abstractNumId w:val="0"/>
  </w:num>
  <w:num w:numId="36">
    <w:abstractNumId w:val="27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ff7f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2DC5"/>
    <w:rsid w:val="00007EB9"/>
    <w:rsid w:val="00016616"/>
    <w:rsid w:val="000229ED"/>
    <w:rsid w:val="0002482E"/>
    <w:rsid w:val="00030530"/>
    <w:rsid w:val="00031408"/>
    <w:rsid w:val="00040114"/>
    <w:rsid w:val="00041DB3"/>
    <w:rsid w:val="00044D7F"/>
    <w:rsid w:val="000453D4"/>
    <w:rsid w:val="00050324"/>
    <w:rsid w:val="00050E4D"/>
    <w:rsid w:val="00053E14"/>
    <w:rsid w:val="0005626E"/>
    <w:rsid w:val="00056C53"/>
    <w:rsid w:val="00061AD1"/>
    <w:rsid w:val="0006410B"/>
    <w:rsid w:val="00066FE9"/>
    <w:rsid w:val="00067046"/>
    <w:rsid w:val="000671A5"/>
    <w:rsid w:val="00070DAE"/>
    <w:rsid w:val="00071265"/>
    <w:rsid w:val="000747A0"/>
    <w:rsid w:val="0007650E"/>
    <w:rsid w:val="00082817"/>
    <w:rsid w:val="00097ADF"/>
    <w:rsid w:val="000A0150"/>
    <w:rsid w:val="000A3A23"/>
    <w:rsid w:val="000A66C0"/>
    <w:rsid w:val="000A7367"/>
    <w:rsid w:val="000B1190"/>
    <w:rsid w:val="000B4F73"/>
    <w:rsid w:val="000C10EE"/>
    <w:rsid w:val="000C1EB3"/>
    <w:rsid w:val="000C220D"/>
    <w:rsid w:val="000C4A84"/>
    <w:rsid w:val="000D6555"/>
    <w:rsid w:val="000E3CD4"/>
    <w:rsid w:val="000E63C9"/>
    <w:rsid w:val="000F1E9E"/>
    <w:rsid w:val="000F2EA2"/>
    <w:rsid w:val="001046B8"/>
    <w:rsid w:val="00110725"/>
    <w:rsid w:val="00114ACA"/>
    <w:rsid w:val="00122492"/>
    <w:rsid w:val="00127F8D"/>
    <w:rsid w:val="00130E9D"/>
    <w:rsid w:val="001315AC"/>
    <w:rsid w:val="00133F4B"/>
    <w:rsid w:val="0013432C"/>
    <w:rsid w:val="00150A6D"/>
    <w:rsid w:val="0015642C"/>
    <w:rsid w:val="00157AD9"/>
    <w:rsid w:val="001718FE"/>
    <w:rsid w:val="001723CF"/>
    <w:rsid w:val="00180C61"/>
    <w:rsid w:val="00184E3F"/>
    <w:rsid w:val="00185B35"/>
    <w:rsid w:val="001939E4"/>
    <w:rsid w:val="001B1C55"/>
    <w:rsid w:val="001B7E03"/>
    <w:rsid w:val="001C226D"/>
    <w:rsid w:val="001E3A20"/>
    <w:rsid w:val="001F1543"/>
    <w:rsid w:val="001F2441"/>
    <w:rsid w:val="001F2BC8"/>
    <w:rsid w:val="001F5F6B"/>
    <w:rsid w:val="002024F4"/>
    <w:rsid w:val="0020257A"/>
    <w:rsid w:val="002040A5"/>
    <w:rsid w:val="002114EA"/>
    <w:rsid w:val="00211A20"/>
    <w:rsid w:val="0021331B"/>
    <w:rsid w:val="00213CCE"/>
    <w:rsid w:val="00214A22"/>
    <w:rsid w:val="0022311D"/>
    <w:rsid w:val="00224617"/>
    <w:rsid w:val="0022478A"/>
    <w:rsid w:val="00225076"/>
    <w:rsid w:val="0022602F"/>
    <w:rsid w:val="002265AF"/>
    <w:rsid w:val="00234A00"/>
    <w:rsid w:val="00236320"/>
    <w:rsid w:val="00243EBC"/>
    <w:rsid w:val="00246A35"/>
    <w:rsid w:val="002500ED"/>
    <w:rsid w:val="002542B4"/>
    <w:rsid w:val="00260D5E"/>
    <w:rsid w:val="0026144A"/>
    <w:rsid w:val="0026592C"/>
    <w:rsid w:val="00266DA1"/>
    <w:rsid w:val="0027232F"/>
    <w:rsid w:val="002763AC"/>
    <w:rsid w:val="00284348"/>
    <w:rsid w:val="00292655"/>
    <w:rsid w:val="00294D65"/>
    <w:rsid w:val="002A0AAA"/>
    <w:rsid w:val="002A1580"/>
    <w:rsid w:val="002A4D68"/>
    <w:rsid w:val="002B3216"/>
    <w:rsid w:val="002C2B2B"/>
    <w:rsid w:val="002D4714"/>
    <w:rsid w:val="002E0066"/>
    <w:rsid w:val="002E0A33"/>
    <w:rsid w:val="002E1647"/>
    <w:rsid w:val="002E1959"/>
    <w:rsid w:val="002E45B3"/>
    <w:rsid w:val="002E7227"/>
    <w:rsid w:val="002F0795"/>
    <w:rsid w:val="002F3A53"/>
    <w:rsid w:val="002F51F5"/>
    <w:rsid w:val="003052E0"/>
    <w:rsid w:val="00312137"/>
    <w:rsid w:val="003143FB"/>
    <w:rsid w:val="00315CA8"/>
    <w:rsid w:val="00320EAD"/>
    <w:rsid w:val="00322F0E"/>
    <w:rsid w:val="00330359"/>
    <w:rsid w:val="0033762F"/>
    <w:rsid w:val="00343361"/>
    <w:rsid w:val="00345355"/>
    <w:rsid w:val="003474AE"/>
    <w:rsid w:val="00352475"/>
    <w:rsid w:val="00352501"/>
    <w:rsid w:val="00352DCE"/>
    <w:rsid w:val="00360494"/>
    <w:rsid w:val="00362063"/>
    <w:rsid w:val="00366C7E"/>
    <w:rsid w:val="00370673"/>
    <w:rsid w:val="00370F3E"/>
    <w:rsid w:val="00371685"/>
    <w:rsid w:val="003744EC"/>
    <w:rsid w:val="0037701C"/>
    <w:rsid w:val="00384EA3"/>
    <w:rsid w:val="00393458"/>
    <w:rsid w:val="00393922"/>
    <w:rsid w:val="00394BB1"/>
    <w:rsid w:val="0039558A"/>
    <w:rsid w:val="003A2F17"/>
    <w:rsid w:val="003A39A1"/>
    <w:rsid w:val="003A40C1"/>
    <w:rsid w:val="003A451B"/>
    <w:rsid w:val="003A50BA"/>
    <w:rsid w:val="003A6CAF"/>
    <w:rsid w:val="003B7605"/>
    <w:rsid w:val="003B7A24"/>
    <w:rsid w:val="003C2191"/>
    <w:rsid w:val="003C545B"/>
    <w:rsid w:val="003C79F4"/>
    <w:rsid w:val="003C7FAB"/>
    <w:rsid w:val="003D3863"/>
    <w:rsid w:val="003D706A"/>
    <w:rsid w:val="003E0E27"/>
    <w:rsid w:val="003E2D52"/>
    <w:rsid w:val="003E3EC5"/>
    <w:rsid w:val="003F4299"/>
    <w:rsid w:val="003F4311"/>
    <w:rsid w:val="003F5B46"/>
    <w:rsid w:val="004003AD"/>
    <w:rsid w:val="0040053F"/>
    <w:rsid w:val="004110DE"/>
    <w:rsid w:val="004173BD"/>
    <w:rsid w:val="00421731"/>
    <w:rsid w:val="00422943"/>
    <w:rsid w:val="00424890"/>
    <w:rsid w:val="00430C4C"/>
    <w:rsid w:val="0043115C"/>
    <w:rsid w:val="00435BC1"/>
    <w:rsid w:val="0044085A"/>
    <w:rsid w:val="00445BBB"/>
    <w:rsid w:val="00453232"/>
    <w:rsid w:val="004533A0"/>
    <w:rsid w:val="00454B73"/>
    <w:rsid w:val="004621DA"/>
    <w:rsid w:val="0046765A"/>
    <w:rsid w:val="00475263"/>
    <w:rsid w:val="00476E39"/>
    <w:rsid w:val="004816A4"/>
    <w:rsid w:val="00482C29"/>
    <w:rsid w:val="00482FAB"/>
    <w:rsid w:val="00487FF5"/>
    <w:rsid w:val="00497D2E"/>
    <w:rsid w:val="004A135A"/>
    <w:rsid w:val="004A1A79"/>
    <w:rsid w:val="004A4ECD"/>
    <w:rsid w:val="004A779D"/>
    <w:rsid w:val="004B1054"/>
    <w:rsid w:val="004B21A5"/>
    <w:rsid w:val="004C0BF6"/>
    <w:rsid w:val="004C1B8C"/>
    <w:rsid w:val="004C5713"/>
    <w:rsid w:val="004D1C1F"/>
    <w:rsid w:val="004D2193"/>
    <w:rsid w:val="004D66F9"/>
    <w:rsid w:val="004E281F"/>
    <w:rsid w:val="004E4632"/>
    <w:rsid w:val="004E5FEE"/>
    <w:rsid w:val="004F2C17"/>
    <w:rsid w:val="004F432F"/>
    <w:rsid w:val="004F54F4"/>
    <w:rsid w:val="004F64FD"/>
    <w:rsid w:val="004F68AB"/>
    <w:rsid w:val="00501194"/>
    <w:rsid w:val="005037F0"/>
    <w:rsid w:val="005064F2"/>
    <w:rsid w:val="005117D6"/>
    <w:rsid w:val="00513C35"/>
    <w:rsid w:val="005152C5"/>
    <w:rsid w:val="005158F9"/>
    <w:rsid w:val="00516A86"/>
    <w:rsid w:val="00516BAE"/>
    <w:rsid w:val="005275F6"/>
    <w:rsid w:val="00551FC6"/>
    <w:rsid w:val="0055359B"/>
    <w:rsid w:val="00556587"/>
    <w:rsid w:val="00560062"/>
    <w:rsid w:val="00572102"/>
    <w:rsid w:val="0057729A"/>
    <w:rsid w:val="00581A33"/>
    <w:rsid w:val="00596165"/>
    <w:rsid w:val="005A7A98"/>
    <w:rsid w:val="005B0EB2"/>
    <w:rsid w:val="005C3B74"/>
    <w:rsid w:val="005D4CFF"/>
    <w:rsid w:val="005E0664"/>
    <w:rsid w:val="005E2242"/>
    <w:rsid w:val="005E7C88"/>
    <w:rsid w:val="005F1BB0"/>
    <w:rsid w:val="006018AE"/>
    <w:rsid w:val="00602DAB"/>
    <w:rsid w:val="0061458B"/>
    <w:rsid w:val="00614CED"/>
    <w:rsid w:val="006240A9"/>
    <w:rsid w:val="0062584F"/>
    <w:rsid w:val="00635D33"/>
    <w:rsid w:val="00637E89"/>
    <w:rsid w:val="0064153D"/>
    <w:rsid w:val="00642716"/>
    <w:rsid w:val="00643572"/>
    <w:rsid w:val="006454CF"/>
    <w:rsid w:val="00652D49"/>
    <w:rsid w:val="00654CDF"/>
    <w:rsid w:val="00656461"/>
    <w:rsid w:val="0065652C"/>
    <w:rsid w:val="00656C4D"/>
    <w:rsid w:val="00661424"/>
    <w:rsid w:val="006644DD"/>
    <w:rsid w:val="00665D2A"/>
    <w:rsid w:val="006666DB"/>
    <w:rsid w:val="006670DE"/>
    <w:rsid w:val="006810FD"/>
    <w:rsid w:val="006829CB"/>
    <w:rsid w:val="006A089E"/>
    <w:rsid w:val="006A5966"/>
    <w:rsid w:val="006B6D82"/>
    <w:rsid w:val="006B7F0A"/>
    <w:rsid w:val="006C4C98"/>
    <w:rsid w:val="006E1872"/>
    <w:rsid w:val="006E33F1"/>
    <w:rsid w:val="006E4A1F"/>
    <w:rsid w:val="006E5716"/>
    <w:rsid w:val="00704F0E"/>
    <w:rsid w:val="007146A4"/>
    <w:rsid w:val="00716D15"/>
    <w:rsid w:val="0072009D"/>
    <w:rsid w:val="00725004"/>
    <w:rsid w:val="00725D06"/>
    <w:rsid w:val="007272E3"/>
    <w:rsid w:val="007278E3"/>
    <w:rsid w:val="007302B3"/>
    <w:rsid w:val="00730733"/>
    <w:rsid w:val="007309A6"/>
    <w:rsid w:val="00730E3A"/>
    <w:rsid w:val="00732DBB"/>
    <w:rsid w:val="007332EA"/>
    <w:rsid w:val="00736AAF"/>
    <w:rsid w:val="00737DCB"/>
    <w:rsid w:val="0074005B"/>
    <w:rsid w:val="007425B5"/>
    <w:rsid w:val="00742D51"/>
    <w:rsid w:val="007465CB"/>
    <w:rsid w:val="0075153D"/>
    <w:rsid w:val="007560C8"/>
    <w:rsid w:val="007613C8"/>
    <w:rsid w:val="00762869"/>
    <w:rsid w:val="00763DFE"/>
    <w:rsid w:val="00765B2A"/>
    <w:rsid w:val="007675B8"/>
    <w:rsid w:val="007740B7"/>
    <w:rsid w:val="0077569D"/>
    <w:rsid w:val="007756E4"/>
    <w:rsid w:val="00777C7D"/>
    <w:rsid w:val="00780BEB"/>
    <w:rsid w:val="0078195B"/>
    <w:rsid w:val="0078280C"/>
    <w:rsid w:val="00783A34"/>
    <w:rsid w:val="007869D0"/>
    <w:rsid w:val="00787B4D"/>
    <w:rsid w:val="00790B33"/>
    <w:rsid w:val="00796B45"/>
    <w:rsid w:val="007B3A81"/>
    <w:rsid w:val="007B3FDB"/>
    <w:rsid w:val="007B62B4"/>
    <w:rsid w:val="007C013A"/>
    <w:rsid w:val="007C6B52"/>
    <w:rsid w:val="007D06BD"/>
    <w:rsid w:val="007D16C5"/>
    <w:rsid w:val="007D61A6"/>
    <w:rsid w:val="007E1553"/>
    <w:rsid w:val="007F3EF2"/>
    <w:rsid w:val="007F6FAF"/>
    <w:rsid w:val="00805671"/>
    <w:rsid w:val="008107A1"/>
    <w:rsid w:val="00813411"/>
    <w:rsid w:val="00820106"/>
    <w:rsid w:val="0082781E"/>
    <w:rsid w:val="00831AED"/>
    <w:rsid w:val="00840B5A"/>
    <w:rsid w:val="0085357C"/>
    <w:rsid w:val="0086159A"/>
    <w:rsid w:val="00862FE4"/>
    <w:rsid w:val="0086389A"/>
    <w:rsid w:val="00864343"/>
    <w:rsid w:val="008669D9"/>
    <w:rsid w:val="0086774B"/>
    <w:rsid w:val="008734C2"/>
    <w:rsid w:val="0087605E"/>
    <w:rsid w:val="00880397"/>
    <w:rsid w:val="00882B31"/>
    <w:rsid w:val="0089366E"/>
    <w:rsid w:val="008941AE"/>
    <w:rsid w:val="008A4A12"/>
    <w:rsid w:val="008A6CF7"/>
    <w:rsid w:val="008B1FEE"/>
    <w:rsid w:val="008B2E11"/>
    <w:rsid w:val="008B3CCF"/>
    <w:rsid w:val="008B54FB"/>
    <w:rsid w:val="008C3AD9"/>
    <w:rsid w:val="008C5047"/>
    <w:rsid w:val="008C6BAE"/>
    <w:rsid w:val="008C7A9B"/>
    <w:rsid w:val="008E1952"/>
    <w:rsid w:val="008E4B01"/>
    <w:rsid w:val="008E7CDC"/>
    <w:rsid w:val="008F6110"/>
    <w:rsid w:val="00903C32"/>
    <w:rsid w:val="00916B16"/>
    <w:rsid w:val="009173B9"/>
    <w:rsid w:val="00917884"/>
    <w:rsid w:val="009238E7"/>
    <w:rsid w:val="00931430"/>
    <w:rsid w:val="00931996"/>
    <w:rsid w:val="009329BE"/>
    <w:rsid w:val="0093335D"/>
    <w:rsid w:val="0093613E"/>
    <w:rsid w:val="00937BA4"/>
    <w:rsid w:val="00943026"/>
    <w:rsid w:val="00943726"/>
    <w:rsid w:val="0094419E"/>
    <w:rsid w:val="00951EA6"/>
    <w:rsid w:val="00965D74"/>
    <w:rsid w:val="00966B81"/>
    <w:rsid w:val="00971C9B"/>
    <w:rsid w:val="00972E3E"/>
    <w:rsid w:val="00975B3C"/>
    <w:rsid w:val="00977F79"/>
    <w:rsid w:val="0098202A"/>
    <w:rsid w:val="00987B0B"/>
    <w:rsid w:val="009904C5"/>
    <w:rsid w:val="00992CB8"/>
    <w:rsid w:val="00993388"/>
    <w:rsid w:val="00994BE4"/>
    <w:rsid w:val="009A278D"/>
    <w:rsid w:val="009A6335"/>
    <w:rsid w:val="009A6DB6"/>
    <w:rsid w:val="009A7950"/>
    <w:rsid w:val="009B2D4F"/>
    <w:rsid w:val="009B561E"/>
    <w:rsid w:val="009B5B10"/>
    <w:rsid w:val="009B60F5"/>
    <w:rsid w:val="009C083B"/>
    <w:rsid w:val="009C5B18"/>
    <w:rsid w:val="009C7720"/>
    <w:rsid w:val="009D3244"/>
    <w:rsid w:val="009E061D"/>
    <w:rsid w:val="009E2F22"/>
    <w:rsid w:val="009E4B33"/>
    <w:rsid w:val="009F4CDA"/>
    <w:rsid w:val="009F5F58"/>
    <w:rsid w:val="00A01BB1"/>
    <w:rsid w:val="00A048AA"/>
    <w:rsid w:val="00A14988"/>
    <w:rsid w:val="00A1612D"/>
    <w:rsid w:val="00A236C6"/>
    <w:rsid w:val="00A23AFA"/>
    <w:rsid w:val="00A26683"/>
    <w:rsid w:val="00A2779C"/>
    <w:rsid w:val="00A27DAD"/>
    <w:rsid w:val="00A31B3E"/>
    <w:rsid w:val="00A323C4"/>
    <w:rsid w:val="00A327E3"/>
    <w:rsid w:val="00A35F3B"/>
    <w:rsid w:val="00A430D3"/>
    <w:rsid w:val="00A47E75"/>
    <w:rsid w:val="00A5028A"/>
    <w:rsid w:val="00A532F3"/>
    <w:rsid w:val="00A635AB"/>
    <w:rsid w:val="00A71981"/>
    <w:rsid w:val="00A806E7"/>
    <w:rsid w:val="00A8105A"/>
    <w:rsid w:val="00A8489E"/>
    <w:rsid w:val="00A910C9"/>
    <w:rsid w:val="00A95E31"/>
    <w:rsid w:val="00AA228B"/>
    <w:rsid w:val="00AA3437"/>
    <w:rsid w:val="00AA38B4"/>
    <w:rsid w:val="00AA4352"/>
    <w:rsid w:val="00AA5B3E"/>
    <w:rsid w:val="00AA6D8F"/>
    <w:rsid w:val="00AB02A7"/>
    <w:rsid w:val="00AB62E0"/>
    <w:rsid w:val="00AB65BE"/>
    <w:rsid w:val="00AC0083"/>
    <w:rsid w:val="00AC27F2"/>
    <w:rsid w:val="00AC29F3"/>
    <w:rsid w:val="00AD6F41"/>
    <w:rsid w:val="00AE53C5"/>
    <w:rsid w:val="00AE5E5D"/>
    <w:rsid w:val="00AF6AEB"/>
    <w:rsid w:val="00B01C79"/>
    <w:rsid w:val="00B047A2"/>
    <w:rsid w:val="00B11C82"/>
    <w:rsid w:val="00B11DA9"/>
    <w:rsid w:val="00B1310D"/>
    <w:rsid w:val="00B2052B"/>
    <w:rsid w:val="00B231E5"/>
    <w:rsid w:val="00B42F74"/>
    <w:rsid w:val="00B46E59"/>
    <w:rsid w:val="00B56BF1"/>
    <w:rsid w:val="00B676C2"/>
    <w:rsid w:val="00B71625"/>
    <w:rsid w:val="00B77324"/>
    <w:rsid w:val="00B857F8"/>
    <w:rsid w:val="00B90B3B"/>
    <w:rsid w:val="00B93B53"/>
    <w:rsid w:val="00BA076E"/>
    <w:rsid w:val="00BA5465"/>
    <w:rsid w:val="00BB3201"/>
    <w:rsid w:val="00BB3639"/>
    <w:rsid w:val="00BB3CE0"/>
    <w:rsid w:val="00BB4123"/>
    <w:rsid w:val="00BB785F"/>
    <w:rsid w:val="00BB7E47"/>
    <w:rsid w:val="00BD309F"/>
    <w:rsid w:val="00BE1395"/>
    <w:rsid w:val="00BE5E12"/>
    <w:rsid w:val="00C00BD1"/>
    <w:rsid w:val="00C02B87"/>
    <w:rsid w:val="00C05F8A"/>
    <w:rsid w:val="00C063E4"/>
    <w:rsid w:val="00C10689"/>
    <w:rsid w:val="00C149EC"/>
    <w:rsid w:val="00C162C5"/>
    <w:rsid w:val="00C22F26"/>
    <w:rsid w:val="00C237BC"/>
    <w:rsid w:val="00C27A4A"/>
    <w:rsid w:val="00C335E4"/>
    <w:rsid w:val="00C367AD"/>
    <w:rsid w:val="00C4086D"/>
    <w:rsid w:val="00C42B35"/>
    <w:rsid w:val="00C4741E"/>
    <w:rsid w:val="00C5013D"/>
    <w:rsid w:val="00C52C97"/>
    <w:rsid w:val="00C53CDA"/>
    <w:rsid w:val="00C54B08"/>
    <w:rsid w:val="00C56EE8"/>
    <w:rsid w:val="00C62F7C"/>
    <w:rsid w:val="00C641E7"/>
    <w:rsid w:val="00C662BF"/>
    <w:rsid w:val="00C76B91"/>
    <w:rsid w:val="00C770AA"/>
    <w:rsid w:val="00C93286"/>
    <w:rsid w:val="00C97934"/>
    <w:rsid w:val="00CA1896"/>
    <w:rsid w:val="00CA1C00"/>
    <w:rsid w:val="00CA4603"/>
    <w:rsid w:val="00CA4F38"/>
    <w:rsid w:val="00CA5B2D"/>
    <w:rsid w:val="00CA74F5"/>
    <w:rsid w:val="00CB0981"/>
    <w:rsid w:val="00CB5B28"/>
    <w:rsid w:val="00CC3031"/>
    <w:rsid w:val="00CC4D15"/>
    <w:rsid w:val="00CD5617"/>
    <w:rsid w:val="00CD5CD4"/>
    <w:rsid w:val="00CD7126"/>
    <w:rsid w:val="00CE0BC9"/>
    <w:rsid w:val="00CE220B"/>
    <w:rsid w:val="00CE2575"/>
    <w:rsid w:val="00CE5C99"/>
    <w:rsid w:val="00CE5DD3"/>
    <w:rsid w:val="00CE6CA2"/>
    <w:rsid w:val="00CE7C7B"/>
    <w:rsid w:val="00CF5371"/>
    <w:rsid w:val="00D02396"/>
    <w:rsid w:val="00D0323A"/>
    <w:rsid w:val="00D0559F"/>
    <w:rsid w:val="00D064B5"/>
    <w:rsid w:val="00D077E9"/>
    <w:rsid w:val="00D11FAC"/>
    <w:rsid w:val="00D17AC5"/>
    <w:rsid w:val="00D228FA"/>
    <w:rsid w:val="00D26A19"/>
    <w:rsid w:val="00D3275E"/>
    <w:rsid w:val="00D331C2"/>
    <w:rsid w:val="00D37EA5"/>
    <w:rsid w:val="00D41411"/>
    <w:rsid w:val="00D42CB7"/>
    <w:rsid w:val="00D43DF1"/>
    <w:rsid w:val="00D45BE7"/>
    <w:rsid w:val="00D51249"/>
    <w:rsid w:val="00D52588"/>
    <w:rsid w:val="00D53CBD"/>
    <w:rsid w:val="00D5413D"/>
    <w:rsid w:val="00D54803"/>
    <w:rsid w:val="00D570A9"/>
    <w:rsid w:val="00D577C5"/>
    <w:rsid w:val="00D6417E"/>
    <w:rsid w:val="00D70D02"/>
    <w:rsid w:val="00D7172B"/>
    <w:rsid w:val="00D73968"/>
    <w:rsid w:val="00D770C7"/>
    <w:rsid w:val="00D83F36"/>
    <w:rsid w:val="00D86945"/>
    <w:rsid w:val="00D86B70"/>
    <w:rsid w:val="00D90290"/>
    <w:rsid w:val="00DA3F00"/>
    <w:rsid w:val="00DA57EA"/>
    <w:rsid w:val="00DC706A"/>
    <w:rsid w:val="00DD152F"/>
    <w:rsid w:val="00DE0600"/>
    <w:rsid w:val="00DE213F"/>
    <w:rsid w:val="00DE3887"/>
    <w:rsid w:val="00DE47E4"/>
    <w:rsid w:val="00DF027C"/>
    <w:rsid w:val="00DF41DE"/>
    <w:rsid w:val="00DF5B23"/>
    <w:rsid w:val="00E009B5"/>
    <w:rsid w:val="00E00A32"/>
    <w:rsid w:val="00E03136"/>
    <w:rsid w:val="00E07859"/>
    <w:rsid w:val="00E22ACD"/>
    <w:rsid w:val="00E250F3"/>
    <w:rsid w:val="00E25F46"/>
    <w:rsid w:val="00E326A2"/>
    <w:rsid w:val="00E33C33"/>
    <w:rsid w:val="00E4032C"/>
    <w:rsid w:val="00E40A5B"/>
    <w:rsid w:val="00E42AC5"/>
    <w:rsid w:val="00E460AC"/>
    <w:rsid w:val="00E4754B"/>
    <w:rsid w:val="00E51B81"/>
    <w:rsid w:val="00E543AD"/>
    <w:rsid w:val="00E54447"/>
    <w:rsid w:val="00E54A6A"/>
    <w:rsid w:val="00E620B0"/>
    <w:rsid w:val="00E62C7A"/>
    <w:rsid w:val="00E72591"/>
    <w:rsid w:val="00E74C20"/>
    <w:rsid w:val="00E74F42"/>
    <w:rsid w:val="00E7720B"/>
    <w:rsid w:val="00E8086A"/>
    <w:rsid w:val="00E81B40"/>
    <w:rsid w:val="00E85F23"/>
    <w:rsid w:val="00E87759"/>
    <w:rsid w:val="00EA487D"/>
    <w:rsid w:val="00EB37BA"/>
    <w:rsid w:val="00EB3C4E"/>
    <w:rsid w:val="00EB5DD4"/>
    <w:rsid w:val="00EB6509"/>
    <w:rsid w:val="00EC67F1"/>
    <w:rsid w:val="00EE078A"/>
    <w:rsid w:val="00EF555B"/>
    <w:rsid w:val="00EF579E"/>
    <w:rsid w:val="00EF6BDB"/>
    <w:rsid w:val="00F0253B"/>
    <w:rsid w:val="00F027BB"/>
    <w:rsid w:val="00F11DCF"/>
    <w:rsid w:val="00F162EA"/>
    <w:rsid w:val="00F209C3"/>
    <w:rsid w:val="00F246A8"/>
    <w:rsid w:val="00F306B2"/>
    <w:rsid w:val="00F315C6"/>
    <w:rsid w:val="00F34467"/>
    <w:rsid w:val="00F37724"/>
    <w:rsid w:val="00F442E4"/>
    <w:rsid w:val="00F52D27"/>
    <w:rsid w:val="00F5446F"/>
    <w:rsid w:val="00F57986"/>
    <w:rsid w:val="00F616FB"/>
    <w:rsid w:val="00F64B88"/>
    <w:rsid w:val="00F7246D"/>
    <w:rsid w:val="00F76A44"/>
    <w:rsid w:val="00F80C16"/>
    <w:rsid w:val="00F8146F"/>
    <w:rsid w:val="00F829F7"/>
    <w:rsid w:val="00F83527"/>
    <w:rsid w:val="00F92B78"/>
    <w:rsid w:val="00FA161A"/>
    <w:rsid w:val="00FA2319"/>
    <w:rsid w:val="00FA7756"/>
    <w:rsid w:val="00FB0138"/>
    <w:rsid w:val="00FB3D96"/>
    <w:rsid w:val="00FB76D3"/>
    <w:rsid w:val="00FC2FA9"/>
    <w:rsid w:val="00FC472A"/>
    <w:rsid w:val="00FD583F"/>
    <w:rsid w:val="00FD5A5A"/>
    <w:rsid w:val="00FD634D"/>
    <w:rsid w:val="00FD67F5"/>
    <w:rsid w:val="00FD7488"/>
    <w:rsid w:val="00FD7EE9"/>
    <w:rsid w:val="00FE21B9"/>
    <w:rsid w:val="00FE5957"/>
    <w:rsid w:val="00FE74FF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ff7f7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iPriority="0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rsid w:val="007740B7"/>
    <w:rPr>
      <w:color w:val="0000FF"/>
      <w:u w:val="single"/>
    </w:rPr>
  </w:style>
  <w:style w:type="paragraph" w:styleId="Prrafodelista">
    <w:name w:val="List Paragraph"/>
    <w:basedOn w:val="Normal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paragraph" w:customStyle="1" w:styleId="Default">
    <w:name w:val="Default"/>
    <w:rsid w:val="00931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8C4E0E28AF4D02A8730B3155470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3EF5-35C6-4EC1-9974-661D61832C62}"/>
      </w:docPartPr>
      <w:docPartBody>
        <w:p w:rsidR="005B3B57" w:rsidRDefault="00F3130E">
          <w:pPr>
            <w:pStyle w:val="7E8C4E0E28AF4D02A8730B3155470821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0E"/>
    <w:rsid w:val="00003EA0"/>
    <w:rsid w:val="00162DA4"/>
    <w:rsid w:val="00164604"/>
    <w:rsid w:val="0019768E"/>
    <w:rsid w:val="003C32A1"/>
    <w:rsid w:val="004218F5"/>
    <w:rsid w:val="00432D65"/>
    <w:rsid w:val="00467C89"/>
    <w:rsid w:val="005B3B57"/>
    <w:rsid w:val="007518A9"/>
    <w:rsid w:val="00952C27"/>
    <w:rsid w:val="00AD522A"/>
    <w:rsid w:val="00BE008C"/>
    <w:rsid w:val="00C05D8F"/>
    <w:rsid w:val="00D107D1"/>
    <w:rsid w:val="00D54E22"/>
    <w:rsid w:val="00F3130E"/>
    <w:rsid w:val="00FB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E8C4E0E28AF4D02A8730B3155470821">
    <w:name w:val="7E8C4E0E28AF4D02A8730B3155470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172</TotalTime>
  <Pages>4</Pages>
  <Words>385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160</cp:revision>
  <cp:lastPrinted>2022-09-21T07:57:00Z</cp:lastPrinted>
  <dcterms:created xsi:type="dcterms:W3CDTF">2022-09-20T11:26:00Z</dcterms:created>
  <dcterms:modified xsi:type="dcterms:W3CDTF">2022-09-22T07:27:00Z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