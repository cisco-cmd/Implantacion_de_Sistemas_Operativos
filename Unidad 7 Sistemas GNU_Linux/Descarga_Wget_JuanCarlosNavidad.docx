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EEE"/>
  <w:body>
    <w:p w14:paraId="4A2E57AD" w14:textId="798251FF" w:rsidR="00D077E9" w:rsidRDefault="00934284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0711" behindDoc="1" locked="0" layoutInCell="1" allowOverlap="1" wp14:anchorId="52C89841" wp14:editId="6EE7EB0A">
            <wp:simplePos x="0" y="0"/>
            <wp:positionH relativeFrom="page">
              <wp:posOffset>-17120819</wp:posOffset>
            </wp:positionH>
            <wp:positionV relativeFrom="paragraph">
              <wp:posOffset>-6054124</wp:posOffset>
            </wp:positionV>
            <wp:extent cx="29415227" cy="16545697"/>
            <wp:effectExtent l="0" t="0" r="0" b="8890"/>
            <wp:wrapNone/>
            <wp:docPr id="54" name="Imagen 54" descr="Tux Wallpaper - Dark - linux-app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x Wallpaper - Dark - linux-app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227" cy="1654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FB3C4A4" w:rsidR="00D077E9" w:rsidRDefault="00D077E9" w:rsidP="00AB02A7">
            <w:pPr>
              <w:rPr>
                <w:noProof/>
              </w:rPr>
            </w:pPr>
          </w:p>
          <w:p w14:paraId="19779501" w14:textId="170D7F05" w:rsidR="00D077E9" w:rsidRDefault="00D077E9" w:rsidP="00AB02A7">
            <w:pPr>
              <w:rPr>
                <w:noProof/>
              </w:rPr>
            </w:pP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3F5B04D" w14:textId="1039190A" w:rsidR="000B1190" w:rsidRDefault="00FC4808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109145AA" wp14:editId="51469AE8">
                      <wp:simplePos x="0" y="0"/>
                      <wp:positionH relativeFrom="column">
                        <wp:posOffset>88028</wp:posOffset>
                      </wp:positionH>
                      <wp:positionV relativeFrom="paragraph">
                        <wp:posOffset>60278</wp:posOffset>
                      </wp:positionV>
                      <wp:extent cx="3352800" cy="1064525"/>
                      <wp:effectExtent l="0" t="0" r="0" b="5969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1064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tx1">
                                    <a:alpha val="12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E4B0DF9" w14:textId="1EDD83BD" w:rsidR="00D077E9" w:rsidRPr="00934284" w:rsidRDefault="00877B1A" w:rsidP="00BA27FF">
                                  <w:pPr>
                                    <w:pStyle w:val="Ttulo"/>
                                    <w:spacing w:after="0"/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 w:val="56"/>
                                      <w:szCs w:val="56"/>
                                      <w14:shadow w14:blurRad="25400" w14:dist="38100" w14:dir="2700000" w14:sx="100000" w14:sy="100000" w14:kx="0" w14:ky="0" w14:algn="tl">
                                        <w14:srgbClr w14:val="000000">
                                          <w14:alpha w14:val="76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 w:val="48"/>
                                      <w:szCs w:val="48"/>
                                      <w:lang w:bidi="es-ES"/>
                                      <w14:shadow w14:blurRad="25400" w14:dist="38100" w14:dir="2700000" w14:sx="100000" w14:sy="100000" w14:kx="0" w14:ky="0" w14:algn="tl">
                                        <w14:srgbClr w14:val="000000">
                                          <w14:alpha w14:val="76000"/>
                                        </w14:srgbClr>
                                      </w14:shadow>
                                    </w:rPr>
                                    <w:t>DESCARGA CON WGET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6.95pt;margin-top:4.75pt;width:264pt;height:83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" filled="f" stroked="f" strokeweight=".5pt">
                      <v:shadow on="t" color="#0f0d29 [3213]" opacity="7864f" offset="0,4pt"/>
                      <v:textbox>
                        <w:txbxContent>
                          <w:p w14:paraId="6E4B0DF9" w14:textId="1EDD83BD" w:rsidR="00D077E9" w:rsidRPr="00934284" w:rsidRDefault="00877B1A" w:rsidP="00BA27FF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color w:val="FFFFFF" w:themeColor="background1"/>
                                <w:sz w:val="56"/>
                                <w:szCs w:val="56"/>
                                <w14:shadow w14:blurRad="25400" w14:dist="38100" w14:dir="2700000" w14:sx="100000" w14:sy="100000" w14:kx="0" w14:ky="0" w14:algn="tl">
                                  <w14:srgbClr w14:val="000000">
                                    <w14:alpha w14:val="76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FFFFFF" w:themeColor="background1"/>
                                <w:sz w:val="48"/>
                                <w:szCs w:val="48"/>
                                <w:lang w:bidi="es-ES"/>
                                <w14:shadow w14:blurRad="25400" w14:dist="38100" w14:dir="2700000" w14:sx="100000" w14:sy="100000" w14:kx="0" w14:ky="0" w14:algn="tl">
                                  <w14:srgbClr w14:val="000000">
                                    <w14:alpha w14:val="76000"/>
                                  </w14:srgbClr>
                                </w14:shadow>
                              </w:rPr>
                              <w:t>DESCARGA CON WGET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14AC2F" w14:textId="41B06F4E" w:rsidR="00D077E9" w:rsidRDefault="00304596" w:rsidP="00AB02A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91" behindDoc="0" locked="0" layoutInCell="1" allowOverlap="1" wp14:anchorId="38C9847B" wp14:editId="5B4C0A44">
                  <wp:simplePos x="0" y="0"/>
                  <wp:positionH relativeFrom="column">
                    <wp:posOffset>451969</wp:posOffset>
                  </wp:positionH>
                  <wp:positionV relativeFrom="paragraph">
                    <wp:posOffset>1877856</wp:posOffset>
                  </wp:positionV>
                  <wp:extent cx="2590534" cy="3138985"/>
                  <wp:effectExtent l="457200" t="457200" r="743585" b="842645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534" cy="313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33400" dir="8220000" sx="113000" sy="113000" algn="tl" rotWithShape="0">
                              <a:prstClr val="black">
                                <a:alpha val="57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1217187" wp14:editId="0FC8201C">
                      <wp:simplePos x="0" y="0"/>
                      <wp:positionH relativeFrom="column">
                        <wp:posOffset>191144</wp:posOffset>
                      </wp:positionH>
                      <wp:positionV relativeFrom="paragraph">
                        <wp:posOffset>974412</wp:posOffset>
                      </wp:positionV>
                      <wp:extent cx="1765300" cy="0"/>
                      <wp:effectExtent l="190500" t="171450" r="139700" b="28575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53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bg2"/>
                                </a:solidFill>
                              </a:ln>
                              <a:effectLst>
                                <a:outerShdw blurRad="203200" dist="50800" dir="5400000" algn="ctr" rotWithShape="0">
                                  <a:schemeClr val="bg2">
                                    <a:lumMod val="10000"/>
                                    <a:alpha val="67000"/>
                                  </a:scheme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5CAC50" id="Conector recto 5" o:spid="_x0000_s1026" alt="divisor de texto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76.75pt" to="154.0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" strokecolor="#e7e6e6 [3214]" strokeweight="6pt">
                      <v:stroke endcap="round"/>
                      <v:shadow on="t" color="#161616 [334]" opacity="43909f" offset="0,4pt"/>
                    </v:line>
                  </w:pict>
                </mc:Fallback>
              </mc:AlternateContent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4928DC9A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11B3F9F" w14:textId="133F1BF5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2D73350F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65F007C5" w:rsidR="00D077E9" w:rsidRPr="00D86945" w:rsidRDefault="00FC4808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7BD30481" wp14:editId="1E8BB44F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1202055</wp:posOffset>
                      </wp:positionV>
                      <wp:extent cx="1765300" cy="0"/>
                      <wp:effectExtent l="228600" t="228600" r="234950" b="323850"/>
                      <wp:wrapNone/>
                      <wp:docPr id="10" name="Conector recto 10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53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bg2"/>
                                </a:solidFill>
                              </a:ln>
                              <a:effectLst>
                                <a:outerShdw blurRad="241300" dist="50800" dir="5400000" algn="ctr" rotWithShape="0">
                                  <a:schemeClr val="bg2">
                                    <a:lumMod val="10000"/>
                                  </a:scheme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EE648" id="Conector recto 10" o:spid="_x0000_s1026" alt="divisor de texto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94.65pt" to="154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" strokecolor="#e7e6e6 [3214]" strokeweight="6pt">
                      <v:stroke endcap="round"/>
                      <v:shadow on="t" color="#161616 [334]" offset="0,4pt"/>
                    </v:line>
                  </w:pict>
                </mc:Fallback>
              </mc:AlternateContent>
            </w:r>
          </w:p>
        </w:tc>
      </w:tr>
    </w:tbl>
    <w:p w14:paraId="29875B05" w14:textId="69F183A7" w:rsidR="003872D2" w:rsidRPr="00260704" w:rsidRDefault="00F357FF" w:rsidP="00260704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63CF8FC" wp14:editId="70910EC4">
                <wp:simplePos x="0" y="0"/>
                <wp:positionH relativeFrom="column">
                  <wp:posOffset>72769</wp:posOffset>
                </wp:positionH>
                <wp:positionV relativeFrom="paragraph">
                  <wp:posOffset>7454900</wp:posOffset>
                </wp:positionV>
                <wp:extent cx="3139440" cy="624840"/>
                <wp:effectExtent l="0" t="0" r="0" b="800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2">
                              <a:lumMod val="10000"/>
                              <a:alpha val="2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7B20C9" w14:textId="0455970D" w:rsidR="00704F0E" w:rsidRPr="00934284" w:rsidRDefault="001939E4" w:rsidP="00704F0E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</w:pPr>
                            <w:r w:rsidRPr="00934284"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  <w:t>IMPLANTACIÓN</w:t>
                            </w:r>
                            <w:r w:rsidR="00742D51" w:rsidRPr="00934284"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  <w:t xml:space="preserve"> DE SISTEMAS</w:t>
                            </w:r>
                          </w:p>
                          <w:p w14:paraId="3095BFCE" w14:textId="6E9B5CD1" w:rsidR="00F76A44" w:rsidRPr="00934284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34284"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F8FC" id="Cuadro de texto 27" o:spid="_x0000_s1027" type="#_x0000_t202" style="position:absolute;margin-left:5.75pt;margin-top:587pt;width:247.2pt;height:49.2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" filled="f" stroked="f" strokeweight=".5pt">
                <v:shadow on="t" color="#161616 [334]" opacity="13107f" offset="0,4pt"/>
                <v:textbox>
                  <w:txbxContent>
                    <w:p w14:paraId="477B20C9" w14:textId="0455970D" w:rsidR="00704F0E" w:rsidRPr="00934284" w:rsidRDefault="001939E4" w:rsidP="00704F0E">
                      <w:pPr>
                        <w:pStyle w:val="Ttulo"/>
                        <w:spacing w:after="0"/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  <w:lang w:bidi="es-ES"/>
                        </w:rPr>
                      </w:pPr>
                      <w:r w:rsidRPr="00934284"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  <w:lang w:bidi="es-ES"/>
                        </w:rPr>
                        <w:t>IMPLANTACIÓN</w:t>
                      </w:r>
                      <w:r w:rsidR="00742D51" w:rsidRPr="00934284"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  <w:lang w:bidi="es-ES"/>
                        </w:rPr>
                        <w:t xml:space="preserve"> DE SISTEMAS</w:t>
                      </w:r>
                    </w:p>
                    <w:p w14:paraId="3095BFCE" w14:textId="6E9B5CD1" w:rsidR="00F76A44" w:rsidRPr="00934284" w:rsidRDefault="00F76A44" w:rsidP="00704F0E">
                      <w:pPr>
                        <w:pStyle w:val="Ttulo"/>
                        <w:spacing w:after="0"/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34284"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  <w:lang w:bidi="es-ES"/>
                        </w:rPr>
                        <w:t>JUAN CARLOS NAVIDAD GARCÍA</w:t>
                      </w:r>
                    </w:p>
                  </w:txbxContent>
                </v:textbox>
              </v:shape>
            </w:pict>
          </mc:Fallback>
        </mc:AlternateContent>
      </w:r>
      <w:r w:rsidR="00681A7E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11A67" wp14:editId="07F06DC4">
                <wp:simplePos x="0" y="0"/>
                <wp:positionH relativeFrom="margin">
                  <wp:posOffset>-840683</wp:posOffset>
                </wp:positionH>
                <wp:positionV relativeFrom="paragraph">
                  <wp:posOffset>6821293</wp:posOffset>
                </wp:positionV>
                <wp:extent cx="8063345" cy="3574472"/>
                <wp:effectExtent l="2305050" t="1181100" r="280670" b="34988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345" cy="35744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  <a:alpha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419100" dist="38100" dir="10740000" sx="124000" sy="124000" algn="br" rotWithShape="0">
                            <a:schemeClr val="bg2">
                              <a:lumMod val="10000"/>
                              <a:alpha val="82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EA2E7" id="Rectángulo 15" o:spid="_x0000_s1026" style="position:absolute;margin-left:-66.2pt;margin-top:537.1pt;width:634.9pt;height:281.4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" fillcolor="#161616 [334]" stroked="f" strokeweight="2pt">
                <v:fill opacity="22873f"/>
                <v:shadow on="t" type="perspective" color="#161616 [334]" opacity="53739f" origin=".5,.5" offset="-1.0582mm,.01847mm" matrix="81265f,,,81265f"/>
                <w10:wrap anchorx="margin"/>
              </v:rect>
            </w:pict>
          </mc:Fallback>
        </mc:AlternateContent>
      </w:r>
      <w:r w:rsidR="00E50F1C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BDF55B" wp14:editId="2DAFB5B8">
                <wp:simplePos x="0" y="0"/>
                <wp:positionH relativeFrom="column">
                  <wp:posOffset>-194558</wp:posOffset>
                </wp:positionH>
                <wp:positionV relativeFrom="paragraph">
                  <wp:posOffset>310598</wp:posOffset>
                </wp:positionV>
                <wp:extent cx="3938905" cy="8648700"/>
                <wp:effectExtent l="285750" t="342900" r="290195" b="26670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487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7000">
                              <a:schemeClr val="bg2">
                                <a:lumMod val="50000"/>
                                <a:alpha val="81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  <a:gs pos="32000">
                              <a:schemeClr val="bg2">
                                <a:lumMod val="75000"/>
                                <a:alpha val="76000"/>
                              </a:schemeClr>
                            </a:gs>
                            <a:gs pos="67000">
                              <a:schemeClr val="bg2">
                                <a:lumMod val="75000"/>
                                <a:alpha val="82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292100" dir="5400000" sx="101000" sy="101000" rotWithShape="0">
                            <a:schemeClr val="bg2">
                              <a:lumMod val="10000"/>
                              <a:alpha val="58000"/>
                            </a:scheme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78C43" w14:textId="2197621F" w:rsidR="00A26683" w:rsidRDefault="00A26683" w:rsidP="00A266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DF55B" id="Rectángulo: esquinas redondeadas 12" o:spid="_x0000_s1028" style="position:absolute;margin-left:-15.3pt;margin-top:24.45pt;width:310.15pt;height:68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" fillcolor="#747070 [1614]" stroked="f" strokeweight="2pt">
                <v:fill color2="#747070 [1614]" o:opacity2="53084f" colors="0 #767171;11141f #767171;20972f #afabab;43909f #afabab" focus="100%" type="gradient"/>
                <v:shadow on="t" type="perspective" color="#161616 [334]" opacity="38010f" origin=",.5" offset="0,0" matrix="66191f,,,66191f"/>
                <v:textbox>
                  <w:txbxContent>
                    <w:p w14:paraId="20578C43" w14:textId="2197621F" w:rsidR="00A26683" w:rsidRDefault="00A26683" w:rsidP="00A266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12F2AB35" w14:textId="7A17A859" w:rsidR="00203121" w:rsidRDefault="00203121" w:rsidP="0045542D">
      <w:pPr>
        <w:pStyle w:val="TEXTO"/>
        <w:numPr>
          <w:ilvl w:val="0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203121">
        <w:rPr>
          <w:rFonts w:ascii="Bahnschrift" w:hAnsi="Bahnschrift"/>
          <w:b/>
          <w:bCs/>
          <w:sz w:val="28"/>
          <w:szCs w:val="28"/>
        </w:rPr>
        <w:lastRenderedPageBreak/>
        <w:t xml:space="preserve">Uso de la herramienta </w:t>
      </w:r>
      <w:proofErr w:type="spellStart"/>
      <w:r w:rsidRPr="00203121">
        <w:rPr>
          <w:rFonts w:ascii="Bahnschrift" w:hAnsi="Bahnschrift"/>
          <w:b/>
          <w:bCs/>
          <w:sz w:val="28"/>
          <w:szCs w:val="28"/>
        </w:rPr>
        <w:t>wget</w:t>
      </w:r>
      <w:proofErr w:type="spellEnd"/>
    </w:p>
    <w:p w14:paraId="0CE2F683" w14:textId="5892FCD3" w:rsidR="0045542D" w:rsidRDefault="0045542D" w:rsidP="0045542D">
      <w:pPr>
        <w:pStyle w:val="TEXTO"/>
        <w:ind w:left="720"/>
        <w:rPr>
          <w:rFonts w:ascii="Bahnschrift" w:hAnsi="Bahnschrift"/>
          <w:b/>
          <w:bCs/>
          <w:sz w:val="28"/>
          <w:szCs w:val="28"/>
        </w:rPr>
      </w:pPr>
    </w:p>
    <w:p w14:paraId="19FA12CE" w14:textId="402CDACA" w:rsidR="0045542D" w:rsidRPr="00CD1062" w:rsidRDefault="00CD1062" w:rsidP="0045542D">
      <w:pPr>
        <w:pStyle w:val="TEXTO"/>
        <w:ind w:left="720"/>
        <w:rPr>
          <w:rFonts w:ascii="Ebrima" w:hAnsi="Ebrima"/>
          <w:b/>
          <w:bCs/>
          <w:sz w:val="28"/>
          <w:szCs w:val="28"/>
        </w:rPr>
      </w:pPr>
      <w:proofErr w:type="spellStart"/>
      <w:r w:rsidRPr="00CD1062">
        <w:rPr>
          <w:rFonts w:ascii="Ebrima" w:hAnsi="Ebrima"/>
        </w:rPr>
        <w:t>Wget</w:t>
      </w:r>
      <w:proofErr w:type="spellEnd"/>
      <w:r w:rsidRPr="00CD1062">
        <w:rPr>
          <w:rFonts w:ascii="Ebrima" w:hAnsi="Ebrima"/>
        </w:rPr>
        <w:t xml:space="preserve"> es una herramienta informática creada por el Proyecto GNU. Puedes usarlo para recuperar contenido y archivos de varios servidores web. El nombre es una combinación de </w:t>
      </w:r>
      <w:proofErr w:type="spellStart"/>
      <w:r w:rsidRPr="00CD1062">
        <w:rPr>
          <w:rFonts w:ascii="Ebrima" w:hAnsi="Ebrima"/>
        </w:rPr>
        <w:t>World</w:t>
      </w:r>
      <w:proofErr w:type="spellEnd"/>
      <w:r w:rsidRPr="00CD1062">
        <w:rPr>
          <w:rFonts w:ascii="Ebrima" w:hAnsi="Ebrima"/>
        </w:rPr>
        <w:t xml:space="preserve"> Wide Web y la palabra </w:t>
      </w:r>
      <w:proofErr w:type="spellStart"/>
      <w:r w:rsidRPr="00CD1062">
        <w:rPr>
          <w:rFonts w:ascii="Ebrima" w:hAnsi="Ebrima"/>
        </w:rPr>
        <w:t>get</w:t>
      </w:r>
      <w:proofErr w:type="spellEnd"/>
      <w:r w:rsidR="006055FF">
        <w:rPr>
          <w:rFonts w:ascii="Ebrima" w:hAnsi="Ebrima"/>
        </w:rPr>
        <w:t>.</w:t>
      </w:r>
    </w:p>
    <w:p w14:paraId="66FE1AEB" w14:textId="77777777" w:rsidR="0045542D" w:rsidRPr="00203121" w:rsidRDefault="0045542D" w:rsidP="0045542D">
      <w:pPr>
        <w:pStyle w:val="TEXTO"/>
        <w:ind w:left="720"/>
        <w:rPr>
          <w:rFonts w:ascii="Bahnschrift" w:hAnsi="Bahnschrift"/>
          <w:b/>
          <w:bCs/>
          <w:sz w:val="28"/>
          <w:szCs w:val="28"/>
        </w:rPr>
      </w:pPr>
    </w:p>
    <w:p w14:paraId="45AE9701" w14:textId="5B5CF918" w:rsidR="00CD1062" w:rsidRPr="00475A02" w:rsidRDefault="00203121" w:rsidP="00475A02">
      <w:pPr>
        <w:pStyle w:val="TEXTO"/>
        <w:numPr>
          <w:ilvl w:val="0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203121">
        <w:rPr>
          <w:rFonts w:ascii="Bahnschrift" w:hAnsi="Bahnschrift"/>
          <w:b/>
          <w:bCs/>
          <w:sz w:val="28"/>
          <w:szCs w:val="28"/>
        </w:rPr>
        <w:t xml:space="preserve">Instala </w:t>
      </w:r>
      <w:proofErr w:type="spellStart"/>
      <w:r w:rsidRPr="00203121">
        <w:rPr>
          <w:rFonts w:ascii="Bahnschrift" w:hAnsi="Bahnschrift"/>
          <w:b/>
          <w:bCs/>
          <w:sz w:val="28"/>
          <w:szCs w:val="28"/>
        </w:rPr>
        <w:t>wget</w:t>
      </w:r>
      <w:proofErr w:type="spellEnd"/>
    </w:p>
    <w:p w14:paraId="63BC5C07" w14:textId="35BC310B" w:rsidR="00CD1062" w:rsidRPr="00203121" w:rsidRDefault="00A03D01" w:rsidP="00475A02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  <w:r w:rsidRPr="00A03D01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2E72D09C" wp14:editId="335E78AE">
            <wp:extent cx="5877745" cy="1448002"/>
            <wp:effectExtent l="152400" t="152400" r="370840" b="361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48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C642DB" w14:textId="5F950967" w:rsidR="00A03D01" w:rsidRPr="00475A02" w:rsidRDefault="00203121" w:rsidP="00475A02">
      <w:pPr>
        <w:pStyle w:val="TEXTO"/>
        <w:numPr>
          <w:ilvl w:val="0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203121">
        <w:rPr>
          <w:rFonts w:ascii="Bahnschrift" w:hAnsi="Bahnschrift"/>
          <w:b/>
          <w:bCs/>
          <w:sz w:val="28"/>
          <w:szCs w:val="28"/>
        </w:rPr>
        <w:t xml:space="preserve">Descarga la última versión de </w:t>
      </w:r>
      <w:proofErr w:type="spellStart"/>
      <w:r w:rsidRPr="00203121">
        <w:rPr>
          <w:rFonts w:ascii="Bahnschrift" w:hAnsi="Bahnschrift"/>
          <w:b/>
          <w:bCs/>
          <w:sz w:val="28"/>
          <w:szCs w:val="28"/>
        </w:rPr>
        <w:t>vlc</w:t>
      </w:r>
      <w:proofErr w:type="spellEnd"/>
    </w:p>
    <w:p w14:paraId="29334C06" w14:textId="6C426AB9" w:rsidR="00A03D01" w:rsidRPr="00203121" w:rsidRDefault="002C3992" w:rsidP="00475A02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  <w:r w:rsidRPr="002C3992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5DD45883" wp14:editId="0DC7C006">
            <wp:extent cx="5716987" cy="1731505"/>
            <wp:effectExtent l="152400" t="152400" r="360045" b="3644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870" cy="17366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1DD9F5" w14:textId="4177336D" w:rsidR="00203121" w:rsidRDefault="00475A02" w:rsidP="00F109A8">
      <w:pPr>
        <w:pStyle w:val="TEXTO"/>
        <w:numPr>
          <w:ilvl w:val="0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F109A8">
        <w:rPr>
          <w:rFonts w:ascii="Bahnschrift" w:hAnsi="Bahnschrift"/>
          <w:b/>
          <w:bCs/>
          <w:sz w:val="28"/>
          <w:szCs w:val="28"/>
        </w:rPr>
        <w:drawing>
          <wp:anchor distT="0" distB="0" distL="114300" distR="114300" simplePos="0" relativeHeight="251721735" behindDoc="0" locked="0" layoutInCell="1" allowOverlap="1" wp14:anchorId="4CCFAA07" wp14:editId="78E3833A">
            <wp:simplePos x="0" y="0"/>
            <wp:positionH relativeFrom="column">
              <wp:posOffset>996950</wp:posOffset>
            </wp:positionH>
            <wp:positionV relativeFrom="paragraph">
              <wp:posOffset>675005</wp:posOffset>
            </wp:positionV>
            <wp:extent cx="4457700" cy="771525"/>
            <wp:effectExtent l="152400" t="152400" r="361950" b="37147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3121" w:rsidRPr="00203121">
        <w:rPr>
          <w:rFonts w:ascii="Bahnschrift" w:hAnsi="Bahnschrift"/>
          <w:b/>
          <w:bCs/>
          <w:sz w:val="28"/>
          <w:szCs w:val="28"/>
        </w:rPr>
        <w:t>Verifica la descarga</w:t>
      </w:r>
    </w:p>
    <w:p w14:paraId="201F29C3" w14:textId="77777777" w:rsidR="00F109A8" w:rsidRPr="00203121" w:rsidRDefault="00F109A8" w:rsidP="00475A02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5AA02C68" w14:textId="28FF9AE3" w:rsidR="009E6CAA" w:rsidRPr="00475A02" w:rsidRDefault="00475A02" w:rsidP="00475A02">
      <w:pPr>
        <w:pStyle w:val="TEXTO"/>
        <w:numPr>
          <w:ilvl w:val="0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49081D">
        <w:rPr>
          <w:rFonts w:ascii="Bahnschrift" w:hAnsi="Bahnschrift"/>
          <w:b/>
          <w:bCs/>
          <w:sz w:val="28"/>
          <w:szCs w:val="28"/>
        </w:rPr>
        <w:lastRenderedPageBreak/>
        <w:drawing>
          <wp:anchor distT="0" distB="0" distL="114300" distR="114300" simplePos="0" relativeHeight="251723783" behindDoc="0" locked="0" layoutInCell="1" allowOverlap="1" wp14:anchorId="7B57E299" wp14:editId="1444ABEF">
            <wp:simplePos x="0" y="0"/>
            <wp:positionH relativeFrom="margin">
              <wp:align>center</wp:align>
            </wp:positionH>
            <wp:positionV relativeFrom="paragraph">
              <wp:posOffset>3885372</wp:posOffset>
            </wp:positionV>
            <wp:extent cx="3877216" cy="523948"/>
            <wp:effectExtent l="152400" t="152400" r="371475" b="3714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2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E6CAA">
        <w:rPr>
          <w:rFonts w:ascii="Bahnschrift" w:hAnsi="Bahnschrift"/>
          <w:b/>
          <w:bCs/>
          <w:sz w:val="28"/>
          <w:szCs w:val="28"/>
        </w:rPr>
        <w:drawing>
          <wp:anchor distT="0" distB="0" distL="114300" distR="114300" simplePos="0" relativeHeight="251722759" behindDoc="0" locked="0" layoutInCell="1" allowOverlap="1" wp14:anchorId="6B1DF33D" wp14:editId="36F4555D">
            <wp:simplePos x="0" y="0"/>
            <wp:positionH relativeFrom="margin">
              <wp:align>center</wp:align>
            </wp:positionH>
            <wp:positionV relativeFrom="paragraph">
              <wp:posOffset>816417</wp:posOffset>
            </wp:positionV>
            <wp:extent cx="4153176" cy="2661029"/>
            <wp:effectExtent l="152400" t="152400" r="361950" b="36830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76" cy="2661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3121" w:rsidRPr="00203121">
        <w:rPr>
          <w:rFonts w:ascii="Bahnschrift" w:hAnsi="Bahnschrift"/>
          <w:b/>
          <w:bCs/>
          <w:sz w:val="28"/>
          <w:szCs w:val="28"/>
        </w:rPr>
        <w:t xml:space="preserve">Descarga </w:t>
      </w:r>
      <w:proofErr w:type="spellStart"/>
      <w:r w:rsidR="00203121" w:rsidRPr="00203121">
        <w:rPr>
          <w:rFonts w:ascii="Bahnschrift" w:hAnsi="Bahnschrift"/>
          <w:b/>
          <w:bCs/>
          <w:sz w:val="28"/>
          <w:szCs w:val="28"/>
        </w:rPr>
        <w:t>git</w:t>
      </w:r>
      <w:proofErr w:type="spellEnd"/>
      <w:r w:rsidR="00203121" w:rsidRPr="00203121">
        <w:rPr>
          <w:rFonts w:ascii="Bahnschrift" w:hAnsi="Bahnschrift"/>
          <w:b/>
          <w:bCs/>
          <w:sz w:val="28"/>
          <w:szCs w:val="28"/>
        </w:rPr>
        <w:t xml:space="preserve"> y </w:t>
      </w:r>
      <w:proofErr w:type="spellStart"/>
      <w:r w:rsidR="00203121" w:rsidRPr="00203121">
        <w:rPr>
          <w:rFonts w:ascii="Bahnschrift" w:hAnsi="Bahnschrift"/>
          <w:b/>
          <w:bCs/>
          <w:sz w:val="28"/>
          <w:szCs w:val="28"/>
        </w:rPr>
        <w:t>gimp</w:t>
      </w:r>
      <w:proofErr w:type="spellEnd"/>
      <w:r w:rsidR="00203121" w:rsidRPr="00203121">
        <w:rPr>
          <w:rFonts w:ascii="Bahnschrift" w:hAnsi="Bahnschrift"/>
          <w:b/>
          <w:bCs/>
          <w:sz w:val="28"/>
          <w:szCs w:val="28"/>
        </w:rPr>
        <w:t xml:space="preserve"> a la vez y </w:t>
      </w:r>
      <w:proofErr w:type="spellStart"/>
      <w:r w:rsidR="00203121" w:rsidRPr="00203121">
        <w:rPr>
          <w:rFonts w:ascii="Bahnschrift" w:hAnsi="Bahnschrift"/>
          <w:b/>
          <w:bCs/>
          <w:sz w:val="28"/>
          <w:szCs w:val="28"/>
        </w:rPr>
        <w:t>guardalos</w:t>
      </w:r>
      <w:proofErr w:type="spellEnd"/>
      <w:r w:rsidR="00203121" w:rsidRPr="00203121">
        <w:rPr>
          <w:rFonts w:ascii="Bahnschrift" w:hAnsi="Bahnschrift"/>
          <w:b/>
          <w:bCs/>
          <w:sz w:val="28"/>
          <w:szCs w:val="28"/>
        </w:rPr>
        <w:t xml:space="preserve"> en el directorio</w:t>
      </w:r>
      <w:r w:rsidR="00203121">
        <w:rPr>
          <w:rFonts w:ascii="Bahnschrift" w:hAnsi="Bahnschrift"/>
          <w:b/>
          <w:bCs/>
          <w:sz w:val="28"/>
          <w:szCs w:val="28"/>
        </w:rPr>
        <w:t xml:space="preserve"> </w:t>
      </w:r>
      <w:r w:rsidR="00203121" w:rsidRPr="00203121">
        <w:rPr>
          <w:rFonts w:ascii="Bahnschrift" w:hAnsi="Bahnschrift"/>
          <w:b/>
          <w:bCs/>
          <w:sz w:val="28"/>
          <w:szCs w:val="28"/>
        </w:rPr>
        <w:t>/home/usuario/descargas</w:t>
      </w:r>
    </w:p>
    <w:p w14:paraId="6928E4D2" w14:textId="6F3D1E54" w:rsidR="009E6CAA" w:rsidRPr="00203121" w:rsidRDefault="009E6CAA" w:rsidP="009E6CAA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40F02432" w14:textId="450B4381" w:rsidR="00203121" w:rsidRDefault="00203121" w:rsidP="0049081D">
      <w:pPr>
        <w:pStyle w:val="TEXTO"/>
        <w:numPr>
          <w:ilvl w:val="0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203121">
        <w:rPr>
          <w:rFonts w:ascii="Bahnschrift" w:hAnsi="Bahnschrift"/>
          <w:b/>
          <w:bCs/>
          <w:sz w:val="28"/>
          <w:szCs w:val="28"/>
        </w:rPr>
        <w:t>Descarga el programa que quieras en segundo plano y verifica el estado de progreso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Pr="00203121">
        <w:rPr>
          <w:rFonts w:ascii="Bahnschrift" w:hAnsi="Bahnschrift"/>
          <w:b/>
          <w:bCs/>
          <w:sz w:val="28"/>
          <w:szCs w:val="28"/>
        </w:rPr>
        <w:t xml:space="preserve">con </w:t>
      </w:r>
      <w:proofErr w:type="spellStart"/>
      <w:r w:rsidRPr="00203121">
        <w:rPr>
          <w:rFonts w:ascii="Bahnschrift" w:hAnsi="Bahnschrift"/>
          <w:b/>
          <w:bCs/>
          <w:sz w:val="28"/>
          <w:szCs w:val="28"/>
        </w:rPr>
        <w:t>tail</w:t>
      </w:r>
      <w:proofErr w:type="spellEnd"/>
      <w:r w:rsidRPr="00203121">
        <w:rPr>
          <w:rFonts w:ascii="Bahnschrift" w:hAnsi="Bahnschrift"/>
          <w:b/>
          <w:bCs/>
          <w:sz w:val="28"/>
          <w:szCs w:val="28"/>
        </w:rPr>
        <w:t xml:space="preserve"> -f </w:t>
      </w:r>
      <w:proofErr w:type="spellStart"/>
      <w:r w:rsidRPr="00203121">
        <w:rPr>
          <w:rFonts w:ascii="Bahnschrift" w:hAnsi="Bahnschrift"/>
          <w:b/>
          <w:bCs/>
          <w:sz w:val="28"/>
          <w:szCs w:val="28"/>
        </w:rPr>
        <w:t>wget</w:t>
      </w:r>
      <w:proofErr w:type="spellEnd"/>
      <w:r w:rsidRPr="00203121">
        <w:rPr>
          <w:rFonts w:ascii="Bahnschrift" w:hAnsi="Bahnschrift"/>
          <w:b/>
          <w:bCs/>
          <w:sz w:val="28"/>
          <w:szCs w:val="28"/>
        </w:rPr>
        <w:t>-log</w:t>
      </w:r>
    </w:p>
    <w:p w14:paraId="7AF285FD" w14:textId="5CF9753C" w:rsidR="0049081D" w:rsidRDefault="0049081D" w:rsidP="0049081D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40BE9345" w14:textId="6E47B26E" w:rsidR="0049081D" w:rsidRDefault="00475A02" w:rsidP="0049081D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  <w:r w:rsidRPr="004F4B1F">
        <w:rPr>
          <w:rFonts w:ascii="Bahnschrift" w:hAnsi="Bahnschrift"/>
          <w:b/>
          <w:bCs/>
          <w:sz w:val="28"/>
          <w:szCs w:val="28"/>
        </w:rPr>
        <w:drawing>
          <wp:anchor distT="0" distB="0" distL="114300" distR="114300" simplePos="0" relativeHeight="251724807" behindDoc="0" locked="0" layoutInCell="1" allowOverlap="1" wp14:anchorId="34F97C1C" wp14:editId="4F952257">
            <wp:simplePos x="0" y="0"/>
            <wp:positionH relativeFrom="margin">
              <wp:align>center</wp:align>
            </wp:positionH>
            <wp:positionV relativeFrom="paragraph">
              <wp:posOffset>1323561</wp:posOffset>
            </wp:positionV>
            <wp:extent cx="2981741" cy="304843"/>
            <wp:effectExtent l="152400" t="152400" r="333375" b="36195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4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640B6" w:rsidRPr="00E640B6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037819B5" wp14:editId="7DD776A4">
            <wp:extent cx="5524831" cy="611178"/>
            <wp:effectExtent l="152400" t="152400" r="361950" b="3606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2434" cy="6142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2C5E8" w14:textId="27535187" w:rsidR="0049081D" w:rsidRDefault="0049081D" w:rsidP="0049081D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426B6D6D" w14:textId="67159A78" w:rsidR="00475A02" w:rsidRDefault="00475A02" w:rsidP="0049081D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42D3D1C6" w14:textId="77777777" w:rsidR="00475A02" w:rsidRPr="00203121" w:rsidRDefault="00475A02" w:rsidP="0049081D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015E894C" w14:textId="3A7CAF26" w:rsidR="00203121" w:rsidRPr="00C368FE" w:rsidRDefault="00475A02" w:rsidP="00203121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6055FF">
        <w:rPr>
          <w:rFonts w:ascii="Segoe UI" w:hAnsi="Segoe UI" w:cs="Segoe UI"/>
          <w:color w:val="04143A" w:themeColor="text2" w:themeShade="80"/>
        </w:rPr>
        <w:lastRenderedPageBreak/>
        <w:drawing>
          <wp:anchor distT="0" distB="0" distL="114300" distR="114300" simplePos="0" relativeHeight="251726855" behindDoc="0" locked="0" layoutInCell="1" allowOverlap="1" wp14:anchorId="7E77A5FB" wp14:editId="5C5815A7">
            <wp:simplePos x="0" y="0"/>
            <wp:positionH relativeFrom="margin">
              <wp:align>center</wp:align>
            </wp:positionH>
            <wp:positionV relativeFrom="paragraph">
              <wp:posOffset>2517830</wp:posOffset>
            </wp:positionV>
            <wp:extent cx="4825116" cy="601577"/>
            <wp:effectExtent l="152400" t="152400" r="356870" b="37020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116" cy="601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926C8">
        <w:rPr>
          <w:rFonts w:ascii="Segoe UI" w:hAnsi="Segoe UI" w:cs="Segoe UI"/>
          <w:color w:val="04143A" w:themeColor="text2" w:themeShade="80"/>
        </w:rPr>
        <w:drawing>
          <wp:anchor distT="0" distB="0" distL="114300" distR="114300" simplePos="0" relativeHeight="251725831" behindDoc="0" locked="0" layoutInCell="1" allowOverlap="1" wp14:anchorId="414F43D7" wp14:editId="3BDB718F">
            <wp:simplePos x="0" y="0"/>
            <wp:positionH relativeFrom="margin">
              <wp:align>center</wp:align>
            </wp:positionH>
            <wp:positionV relativeFrom="paragraph">
              <wp:posOffset>593393</wp:posOffset>
            </wp:positionV>
            <wp:extent cx="5247640" cy="1564640"/>
            <wp:effectExtent l="152400" t="152400" r="353060" b="35941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564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121" w:rsidRPr="00203121">
        <w:rPr>
          <w:rFonts w:ascii="Bahnschrift" w:hAnsi="Bahnschrift"/>
          <w:b/>
          <w:bCs/>
          <w:sz w:val="28"/>
          <w:szCs w:val="28"/>
        </w:rPr>
        <w:t xml:space="preserve">7. Descarga </w:t>
      </w:r>
      <w:proofErr w:type="spellStart"/>
      <w:r w:rsidR="00203121" w:rsidRPr="00203121">
        <w:rPr>
          <w:rFonts w:ascii="Bahnschrift" w:hAnsi="Bahnschrift"/>
          <w:b/>
          <w:bCs/>
          <w:sz w:val="28"/>
          <w:szCs w:val="28"/>
        </w:rPr>
        <w:t>winrar</w:t>
      </w:r>
      <w:proofErr w:type="spellEnd"/>
      <w:r w:rsidR="00203121" w:rsidRPr="00203121">
        <w:rPr>
          <w:rFonts w:ascii="Bahnschrift" w:hAnsi="Bahnschrift"/>
          <w:b/>
          <w:bCs/>
          <w:sz w:val="28"/>
          <w:szCs w:val="28"/>
        </w:rPr>
        <w:t xml:space="preserve"> a </w:t>
      </w:r>
      <w:r w:rsidR="004F4B1F" w:rsidRPr="00203121">
        <w:rPr>
          <w:rFonts w:ascii="Bahnschrift" w:hAnsi="Bahnschrift"/>
          <w:b/>
          <w:bCs/>
          <w:sz w:val="28"/>
          <w:szCs w:val="28"/>
        </w:rPr>
        <w:t>travé</w:t>
      </w:r>
      <w:r w:rsidR="004F4B1F">
        <w:rPr>
          <w:rFonts w:ascii="Bahnschrift" w:hAnsi="Bahnschrift"/>
          <w:b/>
          <w:bCs/>
          <w:sz w:val="28"/>
          <w:szCs w:val="28"/>
        </w:rPr>
        <w:t>s</w:t>
      </w:r>
      <w:r w:rsidR="00203121" w:rsidRPr="00203121">
        <w:rPr>
          <w:rFonts w:ascii="Bahnschrift" w:hAnsi="Bahnschrift"/>
          <w:b/>
          <w:bCs/>
          <w:sz w:val="28"/>
          <w:szCs w:val="28"/>
        </w:rPr>
        <w:t xml:space="preserve"> de FTP</w:t>
      </w:r>
    </w:p>
    <w:p w14:paraId="7EA9AE50" w14:textId="35CDFD56" w:rsidR="00F54869" w:rsidRDefault="00F54869" w:rsidP="00CD694A">
      <w:pPr>
        <w:rPr>
          <w:rFonts w:ascii="Segoe UI" w:hAnsi="Segoe UI" w:cs="Segoe UI"/>
          <w:color w:val="04143A" w:themeColor="text2" w:themeShade="80"/>
        </w:rPr>
      </w:pPr>
    </w:p>
    <w:p w14:paraId="20B43CEE" w14:textId="19726ED1" w:rsidR="007926C8" w:rsidRPr="00CD694A" w:rsidRDefault="007926C8" w:rsidP="00CD694A">
      <w:pPr>
        <w:rPr>
          <w:rFonts w:ascii="Segoe UI" w:hAnsi="Segoe UI" w:cs="Segoe UI"/>
          <w:color w:val="04143A" w:themeColor="text2" w:themeShade="80"/>
        </w:rPr>
      </w:pPr>
    </w:p>
    <w:sectPr w:rsidR="007926C8" w:rsidRPr="00CD694A" w:rsidSect="00CC4D15">
      <w:headerReference w:type="default" r:id="rId20"/>
      <w:footerReference w:type="default" r:id="rId21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E12AF" w14:textId="77777777" w:rsidR="00CC60E9" w:rsidRDefault="00CC60E9">
      <w:r>
        <w:separator/>
      </w:r>
    </w:p>
    <w:p w14:paraId="5C1F7001" w14:textId="77777777" w:rsidR="00CC60E9" w:rsidRDefault="00CC60E9"/>
  </w:endnote>
  <w:endnote w:type="continuationSeparator" w:id="0">
    <w:p w14:paraId="7B45BD5B" w14:textId="77777777" w:rsidR="00CC60E9" w:rsidRDefault="00CC60E9">
      <w:r>
        <w:continuationSeparator/>
      </w:r>
    </w:p>
    <w:p w14:paraId="3D7E43CB" w14:textId="77777777" w:rsidR="00CC60E9" w:rsidRDefault="00CC60E9"/>
  </w:endnote>
  <w:endnote w:type="continuationNotice" w:id="1">
    <w:p w14:paraId="6439E693" w14:textId="77777777" w:rsidR="00CC60E9" w:rsidRDefault="00CC60E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5D15EE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11F43E9D" w:rsidR="00CA74F5" w:rsidRPr="00C60E88" w:rsidRDefault="003F4299">
          <w:pPr>
            <w:pStyle w:val="Piedepgina"/>
            <w:jc w:val="center"/>
            <w:rPr>
              <w:rFonts w:ascii="Bahnschrift SemiBold" w:hAnsi="Bahnschrift SemiBold"/>
              <w:color w:val="7AD6CF" w:themeColor="accent6" w:themeTint="99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C60E88">
            <w:rPr>
              <w:rFonts w:ascii="Bahnschrift SemiBold" w:hAnsi="Bahnschrift SemiBold"/>
              <w:b w:val="0"/>
              <w:noProof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35E798B5" wp14:editId="07BB958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-59055</wp:posOffset>
                    </wp:positionV>
                    <wp:extent cx="333375" cy="371475"/>
                    <wp:effectExtent l="209550" t="171450" r="219075" b="257175"/>
                    <wp:wrapNone/>
                    <wp:docPr id="35" name="Rectángulo: esquinas redondeadas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337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203200" dist="38100" dir="5400000" rotWithShape="0">
                                <a:schemeClr val="bg2">
                                  <a:lumMod val="10000"/>
                                  <a:alpha val="91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3DAFA060" id="Rectángulo: esquinas redondeadas 35" o:spid="_x0000_s1026" style="position:absolute;margin-left:-6.1pt;margin-top:-4.65pt;width:26.25pt;height:29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" fillcolor="#747070 [1614]" stroked="f" strokeweight="2pt">
                    <v:shadow on="t" color="#161616 [334]" opacity="59637f" origin=",.5" offset="0,3pt"/>
                  </v:roundrect>
                </w:pict>
              </mc:Fallback>
            </mc:AlternateContent>
          </w:r>
          <w:r w:rsidR="00CA74F5" w:rsidRPr="00C60E88">
            <w:rPr>
              <w:rFonts w:ascii="Bahnschrift SemiBold" w:hAnsi="Bahnschrift SemiBold"/>
              <w:b w:val="0"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CA74F5" w:rsidRPr="00C60E88">
            <w:rPr>
              <w:rFonts w:ascii="Bahnschrift SemiBold" w:hAnsi="Bahnschrift SemiBold"/>
              <w:b w:val="0"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>PAGE   \* MERGEFORMAT</w:instrText>
          </w:r>
          <w:r w:rsidR="00CA74F5" w:rsidRPr="00C60E88">
            <w:rPr>
              <w:rFonts w:ascii="Bahnschrift SemiBold" w:hAnsi="Bahnschrift SemiBold"/>
              <w:b w:val="0"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CA74F5" w:rsidRPr="00C60E88">
            <w:rPr>
              <w:rFonts w:ascii="Bahnschrift SemiBold" w:hAnsi="Bahnschrift SemiBold"/>
              <w:b w:val="0"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</w:t>
          </w:r>
          <w:r w:rsidR="00CA74F5" w:rsidRPr="00C60E88">
            <w:rPr>
              <w:rFonts w:ascii="Bahnschrift SemiBold" w:hAnsi="Bahnschrift SemiBold"/>
              <w:b w:val="0"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tc>
    </w:tr>
  </w:tbl>
  <w:p w14:paraId="3DE41E06" w14:textId="7A9A7129" w:rsidR="00DF027C" w:rsidRDefault="00394BB1">
    <w:pPr>
      <w:pStyle w:val="Piedepgina"/>
      <w:rPr>
        <w:noProof/>
      </w:rPr>
    </w:pPr>
    <w:r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934284" w:rsidRDefault="00394BB1">
                          <w:pPr>
                            <w:rPr>
                              <w:rFonts w:ascii="Poppins" w:hAnsi="Poppins" w:cs="Poppins"/>
                              <w:color w:val="auto"/>
                              <w:sz w:val="20"/>
                              <w:szCs w:val="16"/>
                            </w:rPr>
                          </w:pPr>
                          <w:r w:rsidRPr="00934284">
                            <w:rPr>
                              <w:rFonts w:ascii="Poppins" w:hAnsi="Poppins" w:cs="Poppins"/>
                              <w:color w:val="auto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291.4pt;margin-top:-27.25pt;width:183.75pt;height:110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934284" w:rsidRDefault="00394BB1">
                    <w:pPr>
                      <w:rPr>
                        <w:rFonts w:ascii="Poppins" w:hAnsi="Poppins" w:cs="Poppins"/>
                        <w:color w:val="auto"/>
                        <w:sz w:val="20"/>
                        <w:szCs w:val="16"/>
                      </w:rPr>
                    </w:pPr>
                    <w:r w:rsidRPr="00934284">
                      <w:rPr>
                        <w:rFonts w:ascii="Poppins" w:hAnsi="Poppins" w:cs="Poppins"/>
                        <w:color w:val="auto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B8EB" w14:textId="77777777" w:rsidR="00CC60E9" w:rsidRDefault="00CC60E9">
      <w:r>
        <w:separator/>
      </w:r>
    </w:p>
    <w:p w14:paraId="7BBAE190" w14:textId="77777777" w:rsidR="00CC60E9" w:rsidRDefault="00CC60E9"/>
  </w:footnote>
  <w:footnote w:type="continuationSeparator" w:id="0">
    <w:p w14:paraId="16FE556D" w14:textId="77777777" w:rsidR="00CC60E9" w:rsidRDefault="00CC60E9">
      <w:r>
        <w:continuationSeparator/>
      </w:r>
    </w:p>
    <w:p w14:paraId="362004F9" w14:textId="77777777" w:rsidR="00CC60E9" w:rsidRDefault="00CC60E9"/>
  </w:footnote>
  <w:footnote w:type="continuationNotice" w:id="1">
    <w:p w14:paraId="0C9EDB8B" w14:textId="77777777" w:rsidR="00CC60E9" w:rsidRDefault="00CC60E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934284">
      <w:trPr>
        <w:trHeight w:val="978"/>
      </w:trPr>
      <w:tc>
        <w:tcPr>
          <w:tcW w:w="10035" w:type="dxa"/>
          <w:tcBorders>
            <w:top w:val="nil"/>
            <w:left w:val="nil"/>
            <w:bottom w:val="nil"/>
            <w:right w:val="nil"/>
          </w:tcBorders>
        </w:tcPr>
        <w:p w14:paraId="6FD300A8" w14:textId="64B688A7" w:rsidR="00D077E9" w:rsidRPr="00934284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auto"/>
              <w:sz w:val="20"/>
              <w:szCs w:val="16"/>
            </w:rPr>
          </w:pPr>
        </w:p>
        <w:p w14:paraId="0D5FFBA4" w14:textId="71BDA55D" w:rsidR="00370673" w:rsidRPr="00934284" w:rsidRDefault="00934284" w:rsidP="00370673">
          <w:pPr>
            <w:spacing w:before="60"/>
            <w:rPr>
              <w:rFonts w:ascii="Poppins" w:hAnsi="Poppins" w:cs="Poppins"/>
              <w:color w:val="auto"/>
              <w:sz w:val="20"/>
              <w:szCs w:val="16"/>
            </w:rPr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60289" behindDoc="0" locked="0" layoutInCell="1" allowOverlap="1" wp14:anchorId="6CEE288D" wp14:editId="57E1901D">
                    <wp:simplePos x="0" y="0"/>
                    <wp:positionH relativeFrom="column">
                      <wp:posOffset>-15239</wp:posOffset>
                    </wp:positionH>
                    <wp:positionV relativeFrom="paragraph">
                      <wp:posOffset>354222</wp:posOffset>
                    </wp:positionV>
                    <wp:extent cx="6262058" cy="16174"/>
                    <wp:effectExtent l="171450" t="152400" r="120015" b="288925"/>
                    <wp:wrapNone/>
                    <wp:docPr id="55" name="Conector recto 55" descr="divisor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262058" cy="16174"/>
                            </a:xfrm>
                            <a:prstGeom prst="line">
                              <a:avLst/>
                            </a:prstGeom>
                            <a:ln w="57150" cap="rnd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  <a:effectLst>
                              <a:outerShdw blurRad="203200" dist="50800" dir="5400000" algn="ctr" rotWithShape="0">
                                <a:schemeClr val="bg2">
                                  <a:lumMod val="10000"/>
                                  <a:alpha val="67000"/>
                                </a:schemeClr>
                              </a:outerShd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A1F725E" id="Conector recto 55" o:spid="_x0000_s1026" alt="divisor de texto" style="position:absolute;flip:y;z-index: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27.9pt" to="491.9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" strokecolor="#747070 [1614]" strokeweight="4.5pt">
                    <v:stroke endcap="round"/>
                    <v:shadow on="t" color="#161616 [334]" opacity="43909f" offset="0,4pt"/>
                  </v:line>
                </w:pict>
              </mc:Fallback>
            </mc:AlternateContent>
          </w:r>
          <w:r w:rsidR="00877B1A">
            <w:rPr>
              <w:rFonts w:ascii="Poppins" w:hAnsi="Poppins" w:cs="Poppins"/>
              <w:color w:val="auto"/>
              <w:sz w:val="20"/>
              <w:szCs w:val="16"/>
            </w:rPr>
            <w:t xml:space="preserve">DESCARGA CON WGET                              </w:t>
          </w:r>
          <w:r w:rsidR="00304596">
            <w:rPr>
              <w:rFonts w:ascii="Poppins" w:hAnsi="Poppins" w:cs="Poppins"/>
              <w:color w:val="auto"/>
              <w:sz w:val="20"/>
              <w:szCs w:val="16"/>
            </w:rPr>
            <w:t xml:space="preserve">                                                 </w:t>
          </w:r>
          <w:r w:rsidR="00BA27FF" w:rsidRPr="00934284">
            <w:rPr>
              <w:rFonts w:ascii="Poppins" w:hAnsi="Poppins" w:cs="Poppins"/>
              <w:color w:val="auto"/>
              <w:sz w:val="20"/>
              <w:szCs w:val="16"/>
            </w:rPr>
            <w:t xml:space="preserve"> </w:t>
          </w:r>
          <w:r w:rsidR="00A26683" w:rsidRPr="00934284">
            <w:rPr>
              <w:rFonts w:ascii="Poppins" w:hAnsi="Poppins" w:cs="Poppins"/>
              <w:color w:val="auto"/>
              <w:sz w:val="20"/>
              <w:szCs w:val="16"/>
            </w:rPr>
            <w:t>IMPLANTACIÓN DE SISTEMAS OPERATIVOS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106FD"/>
    <w:multiLevelType w:val="hybridMultilevel"/>
    <w:tmpl w:val="A79A6D9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ff7f7,#ee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0A4A"/>
    <w:rsid w:val="00000CB4"/>
    <w:rsid w:val="000012D2"/>
    <w:rsid w:val="0000131E"/>
    <w:rsid w:val="000021F6"/>
    <w:rsid w:val="00002DC5"/>
    <w:rsid w:val="000035AB"/>
    <w:rsid w:val="00006254"/>
    <w:rsid w:val="000074AD"/>
    <w:rsid w:val="00007EB9"/>
    <w:rsid w:val="000127FF"/>
    <w:rsid w:val="000128E9"/>
    <w:rsid w:val="00013BF3"/>
    <w:rsid w:val="00014B43"/>
    <w:rsid w:val="00016616"/>
    <w:rsid w:val="00017257"/>
    <w:rsid w:val="00021441"/>
    <w:rsid w:val="00021D94"/>
    <w:rsid w:val="0002233E"/>
    <w:rsid w:val="000229ED"/>
    <w:rsid w:val="00022A62"/>
    <w:rsid w:val="00022B8C"/>
    <w:rsid w:val="0002482E"/>
    <w:rsid w:val="000262EE"/>
    <w:rsid w:val="00030530"/>
    <w:rsid w:val="000305B8"/>
    <w:rsid w:val="00031408"/>
    <w:rsid w:val="00031C41"/>
    <w:rsid w:val="000320D9"/>
    <w:rsid w:val="000323C0"/>
    <w:rsid w:val="00040114"/>
    <w:rsid w:val="0004123E"/>
    <w:rsid w:val="00041DB3"/>
    <w:rsid w:val="00044D7F"/>
    <w:rsid w:val="000453D4"/>
    <w:rsid w:val="00050324"/>
    <w:rsid w:val="000504DA"/>
    <w:rsid w:val="00050E4D"/>
    <w:rsid w:val="00053490"/>
    <w:rsid w:val="00053E14"/>
    <w:rsid w:val="0005400E"/>
    <w:rsid w:val="000544A8"/>
    <w:rsid w:val="00054B12"/>
    <w:rsid w:val="00055882"/>
    <w:rsid w:val="0005626E"/>
    <w:rsid w:val="00056C53"/>
    <w:rsid w:val="00056E39"/>
    <w:rsid w:val="000605A0"/>
    <w:rsid w:val="00060868"/>
    <w:rsid w:val="000608DA"/>
    <w:rsid w:val="00061AD1"/>
    <w:rsid w:val="00063D53"/>
    <w:rsid w:val="0006410B"/>
    <w:rsid w:val="00064F64"/>
    <w:rsid w:val="00065071"/>
    <w:rsid w:val="00066FE9"/>
    <w:rsid w:val="00067046"/>
    <w:rsid w:val="00067193"/>
    <w:rsid w:val="000671A5"/>
    <w:rsid w:val="00070DAE"/>
    <w:rsid w:val="00071265"/>
    <w:rsid w:val="00073E92"/>
    <w:rsid w:val="0007449B"/>
    <w:rsid w:val="000747A0"/>
    <w:rsid w:val="0007591C"/>
    <w:rsid w:val="0007650E"/>
    <w:rsid w:val="000771AD"/>
    <w:rsid w:val="000779F2"/>
    <w:rsid w:val="00082288"/>
    <w:rsid w:val="00082817"/>
    <w:rsid w:val="00086624"/>
    <w:rsid w:val="00086EC1"/>
    <w:rsid w:val="00087AF6"/>
    <w:rsid w:val="000910AC"/>
    <w:rsid w:val="00093FEF"/>
    <w:rsid w:val="00097ADF"/>
    <w:rsid w:val="000A0150"/>
    <w:rsid w:val="000A3A23"/>
    <w:rsid w:val="000A3C92"/>
    <w:rsid w:val="000A3D7F"/>
    <w:rsid w:val="000A3F9D"/>
    <w:rsid w:val="000A44FB"/>
    <w:rsid w:val="000A66C0"/>
    <w:rsid w:val="000A7367"/>
    <w:rsid w:val="000B1190"/>
    <w:rsid w:val="000B2190"/>
    <w:rsid w:val="000B4F73"/>
    <w:rsid w:val="000B652E"/>
    <w:rsid w:val="000B7698"/>
    <w:rsid w:val="000C060E"/>
    <w:rsid w:val="000C10EE"/>
    <w:rsid w:val="000C1EB3"/>
    <w:rsid w:val="000C220D"/>
    <w:rsid w:val="000C4A84"/>
    <w:rsid w:val="000C63DA"/>
    <w:rsid w:val="000C735A"/>
    <w:rsid w:val="000D3CA2"/>
    <w:rsid w:val="000D468E"/>
    <w:rsid w:val="000D472E"/>
    <w:rsid w:val="000D5D91"/>
    <w:rsid w:val="000D6555"/>
    <w:rsid w:val="000D6FA6"/>
    <w:rsid w:val="000D7534"/>
    <w:rsid w:val="000E08CE"/>
    <w:rsid w:val="000E2300"/>
    <w:rsid w:val="000E2309"/>
    <w:rsid w:val="000E3438"/>
    <w:rsid w:val="000E3CD4"/>
    <w:rsid w:val="000E3E2A"/>
    <w:rsid w:val="000E403B"/>
    <w:rsid w:val="000E4A5D"/>
    <w:rsid w:val="000E548E"/>
    <w:rsid w:val="000E63C9"/>
    <w:rsid w:val="000E698A"/>
    <w:rsid w:val="000F1E9E"/>
    <w:rsid w:val="000F2EA2"/>
    <w:rsid w:val="000F382E"/>
    <w:rsid w:val="000F5C96"/>
    <w:rsid w:val="00100CDE"/>
    <w:rsid w:val="001032F7"/>
    <w:rsid w:val="001046B8"/>
    <w:rsid w:val="00105746"/>
    <w:rsid w:val="00110725"/>
    <w:rsid w:val="00110923"/>
    <w:rsid w:val="00112B93"/>
    <w:rsid w:val="00114ACA"/>
    <w:rsid w:val="001163F3"/>
    <w:rsid w:val="00117A36"/>
    <w:rsid w:val="00120090"/>
    <w:rsid w:val="001210CA"/>
    <w:rsid w:val="00122492"/>
    <w:rsid w:val="001255FE"/>
    <w:rsid w:val="0012582D"/>
    <w:rsid w:val="00125B49"/>
    <w:rsid w:val="00127F8D"/>
    <w:rsid w:val="00130E9D"/>
    <w:rsid w:val="001315AC"/>
    <w:rsid w:val="001322B5"/>
    <w:rsid w:val="001322FD"/>
    <w:rsid w:val="00133F4B"/>
    <w:rsid w:val="0013432C"/>
    <w:rsid w:val="00135DC6"/>
    <w:rsid w:val="00141A2E"/>
    <w:rsid w:val="00142944"/>
    <w:rsid w:val="0014341F"/>
    <w:rsid w:val="00143CB2"/>
    <w:rsid w:val="00143EA3"/>
    <w:rsid w:val="00146AEF"/>
    <w:rsid w:val="00150281"/>
    <w:rsid w:val="00150A6D"/>
    <w:rsid w:val="00150E4C"/>
    <w:rsid w:val="00151A90"/>
    <w:rsid w:val="00151E47"/>
    <w:rsid w:val="00153308"/>
    <w:rsid w:val="00154470"/>
    <w:rsid w:val="00154854"/>
    <w:rsid w:val="0015642C"/>
    <w:rsid w:val="00157880"/>
    <w:rsid w:val="0015789C"/>
    <w:rsid w:val="00157AD9"/>
    <w:rsid w:val="001610AF"/>
    <w:rsid w:val="00162E75"/>
    <w:rsid w:val="001632D3"/>
    <w:rsid w:val="001636BF"/>
    <w:rsid w:val="00165B58"/>
    <w:rsid w:val="00166F0B"/>
    <w:rsid w:val="00167BC1"/>
    <w:rsid w:val="001718FE"/>
    <w:rsid w:val="001723CF"/>
    <w:rsid w:val="001730A7"/>
    <w:rsid w:val="00174553"/>
    <w:rsid w:val="00174DAC"/>
    <w:rsid w:val="00176117"/>
    <w:rsid w:val="00177DF6"/>
    <w:rsid w:val="00180C61"/>
    <w:rsid w:val="00182B8F"/>
    <w:rsid w:val="00184E3F"/>
    <w:rsid w:val="00185B35"/>
    <w:rsid w:val="00190496"/>
    <w:rsid w:val="00191C32"/>
    <w:rsid w:val="001939E4"/>
    <w:rsid w:val="001949C6"/>
    <w:rsid w:val="001A0F9F"/>
    <w:rsid w:val="001A1BF4"/>
    <w:rsid w:val="001A2286"/>
    <w:rsid w:val="001A2905"/>
    <w:rsid w:val="001A44D6"/>
    <w:rsid w:val="001A4D3B"/>
    <w:rsid w:val="001B1C55"/>
    <w:rsid w:val="001B1F58"/>
    <w:rsid w:val="001B276A"/>
    <w:rsid w:val="001B420D"/>
    <w:rsid w:val="001B4E87"/>
    <w:rsid w:val="001B6E82"/>
    <w:rsid w:val="001B711D"/>
    <w:rsid w:val="001B7E03"/>
    <w:rsid w:val="001C226D"/>
    <w:rsid w:val="001C44F9"/>
    <w:rsid w:val="001C4E6B"/>
    <w:rsid w:val="001C656A"/>
    <w:rsid w:val="001D0E28"/>
    <w:rsid w:val="001D149F"/>
    <w:rsid w:val="001D3725"/>
    <w:rsid w:val="001D65DF"/>
    <w:rsid w:val="001D6FFD"/>
    <w:rsid w:val="001D75ED"/>
    <w:rsid w:val="001D77C6"/>
    <w:rsid w:val="001D789B"/>
    <w:rsid w:val="001E10A3"/>
    <w:rsid w:val="001E3A20"/>
    <w:rsid w:val="001E3BB0"/>
    <w:rsid w:val="001E5F2C"/>
    <w:rsid w:val="001F1543"/>
    <w:rsid w:val="001F2441"/>
    <w:rsid w:val="001F2BC8"/>
    <w:rsid w:val="001F40CE"/>
    <w:rsid w:val="001F5E5A"/>
    <w:rsid w:val="001F5F6B"/>
    <w:rsid w:val="001F6522"/>
    <w:rsid w:val="001F692E"/>
    <w:rsid w:val="0020072B"/>
    <w:rsid w:val="002010E4"/>
    <w:rsid w:val="002024F4"/>
    <w:rsid w:val="0020257A"/>
    <w:rsid w:val="00203121"/>
    <w:rsid w:val="002040A5"/>
    <w:rsid w:val="002049FB"/>
    <w:rsid w:val="002078CC"/>
    <w:rsid w:val="002114EA"/>
    <w:rsid w:val="00211A20"/>
    <w:rsid w:val="0021331B"/>
    <w:rsid w:val="00213CCE"/>
    <w:rsid w:val="00214A22"/>
    <w:rsid w:val="0021662C"/>
    <w:rsid w:val="002207F7"/>
    <w:rsid w:val="0022311D"/>
    <w:rsid w:val="00224617"/>
    <w:rsid w:val="0022478A"/>
    <w:rsid w:val="00224ED2"/>
    <w:rsid w:val="00225076"/>
    <w:rsid w:val="0022543E"/>
    <w:rsid w:val="0022602F"/>
    <w:rsid w:val="002265AF"/>
    <w:rsid w:val="002323F0"/>
    <w:rsid w:val="00234A00"/>
    <w:rsid w:val="00235EBB"/>
    <w:rsid w:val="002360D9"/>
    <w:rsid w:val="00236320"/>
    <w:rsid w:val="00243EBC"/>
    <w:rsid w:val="00246A35"/>
    <w:rsid w:val="00246D7C"/>
    <w:rsid w:val="002500ED"/>
    <w:rsid w:val="00250206"/>
    <w:rsid w:val="0025148D"/>
    <w:rsid w:val="00251996"/>
    <w:rsid w:val="002526ED"/>
    <w:rsid w:val="002542B4"/>
    <w:rsid w:val="00256DB2"/>
    <w:rsid w:val="00257016"/>
    <w:rsid w:val="0025781B"/>
    <w:rsid w:val="0026044A"/>
    <w:rsid w:val="00260704"/>
    <w:rsid w:val="002608BC"/>
    <w:rsid w:val="00260D5E"/>
    <w:rsid w:val="0026144A"/>
    <w:rsid w:val="00264AAA"/>
    <w:rsid w:val="00264EDA"/>
    <w:rsid w:val="0026592C"/>
    <w:rsid w:val="00266DA1"/>
    <w:rsid w:val="0027232F"/>
    <w:rsid w:val="002763AC"/>
    <w:rsid w:val="00280A55"/>
    <w:rsid w:val="00280DDA"/>
    <w:rsid w:val="0028171B"/>
    <w:rsid w:val="00284348"/>
    <w:rsid w:val="002853DF"/>
    <w:rsid w:val="00285B48"/>
    <w:rsid w:val="0028607E"/>
    <w:rsid w:val="002876D8"/>
    <w:rsid w:val="00290819"/>
    <w:rsid w:val="00292655"/>
    <w:rsid w:val="002941BB"/>
    <w:rsid w:val="00294D65"/>
    <w:rsid w:val="002973AB"/>
    <w:rsid w:val="002979BE"/>
    <w:rsid w:val="002A0AAA"/>
    <w:rsid w:val="002A1580"/>
    <w:rsid w:val="002A4D68"/>
    <w:rsid w:val="002A656B"/>
    <w:rsid w:val="002A7A82"/>
    <w:rsid w:val="002B1748"/>
    <w:rsid w:val="002B1ED3"/>
    <w:rsid w:val="002B3216"/>
    <w:rsid w:val="002B3FAE"/>
    <w:rsid w:val="002B61CD"/>
    <w:rsid w:val="002C1EF6"/>
    <w:rsid w:val="002C2B2B"/>
    <w:rsid w:val="002C3992"/>
    <w:rsid w:val="002C4FC5"/>
    <w:rsid w:val="002C72DB"/>
    <w:rsid w:val="002D042D"/>
    <w:rsid w:val="002D076B"/>
    <w:rsid w:val="002D0C09"/>
    <w:rsid w:val="002D1EFC"/>
    <w:rsid w:val="002D4714"/>
    <w:rsid w:val="002D5FB6"/>
    <w:rsid w:val="002D7365"/>
    <w:rsid w:val="002D7B5B"/>
    <w:rsid w:val="002E0066"/>
    <w:rsid w:val="002E0A33"/>
    <w:rsid w:val="002E1027"/>
    <w:rsid w:val="002E1647"/>
    <w:rsid w:val="002E1959"/>
    <w:rsid w:val="002E3F52"/>
    <w:rsid w:val="002E45B3"/>
    <w:rsid w:val="002E7227"/>
    <w:rsid w:val="002E7D84"/>
    <w:rsid w:val="002F0795"/>
    <w:rsid w:val="002F07DE"/>
    <w:rsid w:val="002F2232"/>
    <w:rsid w:val="002F3936"/>
    <w:rsid w:val="002F3A53"/>
    <w:rsid w:val="002F51F5"/>
    <w:rsid w:val="002F5BF6"/>
    <w:rsid w:val="0030097A"/>
    <w:rsid w:val="00304233"/>
    <w:rsid w:val="00304596"/>
    <w:rsid w:val="003052E0"/>
    <w:rsid w:val="00306449"/>
    <w:rsid w:val="003066F3"/>
    <w:rsid w:val="00312137"/>
    <w:rsid w:val="00312433"/>
    <w:rsid w:val="003143FB"/>
    <w:rsid w:val="00315CA8"/>
    <w:rsid w:val="00320EAD"/>
    <w:rsid w:val="003214BC"/>
    <w:rsid w:val="00322F0E"/>
    <w:rsid w:val="003245CA"/>
    <w:rsid w:val="00324EAD"/>
    <w:rsid w:val="00325375"/>
    <w:rsid w:val="00330265"/>
    <w:rsid w:val="00330359"/>
    <w:rsid w:val="00330E84"/>
    <w:rsid w:val="00331412"/>
    <w:rsid w:val="003338FC"/>
    <w:rsid w:val="00336B1E"/>
    <w:rsid w:val="0033762F"/>
    <w:rsid w:val="00337C78"/>
    <w:rsid w:val="003408A7"/>
    <w:rsid w:val="003430ED"/>
    <w:rsid w:val="00343361"/>
    <w:rsid w:val="00345355"/>
    <w:rsid w:val="003474AE"/>
    <w:rsid w:val="00350586"/>
    <w:rsid w:val="00351A82"/>
    <w:rsid w:val="00352475"/>
    <w:rsid w:val="00352501"/>
    <w:rsid w:val="00352DCE"/>
    <w:rsid w:val="00353DBD"/>
    <w:rsid w:val="00355864"/>
    <w:rsid w:val="00356191"/>
    <w:rsid w:val="003568BF"/>
    <w:rsid w:val="00360494"/>
    <w:rsid w:val="00360E17"/>
    <w:rsid w:val="00362063"/>
    <w:rsid w:val="00364831"/>
    <w:rsid w:val="00366BDE"/>
    <w:rsid w:val="00366C7E"/>
    <w:rsid w:val="00366E32"/>
    <w:rsid w:val="0037059F"/>
    <w:rsid w:val="00370673"/>
    <w:rsid w:val="00370F3E"/>
    <w:rsid w:val="00371685"/>
    <w:rsid w:val="00371B6B"/>
    <w:rsid w:val="00373671"/>
    <w:rsid w:val="003744EC"/>
    <w:rsid w:val="0037701C"/>
    <w:rsid w:val="00380A15"/>
    <w:rsid w:val="00381F23"/>
    <w:rsid w:val="00382697"/>
    <w:rsid w:val="00382EA1"/>
    <w:rsid w:val="003831A7"/>
    <w:rsid w:val="00384EA3"/>
    <w:rsid w:val="00385425"/>
    <w:rsid w:val="00386AD7"/>
    <w:rsid w:val="003872D2"/>
    <w:rsid w:val="00387875"/>
    <w:rsid w:val="00387C58"/>
    <w:rsid w:val="003903E2"/>
    <w:rsid w:val="00390497"/>
    <w:rsid w:val="00393458"/>
    <w:rsid w:val="00393922"/>
    <w:rsid w:val="00394BB1"/>
    <w:rsid w:val="00394FB8"/>
    <w:rsid w:val="0039558A"/>
    <w:rsid w:val="0039695F"/>
    <w:rsid w:val="003A1A13"/>
    <w:rsid w:val="003A2733"/>
    <w:rsid w:val="003A2F17"/>
    <w:rsid w:val="003A39A1"/>
    <w:rsid w:val="003A40C1"/>
    <w:rsid w:val="003A451B"/>
    <w:rsid w:val="003A50BA"/>
    <w:rsid w:val="003A571A"/>
    <w:rsid w:val="003A6CAF"/>
    <w:rsid w:val="003A7F5A"/>
    <w:rsid w:val="003B054F"/>
    <w:rsid w:val="003B13E4"/>
    <w:rsid w:val="003B1BEA"/>
    <w:rsid w:val="003B3B78"/>
    <w:rsid w:val="003B4399"/>
    <w:rsid w:val="003B4803"/>
    <w:rsid w:val="003B6C74"/>
    <w:rsid w:val="003B7605"/>
    <w:rsid w:val="003B7A24"/>
    <w:rsid w:val="003C0E3C"/>
    <w:rsid w:val="003C1423"/>
    <w:rsid w:val="003C15C9"/>
    <w:rsid w:val="003C1652"/>
    <w:rsid w:val="003C2191"/>
    <w:rsid w:val="003C545B"/>
    <w:rsid w:val="003C7593"/>
    <w:rsid w:val="003C79F4"/>
    <w:rsid w:val="003C7B99"/>
    <w:rsid w:val="003C7FAB"/>
    <w:rsid w:val="003D038B"/>
    <w:rsid w:val="003D23FA"/>
    <w:rsid w:val="003D3863"/>
    <w:rsid w:val="003D4164"/>
    <w:rsid w:val="003D706A"/>
    <w:rsid w:val="003D7410"/>
    <w:rsid w:val="003E0E27"/>
    <w:rsid w:val="003E1F66"/>
    <w:rsid w:val="003E2D52"/>
    <w:rsid w:val="003E3EC5"/>
    <w:rsid w:val="003E4205"/>
    <w:rsid w:val="003E42E9"/>
    <w:rsid w:val="003E64B6"/>
    <w:rsid w:val="003F1411"/>
    <w:rsid w:val="003F2333"/>
    <w:rsid w:val="003F24DF"/>
    <w:rsid w:val="003F38A1"/>
    <w:rsid w:val="003F4299"/>
    <w:rsid w:val="003F4311"/>
    <w:rsid w:val="003F4371"/>
    <w:rsid w:val="003F5B46"/>
    <w:rsid w:val="004003AD"/>
    <w:rsid w:val="0040053F"/>
    <w:rsid w:val="00401BBF"/>
    <w:rsid w:val="00402153"/>
    <w:rsid w:val="00405357"/>
    <w:rsid w:val="00405F59"/>
    <w:rsid w:val="00407D4F"/>
    <w:rsid w:val="00410310"/>
    <w:rsid w:val="00410825"/>
    <w:rsid w:val="004110DE"/>
    <w:rsid w:val="00411553"/>
    <w:rsid w:val="0041239D"/>
    <w:rsid w:val="00412D4E"/>
    <w:rsid w:val="004132F3"/>
    <w:rsid w:val="004173BD"/>
    <w:rsid w:val="004176AB"/>
    <w:rsid w:val="00421731"/>
    <w:rsid w:val="00422943"/>
    <w:rsid w:val="00424890"/>
    <w:rsid w:val="00426238"/>
    <w:rsid w:val="00430C4C"/>
    <w:rsid w:val="0043115C"/>
    <w:rsid w:val="00432081"/>
    <w:rsid w:val="004344D4"/>
    <w:rsid w:val="00434AA8"/>
    <w:rsid w:val="00435BC1"/>
    <w:rsid w:val="0044085A"/>
    <w:rsid w:val="00445388"/>
    <w:rsid w:val="00445BBB"/>
    <w:rsid w:val="00446522"/>
    <w:rsid w:val="00447322"/>
    <w:rsid w:val="0045132E"/>
    <w:rsid w:val="00451959"/>
    <w:rsid w:val="00453232"/>
    <w:rsid w:val="004533A0"/>
    <w:rsid w:val="00454B73"/>
    <w:rsid w:val="0045542D"/>
    <w:rsid w:val="00456244"/>
    <w:rsid w:val="0045647C"/>
    <w:rsid w:val="00457115"/>
    <w:rsid w:val="00457A0A"/>
    <w:rsid w:val="00457B89"/>
    <w:rsid w:val="00460C8C"/>
    <w:rsid w:val="004621DA"/>
    <w:rsid w:val="004667E8"/>
    <w:rsid w:val="0046765A"/>
    <w:rsid w:val="0047113D"/>
    <w:rsid w:val="00475263"/>
    <w:rsid w:val="004754BC"/>
    <w:rsid w:val="00475A02"/>
    <w:rsid w:val="00476E39"/>
    <w:rsid w:val="00476FF7"/>
    <w:rsid w:val="0048033B"/>
    <w:rsid w:val="0048154B"/>
    <w:rsid w:val="004816A4"/>
    <w:rsid w:val="00482BCD"/>
    <w:rsid w:val="00482C29"/>
    <w:rsid w:val="00482FAB"/>
    <w:rsid w:val="00487139"/>
    <w:rsid w:val="00487223"/>
    <w:rsid w:val="00487928"/>
    <w:rsid w:val="00487FF5"/>
    <w:rsid w:val="0049081D"/>
    <w:rsid w:val="004929C9"/>
    <w:rsid w:val="00495554"/>
    <w:rsid w:val="00497D2E"/>
    <w:rsid w:val="004A135A"/>
    <w:rsid w:val="004A1902"/>
    <w:rsid w:val="004A1A79"/>
    <w:rsid w:val="004A2C58"/>
    <w:rsid w:val="004A3D89"/>
    <w:rsid w:val="004A41FF"/>
    <w:rsid w:val="004A4ECD"/>
    <w:rsid w:val="004A5A5A"/>
    <w:rsid w:val="004A6F21"/>
    <w:rsid w:val="004A779D"/>
    <w:rsid w:val="004B1054"/>
    <w:rsid w:val="004B21A5"/>
    <w:rsid w:val="004B21BB"/>
    <w:rsid w:val="004B507B"/>
    <w:rsid w:val="004B5CB3"/>
    <w:rsid w:val="004B5CC3"/>
    <w:rsid w:val="004C07B7"/>
    <w:rsid w:val="004C0BF6"/>
    <w:rsid w:val="004C0E95"/>
    <w:rsid w:val="004C19D5"/>
    <w:rsid w:val="004C1B8C"/>
    <w:rsid w:val="004C5713"/>
    <w:rsid w:val="004D18EB"/>
    <w:rsid w:val="004D1C1F"/>
    <w:rsid w:val="004D2193"/>
    <w:rsid w:val="004D66F9"/>
    <w:rsid w:val="004E1C22"/>
    <w:rsid w:val="004E2803"/>
    <w:rsid w:val="004E281F"/>
    <w:rsid w:val="004E2F5E"/>
    <w:rsid w:val="004E30F3"/>
    <w:rsid w:val="004E4003"/>
    <w:rsid w:val="004E4632"/>
    <w:rsid w:val="004E4B04"/>
    <w:rsid w:val="004E5FEE"/>
    <w:rsid w:val="004E61C5"/>
    <w:rsid w:val="004E7E8D"/>
    <w:rsid w:val="004F093D"/>
    <w:rsid w:val="004F2C17"/>
    <w:rsid w:val="004F2C28"/>
    <w:rsid w:val="004F432F"/>
    <w:rsid w:val="004F4B1F"/>
    <w:rsid w:val="004F54F4"/>
    <w:rsid w:val="004F64FD"/>
    <w:rsid w:val="004F68AB"/>
    <w:rsid w:val="00500F8F"/>
    <w:rsid w:val="00501194"/>
    <w:rsid w:val="00502094"/>
    <w:rsid w:val="00502857"/>
    <w:rsid w:val="005037F0"/>
    <w:rsid w:val="005117D6"/>
    <w:rsid w:val="00513C35"/>
    <w:rsid w:val="005152C5"/>
    <w:rsid w:val="005158F9"/>
    <w:rsid w:val="0051630C"/>
    <w:rsid w:val="005166B2"/>
    <w:rsid w:val="00516A86"/>
    <w:rsid w:val="00516BAE"/>
    <w:rsid w:val="0052472D"/>
    <w:rsid w:val="00526CA7"/>
    <w:rsid w:val="005275F6"/>
    <w:rsid w:val="005322A5"/>
    <w:rsid w:val="00534221"/>
    <w:rsid w:val="00535B97"/>
    <w:rsid w:val="00535EC9"/>
    <w:rsid w:val="00537705"/>
    <w:rsid w:val="00537D80"/>
    <w:rsid w:val="00543272"/>
    <w:rsid w:val="00543EBB"/>
    <w:rsid w:val="005501C0"/>
    <w:rsid w:val="00551E49"/>
    <w:rsid w:val="00551FC6"/>
    <w:rsid w:val="0055359B"/>
    <w:rsid w:val="0055458C"/>
    <w:rsid w:val="005558C2"/>
    <w:rsid w:val="00556587"/>
    <w:rsid w:val="00557F9D"/>
    <w:rsid w:val="00560062"/>
    <w:rsid w:val="00562A1B"/>
    <w:rsid w:val="00563F40"/>
    <w:rsid w:val="005647D9"/>
    <w:rsid w:val="00564C9F"/>
    <w:rsid w:val="00567EF3"/>
    <w:rsid w:val="0057119B"/>
    <w:rsid w:val="00571856"/>
    <w:rsid w:val="00571A7F"/>
    <w:rsid w:val="00572102"/>
    <w:rsid w:val="005754C1"/>
    <w:rsid w:val="00576383"/>
    <w:rsid w:val="00576E07"/>
    <w:rsid w:val="0057729A"/>
    <w:rsid w:val="005802C2"/>
    <w:rsid w:val="00581A33"/>
    <w:rsid w:val="00581A59"/>
    <w:rsid w:val="00582D60"/>
    <w:rsid w:val="0058455D"/>
    <w:rsid w:val="0058505D"/>
    <w:rsid w:val="005870D7"/>
    <w:rsid w:val="005872D5"/>
    <w:rsid w:val="00590059"/>
    <w:rsid w:val="005900FC"/>
    <w:rsid w:val="005910B3"/>
    <w:rsid w:val="0059305A"/>
    <w:rsid w:val="00594F8B"/>
    <w:rsid w:val="00595128"/>
    <w:rsid w:val="00596165"/>
    <w:rsid w:val="005A1692"/>
    <w:rsid w:val="005A6A68"/>
    <w:rsid w:val="005A7A98"/>
    <w:rsid w:val="005B0AB5"/>
    <w:rsid w:val="005B0EB2"/>
    <w:rsid w:val="005B1655"/>
    <w:rsid w:val="005B29CE"/>
    <w:rsid w:val="005B35D1"/>
    <w:rsid w:val="005B4B99"/>
    <w:rsid w:val="005B5177"/>
    <w:rsid w:val="005B7BF7"/>
    <w:rsid w:val="005C085C"/>
    <w:rsid w:val="005C2C68"/>
    <w:rsid w:val="005C3B74"/>
    <w:rsid w:val="005C55E7"/>
    <w:rsid w:val="005C57A8"/>
    <w:rsid w:val="005D15EE"/>
    <w:rsid w:val="005D3F95"/>
    <w:rsid w:val="005D4CFF"/>
    <w:rsid w:val="005D7238"/>
    <w:rsid w:val="005D7FD3"/>
    <w:rsid w:val="005E0664"/>
    <w:rsid w:val="005E0DDC"/>
    <w:rsid w:val="005E2242"/>
    <w:rsid w:val="005E2502"/>
    <w:rsid w:val="005E26D0"/>
    <w:rsid w:val="005E43BC"/>
    <w:rsid w:val="005E45F3"/>
    <w:rsid w:val="005E5565"/>
    <w:rsid w:val="005E7C88"/>
    <w:rsid w:val="005E7E0D"/>
    <w:rsid w:val="005F03E9"/>
    <w:rsid w:val="005F15EC"/>
    <w:rsid w:val="005F1BB0"/>
    <w:rsid w:val="005F6F6B"/>
    <w:rsid w:val="006011CA"/>
    <w:rsid w:val="006018AE"/>
    <w:rsid w:val="00602862"/>
    <w:rsid w:val="00602DAB"/>
    <w:rsid w:val="0060333B"/>
    <w:rsid w:val="00604899"/>
    <w:rsid w:val="006055FF"/>
    <w:rsid w:val="006068D2"/>
    <w:rsid w:val="00612864"/>
    <w:rsid w:val="00612B40"/>
    <w:rsid w:val="00613AB4"/>
    <w:rsid w:val="006140EF"/>
    <w:rsid w:val="00614143"/>
    <w:rsid w:val="0061458B"/>
    <w:rsid w:val="00614CED"/>
    <w:rsid w:val="00615626"/>
    <w:rsid w:val="00621EB4"/>
    <w:rsid w:val="006240A9"/>
    <w:rsid w:val="006240DF"/>
    <w:rsid w:val="0062584F"/>
    <w:rsid w:val="006300F8"/>
    <w:rsid w:val="00630340"/>
    <w:rsid w:val="00630683"/>
    <w:rsid w:val="00631A88"/>
    <w:rsid w:val="00633956"/>
    <w:rsid w:val="00634496"/>
    <w:rsid w:val="00634AC4"/>
    <w:rsid w:val="00635CA5"/>
    <w:rsid w:val="00635D33"/>
    <w:rsid w:val="00637D89"/>
    <w:rsid w:val="00637E89"/>
    <w:rsid w:val="0064153D"/>
    <w:rsid w:val="00642716"/>
    <w:rsid w:val="00643572"/>
    <w:rsid w:val="006454CF"/>
    <w:rsid w:val="0064614F"/>
    <w:rsid w:val="0065065D"/>
    <w:rsid w:val="00652D49"/>
    <w:rsid w:val="006530D5"/>
    <w:rsid w:val="0065402B"/>
    <w:rsid w:val="006546A6"/>
    <w:rsid w:val="00654CDF"/>
    <w:rsid w:val="00656461"/>
    <w:rsid w:val="0065652C"/>
    <w:rsid w:val="00656C4D"/>
    <w:rsid w:val="00661424"/>
    <w:rsid w:val="00661495"/>
    <w:rsid w:val="00662CA8"/>
    <w:rsid w:val="006642C2"/>
    <w:rsid w:val="006644DD"/>
    <w:rsid w:val="00664933"/>
    <w:rsid w:val="00665D2A"/>
    <w:rsid w:val="00665D40"/>
    <w:rsid w:val="006666DB"/>
    <w:rsid w:val="006670DE"/>
    <w:rsid w:val="006712A8"/>
    <w:rsid w:val="00671734"/>
    <w:rsid w:val="00671B15"/>
    <w:rsid w:val="00673EF0"/>
    <w:rsid w:val="00674E31"/>
    <w:rsid w:val="006752F5"/>
    <w:rsid w:val="00676B89"/>
    <w:rsid w:val="00677921"/>
    <w:rsid w:val="006806F6"/>
    <w:rsid w:val="006810FD"/>
    <w:rsid w:val="00681A7E"/>
    <w:rsid w:val="0068224C"/>
    <w:rsid w:val="006829C8"/>
    <w:rsid w:val="006829CB"/>
    <w:rsid w:val="00684AFF"/>
    <w:rsid w:val="00684EA8"/>
    <w:rsid w:val="006860EA"/>
    <w:rsid w:val="006903E1"/>
    <w:rsid w:val="00690575"/>
    <w:rsid w:val="00690693"/>
    <w:rsid w:val="0069246A"/>
    <w:rsid w:val="00692F15"/>
    <w:rsid w:val="006A025E"/>
    <w:rsid w:val="006A0317"/>
    <w:rsid w:val="006A089E"/>
    <w:rsid w:val="006A0D78"/>
    <w:rsid w:val="006A1C0E"/>
    <w:rsid w:val="006A5966"/>
    <w:rsid w:val="006A6842"/>
    <w:rsid w:val="006A6BC2"/>
    <w:rsid w:val="006B229F"/>
    <w:rsid w:val="006B5582"/>
    <w:rsid w:val="006B6D82"/>
    <w:rsid w:val="006B7F0A"/>
    <w:rsid w:val="006C1CA6"/>
    <w:rsid w:val="006C21CD"/>
    <w:rsid w:val="006C3873"/>
    <w:rsid w:val="006C42A2"/>
    <w:rsid w:val="006C4C98"/>
    <w:rsid w:val="006C4D81"/>
    <w:rsid w:val="006C6402"/>
    <w:rsid w:val="006C651A"/>
    <w:rsid w:val="006C7726"/>
    <w:rsid w:val="006E02C4"/>
    <w:rsid w:val="006E0A5D"/>
    <w:rsid w:val="006E1872"/>
    <w:rsid w:val="006E2219"/>
    <w:rsid w:val="006E22DD"/>
    <w:rsid w:val="006E2E2C"/>
    <w:rsid w:val="006E2F0B"/>
    <w:rsid w:val="006E33F1"/>
    <w:rsid w:val="006E4A1F"/>
    <w:rsid w:val="006E5716"/>
    <w:rsid w:val="00700562"/>
    <w:rsid w:val="00701C40"/>
    <w:rsid w:val="00701F05"/>
    <w:rsid w:val="00704F0E"/>
    <w:rsid w:val="00705067"/>
    <w:rsid w:val="0070620C"/>
    <w:rsid w:val="007146A4"/>
    <w:rsid w:val="00716D15"/>
    <w:rsid w:val="0072009D"/>
    <w:rsid w:val="007220BB"/>
    <w:rsid w:val="0072241F"/>
    <w:rsid w:val="007233E1"/>
    <w:rsid w:val="00724895"/>
    <w:rsid w:val="00725004"/>
    <w:rsid w:val="00725D06"/>
    <w:rsid w:val="007272E3"/>
    <w:rsid w:val="007278E3"/>
    <w:rsid w:val="00727909"/>
    <w:rsid w:val="00730090"/>
    <w:rsid w:val="007302B3"/>
    <w:rsid w:val="00730733"/>
    <w:rsid w:val="007309A6"/>
    <w:rsid w:val="00730E3A"/>
    <w:rsid w:val="00730F5B"/>
    <w:rsid w:val="00732DBB"/>
    <w:rsid w:val="007332EA"/>
    <w:rsid w:val="007344C3"/>
    <w:rsid w:val="00736901"/>
    <w:rsid w:val="00736AAF"/>
    <w:rsid w:val="00737523"/>
    <w:rsid w:val="00737861"/>
    <w:rsid w:val="00737DCB"/>
    <w:rsid w:val="0074005B"/>
    <w:rsid w:val="007404D3"/>
    <w:rsid w:val="00740904"/>
    <w:rsid w:val="007425B5"/>
    <w:rsid w:val="00742D51"/>
    <w:rsid w:val="00743289"/>
    <w:rsid w:val="00743B90"/>
    <w:rsid w:val="007465CB"/>
    <w:rsid w:val="0075153D"/>
    <w:rsid w:val="00754EB3"/>
    <w:rsid w:val="007560C8"/>
    <w:rsid w:val="00756C5F"/>
    <w:rsid w:val="007613C8"/>
    <w:rsid w:val="00762869"/>
    <w:rsid w:val="00763DFE"/>
    <w:rsid w:val="00765B2A"/>
    <w:rsid w:val="007675B8"/>
    <w:rsid w:val="0076793C"/>
    <w:rsid w:val="00771467"/>
    <w:rsid w:val="007740B7"/>
    <w:rsid w:val="007751CF"/>
    <w:rsid w:val="0077569D"/>
    <w:rsid w:val="007756E4"/>
    <w:rsid w:val="00777C7D"/>
    <w:rsid w:val="0078061E"/>
    <w:rsid w:val="00780BEB"/>
    <w:rsid w:val="0078195B"/>
    <w:rsid w:val="0078280C"/>
    <w:rsid w:val="00783A34"/>
    <w:rsid w:val="007848DA"/>
    <w:rsid w:val="00784B1E"/>
    <w:rsid w:val="007869D0"/>
    <w:rsid w:val="00787B4D"/>
    <w:rsid w:val="00790B33"/>
    <w:rsid w:val="007926C8"/>
    <w:rsid w:val="00792904"/>
    <w:rsid w:val="007932C5"/>
    <w:rsid w:val="00794795"/>
    <w:rsid w:val="00794A9B"/>
    <w:rsid w:val="00796B45"/>
    <w:rsid w:val="00796D17"/>
    <w:rsid w:val="007A071F"/>
    <w:rsid w:val="007A1D9C"/>
    <w:rsid w:val="007A2288"/>
    <w:rsid w:val="007A22D2"/>
    <w:rsid w:val="007A2675"/>
    <w:rsid w:val="007A4E26"/>
    <w:rsid w:val="007A5DE5"/>
    <w:rsid w:val="007A7563"/>
    <w:rsid w:val="007B3A81"/>
    <w:rsid w:val="007B3FDB"/>
    <w:rsid w:val="007B466D"/>
    <w:rsid w:val="007B62B4"/>
    <w:rsid w:val="007B782C"/>
    <w:rsid w:val="007C013A"/>
    <w:rsid w:val="007C085D"/>
    <w:rsid w:val="007C5CA6"/>
    <w:rsid w:val="007C6B52"/>
    <w:rsid w:val="007C6F0B"/>
    <w:rsid w:val="007D031B"/>
    <w:rsid w:val="007D03C1"/>
    <w:rsid w:val="007D06BD"/>
    <w:rsid w:val="007D0707"/>
    <w:rsid w:val="007D16C5"/>
    <w:rsid w:val="007D3D1E"/>
    <w:rsid w:val="007D5CE1"/>
    <w:rsid w:val="007D5E64"/>
    <w:rsid w:val="007D61A6"/>
    <w:rsid w:val="007E0D50"/>
    <w:rsid w:val="007E1161"/>
    <w:rsid w:val="007E1553"/>
    <w:rsid w:val="007E3CC4"/>
    <w:rsid w:val="007E5B91"/>
    <w:rsid w:val="007E5E95"/>
    <w:rsid w:val="007E724D"/>
    <w:rsid w:val="007E737F"/>
    <w:rsid w:val="007F08DF"/>
    <w:rsid w:val="007F184C"/>
    <w:rsid w:val="007F2391"/>
    <w:rsid w:val="007F2E0D"/>
    <w:rsid w:val="007F3A9B"/>
    <w:rsid w:val="007F3B79"/>
    <w:rsid w:val="007F3EF2"/>
    <w:rsid w:val="007F3F33"/>
    <w:rsid w:val="007F4036"/>
    <w:rsid w:val="007F6CA7"/>
    <w:rsid w:val="007F6FAF"/>
    <w:rsid w:val="00803362"/>
    <w:rsid w:val="00804C27"/>
    <w:rsid w:val="00805671"/>
    <w:rsid w:val="008107A1"/>
    <w:rsid w:val="00812A6F"/>
    <w:rsid w:val="00813411"/>
    <w:rsid w:val="00814946"/>
    <w:rsid w:val="0081644F"/>
    <w:rsid w:val="00820106"/>
    <w:rsid w:val="00823221"/>
    <w:rsid w:val="0082754F"/>
    <w:rsid w:val="0082781E"/>
    <w:rsid w:val="00830BD6"/>
    <w:rsid w:val="00831AED"/>
    <w:rsid w:val="008338BF"/>
    <w:rsid w:val="00834101"/>
    <w:rsid w:val="00834A46"/>
    <w:rsid w:val="00835E94"/>
    <w:rsid w:val="00836914"/>
    <w:rsid w:val="00840B5A"/>
    <w:rsid w:val="008445FE"/>
    <w:rsid w:val="00845400"/>
    <w:rsid w:val="008473F8"/>
    <w:rsid w:val="00850577"/>
    <w:rsid w:val="0085357C"/>
    <w:rsid w:val="00856C41"/>
    <w:rsid w:val="00856D2F"/>
    <w:rsid w:val="00857550"/>
    <w:rsid w:val="00860F8C"/>
    <w:rsid w:val="00861039"/>
    <w:rsid w:val="0086159A"/>
    <w:rsid w:val="0086253D"/>
    <w:rsid w:val="00862F56"/>
    <w:rsid w:val="00862FE4"/>
    <w:rsid w:val="0086389A"/>
    <w:rsid w:val="00863CBA"/>
    <w:rsid w:val="00864343"/>
    <w:rsid w:val="008669D9"/>
    <w:rsid w:val="0086774B"/>
    <w:rsid w:val="008700E9"/>
    <w:rsid w:val="00872707"/>
    <w:rsid w:val="008734C2"/>
    <w:rsid w:val="0087605E"/>
    <w:rsid w:val="008777B6"/>
    <w:rsid w:val="00877B1A"/>
    <w:rsid w:val="00880397"/>
    <w:rsid w:val="00881D32"/>
    <w:rsid w:val="00882B31"/>
    <w:rsid w:val="00884E59"/>
    <w:rsid w:val="00887037"/>
    <w:rsid w:val="0088728E"/>
    <w:rsid w:val="0089366E"/>
    <w:rsid w:val="008941AE"/>
    <w:rsid w:val="00896643"/>
    <w:rsid w:val="008A18CC"/>
    <w:rsid w:val="008A1FEE"/>
    <w:rsid w:val="008A3EC3"/>
    <w:rsid w:val="008A40E2"/>
    <w:rsid w:val="008A4A12"/>
    <w:rsid w:val="008A5B90"/>
    <w:rsid w:val="008A6CF7"/>
    <w:rsid w:val="008B03BC"/>
    <w:rsid w:val="008B057E"/>
    <w:rsid w:val="008B14E1"/>
    <w:rsid w:val="008B1818"/>
    <w:rsid w:val="008B1FEE"/>
    <w:rsid w:val="008B2E11"/>
    <w:rsid w:val="008B3CCF"/>
    <w:rsid w:val="008B44CA"/>
    <w:rsid w:val="008B54FB"/>
    <w:rsid w:val="008B7AC3"/>
    <w:rsid w:val="008C07B3"/>
    <w:rsid w:val="008C160C"/>
    <w:rsid w:val="008C1F27"/>
    <w:rsid w:val="008C3AD9"/>
    <w:rsid w:val="008C3F0B"/>
    <w:rsid w:val="008C4038"/>
    <w:rsid w:val="008C5047"/>
    <w:rsid w:val="008C6A50"/>
    <w:rsid w:val="008C6BAE"/>
    <w:rsid w:val="008C7A9B"/>
    <w:rsid w:val="008D4865"/>
    <w:rsid w:val="008D5BB7"/>
    <w:rsid w:val="008E10B1"/>
    <w:rsid w:val="008E1952"/>
    <w:rsid w:val="008E1D4A"/>
    <w:rsid w:val="008E39DF"/>
    <w:rsid w:val="008E43FB"/>
    <w:rsid w:val="008E4B01"/>
    <w:rsid w:val="008E6279"/>
    <w:rsid w:val="008E6332"/>
    <w:rsid w:val="008E64F2"/>
    <w:rsid w:val="008E7083"/>
    <w:rsid w:val="008E7CDC"/>
    <w:rsid w:val="008F1051"/>
    <w:rsid w:val="008F1136"/>
    <w:rsid w:val="008F4A9C"/>
    <w:rsid w:val="008F4C71"/>
    <w:rsid w:val="008F52BC"/>
    <w:rsid w:val="008F6110"/>
    <w:rsid w:val="00902651"/>
    <w:rsid w:val="00903345"/>
    <w:rsid w:val="00903C32"/>
    <w:rsid w:val="00904A23"/>
    <w:rsid w:val="00907338"/>
    <w:rsid w:val="009153C6"/>
    <w:rsid w:val="0091643F"/>
    <w:rsid w:val="00916B16"/>
    <w:rsid w:val="009173B9"/>
    <w:rsid w:val="0091779B"/>
    <w:rsid w:val="00917884"/>
    <w:rsid w:val="009179A3"/>
    <w:rsid w:val="00923653"/>
    <w:rsid w:val="009238E7"/>
    <w:rsid w:val="009267A3"/>
    <w:rsid w:val="00927E70"/>
    <w:rsid w:val="00931430"/>
    <w:rsid w:val="00931996"/>
    <w:rsid w:val="00931B0F"/>
    <w:rsid w:val="009329BE"/>
    <w:rsid w:val="00932A5E"/>
    <w:rsid w:val="0093335D"/>
    <w:rsid w:val="00934284"/>
    <w:rsid w:val="00934C61"/>
    <w:rsid w:val="0093613E"/>
    <w:rsid w:val="00937BA4"/>
    <w:rsid w:val="00942198"/>
    <w:rsid w:val="00943026"/>
    <w:rsid w:val="00943726"/>
    <w:rsid w:val="0094419E"/>
    <w:rsid w:val="0094750F"/>
    <w:rsid w:val="00951EA6"/>
    <w:rsid w:val="009558EA"/>
    <w:rsid w:val="00957428"/>
    <w:rsid w:val="009600FD"/>
    <w:rsid w:val="009622A1"/>
    <w:rsid w:val="0096269B"/>
    <w:rsid w:val="00962872"/>
    <w:rsid w:val="00964CEB"/>
    <w:rsid w:val="00965374"/>
    <w:rsid w:val="00965D74"/>
    <w:rsid w:val="009663F9"/>
    <w:rsid w:val="00966B81"/>
    <w:rsid w:val="00967B88"/>
    <w:rsid w:val="009705B5"/>
    <w:rsid w:val="00971A4D"/>
    <w:rsid w:val="00971C9B"/>
    <w:rsid w:val="00972A17"/>
    <w:rsid w:val="00972E3E"/>
    <w:rsid w:val="00973677"/>
    <w:rsid w:val="009745F0"/>
    <w:rsid w:val="00974BD5"/>
    <w:rsid w:val="00975120"/>
    <w:rsid w:val="00975B3C"/>
    <w:rsid w:val="00976442"/>
    <w:rsid w:val="00977F79"/>
    <w:rsid w:val="0098202A"/>
    <w:rsid w:val="00982196"/>
    <w:rsid w:val="00982404"/>
    <w:rsid w:val="00983509"/>
    <w:rsid w:val="0098381B"/>
    <w:rsid w:val="00986A08"/>
    <w:rsid w:val="00987B0B"/>
    <w:rsid w:val="009904C5"/>
    <w:rsid w:val="00992327"/>
    <w:rsid w:val="00992CB8"/>
    <w:rsid w:val="00993388"/>
    <w:rsid w:val="00994A20"/>
    <w:rsid w:val="00994BE4"/>
    <w:rsid w:val="0099660E"/>
    <w:rsid w:val="009A278D"/>
    <w:rsid w:val="009A5705"/>
    <w:rsid w:val="009A5F15"/>
    <w:rsid w:val="009A6335"/>
    <w:rsid w:val="009A6DB6"/>
    <w:rsid w:val="009A7950"/>
    <w:rsid w:val="009B0FBD"/>
    <w:rsid w:val="009B2518"/>
    <w:rsid w:val="009B2D4F"/>
    <w:rsid w:val="009B561E"/>
    <w:rsid w:val="009B5B10"/>
    <w:rsid w:val="009B60F5"/>
    <w:rsid w:val="009B6230"/>
    <w:rsid w:val="009B6367"/>
    <w:rsid w:val="009C0694"/>
    <w:rsid w:val="009C083B"/>
    <w:rsid w:val="009C15AA"/>
    <w:rsid w:val="009C1E57"/>
    <w:rsid w:val="009C419E"/>
    <w:rsid w:val="009C5B18"/>
    <w:rsid w:val="009C613B"/>
    <w:rsid w:val="009C7720"/>
    <w:rsid w:val="009D17DB"/>
    <w:rsid w:val="009D26E1"/>
    <w:rsid w:val="009D3244"/>
    <w:rsid w:val="009E061D"/>
    <w:rsid w:val="009E2F22"/>
    <w:rsid w:val="009E4B33"/>
    <w:rsid w:val="009E4B97"/>
    <w:rsid w:val="009E5AC8"/>
    <w:rsid w:val="009E6CAA"/>
    <w:rsid w:val="009F0E45"/>
    <w:rsid w:val="009F3BBC"/>
    <w:rsid w:val="009F4CDA"/>
    <w:rsid w:val="009F5B90"/>
    <w:rsid w:val="009F5F58"/>
    <w:rsid w:val="009F77D7"/>
    <w:rsid w:val="00A01BB1"/>
    <w:rsid w:val="00A01F68"/>
    <w:rsid w:val="00A03D01"/>
    <w:rsid w:val="00A048AA"/>
    <w:rsid w:val="00A11C44"/>
    <w:rsid w:val="00A12201"/>
    <w:rsid w:val="00A13E63"/>
    <w:rsid w:val="00A143BD"/>
    <w:rsid w:val="00A144C9"/>
    <w:rsid w:val="00A14988"/>
    <w:rsid w:val="00A1612D"/>
    <w:rsid w:val="00A161DF"/>
    <w:rsid w:val="00A16374"/>
    <w:rsid w:val="00A17167"/>
    <w:rsid w:val="00A2035A"/>
    <w:rsid w:val="00A236C6"/>
    <w:rsid w:val="00A23AFA"/>
    <w:rsid w:val="00A243A3"/>
    <w:rsid w:val="00A2487D"/>
    <w:rsid w:val="00A257C5"/>
    <w:rsid w:val="00A264B2"/>
    <w:rsid w:val="00A26683"/>
    <w:rsid w:val="00A27145"/>
    <w:rsid w:val="00A2779C"/>
    <w:rsid w:val="00A27DAD"/>
    <w:rsid w:val="00A318C0"/>
    <w:rsid w:val="00A31B3E"/>
    <w:rsid w:val="00A323C4"/>
    <w:rsid w:val="00A327E3"/>
    <w:rsid w:val="00A329C5"/>
    <w:rsid w:val="00A33330"/>
    <w:rsid w:val="00A35F3B"/>
    <w:rsid w:val="00A36633"/>
    <w:rsid w:val="00A3697A"/>
    <w:rsid w:val="00A40826"/>
    <w:rsid w:val="00A4164D"/>
    <w:rsid w:val="00A42457"/>
    <w:rsid w:val="00A430D3"/>
    <w:rsid w:val="00A449F6"/>
    <w:rsid w:val="00A44D75"/>
    <w:rsid w:val="00A45794"/>
    <w:rsid w:val="00A47E75"/>
    <w:rsid w:val="00A5028A"/>
    <w:rsid w:val="00A532F3"/>
    <w:rsid w:val="00A5391E"/>
    <w:rsid w:val="00A55ED4"/>
    <w:rsid w:val="00A6116A"/>
    <w:rsid w:val="00A624AE"/>
    <w:rsid w:val="00A62FFE"/>
    <w:rsid w:val="00A635AB"/>
    <w:rsid w:val="00A63BBB"/>
    <w:rsid w:val="00A64982"/>
    <w:rsid w:val="00A65D39"/>
    <w:rsid w:val="00A6633C"/>
    <w:rsid w:val="00A71981"/>
    <w:rsid w:val="00A719F3"/>
    <w:rsid w:val="00A73F18"/>
    <w:rsid w:val="00A806E7"/>
    <w:rsid w:val="00A80B46"/>
    <w:rsid w:val="00A80C35"/>
    <w:rsid w:val="00A8105A"/>
    <w:rsid w:val="00A8489E"/>
    <w:rsid w:val="00A84C4F"/>
    <w:rsid w:val="00A8632E"/>
    <w:rsid w:val="00A910C9"/>
    <w:rsid w:val="00A9116A"/>
    <w:rsid w:val="00A91C56"/>
    <w:rsid w:val="00A92C09"/>
    <w:rsid w:val="00A9358C"/>
    <w:rsid w:val="00A93621"/>
    <w:rsid w:val="00A94990"/>
    <w:rsid w:val="00A95E31"/>
    <w:rsid w:val="00A96727"/>
    <w:rsid w:val="00A969AE"/>
    <w:rsid w:val="00AA10E5"/>
    <w:rsid w:val="00AA228B"/>
    <w:rsid w:val="00AA3437"/>
    <w:rsid w:val="00AA38B4"/>
    <w:rsid w:val="00AA4352"/>
    <w:rsid w:val="00AA5428"/>
    <w:rsid w:val="00AA5B3E"/>
    <w:rsid w:val="00AA6D8F"/>
    <w:rsid w:val="00AB02A7"/>
    <w:rsid w:val="00AB02FE"/>
    <w:rsid w:val="00AB1256"/>
    <w:rsid w:val="00AB2050"/>
    <w:rsid w:val="00AB5BC5"/>
    <w:rsid w:val="00AB62E0"/>
    <w:rsid w:val="00AB65BE"/>
    <w:rsid w:val="00AC0083"/>
    <w:rsid w:val="00AC17BF"/>
    <w:rsid w:val="00AC251C"/>
    <w:rsid w:val="00AC27F2"/>
    <w:rsid w:val="00AC29F3"/>
    <w:rsid w:val="00AC4757"/>
    <w:rsid w:val="00AC6139"/>
    <w:rsid w:val="00AC7FA7"/>
    <w:rsid w:val="00AD09DB"/>
    <w:rsid w:val="00AD27F6"/>
    <w:rsid w:val="00AD2CE6"/>
    <w:rsid w:val="00AD45F6"/>
    <w:rsid w:val="00AD6F41"/>
    <w:rsid w:val="00AD7C72"/>
    <w:rsid w:val="00AE099B"/>
    <w:rsid w:val="00AE468B"/>
    <w:rsid w:val="00AE53C5"/>
    <w:rsid w:val="00AE5E5D"/>
    <w:rsid w:val="00AE7F8B"/>
    <w:rsid w:val="00AF2475"/>
    <w:rsid w:val="00AF47BC"/>
    <w:rsid w:val="00AF4B0A"/>
    <w:rsid w:val="00AF4CCE"/>
    <w:rsid w:val="00AF5D98"/>
    <w:rsid w:val="00AF615B"/>
    <w:rsid w:val="00AF6AEB"/>
    <w:rsid w:val="00AF794E"/>
    <w:rsid w:val="00B01C79"/>
    <w:rsid w:val="00B047A2"/>
    <w:rsid w:val="00B05AD6"/>
    <w:rsid w:val="00B06465"/>
    <w:rsid w:val="00B06FE9"/>
    <w:rsid w:val="00B11C82"/>
    <w:rsid w:val="00B11DA9"/>
    <w:rsid w:val="00B11FF9"/>
    <w:rsid w:val="00B12CDA"/>
    <w:rsid w:val="00B1310D"/>
    <w:rsid w:val="00B13580"/>
    <w:rsid w:val="00B13782"/>
    <w:rsid w:val="00B14FCC"/>
    <w:rsid w:val="00B157F1"/>
    <w:rsid w:val="00B157FC"/>
    <w:rsid w:val="00B1690E"/>
    <w:rsid w:val="00B17DC5"/>
    <w:rsid w:val="00B2052B"/>
    <w:rsid w:val="00B22A40"/>
    <w:rsid w:val="00B231E5"/>
    <w:rsid w:val="00B238C5"/>
    <w:rsid w:val="00B265D0"/>
    <w:rsid w:val="00B276B0"/>
    <w:rsid w:val="00B3143F"/>
    <w:rsid w:val="00B32746"/>
    <w:rsid w:val="00B3339A"/>
    <w:rsid w:val="00B3458E"/>
    <w:rsid w:val="00B3684D"/>
    <w:rsid w:val="00B370FD"/>
    <w:rsid w:val="00B371DE"/>
    <w:rsid w:val="00B37B3E"/>
    <w:rsid w:val="00B401EA"/>
    <w:rsid w:val="00B41DB6"/>
    <w:rsid w:val="00B421CF"/>
    <w:rsid w:val="00B42F74"/>
    <w:rsid w:val="00B46E59"/>
    <w:rsid w:val="00B47980"/>
    <w:rsid w:val="00B54F72"/>
    <w:rsid w:val="00B55E66"/>
    <w:rsid w:val="00B56BF1"/>
    <w:rsid w:val="00B57433"/>
    <w:rsid w:val="00B57449"/>
    <w:rsid w:val="00B62581"/>
    <w:rsid w:val="00B64ADE"/>
    <w:rsid w:val="00B676C2"/>
    <w:rsid w:val="00B67D7C"/>
    <w:rsid w:val="00B70B26"/>
    <w:rsid w:val="00B70E6B"/>
    <w:rsid w:val="00B71625"/>
    <w:rsid w:val="00B717E6"/>
    <w:rsid w:val="00B7441E"/>
    <w:rsid w:val="00B77324"/>
    <w:rsid w:val="00B77EF6"/>
    <w:rsid w:val="00B857F8"/>
    <w:rsid w:val="00B858C7"/>
    <w:rsid w:val="00B90767"/>
    <w:rsid w:val="00B90B3B"/>
    <w:rsid w:val="00B90F22"/>
    <w:rsid w:val="00B935D7"/>
    <w:rsid w:val="00B93B53"/>
    <w:rsid w:val="00BA076E"/>
    <w:rsid w:val="00BA0CD5"/>
    <w:rsid w:val="00BA27FF"/>
    <w:rsid w:val="00BA3917"/>
    <w:rsid w:val="00BA4FB7"/>
    <w:rsid w:val="00BA5465"/>
    <w:rsid w:val="00BB0068"/>
    <w:rsid w:val="00BB1844"/>
    <w:rsid w:val="00BB3201"/>
    <w:rsid w:val="00BB3639"/>
    <w:rsid w:val="00BB3CE0"/>
    <w:rsid w:val="00BB4123"/>
    <w:rsid w:val="00BB432E"/>
    <w:rsid w:val="00BB51E3"/>
    <w:rsid w:val="00BB649C"/>
    <w:rsid w:val="00BB785F"/>
    <w:rsid w:val="00BB7E47"/>
    <w:rsid w:val="00BC0511"/>
    <w:rsid w:val="00BC255D"/>
    <w:rsid w:val="00BC671C"/>
    <w:rsid w:val="00BC69BF"/>
    <w:rsid w:val="00BD1127"/>
    <w:rsid w:val="00BD27C4"/>
    <w:rsid w:val="00BD309F"/>
    <w:rsid w:val="00BD4F4A"/>
    <w:rsid w:val="00BD4FB2"/>
    <w:rsid w:val="00BD558F"/>
    <w:rsid w:val="00BD5E6C"/>
    <w:rsid w:val="00BD66FA"/>
    <w:rsid w:val="00BD6CDE"/>
    <w:rsid w:val="00BD7210"/>
    <w:rsid w:val="00BD7D3D"/>
    <w:rsid w:val="00BE0E3E"/>
    <w:rsid w:val="00BE1395"/>
    <w:rsid w:val="00BE476C"/>
    <w:rsid w:val="00BE4CCD"/>
    <w:rsid w:val="00BE5A1C"/>
    <w:rsid w:val="00BE5B8D"/>
    <w:rsid w:val="00BE5E12"/>
    <w:rsid w:val="00BF1D60"/>
    <w:rsid w:val="00BF6337"/>
    <w:rsid w:val="00C00BD1"/>
    <w:rsid w:val="00C0175F"/>
    <w:rsid w:val="00C02052"/>
    <w:rsid w:val="00C021BF"/>
    <w:rsid w:val="00C02B87"/>
    <w:rsid w:val="00C02EDC"/>
    <w:rsid w:val="00C0527D"/>
    <w:rsid w:val="00C05F8A"/>
    <w:rsid w:val="00C063E4"/>
    <w:rsid w:val="00C0764A"/>
    <w:rsid w:val="00C10689"/>
    <w:rsid w:val="00C12A08"/>
    <w:rsid w:val="00C12FB7"/>
    <w:rsid w:val="00C131B6"/>
    <w:rsid w:val="00C13CAB"/>
    <w:rsid w:val="00C147B0"/>
    <w:rsid w:val="00C149EC"/>
    <w:rsid w:val="00C15C32"/>
    <w:rsid w:val="00C162C5"/>
    <w:rsid w:val="00C17387"/>
    <w:rsid w:val="00C20CD8"/>
    <w:rsid w:val="00C21FE7"/>
    <w:rsid w:val="00C22DA2"/>
    <w:rsid w:val="00C22F26"/>
    <w:rsid w:val="00C23198"/>
    <w:rsid w:val="00C237BC"/>
    <w:rsid w:val="00C25C32"/>
    <w:rsid w:val="00C25ED4"/>
    <w:rsid w:val="00C27A4A"/>
    <w:rsid w:val="00C30C60"/>
    <w:rsid w:val="00C3116F"/>
    <w:rsid w:val="00C31938"/>
    <w:rsid w:val="00C329E1"/>
    <w:rsid w:val="00C335E4"/>
    <w:rsid w:val="00C3501F"/>
    <w:rsid w:val="00C367AD"/>
    <w:rsid w:val="00C368FE"/>
    <w:rsid w:val="00C4086D"/>
    <w:rsid w:val="00C42B35"/>
    <w:rsid w:val="00C4741E"/>
    <w:rsid w:val="00C5013D"/>
    <w:rsid w:val="00C51609"/>
    <w:rsid w:val="00C52C97"/>
    <w:rsid w:val="00C53CDA"/>
    <w:rsid w:val="00C53ED1"/>
    <w:rsid w:val="00C54B08"/>
    <w:rsid w:val="00C55707"/>
    <w:rsid w:val="00C56EE8"/>
    <w:rsid w:val="00C60E88"/>
    <w:rsid w:val="00C62B90"/>
    <w:rsid w:val="00C62F7C"/>
    <w:rsid w:val="00C641E7"/>
    <w:rsid w:val="00C64297"/>
    <w:rsid w:val="00C662BF"/>
    <w:rsid w:val="00C67072"/>
    <w:rsid w:val="00C736E0"/>
    <w:rsid w:val="00C742B8"/>
    <w:rsid w:val="00C76B91"/>
    <w:rsid w:val="00C770AA"/>
    <w:rsid w:val="00C80174"/>
    <w:rsid w:val="00C81D3C"/>
    <w:rsid w:val="00C82575"/>
    <w:rsid w:val="00C82C35"/>
    <w:rsid w:val="00C86C98"/>
    <w:rsid w:val="00C87878"/>
    <w:rsid w:val="00C91A88"/>
    <w:rsid w:val="00C93286"/>
    <w:rsid w:val="00C93361"/>
    <w:rsid w:val="00C942E4"/>
    <w:rsid w:val="00C94CD2"/>
    <w:rsid w:val="00C96B19"/>
    <w:rsid w:val="00C97934"/>
    <w:rsid w:val="00CA0A35"/>
    <w:rsid w:val="00CA1896"/>
    <w:rsid w:val="00CA1C00"/>
    <w:rsid w:val="00CA1C6A"/>
    <w:rsid w:val="00CA3027"/>
    <w:rsid w:val="00CA34FD"/>
    <w:rsid w:val="00CA4603"/>
    <w:rsid w:val="00CA4F38"/>
    <w:rsid w:val="00CA5730"/>
    <w:rsid w:val="00CA5B2D"/>
    <w:rsid w:val="00CA74F5"/>
    <w:rsid w:val="00CA7F87"/>
    <w:rsid w:val="00CB0981"/>
    <w:rsid w:val="00CB1705"/>
    <w:rsid w:val="00CB1843"/>
    <w:rsid w:val="00CB5B28"/>
    <w:rsid w:val="00CB7632"/>
    <w:rsid w:val="00CC3031"/>
    <w:rsid w:val="00CC3F20"/>
    <w:rsid w:val="00CC4027"/>
    <w:rsid w:val="00CC4D15"/>
    <w:rsid w:val="00CC60E9"/>
    <w:rsid w:val="00CC700E"/>
    <w:rsid w:val="00CC7A15"/>
    <w:rsid w:val="00CC7A3E"/>
    <w:rsid w:val="00CD1062"/>
    <w:rsid w:val="00CD4918"/>
    <w:rsid w:val="00CD5617"/>
    <w:rsid w:val="00CD5B61"/>
    <w:rsid w:val="00CD5CD4"/>
    <w:rsid w:val="00CD694A"/>
    <w:rsid w:val="00CD7126"/>
    <w:rsid w:val="00CD769E"/>
    <w:rsid w:val="00CD7B50"/>
    <w:rsid w:val="00CD7CBC"/>
    <w:rsid w:val="00CD7D7B"/>
    <w:rsid w:val="00CE0BC9"/>
    <w:rsid w:val="00CE0BCD"/>
    <w:rsid w:val="00CE1C53"/>
    <w:rsid w:val="00CE220B"/>
    <w:rsid w:val="00CE2575"/>
    <w:rsid w:val="00CE5C99"/>
    <w:rsid w:val="00CE5DD3"/>
    <w:rsid w:val="00CE6CA2"/>
    <w:rsid w:val="00CE7075"/>
    <w:rsid w:val="00CE7A32"/>
    <w:rsid w:val="00CE7C7B"/>
    <w:rsid w:val="00CF08DF"/>
    <w:rsid w:val="00CF1BBB"/>
    <w:rsid w:val="00CF26BA"/>
    <w:rsid w:val="00CF5371"/>
    <w:rsid w:val="00CF5631"/>
    <w:rsid w:val="00CF6183"/>
    <w:rsid w:val="00CF6952"/>
    <w:rsid w:val="00D01E78"/>
    <w:rsid w:val="00D02396"/>
    <w:rsid w:val="00D0323A"/>
    <w:rsid w:val="00D03F1B"/>
    <w:rsid w:val="00D049EC"/>
    <w:rsid w:val="00D0559F"/>
    <w:rsid w:val="00D05B91"/>
    <w:rsid w:val="00D0633D"/>
    <w:rsid w:val="00D064B5"/>
    <w:rsid w:val="00D077E9"/>
    <w:rsid w:val="00D10308"/>
    <w:rsid w:val="00D11537"/>
    <w:rsid w:val="00D1194D"/>
    <w:rsid w:val="00D11FAC"/>
    <w:rsid w:val="00D15FCC"/>
    <w:rsid w:val="00D16649"/>
    <w:rsid w:val="00D16C1E"/>
    <w:rsid w:val="00D17AC5"/>
    <w:rsid w:val="00D228FA"/>
    <w:rsid w:val="00D23C42"/>
    <w:rsid w:val="00D256FE"/>
    <w:rsid w:val="00D26A19"/>
    <w:rsid w:val="00D30898"/>
    <w:rsid w:val="00D31386"/>
    <w:rsid w:val="00D323A3"/>
    <w:rsid w:val="00D3275E"/>
    <w:rsid w:val="00D331C2"/>
    <w:rsid w:val="00D350B3"/>
    <w:rsid w:val="00D362D6"/>
    <w:rsid w:val="00D37EA5"/>
    <w:rsid w:val="00D40C16"/>
    <w:rsid w:val="00D40EFD"/>
    <w:rsid w:val="00D41411"/>
    <w:rsid w:val="00D42CB7"/>
    <w:rsid w:val="00D43DB0"/>
    <w:rsid w:val="00D43DF1"/>
    <w:rsid w:val="00D45BE7"/>
    <w:rsid w:val="00D47226"/>
    <w:rsid w:val="00D50300"/>
    <w:rsid w:val="00D51249"/>
    <w:rsid w:val="00D51FBC"/>
    <w:rsid w:val="00D52588"/>
    <w:rsid w:val="00D53B69"/>
    <w:rsid w:val="00D53CBD"/>
    <w:rsid w:val="00D5413D"/>
    <w:rsid w:val="00D54420"/>
    <w:rsid w:val="00D54803"/>
    <w:rsid w:val="00D570A9"/>
    <w:rsid w:val="00D577C5"/>
    <w:rsid w:val="00D6417E"/>
    <w:rsid w:val="00D6449D"/>
    <w:rsid w:val="00D645B6"/>
    <w:rsid w:val="00D67DA9"/>
    <w:rsid w:val="00D70D02"/>
    <w:rsid w:val="00D7172B"/>
    <w:rsid w:val="00D71747"/>
    <w:rsid w:val="00D71BFC"/>
    <w:rsid w:val="00D73968"/>
    <w:rsid w:val="00D748EB"/>
    <w:rsid w:val="00D7653F"/>
    <w:rsid w:val="00D770C7"/>
    <w:rsid w:val="00D81BB5"/>
    <w:rsid w:val="00D82069"/>
    <w:rsid w:val="00D8392B"/>
    <w:rsid w:val="00D83F36"/>
    <w:rsid w:val="00D85601"/>
    <w:rsid w:val="00D86945"/>
    <w:rsid w:val="00D86B70"/>
    <w:rsid w:val="00D86D7B"/>
    <w:rsid w:val="00D87270"/>
    <w:rsid w:val="00D87CEF"/>
    <w:rsid w:val="00D90290"/>
    <w:rsid w:val="00D915AA"/>
    <w:rsid w:val="00D91990"/>
    <w:rsid w:val="00D91D0F"/>
    <w:rsid w:val="00D92831"/>
    <w:rsid w:val="00D93304"/>
    <w:rsid w:val="00DA0B59"/>
    <w:rsid w:val="00DA3876"/>
    <w:rsid w:val="00DA3F00"/>
    <w:rsid w:val="00DA57EA"/>
    <w:rsid w:val="00DB2D5C"/>
    <w:rsid w:val="00DB3F7C"/>
    <w:rsid w:val="00DB7DF0"/>
    <w:rsid w:val="00DC00A3"/>
    <w:rsid w:val="00DC1F41"/>
    <w:rsid w:val="00DC2919"/>
    <w:rsid w:val="00DC4350"/>
    <w:rsid w:val="00DC566A"/>
    <w:rsid w:val="00DC64DF"/>
    <w:rsid w:val="00DC6582"/>
    <w:rsid w:val="00DC66F0"/>
    <w:rsid w:val="00DC706A"/>
    <w:rsid w:val="00DD1177"/>
    <w:rsid w:val="00DD152F"/>
    <w:rsid w:val="00DD27B9"/>
    <w:rsid w:val="00DD76F4"/>
    <w:rsid w:val="00DE0600"/>
    <w:rsid w:val="00DE213F"/>
    <w:rsid w:val="00DE3887"/>
    <w:rsid w:val="00DE3BAB"/>
    <w:rsid w:val="00DE47E4"/>
    <w:rsid w:val="00DE4857"/>
    <w:rsid w:val="00DF027C"/>
    <w:rsid w:val="00DF3D03"/>
    <w:rsid w:val="00DF41DE"/>
    <w:rsid w:val="00DF586A"/>
    <w:rsid w:val="00DF5B23"/>
    <w:rsid w:val="00DF7D9B"/>
    <w:rsid w:val="00E009B5"/>
    <w:rsid w:val="00E00A32"/>
    <w:rsid w:val="00E0207B"/>
    <w:rsid w:val="00E03136"/>
    <w:rsid w:val="00E03466"/>
    <w:rsid w:val="00E05921"/>
    <w:rsid w:val="00E06B38"/>
    <w:rsid w:val="00E07859"/>
    <w:rsid w:val="00E07F6D"/>
    <w:rsid w:val="00E1139E"/>
    <w:rsid w:val="00E126F9"/>
    <w:rsid w:val="00E13A7B"/>
    <w:rsid w:val="00E1456F"/>
    <w:rsid w:val="00E151A3"/>
    <w:rsid w:val="00E16841"/>
    <w:rsid w:val="00E16E74"/>
    <w:rsid w:val="00E22ACD"/>
    <w:rsid w:val="00E23006"/>
    <w:rsid w:val="00E249D1"/>
    <w:rsid w:val="00E250F3"/>
    <w:rsid w:val="00E25F46"/>
    <w:rsid w:val="00E318BB"/>
    <w:rsid w:val="00E326A2"/>
    <w:rsid w:val="00E33647"/>
    <w:rsid w:val="00E33C33"/>
    <w:rsid w:val="00E36242"/>
    <w:rsid w:val="00E36B6D"/>
    <w:rsid w:val="00E37576"/>
    <w:rsid w:val="00E375FB"/>
    <w:rsid w:val="00E4032C"/>
    <w:rsid w:val="00E40A5B"/>
    <w:rsid w:val="00E411B2"/>
    <w:rsid w:val="00E42AC5"/>
    <w:rsid w:val="00E43669"/>
    <w:rsid w:val="00E43ED5"/>
    <w:rsid w:val="00E460AC"/>
    <w:rsid w:val="00E462B1"/>
    <w:rsid w:val="00E46941"/>
    <w:rsid w:val="00E4754B"/>
    <w:rsid w:val="00E502F8"/>
    <w:rsid w:val="00E50C94"/>
    <w:rsid w:val="00E50F1C"/>
    <w:rsid w:val="00E51B81"/>
    <w:rsid w:val="00E51CA1"/>
    <w:rsid w:val="00E53F4E"/>
    <w:rsid w:val="00E54013"/>
    <w:rsid w:val="00E54354"/>
    <w:rsid w:val="00E543AD"/>
    <w:rsid w:val="00E54447"/>
    <w:rsid w:val="00E54A6A"/>
    <w:rsid w:val="00E54B5C"/>
    <w:rsid w:val="00E554D3"/>
    <w:rsid w:val="00E563D8"/>
    <w:rsid w:val="00E61050"/>
    <w:rsid w:val="00E620B0"/>
    <w:rsid w:val="00E62C7A"/>
    <w:rsid w:val="00E63197"/>
    <w:rsid w:val="00E63E2D"/>
    <w:rsid w:val="00E63E9F"/>
    <w:rsid w:val="00E640B6"/>
    <w:rsid w:val="00E6661A"/>
    <w:rsid w:val="00E66943"/>
    <w:rsid w:val="00E674C7"/>
    <w:rsid w:val="00E72591"/>
    <w:rsid w:val="00E74C20"/>
    <w:rsid w:val="00E74F42"/>
    <w:rsid w:val="00E75CAB"/>
    <w:rsid w:val="00E76BFD"/>
    <w:rsid w:val="00E7720B"/>
    <w:rsid w:val="00E800FE"/>
    <w:rsid w:val="00E80251"/>
    <w:rsid w:val="00E8086A"/>
    <w:rsid w:val="00E811F1"/>
    <w:rsid w:val="00E81B40"/>
    <w:rsid w:val="00E855AC"/>
    <w:rsid w:val="00E858EF"/>
    <w:rsid w:val="00E85F23"/>
    <w:rsid w:val="00E8626B"/>
    <w:rsid w:val="00E87755"/>
    <w:rsid w:val="00E87759"/>
    <w:rsid w:val="00E9041D"/>
    <w:rsid w:val="00E91940"/>
    <w:rsid w:val="00E91B69"/>
    <w:rsid w:val="00E93E38"/>
    <w:rsid w:val="00EA1845"/>
    <w:rsid w:val="00EA1C07"/>
    <w:rsid w:val="00EA1E68"/>
    <w:rsid w:val="00EA4126"/>
    <w:rsid w:val="00EA487D"/>
    <w:rsid w:val="00EA5027"/>
    <w:rsid w:val="00EA516F"/>
    <w:rsid w:val="00EA727B"/>
    <w:rsid w:val="00EA74A4"/>
    <w:rsid w:val="00EB0B92"/>
    <w:rsid w:val="00EB1ED4"/>
    <w:rsid w:val="00EB2881"/>
    <w:rsid w:val="00EB37BA"/>
    <w:rsid w:val="00EB3C4E"/>
    <w:rsid w:val="00EB4F0A"/>
    <w:rsid w:val="00EB5DD4"/>
    <w:rsid w:val="00EB63BE"/>
    <w:rsid w:val="00EB6509"/>
    <w:rsid w:val="00EC301C"/>
    <w:rsid w:val="00EC3FF4"/>
    <w:rsid w:val="00EC4D48"/>
    <w:rsid w:val="00EC6221"/>
    <w:rsid w:val="00EC67F1"/>
    <w:rsid w:val="00EC68F7"/>
    <w:rsid w:val="00EC704B"/>
    <w:rsid w:val="00EC7A38"/>
    <w:rsid w:val="00ED08CE"/>
    <w:rsid w:val="00ED3381"/>
    <w:rsid w:val="00ED4104"/>
    <w:rsid w:val="00ED4DC5"/>
    <w:rsid w:val="00ED600F"/>
    <w:rsid w:val="00ED7CF1"/>
    <w:rsid w:val="00EE078A"/>
    <w:rsid w:val="00EE0799"/>
    <w:rsid w:val="00EE0CAA"/>
    <w:rsid w:val="00EE12FC"/>
    <w:rsid w:val="00EE2DB1"/>
    <w:rsid w:val="00EE5B2C"/>
    <w:rsid w:val="00EE6AC9"/>
    <w:rsid w:val="00EE707B"/>
    <w:rsid w:val="00EF085C"/>
    <w:rsid w:val="00EF11B1"/>
    <w:rsid w:val="00EF18A0"/>
    <w:rsid w:val="00EF2C1F"/>
    <w:rsid w:val="00EF555B"/>
    <w:rsid w:val="00EF579E"/>
    <w:rsid w:val="00EF672A"/>
    <w:rsid w:val="00EF6BDB"/>
    <w:rsid w:val="00F01BC9"/>
    <w:rsid w:val="00F0253B"/>
    <w:rsid w:val="00F027BB"/>
    <w:rsid w:val="00F02EE8"/>
    <w:rsid w:val="00F03C54"/>
    <w:rsid w:val="00F03E1D"/>
    <w:rsid w:val="00F064A9"/>
    <w:rsid w:val="00F0697A"/>
    <w:rsid w:val="00F0702D"/>
    <w:rsid w:val="00F071A1"/>
    <w:rsid w:val="00F109A8"/>
    <w:rsid w:val="00F11DCF"/>
    <w:rsid w:val="00F1586A"/>
    <w:rsid w:val="00F162EA"/>
    <w:rsid w:val="00F16E0E"/>
    <w:rsid w:val="00F175D4"/>
    <w:rsid w:val="00F209C3"/>
    <w:rsid w:val="00F23103"/>
    <w:rsid w:val="00F2372F"/>
    <w:rsid w:val="00F246A8"/>
    <w:rsid w:val="00F27C4A"/>
    <w:rsid w:val="00F306B2"/>
    <w:rsid w:val="00F30F0B"/>
    <w:rsid w:val="00F315C6"/>
    <w:rsid w:val="00F32F67"/>
    <w:rsid w:val="00F34467"/>
    <w:rsid w:val="00F34E19"/>
    <w:rsid w:val="00F357FF"/>
    <w:rsid w:val="00F35BA7"/>
    <w:rsid w:val="00F36159"/>
    <w:rsid w:val="00F362EC"/>
    <w:rsid w:val="00F366E1"/>
    <w:rsid w:val="00F37724"/>
    <w:rsid w:val="00F411CD"/>
    <w:rsid w:val="00F41420"/>
    <w:rsid w:val="00F41790"/>
    <w:rsid w:val="00F42B85"/>
    <w:rsid w:val="00F442E4"/>
    <w:rsid w:val="00F44BC4"/>
    <w:rsid w:val="00F477B9"/>
    <w:rsid w:val="00F47B70"/>
    <w:rsid w:val="00F50504"/>
    <w:rsid w:val="00F50DAE"/>
    <w:rsid w:val="00F50E6E"/>
    <w:rsid w:val="00F5196A"/>
    <w:rsid w:val="00F523DD"/>
    <w:rsid w:val="00F523F9"/>
    <w:rsid w:val="00F52D27"/>
    <w:rsid w:val="00F53072"/>
    <w:rsid w:val="00F53E7D"/>
    <w:rsid w:val="00F5446F"/>
    <w:rsid w:val="00F54869"/>
    <w:rsid w:val="00F55C9C"/>
    <w:rsid w:val="00F56CAB"/>
    <w:rsid w:val="00F56F99"/>
    <w:rsid w:val="00F57986"/>
    <w:rsid w:val="00F616FB"/>
    <w:rsid w:val="00F63B85"/>
    <w:rsid w:val="00F64B88"/>
    <w:rsid w:val="00F673D4"/>
    <w:rsid w:val="00F711A2"/>
    <w:rsid w:val="00F717D9"/>
    <w:rsid w:val="00F71808"/>
    <w:rsid w:val="00F7208F"/>
    <w:rsid w:val="00F7246D"/>
    <w:rsid w:val="00F74D31"/>
    <w:rsid w:val="00F76A44"/>
    <w:rsid w:val="00F76F65"/>
    <w:rsid w:val="00F80C16"/>
    <w:rsid w:val="00F80E98"/>
    <w:rsid w:val="00F8146F"/>
    <w:rsid w:val="00F829F7"/>
    <w:rsid w:val="00F82A4F"/>
    <w:rsid w:val="00F83527"/>
    <w:rsid w:val="00F83B6D"/>
    <w:rsid w:val="00F84CA3"/>
    <w:rsid w:val="00F854BC"/>
    <w:rsid w:val="00F90A75"/>
    <w:rsid w:val="00F911A9"/>
    <w:rsid w:val="00F92B78"/>
    <w:rsid w:val="00F93F99"/>
    <w:rsid w:val="00F942A4"/>
    <w:rsid w:val="00F965AA"/>
    <w:rsid w:val="00F965FD"/>
    <w:rsid w:val="00F96D22"/>
    <w:rsid w:val="00F97051"/>
    <w:rsid w:val="00FA0E4A"/>
    <w:rsid w:val="00FA161A"/>
    <w:rsid w:val="00FA2319"/>
    <w:rsid w:val="00FA761D"/>
    <w:rsid w:val="00FA76E2"/>
    <w:rsid w:val="00FA7756"/>
    <w:rsid w:val="00FA7E84"/>
    <w:rsid w:val="00FB0138"/>
    <w:rsid w:val="00FB3D96"/>
    <w:rsid w:val="00FB4F70"/>
    <w:rsid w:val="00FB76D3"/>
    <w:rsid w:val="00FC01A3"/>
    <w:rsid w:val="00FC02BA"/>
    <w:rsid w:val="00FC2FA9"/>
    <w:rsid w:val="00FC3429"/>
    <w:rsid w:val="00FC472A"/>
    <w:rsid w:val="00FC4808"/>
    <w:rsid w:val="00FC7181"/>
    <w:rsid w:val="00FD14F8"/>
    <w:rsid w:val="00FD1DF7"/>
    <w:rsid w:val="00FD1E03"/>
    <w:rsid w:val="00FD55C4"/>
    <w:rsid w:val="00FD583F"/>
    <w:rsid w:val="00FD5A5A"/>
    <w:rsid w:val="00FD5B99"/>
    <w:rsid w:val="00FD5F9D"/>
    <w:rsid w:val="00FD634D"/>
    <w:rsid w:val="00FD67F5"/>
    <w:rsid w:val="00FD7488"/>
    <w:rsid w:val="00FD7EE9"/>
    <w:rsid w:val="00FE0B76"/>
    <w:rsid w:val="00FE11BE"/>
    <w:rsid w:val="00FE1628"/>
    <w:rsid w:val="00FE21B9"/>
    <w:rsid w:val="00FE22EB"/>
    <w:rsid w:val="00FE5957"/>
    <w:rsid w:val="00FE74FF"/>
    <w:rsid w:val="00FE752A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ff7f7,#eee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iPriority="0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paragraph" w:customStyle="1" w:styleId="Default">
    <w:name w:val="Default"/>
    <w:rsid w:val="009319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3C165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b w:val="0"/>
      <w:color w:val="auto"/>
      <w:sz w:val="24"/>
      <w:szCs w:val="24"/>
    </w:rPr>
  </w:style>
  <w:style w:type="paragraph" w:styleId="Descripcin">
    <w:name w:val="caption"/>
    <w:basedOn w:val="Normal"/>
    <w:next w:val="Normal"/>
    <w:uiPriority w:val="99"/>
    <w:unhideWhenUsed/>
    <w:rsid w:val="006A1C0E"/>
    <w:pPr>
      <w:spacing w:after="200" w:line="240" w:lineRule="auto"/>
    </w:pPr>
    <w:rPr>
      <w:i/>
      <w:iCs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57B89"/>
    <w:rPr>
      <w:color w:val="605E5C"/>
      <w:shd w:val="clear" w:color="auto" w:fill="E1DFDD"/>
    </w:rPr>
  </w:style>
  <w:style w:type="paragraph" w:customStyle="1" w:styleId="TEXTO">
    <w:name w:val="TEXTO"/>
    <w:basedOn w:val="Normal"/>
    <w:qFormat/>
    <w:rsid w:val="00426238"/>
    <w:pPr>
      <w:suppressAutoHyphens/>
      <w:spacing w:line="360" w:lineRule="auto"/>
      <w:jc w:val="both"/>
    </w:pPr>
    <w:rPr>
      <w:rFonts w:ascii="Arial" w:eastAsia="Times New Roman" w:hAnsi="Arial" w:cs="Times New Roman"/>
      <w:b w:val="0"/>
      <w:color w:val="auto"/>
      <w:sz w:val="24"/>
      <w:szCs w:val="24"/>
      <w:lang w:eastAsia="zh-CN"/>
    </w:rPr>
  </w:style>
  <w:style w:type="paragraph" w:customStyle="1" w:styleId="T1">
    <w:name w:val="T1"/>
    <w:basedOn w:val="Normal"/>
    <w:qFormat/>
    <w:rsid w:val="00F54869"/>
    <w:pPr>
      <w:shd w:val="clear" w:color="auto" w:fill="024F75" w:themeFill="accent1"/>
      <w:suppressAutoHyphens/>
      <w:spacing w:before="120" w:after="120" w:line="240" w:lineRule="auto"/>
      <w:jc w:val="both"/>
    </w:pPr>
    <w:rPr>
      <w:rFonts w:ascii="Arial" w:eastAsia="Calibri" w:hAnsi="Arial" w:cs="Arial"/>
      <w:color w:val="auto"/>
      <w:sz w:val="24"/>
      <w:szCs w:val="24"/>
      <w:lang w:eastAsia="zh-CN"/>
    </w:rPr>
  </w:style>
  <w:style w:type="paragraph" w:customStyle="1" w:styleId="T2">
    <w:name w:val="T2"/>
    <w:basedOn w:val="Normal"/>
    <w:qFormat/>
    <w:rsid w:val="003872D2"/>
    <w:pPr>
      <w:shd w:val="clear" w:color="auto" w:fill="F2F7F4" w:themeFill="accent5" w:themeFillTint="33"/>
      <w:suppressAutoHyphens/>
      <w:spacing w:before="120" w:after="120" w:line="240" w:lineRule="auto"/>
      <w:jc w:val="both"/>
    </w:pPr>
    <w:rPr>
      <w:rFonts w:ascii="Arial" w:eastAsia="Calibri" w:hAnsi="Arial" w:cs="Arial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</Template>
  <TotalTime>99</TotalTime>
  <Pages>4</Pages>
  <Words>86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18</cp:revision>
  <cp:lastPrinted>2022-09-29T18:07:00Z</cp:lastPrinted>
  <dcterms:created xsi:type="dcterms:W3CDTF">2023-01-26T12:12:00Z</dcterms:created>
  <dcterms:modified xsi:type="dcterms:W3CDTF">2023-01-26T17:35:00Z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