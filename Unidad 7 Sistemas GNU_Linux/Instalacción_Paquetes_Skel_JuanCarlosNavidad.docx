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EEE"/>
  <w:body>
    <w:p w14:paraId="4A2E57AD" w14:textId="798251FF" w:rsidR="00D077E9" w:rsidRDefault="00934284" w:rsidP="00D70D02">
      <w:pPr>
        <w:rPr>
          <w:noProof/>
        </w:rPr>
      </w:pPr>
      <w:bookmarkStart w:id="0" w:name="_Hlk125644006"/>
      <w:bookmarkEnd w:id="0"/>
      <w:r>
        <w:rPr>
          <w:noProof/>
        </w:rPr>
        <w:drawing>
          <wp:anchor distT="0" distB="0" distL="114300" distR="114300" simplePos="0" relativeHeight="251720711" behindDoc="1" locked="0" layoutInCell="1" allowOverlap="1" wp14:anchorId="52C89841" wp14:editId="129F55D6">
            <wp:simplePos x="0" y="0"/>
            <wp:positionH relativeFrom="page">
              <wp:posOffset>-17120819</wp:posOffset>
            </wp:positionH>
            <wp:positionV relativeFrom="paragraph">
              <wp:posOffset>-6054124</wp:posOffset>
            </wp:positionV>
            <wp:extent cx="29415227" cy="16545697"/>
            <wp:effectExtent l="0" t="0" r="0" b="8890"/>
            <wp:wrapNone/>
            <wp:docPr id="54" name="Imagen 54" descr="Tux Wallpaper - Dark - linux-app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x Wallpaper - Dark - linux-app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227" cy="165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FB3C4A4" w:rsidR="00D077E9" w:rsidRDefault="00D077E9" w:rsidP="00AB02A7">
            <w:pPr>
              <w:rPr>
                <w:noProof/>
              </w:rPr>
            </w:pPr>
          </w:p>
          <w:p w14:paraId="19779501" w14:textId="170D7F05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F5B04D" w14:textId="1039190A" w:rsidR="000B1190" w:rsidRDefault="00FC4808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09145AA" wp14:editId="51469AE8">
                      <wp:simplePos x="0" y="0"/>
                      <wp:positionH relativeFrom="column">
                        <wp:posOffset>88028</wp:posOffset>
                      </wp:positionH>
                      <wp:positionV relativeFrom="paragraph">
                        <wp:posOffset>60278</wp:posOffset>
                      </wp:positionV>
                      <wp:extent cx="3352800" cy="1064525"/>
                      <wp:effectExtent l="0" t="0" r="0" b="5969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064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tx1">
                                    <a:alpha val="12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E4B0DF9" w14:textId="355276DA" w:rsidR="00D077E9" w:rsidRPr="00934284" w:rsidRDefault="00304596" w:rsidP="00BA27FF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56"/>
                                      <w:szCs w:val="56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>INSTALACIÓN DE PAQUETES TASK</w:t>
                                  </w:r>
                                  <w:r w:rsidR="00304A8A"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>S</w:t>
                                  </w:r>
                                  <w:r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>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6.95pt;margin-top:4.75pt;width:264pt;height:83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" filled="f" stroked="f" strokeweight=".5pt">
                      <v:shadow on="t" color="#0f0d29 [3213]" opacity="7864f" offset="0,4pt"/>
                      <v:textbox>
                        <w:txbxContent>
                          <w:p w14:paraId="6E4B0DF9" w14:textId="355276DA" w:rsidR="00D077E9" w:rsidRPr="00934284" w:rsidRDefault="00304596" w:rsidP="00BA27FF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>INSTALACIÓN DE PAQUETES TASK</w:t>
                            </w:r>
                            <w:r w:rsidR="00304A8A">
                              <w:rPr>
                                <w:rFonts w:ascii="Poppins" w:hAnsi="Poppins" w:cs="Poppins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>S</w:t>
                            </w: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>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14AC2F" w14:textId="41B06F4E" w:rsidR="00D077E9" w:rsidRDefault="00304596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91" behindDoc="0" locked="0" layoutInCell="1" allowOverlap="1" wp14:anchorId="38C9847B" wp14:editId="5B4C0A44">
                  <wp:simplePos x="0" y="0"/>
                  <wp:positionH relativeFrom="column">
                    <wp:posOffset>451969</wp:posOffset>
                  </wp:positionH>
                  <wp:positionV relativeFrom="paragraph">
                    <wp:posOffset>1877856</wp:posOffset>
                  </wp:positionV>
                  <wp:extent cx="2590534" cy="3138985"/>
                  <wp:effectExtent l="457200" t="457200" r="743585" b="842645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534" cy="313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33400" dir="8220000" sx="113000" sy="113000" algn="tl" rotWithShape="0">
                              <a:prstClr val="black">
                                <a:alpha val="57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1217187" wp14:editId="0FC8201C">
                      <wp:simplePos x="0" y="0"/>
                      <wp:positionH relativeFrom="column">
                        <wp:posOffset>191144</wp:posOffset>
                      </wp:positionH>
                      <wp:positionV relativeFrom="paragraph">
                        <wp:posOffset>974412</wp:posOffset>
                      </wp:positionV>
                      <wp:extent cx="1765300" cy="0"/>
                      <wp:effectExtent l="190500" t="171450" r="139700" b="2857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bg2"/>
                                </a:solidFill>
                              </a:ln>
                              <a:effectLst>
                                <a:outerShdw blurRad="203200" dist="50800" dir="5400000" algn="ctr" rotWithShape="0">
                                  <a:schemeClr val="bg2">
                                    <a:lumMod val="10000"/>
                                    <a:alpha val="67000"/>
                                  </a:scheme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CAC50" id="Conector recto 5" o:spid="_x0000_s1026" alt="divisor de texto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76.75pt" to="154.0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" strokecolor="#e7e6e6 [3214]" strokeweight="6pt">
                      <v:stroke endcap="round"/>
                      <v:shadow on="t" color="#161616 [334]" opacity="43909f" offset="0,4pt"/>
                    </v:line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4928DC9A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11B3F9F" w14:textId="133F1BF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2D73350F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65F007C5" w:rsidR="00D077E9" w:rsidRPr="00D86945" w:rsidRDefault="00FC4808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7BD30481" wp14:editId="1E8BB44F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1202055</wp:posOffset>
                      </wp:positionV>
                      <wp:extent cx="1765300" cy="0"/>
                      <wp:effectExtent l="228600" t="228600" r="234950" b="323850"/>
                      <wp:wrapNone/>
                      <wp:docPr id="10" name="Conector recto 10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bg2"/>
                                </a:solidFill>
                              </a:ln>
                              <a:effectLst>
                                <a:outerShdw blurRad="241300" dist="50800" dir="5400000" algn="ctr" rotWithShape="0">
                                  <a:schemeClr val="bg2">
                                    <a:lumMod val="10000"/>
                                  </a:scheme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EE648" id="Conector recto 10" o:spid="_x0000_s1026" alt="divisor de texto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94.65pt" to="154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" strokecolor="#e7e6e6 [3214]" strokeweight="6pt">
                      <v:stroke endcap="round"/>
                      <v:shadow on="t" color="#161616 [334]" offset="0,4pt"/>
                    </v:line>
                  </w:pict>
                </mc:Fallback>
              </mc:AlternateContent>
            </w:r>
          </w:p>
        </w:tc>
      </w:tr>
    </w:tbl>
    <w:p w14:paraId="310D6D35" w14:textId="451D45B9" w:rsidR="00C368FE" w:rsidRDefault="00F357FF" w:rsidP="004D3EA8">
      <w:pPr>
        <w:spacing w:after="200"/>
        <w:rPr>
          <w:rFonts w:ascii="Bahnschrift" w:hAnsi="Bahnschrift"/>
          <w:b w:val="0"/>
          <w:bCs/>
          <w:szCs w:val="28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63CF8FC" wp14:editId="70910EC4">
                <wp:simplePos x="0" y="0"/>
                <wp:positionH relativeFrom="column">
                  <wp:posOffset>72769</wp:posOffset>
                </wp:positionH>
                <wp:positionV relativeFrom="paragraph">
                  <wp:posOffset>7454900</wp:posOffset>
                </wp:positionV>
                <wp:extent cx="3139440" cy="624840"/>
                <wp:effectExtent l="0" t="0" r="0" b="800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2">
                              <a:lumMod val="10000"/>
                              <a:alpha val="2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7B20C9" w14:textId="0455970D" w:rsidR="00704F0E" w:rsidRPr="00934284" w:rsidRDefault="001939E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IMPLANTACIÓN</w:t>
                            </w:r>
                            <w:r w:rsidR="00742D51"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 xml:space="preserve"> DE SISTEMAS</w:t>
                            </w:r>
                          </w:p>
                          <w:p w14:paraId="3095BFCE" w14:textId="6E9B5CD1" w:rsidR="00F76A44" w:rsidRPr="00934284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5.75pt;margin-top:587pt;width:247.2pt;height:49.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" filled="f" stroked="f" strokeweight=".5pt">
                <v:shadow on="t" color="#161616 [334]" opacity="13107f" offset="0,4pt"/>
                <v:textbox>
                  <w:txbxContent>
                    <w:p w14:paraId="477B20C9" w14:textId="0455970D" w:rsidR="00704F0E" w:rsidRPr="00934284" w:rsidRDefault="001939E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</w:pPr>
                      <w:r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IMPLANTACIÓN</w:t>
                      </w:r>
                      <w:r w:rsidR="00742D51"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 xml:space="preserve"> DE SISTEMAS</w:t>
                      </w:r>
                    </w:p>
                    <w:p w14:paraId="3095BFCE" w14:textId="6E9B5CD1" w:rsidR="00F76A44" w:rsidRPr="00934284" w:rsidRDefault="00F76A4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</v:shape>
            </w:pict>
          </mc:Fallback>
        </mc:AlternateContent>
      </w:r>
      <w:r w:rsidR="00681A7E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11A67" wp14:editId="07F06DC4">
                <wp:simplePos x="0" y="0"/>
                <wp:positionH relativeFrom="margin">
                  <wp:posOffset>-840683</wp:posOffset>
                </wp:positionH>
                <wp:positionV relativeFrom="paragraph">
                  <wp:posOffset>6821293</wp:posOffset>
                </wp:positionV>
                <wp:extent cx="8063345" cy="3574472"/>
                <wp:effectExtent l="2305050" t="1181100" r="280670" b="3498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345" cy="3574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  <a:alpha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419100" dist="38100" dir="10740000" sx="124000" sy="124000" algn="br" rotWithShape="0">
                            <a:schemeClr val="bg2">
                              <a:lumMod val="10000"/>
                              <a:alpha val="82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EA2E7" id="Rectángulo 15" o:spid="_x0000_s1026" style="position:absolute;margin-left:-66.2pt;margin-top:537.1pt;width:634.9pt;height:281.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" fillcolor="#161616 [334]" stroked="f" strokeweight="2pt">
                <v:fill opacity="22873f"/>
                <v:shadow on="t" type="perspective" color="#161616 [334]" opacity="53739f" origin=".5,.5" offset="-1.0582mm,.01847mm" matrix="81265f,,,81265f"/>
                <w10:wrap anchorx="margin"/>
              </v:rect>
            </w:pict>
          </mc:Fallback>
        </mc:AlternateContent>
      </w:r>
      <w:r w:rsidR="00E50F1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BDF55B" wp14:editId="2DAFB5B8">
                <wp:simplePos x="0" y="0"/>
                <wp:positionH relativeFrom="column">
                  <wp:posOffset>-194558</wp:posOffset>
                </wp:positionH>
                <wp:positionV relativeFrom="paragraph">
                  <wp:posOffset>310598</wp:posOffset>
                </wp:positionV>
                <wp:extent cx="3938905" cy="8648700"/>
                <wp:effectExtent l="285750" t="342900" r="290195" b="26670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48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7000">
                              <a:schemeClr val="bg2">
                                <a:lumMod val="50000"/>
                                <a:alpha val="81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  <a:gs pos="32000">
                              <a:schemeClr val="bg2">
                                <a:lumMod val="75000"/>
                                <a:alpha val="76000"/>
                              </a:schemeClr>
                            </a:gs>
                            <a:gs pos="67000">
                              <a:schemeClr val="bg2">
                                <a:lumMod val="75000"/>
                                <a:alpha val="82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92100" dir="5400000" sx="101000" sy="101000" rotWithShape="0">
                            <a:schemeClr val="bg2">
                              <a:lumMod val="10000"/>
                              <a:alpha val="58000"/>
                            </a:scheme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8C43" w14:textId="2197621F" w:rsidR="00A26683" w:rsidRDefault="00A26683" w:rsidP="00A26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F55B" id="Rectángulo: esquinas redondeadas 12" o:spid="_x0000_s1028" style="position:absolute;margin-left:-15.3pt;margin-top:24.45pt;width:310.15pt;height:68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" fillcolor="#747070 [1614]" stroked="f" strokeweight="2pt">
                <v:fill color2="#747070 [1614]" o:opacity2="53084f" colors="0 #767171;11141f #767171;20972f #afabab;43909f #afabab" focus="100%" type="gradient"/>
                <v:shadow on="t" type="perspective" color="#161616 [334]" opacity="38010f" origin=",.5" offset="0,0" matrix="66191f,,,66191f"/>
                <v:textbox>
                  <w:txbxContent>
                    <w:p w14:paraId="20578C43" w14:textId="2197621F" w:rsidR="00A26683" w:rsidRDefault="00A26683" w:rsidP="00A266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00B4F86" w14:textId="6D87B760" w:rsidR="004D3EA8" w:rsidRDefault="0044519C" w:rsidP="004D3EA8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4D3EA8">
        <w:rPr>
          <w:rFonts w:ascii="Bahnschrift" w:hAnsi="Bahnschrift"/>
          <w:b/>
          <w:bCs/>
          <w:sz w:val="28"/>
          <w:szCs w:val="28"/>
        </w:rPr>
        <w:lastRenderedPageBreak/>
        <w:t>Función</w:t>
      </w:r>
      <w:r w:rsidR="004D3EA8" w:rsidRPr="004D3EA8">
        <w:rPr>
          <w:rFonts w:ascii="Bahnschrift" w:hAnsi="Bahnschrift"/>
          <w:b/>
          <w:bCs/>
          <w:sz w:val="28"/>
          <w:szCs w:val="28"/>
        </w:rPr>
        <w:t xml:space="preserve"> de </w:t>
      </w:r>
      <w:proofErr w:type="spellStart"/>
      <w:r w:rsidR="004D3EA8" w:rsidRPr="004D3EA8">
        <w:rPr>
          <w:rFonts w:ascii="Bahnschrift" w:hAnsi="Bahnschrift"/>
          <w:b/>
          <w:bCs/>
          <w:sz w:val="28"/>
          <w:szCs w:val="28"/>
        </w:rPr>
        <w:t>Tasksel</w:t>
      </w:r>
      <w:proofErr w:type="spellEnd"/>
      <w:r w:rsidR="00707F4B">
        <w:rPr>
          <w:rFonts w:ascii="Bahnschrift" w:hAnsi="Bahnschrift"/>
          <w:b/>
          <w:bCs/>
          <w:sz w:val="28"/>
          <w:szCs w:val="28"/>
        </w:rPr>
        <w:t>:</w:t>
      </w:r>
    </w:p>
    <w:p w14:paraId="6AF96798" w14:textId="7D0833FE" w:rsidR="00124E2F" w:rsidRDefault="00124E2F" w:rsidP="00124E2F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3EBF8831" w14:textId="33932351" w:rsidR="00124E2F" w:rsidRPr="00A12376" w:rsidRDefault="00A12376" w:rsidP="00124E2F">
      <w:pPr>
        <w:pStyle w:val="TEXTO"/>
        <w:ind w:left="360"/>
        <w:rPr>
          <w:rFonts w:ascii="Ebrima" w:hAnsi="Ebrima"/>
        </w:rPr>
      </w:pPr>
      <w:proofErr w:type="spellStart"/>
      <w:r w:rsidRPr="00A12376">
        <w:rPr>
          <w:rFonts w:ascii="Ebrima" w:hAnsi="Ebrima"/>
        </w:rPr>
        <w:t>Tasksel</w:t>
      </w:r>
      <w:proofErr w:type="spellEnd"/>
      <w:r w:rsidRPr="00A12376">
        <w:rPr>
          <w:rFonts w:ascii="Ebrima" w:hAnsi="Ebrima"/>
        </w:rPr>
        <w:t xml:space="preserve"> es una herramienta muy práctica, </w:t>
      </w:r>
      <w:r w:rsidR="0087717F" w:rsidRPr="00A12376">
        <w:rPr>
          <w:rFonts w:ascii="Ebrima" w:hAnsi="Ebrima"/>
        </w:rPr>
        <w:t>útil</w:t>
      </w:r>
      <w:r w:rsidRPr="00A12376">
        <w:rPr>
          <w:rFonts w:ascii="Ebrima" w:hAnsi="Ebrima"/>
        </w:rPr>
        <w:t xml:space="preserve"> y </w:t>
      </w:r>
      <w:r w:rsidR="0087717F" w:rsidRPr="00A12376">
        <w:rPr>
          <w:rFonts w:ascii="Ebrima" w:hAnsi="Ebrima"/>
        </w:rPr>
        <w:t>fácil</w:t>
      </w:r>
      <w:r w:rsidRPr="00A12376">
        <w:rPr>
          <w:rFonts w:ascii="Ebrima" w:hAnsi="Ebrima"/>
        </w:rPr>
        <w:t xml:space="preserve"> de usar, para instalar grupos de paquetes de software, programas, librerías y otras dependencias.</w:t>
      </w:r>
    </w:p>
    <w:p w14:paraId="1054661E" w14:textId="77777777" w:rsidR="004D3EA8" w:rsidRPr="004D3EA8" w:rsidRDefault="004D3EA8" w:rsidP="004D3EA8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2CF6AB30" w14:textId="605665AE" w:rsidR="004D3EA8" w:rsidRDefault="004D3EA8" w:rsidP="004D3EA8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4D3EA8">
        <w:rPr>
          <w:rFonts w:ascii="Bahnschrift" w:hAnsi="Bahnschrift"/>
          <w:b/>
          <w:bCs/>
          <w:sz w:val="28"/>
          <w:szCs w:val="28"/>
        </w:rPr>
        <w:t xml:space="preserve">Explica por qué usar </w:t>
      </w:r>
      <w:proofErr w:type="spellStart"/>
      <w:r w:rsidRPr="004D3EA8">
        <w:rPr>
          <w:rFonts w:ascii="Bahnschrift" w:hAnsi="Bahnschrift"/>
          <w:b/>
          <w:bCs/>
          <w:sz w:val="28"/>
          <w:szCs w:val="28"/>
        </w:rPr>
        <w:t>Tasksel</w:t>
      </w:r>
      <w:proofErr w:type="spellEnd"/>
      <w:r w:rsidRPr="004D3EA8">
        <w:rPr>
          <w:rFonts w:ascii="Bahnschrift" w:hAnsi="Bahnschrift"/>
          <w:b/>
          <w:bCs/>
          <w:sz w:val="28"/>
          <w:szCs w:val="28"/>
        </w:rPr>
        <w:t xml:space="preserve"> y no </w:t>
      </w:r>
      <w:proofErr w:type="spellStart"/>
      <w:r w:rsidRPr="004D3EA8">
        <w:rPr>
          <w:rFonts w:ascii="Bahnschrift" w:hAnsi="Bahnschrift"/>
          <w:b/>
          <w:bCs/>
          <w:sz w:val="28"/>
          <w:szCs w:val="28"/>
        </w:rPr>
        <w:t>apt</w:t>
      </w:r>
      <w:proofErr w:type="spellEnd"/>
      <w:r w:rsidR="00707F4B">
        <w:rPr>
          <w:rFonts w:ascii="Bahnschrift" w:hAnsi="Bahnschrift"/>
          <w:b/>
          <w:bCs/>
          <w:sz w:val="28"/>
          <w:szCs w:val="28"/>
        </w:rPr>
        <w:t>:</w:t>
      </w:r>
    </w:p>
    <w:p w14:paraId="7F613B31" w14:textId="5028C834" w:rsidR="004D67EF" w:rsidRDefault="004D67EF" w:rsidP="004D67EF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4795410A" w14:textId="4A8E6F63" w:rsidR="004D67EF" w:rsidRPr="0059042E" w:rsidRDefault="0059042E" w:rsidP="004D67EF">
      <w:pPr>
        <w:pStyle w:val="TEXTO"/>
        <w:ind w:left="360"/>
        <w:rPr>
          <w:rFonts w:ascii="Ebrima" w:hAnsi="Ebrima"/>
        </w:rPr>
      </w:pPr>
      <w:proofErr w:type="spellStart"/>
      <w:r w:rsidRPr="0059042E">
        <w:rPr>
          <w:rFonts w:ascii="Ebrima" w:hAnsi="Ebrima"/>
        </w:rPr>
        <w:t>Tasksel</w:t>
      </w:r>
      <w:proofErr w:type="spellEnd"/>
      <w:r w:rsidRPr="0059042E">
        <w:rPr>
          <w:rFonts w:ascii="Ebrima" w:hAnsi="Ebrima"/>
        </w:rPr>
        <w:t>, que añade algunas ventajas frente a APT:</w:t>
      </w:r>
    </w:p>
    <w:p w14:paraId="715A1FBA" w14:textId="77777777" w:rsidR="004D3EA8" w:rsidRDefault="004D3EA8" w:rsidP="004D3EA8">
      <w:pPr>
        <w:pStyle w:val="Prrafodelista"/>
        <w:rPr>
          <w:rFonts w:ascii="Bahnschrift" w:hAnsi="Bahnschrift"/>
          <w:b/>
          <w:bCs/>
          <w:sz w:val="28"/>
          <w:szCs w:val="28"/>
        </w:rPr>
      </w:pPr>
    </w:p>
    <w:p w14:paraId="16783F97" w14:textId="2DAE4122" w:rsidR="004D67EF" w:rsidRDefault="004D67EF" w:rsidP="004D67EF">
      <w:pPr>
        <w:pStyle w:val="TEXTO"/>
        <w:numPr>
          <w:ilvl w:val="0"/>
          <w:numId w:val="2"/>
        </w:numPr>
        <w:rPr>
          <w:rFonts w:ascii="Ebrima" w:hAnsi="Ebrima"/>
        </w:rPr>
      </w:pPr>
      <w:r w:rsidRPr="004D67EF">
        <w:rPr>
          <w:rFonts w:ascii="Ebrima" w:hAnsi="Ebrima"/>
        </w:rPr>
        <w:t>Permite la instalación de un grupo de paquetes en un solo paso. Estos grupos están</w:t>
      </w:r>
      <w:r>
        <w:rPr>
          <w:rFonts w:ascii="Ebrima" w:hAnsi="Ebrima"/>
        </w:rPr>
        <w:t xml:space="preserve"> </w:t>
      </w:r>
      <w:r w:rsidRPr="004D67EF">
        <w:rPr>
          <w:rFonts w:ascii="Ebrima" w:hAnsi="Ebrima"/>
        </w:rPr>
        <w:t>formados por paquetes que suelen instalarse de forma coordinada. Por ejemplo, todos</w:t>
      </w:r>
      <w:r>
        <w:rPr>
          <w:rFonts w:ascii="Ebrima" w:hAnsi="Ebrima"/>
        </w:rPr>
        <w:t xml:space="preserve"> </w:t>
      </w:r>
      <w:r w:rsidRPr="004D67EF">
        <w:rPr>
          <w:rFonts w:ascii="Ebrima" w:hAnsi="Ebrima"/>
        </w:rPr>
        <w:t>aquellos que estén relacionados con la configuración de un servidor LAMP.</w:t>
      </w:r>
    </w:p>
    <w:p w14:paraId="11057ABD" w14:textId="77777777" w:rsidR="004D67EF" w:rsidRPr="004D67EF" w:rsidRDefault="004D67EF" w:rsidP="004D67EF">
      <w:pPr>
        <w:pStyle w:val="TEXTO"/>
        <w:ind w:left="1080"/>
        <w:rPr>
          <w:rFonts w:ascii="Ebrima" w:hAnsi="Ebrima"/>
        </w:rPr>
      </w:pPr>
    </w:p>
    <w:p w14:paraId="1E2C3E60" w14:textId="73B9E5C2" w:rsidR="004D67EF" w:rsidRDefault="004D67EF" w:rsidP="004D67EF">
      <w:pPr>
        <w:pStyle w:val="TEXTO"/>
        <w:numPr>
          <w:ilvl w:val="0"/>
          <w:numId w:val="2"/>
        </w:numPr>
        <w:rPr>
          <w:rFonts w:ascii="Ebrima" w:hAnsi="Ebrima"/>
        </w:rPr>
      </w:pPr>
      <w:r w:rsidRPr="004D67EF">
        <w:rPr>
          <w:rFonts w:ascii="Ebrima" w:hAnsi="Ebrima"/>
        </w:rPr>
        <w:t>Pueden instalarse varios grupos de paquetes de forma simultánea.</w:t>
      </w:r>
    </w:p>
    <w:p w14:paraId="3DB040AF" w14:textId="77777777" w:rsidR="004D67EF" w:rsidRPr="004D67EF" w:rsidRDefault="004D67EF" w:rsidP="004D67EF">
      <w:pPr>
        <w:pStyle w:val="TEXTO"/>
        <w:ind w:left="1080"/>
        <w:rPr>
          <w:rFonts w:ascii="Ebrima" w:hAnsi="Ebrima"/>
        </w:rPr>
      </w:pPr>
    </w:p>
    <w:p w14:paraId="3D18895A" w14:textId="734D3367" w:rsidR="004D3EA8" w:rsidRPr="004D67EF" w:rsidRDefault="004D67EF" w:rsidP="004D67EF">
      <w:pPr>
        <w:pStyle w:val="TEXTO"/>
        <w:numPr>
          <w:ilvl w:val="0"/>
          <w:numId w:val="2"/>
        </w:numPr>
        <w:rPr>
          <w:rFonts w:ascii="Ebrima" w:hAnsi="Ebrima"/>
        </w:rPr>
      </w:pPr>
      <w:r w:rsidRPr="004D67EF">
        <w:rPr>
          <w:rFonts w:ascii="Ebrima" w:hAnsi="Ebrima"/>
        </w:rPr>
        <w:t>Incluso te permite crear tus propios grupos de paquetes, para realizar instalaciones a</w:t>
      </w:r>
      <w:r>
        <w:rPr>
          <w:rFonts w:ascii="Ebrima" w:hAnsi="Ebrima"/>
        </w:rPr>
        <w:t xml:space="preserve"> </w:t>
      </w:r>
      <w:r w:rsidRPr="004D67EF">
        <w:rPr>
          <w:rFonts w:ascii="Ebrima" w:hAnsi="Ebrima"/>
        </w:rPr>
        <w:t>medida.</w:t>
      </w:r>
    </w:p>
    <w:p w14:paraId="7D6318A9" w14:textId="77777777" w:rsidR="00721634" w:rsidRPr="004D3EA8" w:rsidRDefault="00721634" w:rsidP="004D3EA8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0E120C4F" w14:textId="235E998E" w:rsidR="004D3EA8" w:rsidRDefault="004D3EA8" w:rsidP="004D3EA8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4D3EA8">
        <w:rPr>
          <w:rFonts w:ascii="Bahnschrift" w:hAnsi="Bahnschrift"/>
          <w:b/>
          <w:bCs/>
          <w:sz w:val="28"/>
          <w:szCs w:val="28"/>
        </w:rPr>
        <w:t>Instala los paquetes LAMP Server y DNS con el menú de la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4D3EA8">
        <w:rPr>
          <w:rFonts w:ascii="Bahnschrift" w:hAnsi="Bahnschrift"/>
          <w:b/>
          <w:bCs/>
          <w:sz w:val="28"/>
          <w:szCs w:val="28"/>
        </w:rPr>
        <w:t>herramienta de pantalla</w:t>
      </w:r>
    </w:p>
    <w:p w14:paraId="7F35B154" w14:textId="246B7B10" w:rsidR="00707F4B" w:rsidRDefault="00102AB1" w:rsidP="00707F4B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9" behindDoc="0" locked="0" layoutInCell="1" allowOverlap="1" wp14:anchorId="4A5CD600" wp14:editId="766F94AE">
                <wp:simplePos x="0" y="0"/>
                <wp:positionH relativeFrom="column">
                  <wp:posOffset>1083365</wp:posOffset>
                </wp:positionH>
                <wp:positionV relativeFrom="paragraph">
                  <wp:posOffset>1679188</wp:posOffset>
                </wp:positionV>
                <wp:extent cx="1105232" cy="397566"/>
                <wp:effectExtent l="0" t="0" r="1905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397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A1FA1" id="Rectángulo 2" o:spid="_x0000_s1026" style="position:absolute;margin-left:85.3pt;margin-top:132.2pt;width:87.05pt;height:31.3pt;z-index:251722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" filled="f" strokecolor="red" strokeweight="2pt"/>
            </w:pict>
          </mc:Fallback>
        </mc:AlternateContent>
      </w:r>
      <w:r w:rsidRPr="00B03ACD"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721735" behindDoc="0" locked="0" layoutInCell="1" allowOverlap="1" wp14:anchorId="51623E98" wp14:editId="4875F1DF">
            <wp:simplePos x="0" y="0"/>
            <wp:positionH relativeFrom="margin">
              <wp:posOffset>904765</wp:posOffset>
            </wp:positionH>
            <wp:positionV relativeFrom="paragraph">
              <wp:posOffset>366698</wp:posOffset>
            </wp:positionV>
            <wp:extent cx="4591088" cy="1725433"/>
            <wp:effectExtent l="152400" t="152400" r="361950" b="3702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8" cy="1725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867A78" w14:textId="77777777" w:rsidR="004D3EA8" w:rsidRPr="004D3EA8" w:rsidRDefault="004D3EA8" w:rsidP="00102AB1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656EEB31" w14:textId="4915185F" w:rsidR="004D3EA8" w:rsidRDefault="004D3EA8" w:rsidP="004D3EA8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4D3EA8">
        <w:rPr>
          <w:rFonts w:ascii="Bahnschrift" w:hAnsi="Bahnschrift"/>
          <w:b/>
          <w:bCs/>
          <w:sz w:val="28"/>
          <w:szCs w:val="28"/>
        </w:rPr>
        <w:lastRenderedPageBreak/>
        <w:t>Elimina mediante línea de comandos el servidor DNS</w:t>
      </w:r>
    </w:p>
    <w:p w14:paraId="43452366" w14:textId="5A869203" w:rsidR="00867FF9" w:rsidRPr="004D3EA8" w:rsidRDefault="00867FF9" w:rsidP="00867FF9">
      <w:pPr>
        <w:pStyle w:val="Prrafodelista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723783" behindDoc="0" locked="0" layoutInCell="1" allowOverlap="1" wp14:anchorId="578EC7F8" wp14:editId="45242A19">
            <wp:simplePos x="0" y="0"/>
            <wp:positionH relativeFrom="margin">
              <wp:align>center</wp:align>
            </wp:positionH>
            <wp:positionV relativeFrom="paragraph">
              <wp:posOffset>423269</wp:posOffset>
            </wp:positionV>
            <wp:extent cx="4391660" cy="409575"/>
            <wp:effectExtent l="152400" t="152400" r="370840" b="3714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DD2236" w14:textId="7865CC38" w:rsidR="00B05720" w:rsidRPr="002D0A2D" w:rsidRDefault="002D0A2D" w:rsidP="002D0A2D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B05720">
        <w:rPr>
          <w:noProof/>
        </w:rPr>
        <w:drawing>
          <wp:anchor distT="0" distB="0" distL="114300" distR="114300" simplePos="0" relativeHeight="251724807" behindDoc="0" locked="0" layoutInCell="1" allowOverlap="1" wp14:anchorId="0A788976" wp14:editId="768CFB17">
            <wp:simplePos x="0" y="0"/>
            <wp:positionH relativeFrom="margin">
              <wp:posOffset>1091454</wp:posOffset>
            </wp:positionH>
            <wp:positionV relativeFrom="paragraph">
              <wp:posOffset>1531316</wp:posOffset>
            </wp:positionV>
            <wp:extent cx="3496163" cy="828791"/>
            <wp:effectExtent l="152400" t="152400" r="352425" b="3714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3EA8" w:rsidRPr="004D3EA8">
        <w:rPr>
          <w:rFonts w:ascii="Bahnschrift" w:hAnsi="Bahnschrift"/>
          <w:b/>
          <w:bCs/>
          <w:sz w:val="28"/>
          <w:szCs w:val="28"/>
        </w:rPr>
        <w:t>Muestra los paquetes instalados</w:t>
      </w:r>
    </w:p>
    <w:p w14:paraId="4C4E330A" w14:textId="49FBFF07" w:rsidR="004D3EA8" w:rsidRPr="002D0A2D" w:rsidRDefault="002D0A2D" w:rsidP="002D0A2D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FB59AD"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726855" behindDoc="0" locked="0" layoutInCell="1" allowOverlap="1" wp14:anchorId="162D60D6" wp14:editId="7E4D08EE">
            <wp:simplePos x="0" y="0"/>
            <wp:positionH relativeFrom="column">
              <wp:posOffset>893694</wp:posOffset>
            </wp:positionH>
            <wp:positionV relativeFrom="paragraph">
              <wp:posOffset>2065269</wp:posOffset>
            </wp:positionV>
            <wp:extent cx="4010765" cy="1899036"/>
            <wp:effectExtent l="152400" t="152400" r="351790" b="36830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65" cy="1899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3EA8" w:rsidRPr="004D3EA8">
        <w:rPr>
          <w:rFonts w:ascii="Bahnschrift" w:hAnsi="Bahnschrift"/>
          <w:b/>
          <w:bCs/>
          <w:sz w:val="28"/>
          <w:szCs w:val="28"/>
        </w:rPr>
        <w:t>Muestra un listado detallado de los paquetes instalados</w:t>
      </w:r>
    </w:p>
    <w:p w14:paraId="41F9537B" w14:textId="15047033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66511830" w14:textId="5019C41A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0784EB0C" w14:textId="1139D76C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7309F637" w14:textId="60378DB8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4E44C1DB" w14:textId="3ECDCB9F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78095D2A" w14:textId="1A47FC43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56A54E4F" w14:textId="1EBA20D7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658AA069" w14:textId="1238C0DA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264B2378" w14:textId="77777777" w:rsidR="002D0A2D" w:rsidRDefault="002D0A2D" w:rsidP="002D0A2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5224880A" w14:textId="2FCC0C1C" w:rsidR="004D3EA8" w:rsidRDefault="004D3EA8" w:rsidP="004D3EA8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4D3EA8">
        <w:rPr>
          <w:rFonts w:ascii="Bahnschrift" w:hAnsi="Bahnschrift"/>
          <w:b/>
          <w:bCs/>
          <w:sz w:val="28"/>
          <w:szCs w:val="28"/>
        </w:rPr>
        <w:lastRenderedPageBreak/>
        <w:t xml:space="preserve">Investiga para que sirve Ubuntu </w:t>
      </w:r>
      <w:proofErr w:type="spellStart"/>
      <w:r w:rsidRPr="004D3EA8">
        <w:rPr>
          <w:rFonts w:ascii="Bahnschrift" w:hAnsi="Bahnschrift"/>
          <w:b/>
          <w:bCs/>
          <w:sz w:val="28"/>
          <w:szCs w:val="28"/>
        </w:rPr>
        <w:t>budgie</w:t>
      </w:r>
      <w:proofErr w:type="spellEnd"/>
      <w:r w:rsidRPr="004D3EA8">
        <w:rPr>
          <w:rFonts w:ascii="Bahnschrift" w:hAnsi="Bahnschrift"/>
          <w:b/>
          <w:bCs/>
          <w:sz w:val="28"/>
          <w:szCs w:val="28"/>
        </w:rPr>
        <w:t xml:space="preserve"> e Instala su paquete.</w:t>
      </w:r>
    </w:p>
    <w:p w14:paraId="31618294" w14:textId="67FE9397" w:rsidR="003046EA" w:rsidRDefault="003046EA" w:rsidP="003046EA">
      <w:pPr>
        <w:rPr>
          <w:rFonts w:ascii="Segoe UI" w:hAnsi="Segoe UI" w:cs="Segoe UI"/>
          <w:color w:val="04143A" w:themeColor="text2" w:themeShade="80"/>
        </w:rPr>
      </w:pPr>
    </w:p>
    <w:p w14:paraId="05DC29CF" w14:textId="4C6B8C70" w:rsidR="003046EA" w:rsidRDefault="00A825CA" w:rsidP="003046EA">
      <w:pPr>
        <w:pStyle w:val="TEXTO"/>
        <w:ind w:left="360"/>
        <w:rPr>
          <w:rFonts w:ascii="Ebrima" w:hAnsi="Ebrima"/>
        </w:rPr>
      </w:pPr>
      <w:r>
        <w:rPr>
          <w:rFonts w:ascii="Ebrima" w:hAnsi="Ebrima"/>
        </w:rPr>
        <w:t xml:space="preserve">Básicamente </w:t>
      </w:r>
      <w:proofErr w:type="spellStart"/>
      <w:r>
        <w:rPr>
          <w:rFonts w:ascii="Ebrima" w:hAnsi="Ebrima"/>
        </w:rPr>
        <w:t>Budgie</w:t>
      </w:r>
      <w:proofErr w:type="spellEnd"/>
      <w:r>
        <w:rPr>
          <w:rFonts w:ascii="Ebrima" w:hAnsi="Ebrima"/>
        </w:rPr>
        <w:t xml:space="preserve"> es un entorno </w:t>
      </w:r>
      <w:r w:rsidR="0040374B">
        <w:rPr>
          <w:rFonts w:ascii="Ebrima" w:hAnsi="Ebrima"/>
        </w:rPr>
        <w:t xml:space="preserve">de escritorio que se puede aplicar a Ubuntu, por el que viene por defecto, que es </w:t>
      </w:r>
      <w:proofErr w:type="spellStart"/>
      <w:r w:rsidR="0040374B">
        <w:rPr>
          <w:rFonts w:ascii="Ebrima" w:hAnsi="Ebrima"/>
        </w:rPr>
        <w:t>Gnome</w:t>
      </w:r>
      <w:proofErr w:type="spellEnd"/>
      <w:r w:rsidR="0040374B">
        <w:rPr>
          <w:rFonts w:ascii="Ebrima" w:hAnsi="Ebrima"/>
        </w:rPr>
        <w:t>.</w:t>
      </w:r>
    </w:p>
    <w:p w14:paraId="62A9836D" w14:textId="1A5D815E" w:rsidR="002D0A2D" w:rsidRPr="0059042E" w:rsidRDefault="002D0A2D" w:rsidP="003046EA">
      <w:pPr>
        <w:pStyle w:val="TEXTO"/>
        <w:ind w:left="360"/>
        <w:rPr>
          <w:rFonts w:ascii="Ebrima" w:hAnsi="Ebrima"/>
        </w:rPr>
      </w:pPr>
      <w:r w:rsidRPr="003046EA">
        <w:rPr>
          <w:rFonts w:ascii="Segoe UI" w:hAnsi="Segoe UI" w:cs="Segoe UI"/>
          <w:noProof/>
          <w:color w:val="04143A" w:themeColor="text2" w:themeShade="80"/>
        </w:rPr>
        <w:drawing>
          <wp:anchor distT="0" distB="0" distL="114300" distR="114300" simplePos="0" relativeHeight="251725831" behindDoc="0" locked="0" layoutInCell="1" allowOverlap="1" wp14:anchorId="46746CD4" wp14:editId="68575A0E">
            <wp:simplePos x="0" y="0"/>
            <wp:positionH relativeFrom="margin">
              <wp:align>center</wp:align>
            </wp:positionH>
            <wp:positionV relativeFrom="paragraph">
              <wp:posOffset>240333</wp:posOffset>
            </wp:positionV>
            <wp:extent cx="3952875" cy="504825"/>
            <wp:effectExtent l="0" t="0" r="9525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0FE65" w14:textId="0AA2F02D" w:rsidR="003046EA" w:rsidRDefault="002D0A2D" w:rsidP="003046EA">
      <w:pPr>
        <w:rPr>
          <w:rFonts w:ascii="Segoe UI" w:hAnsi="Segoe UI" w:cs="Segoe UI"/>
        </w:rPr>
      </w:pPr>
      <w:r w:rsidRPr="00C05793">
        <w:rPr>
          <w:rFonts w:ascii="Segoe UI" w:hAnsi="Segoe UI" w:cs="Segoe UI"/>
          <w:noProof/>
        </w:rPr>
        <w:drawing>
          <wp:anchor distT="0" distB="0" distL="114300" distR="114300" simplePos="0" relativeHeight="251729927" behindDoc="0" locked="0" layoutInCell="1" allowOverlap="1" wp14:anchorId="7F8831C6" wp14:editId="27E494CA">
            <wp:simplePos x="0" y="0"/>
            <wp:positionH relativeFrom="margin">
              <wp:align>center</wp:align>
            </wp:positionH>
            <wp:positionV relativeFrom="paragraph">
              <wp:posOffset>4047380</wp:posOffset>
            </wp:positionV>
            <wp:extent cx="4055165" cy="2044557"/>
            <wp:effectExtent l="152400" t="152400" r="364490" b="35623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044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28903" behindDoc="0" locked="0" layoutInCell="1" allowOverlap="1" wp14:anchorId="7C3EA145" wp14:editId="4ED4AA66">
                <wp:simplePos x="0" y="0"/>
                <wp:positionH relativeFrom="column">
                  <wp:posOffset>1353710</wp:posOffset>
                </wp:positionH>
                <wp:positionV relativeFrom="paragraph">
                  <wp:posOffset>2655128</wp:posOffset>
                </wp:positionV>
                <wp:extent cx="1121133" cy="111319"/>
                <wp:effectExtent l="0" t="0" r="2222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3" cy="111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F1DCA" id="Rectángulo 3" o:spid="_x0000_s1026" style="position:absolute;margin-left:106.6pt;margin-top:209.05pt;width:88.3pt;height:8.75pt;z-index:251728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" filled="f" strokecolor="red" strokeweight="2pt"/>
            </w:pict>
          </mc:Fallback>
        </mc:AlternateContent>
      </w:r>
      <w:r w:rsidRPr="0064409E">
        <w:rPr>
          <w:rFonts w:ascii="Segoe UI" w:hAnsi="Segoe UI" w:cs="Segoe UI"/>
          <w:noProof/>
        </w:rPr>
        <w:drawing>
          <wp:anchor distT="0" distB="0" distL="114300" distR="114300" simplePos="0" relativeHeight="251727879" behindDoc="0" locked="0" layoutInCell="1" allowOverlap="1" wp14:anchorId="7B92AF65" wp14:editId="00A1F06D">
            <wp:simplePos x="0" y="0"/>
            <wp:positionH relativeFrom="margin">
              <wp:align>center</wp:align>
            </wp:positionH>
            <wp:positionV relativeFrom="paragraph">
              <wp:posOffset>867506</wp:posOffset>
            </wp:positionV>
            <wp:extent cx="3854156" cy="2639833"/>
            <wp:effectExtent l="152400" t="152400" r="356235" b="37020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156" cy="2639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584194" w14:textId="6BB054EB" w:rsidR="0064409E" w:rsidRDefault="0064409E" w:rsidP="0064409E">
      <w:pPr>
        <w:rPr>
          <w:rFonts w:ascii="Segoe UI" w:hAnsi="Segoe UI" w:cs="Segoe UI"/>
        </w:rPr>
      </w:pPr>
    </w:p>
    <w:p w14:paraId="142D7B42" w14:textId="562A01BF" w:rsidR="00C05793" w:rsidRPr="00C05793" w:rsidRDefault="00C05793" w:rsidP="00C05793">
      <w:pPr>
        <w:rPr>
          <w:rFonts w:ascii="Segoe UI" w:hAnsi="Segoe UI" w:cs="Segoe UI"/>
        </w:rPr>
      </w:pPr>
    </w:p>
    <w:p w14:paraId="0107765D" w14:textId="113AD369" w:rsidR="00C05793" w:rsidRDefault="00C05793" w:rsidP="00C05793">
      <w:pPr>
        <w:rPr>
          <w:rFonts w:ascii="Segoe UI" w:hAnsi="Segoe UI" w:cs="Segoe UI"/>
        </w:rPr>
      </w:pPr>
    </w:p>
    <w:p w14:paraId="42547FFF" w14:textId="1DF993AC" w:rsidR="00C05793" w:rsidRPr="00C05793" w:rsidRDefault="00C05793" w:rsidP="00C05793">
      <w:pPr>
        <w:rPr>
          <w:rFonts w:ascii="Segoe UI" w:hAnsi="Segoe UI" w:cs="Segoe UI"/>
        </w:rPr>
      </w:pPr>
    </w:p>
    <w:sectPr w:rsidR="00C05793" w:rsidRPr="00C05793" w:rsidSect="00CC4D15">
      <w:headerReference w:type="default" r:id="rId18"/>
      <w:footerReference w:type="default" r:id="rId19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A821" w14:textId="77777777" w:rsidR="006B3E93" w:rsidRDefault="006B3E93">
      <w:r>
        <w:separator/>
      </w:r>
    </w:p>
    <w:p w14:paraId="0627B57C" w14:textId="77777777" w:rsidR="006B3E93" w:rsidRDefault="006B3E93"/>
  </w:endnote>
  <w:endnote w:type="continuationSeparator" w:id="0">
    <w:p w14:paraId="4C43DC9C" w14:textId="77777777" w:rsidR="006B3E93" w:rsidRDefault="006B3E93">
      <w:r>
        <w:continuationSeparator/>
      </w:r>
    </w:p>
    <w:p w14:paraId="62731C9E" w14:textId="77777777" w:rsidR="006B3E93" w:rsidRDefault="006B3E93"/>
  </w:endnote>
  <w:endnote w:type="continuationNotice" w:id="1">
    <w:p w14:paraId="141AE72A" w14:textId="77777777" w:rsidR="006B3E93" w:rsidRDefault="006B3E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5D15EE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Pr="00C60E88" w:rsidRDefault="003F4299">
          <w:pPr>
            <w:pStyle w:val="Piedepgina"/>
            <w:jc w:val="center"/>
            <w:rPr>
              <w:rFonts w:ascii="Bahnschrift SemiBold" w:hAnsi="Bahnschrift SemiBold"/>
              <w:color w:val="7AD6CF" w:themeColor="accent6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60E88">
            <w:rPr>
              <w:rFonts w:ascii="Bahnschrift SemiBold" w:hAnsi="Bahnschrift SemiBold"/>
              <w:b w:val="0"/>
              <w:noProof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5E798B5" wp14:editId="07BB958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-59055</wp:posOffset>
                    </wp:positionV>
                    <wp:extent cx="333375" cy="371475"/>
                    <wp:effectExtent l="209550" t="171450" r="219075" b="25717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203200" dist="38100" dir="5400000" rotWithShape="0">
                                <a:schemeClr val="bg2">
                                  <a:lumMod val="10000"/>
                                  <a:alpha val="91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DAFA060" id="Rectángulo: esquinas redondeadas 35" o:spid="_x0000_s1026" style="position:absolute;margin-left:-6.1pt;margin-top:-4.65pt;width:26.2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" fillcolor="#747070 [1614]" stroked="f" strokeweight="2pt">
                    <v:shadow on="t" color="#161616 [334]" opacity="59637f" origin=",.5" offset="0,3pt"/>
                  </v:roundrect>
                </w:pict>
              </mc:Fallback>
            </mc:AlternateConten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>PAGE   \* MERGEFORMAT</w:instrTex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934284" w:rsidRDefault="00394BB1">
                          <w:pPr>
                            <w:rPr>
                              <w:rFonts w:ascii="Poppins" w:hAnsi="Poppins" w:cs="Poppins"/>
                              <w:color w:val="auto"/>
                              <w:sz w:val="20"/>
                              <w:szCs w:val="16"/>
                            </w:rPr>
                          </w:pPr>
                          <w:r w:rsidRPr="00934284">
                            <w:rPr>
                              <w:rFonts w:ascii="Poppins" w:hAnsi="Poppins" w:cs="Poppins"/>
                              <w:color w:val="auto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1.4pt;margin-top:-27.25pt;width:183.75pt;height:110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934284" w:rsidRDefault="00394BB1">
                    <w:pPr>
                      <w:rPr>
                        <w:rFonts w:ascii="Poppins" w:hAnsi="Poppins" w:cs="Poppins"/>
                        <w:color w:val="auto"/>
                        <w:sz w:val="20"/>
                        <w:szCs w:val="16"/>
                      </w:rPr>
                    </w:pPr>
                    <w:r w:rsidRPr="00934284">
                      <w:rPr>
                        <w:rFonts w:ascii="Poppins" w:hAnsi="Poppins" w:cs="Poppins"/>
                        <w:color w:val="auto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ED50" w14:textId="77777777" w:rsidR="006B3E93" w:rsidRDefault="006B3E93">
      <w:r>
        <w:separator/>
      </w:r>
    </w:p>
    <w:p w14:paraId="7E89F9F0" w14:textId="77777777" w:rsidR="006B3E93" w:rsidRDefault="006B3E93"/>
  </w:footnote>
  <w:footnote w:type="continuationSeparator" w:id="0">
    <w:p w14:paraId="3F73E198" w14:textId="77777777" w:rsidR="006B3E93" w:rsidRDefault="006B3E93">
      <w:r>
        <w:continuationSeparator/>
      </w:r>
    </w:p>
    <w:p w14:paraId="5BA25E48" w14:textId="77777777" w:rsidR="006B3E93" w:rsidRDefault="006B3E93"/>
  </w:footnote>
  <w:footnote w:type="continuationNotice" w:id="1">
    <w:p w14:paraId="6AC5B752" w14:textId="77777777" w:rsidR="006B3E93" w:rsidRDefault="006B3E9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934284">
      <w:trPr>
        <w:trHeight w:val="978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14:paraId="6FD300A8" w14:textId="64B688A7" w:rsidR="00D077E9" w:rsidRPr="00934284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auto"/>
              <w:sz w:val="20"/>
              <w:szCs w:val="16"/>
            </w:rPr>
          </w:pPr>
        </w:p>
        <w:p w14:paraId="0D5FFBA4" w14:textId="77B708C9" w:rsidR="00370673" w:rsidRPr="00934284" w:rsidRDefault="00934284" w:rsidP="00370673">
          <w:pPr>
            <w:spacing w:before="60"/>
            <w:rPr>
              <w:rFonts w:ascii="Poppins" w:hAnsi="Poppins" w:cs="Poppins"/>
              <w:color w:val="auto"/>
              <w:sz w:val="20"/>
              <w:szCs w:val="16"/>
            </w:rPr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0289" behindDoc="0" locked="0" layoutInCell="1" allowOverlap="1" wp14:anchorId="6CEE288D" wp14:editId="57E1901D">
                    <wp:simplePos x="0" y="0"/>
                    <wp:positionH relativeFrom="column">
                      <wp:posOffset>-15239</wp:posOffset>
                    </wp:positionH>
                    <wp:positionV relativeFrom="paragraph">
                      <wp:posOffset>354222</wp:posOffset>
                    </wp:positionV>
                    <wp:extent cx="6262058" cy="16174"/>
                    <wp:effectExtent l="171450" t="152400" r="120015" b="288925"/>
                    <wp:wrapNone/>
                    <wp:docPr id="55" name="Conector recto 55" descr="divisor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262058" cy="16174"/>
                            </a:xfrm>
                            <a:prstGeom prst="line">
                              <a:avLst/>
                            </a:prstGeom>
                            <a:ln w="57150" cap="rnd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203200" dist="50800" dir="5400000" algn="ctr" rotWithShape="0">
                                <a:schemeClr val="bg2">
                                  <a:lumMod val="10000"/>
                                  <a:alpha val="67000"/>
                                </a:scheme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A1F725E" id="Conector recto 55" o:spid="_x0000_s1026" alt="divisor de texto" style="position:absolute;flip:y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27.9pt" to="491.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" strokecolor="#747070 [1614]" strokeweight="4.5pt">
                    <v:stroke endcap="round"/>
                    <v:shadow on="t" color="#161616 [334]" opacity="43909f" offset="0,4pt"/>
                  </v:line>
                </w:pict>
              </mc:Fallback>
            </mc:AlternateContent>
          </w:r>
          <w:r w:rsidR="00304596">
            <w:rPr>
              <w:rFonts w:ascii="Poppins" w:hAnsi="Poppins" w:cs="Poppins"/>
              <w:color w:val="auto"/>
              <w:sz w:val="20"/>
              <w:szCs w:val="16"/>
            </w:rPr>
            <w:t>INSTALACIÓN DE PAQUETES TASK</w:t>
          </w:r>
          <w:r w:rsidR="00066833">
            <w:rPr>
              <w:rFonts w:ascii="Poppins" w:hAnsi="Poppins" w:cs="Poppins"/>
              <w:color w:val="auto"/>
              <w:sz w:val="20"/>
              <w:szCs w:val="16"/>
            </w:rPr>
            <w:t>S</w:t>
          </w:r>
          <w:r w:rsidR="00304596">
            <w:rPr>
              <w:rFonts w:ascii="Poppins" w:hAnsi="Poppins" w:cs="Poppins"/>
              <w:color w:val="auto"/>
              <w:sz w:val="20"/>
              <w:szCs w:val="16"/>
            </w:rPr>
            <w:t xml:space="preserve">EL                                              </w:t>
          </w:r>
          <w:r w:rsidR="00BA27FF" w:rsidRPr="00934284">
            <w:rPr>
              <w:rFonts w:ascii="Poppins" w:hAnsi="Poppins" w:cs="Poppins"/>
              <w:color w:val="auto"/>
              <w:sz w:val="20"/>
              <w:szCs w:val="16"/>
            </w:rPr>
            <w:t xml:space="preserve"> </w:t>
          </w:r>
          <w:r w:rsidR="00A26683" w:rsidRPr="00934284">
            <w:rPr>
              <w:rFonts w:ascii="Poppins" w:hAnsi="Poppins" w:cs="Poppins"/>
              <w:color w:val="auto"/>
              <w:sz w:val="20"/>
              <w:szCs w:val="16"/>
            </w:rPr>
            <w:t>IMPLANTACIÓN DE SISTEMAS OPERATIVOS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B8A"/>
    <w:multiLevelType w:val="hybridMultilevel"/>
    <w:tmpl w:val="ACEEB54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DB2449"/>
    <w:multiLevelType w:val="hybridMultilevel"/>
    <w:tmpl w:val="89DE6A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ff7f7,#ee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0A4A"/>
    <w:rsid w:val="00000CB4"/>
    <w:rsid w:val="000012D2"/>
    <w:rsid w:val="0000131E"/>
    <w:rsid w:val="000021F6"/>
    <w:rsid w:val="00002DC5"/>
    <w:rsid w:val="000035AB"/>
    <w:rsid w:val="00006254"/>
    <w:rsid w:val="000074AD"/>
    <w:rsid w:val="00007EB9"/>
    <w:rsid w:val="000127FF"/>
    <w:rsid w:val="000128E9"/>
    <w:rsid w:val="00013BF3"/>
    <w:rsid w:val="00014B43"/>
    <w:rsid w:val="00016616"/>
    <w:rsid w:val="00017257"/>
    <w:rsid w:val="00021441"/>
    <w:rsid w:val="00021D94"/>
    <w:rsid w:val="0002233E"/>
    <w:rsid w:val="000229ED"/>
    <w:rsid w:val="00022A62"/>
    <w:rsid w:val="00022B8C"/>
    <w:rsid w:val="0002482E"/>
    <w:rsid w:val="000262EE"/>
    <w:rsid w:val="00030530"/>
    <w:rsid w:val="000305B8"/>
    <w:rsid w:val="00031408"/>
    <w:rsid w:val="00031C41"/>
    <w:rsid w:val="000320D9"/>
    <w:rsid w:val="000323C0"/>
    <w:rsid w:val="00040114"/>
    <w:rsid w:val="0004123E"/>
    <w:rsid w:val="00041DB3"/>
    <w:rsid w:val="00044D7F"/>
    <w:rsid w:val="000453D4"/>
    <w:rsid w:val="00050324"/>
    <w:rsid w:val="000504DA"/>
    <w:rsid w:val="00050E4D"/>
    <w:rsid w:val="00053490"/>
    <w:rsid w:val="00053E14"/>
    <w:rsid w:val="0005400E"/>
    <w:rsid w:val="000544A8"/>
    <w:rsid w:val="00054B12"/>
    <w:rsid w:val="00055882"/>
    <w:rsid w:val="0005626E"/>
    <w:rsid w:val="00056C53"/>
    <w:rsid w:val="00056E39"/>
    <w:rsid w:val="000605A0"/>
    <w:rsid w:val="00060868"/>
    <w:rsid w:val="000608DA"/>
    <w:rsid w:val="00061AD1"/>
    <w:rsid w:val="00063D53"/>
    <w:rsid w:val="0006410B"/>
    <w:rsid w:val="00064F64"/>
    <w:rsid w:val="00065071"/>
    <w:rsid w:val="00066833"/>
    <w:rsid w:val="00066FE9"/>
    <w:rsid w:val="00067046"/>
    <w:rsid w:val="00067193"/>
    <w:rsid w:val="000671A5"/>
    <w:rsid w:val="00070DAE"/>
    <w:rsid w:val="00071265"/>
    <w:rsid w:val="00073E92"/>
    <w:rsid w:val="0007449B"/>
    <w:rsid w:val="000747A0"/>
    <w:rsid w:val="0007591C"/>
    <w:rsid w:val="0007650E"/>
    <w:rsid w:val="000771AD"/>
    <w:rsid w:val="000779F2"/>
    <w:rsid w:val="00082288"/>
    <w:rsid w:val="00082817"/>
    <w:rsid w:val="00086624"/>
    <w:rsid w:val="00086EC1"/>
    <w:rsid w:val="00087AF6"/>
    <w:rsid w:val="000910AC"/>
    <w:rsid w:val="00093FEF"/>
    <w:rsid w:val="00097ADF"/>
    <w:rsid w:val="000A0150"/>
    <w:rsid w:val="000A3A23"/>
    <w:rsid w:val="000A3C92"/>
    <w:rsid w:val="000A3D7F"/>
    <w:rsid w:val="000A3F9D"/>
    <w:rsid w:val="000A44FB"/>
    <w:rsid w:val="000A66C0"/>
    <w:rsid w:val="000A7367"/>
    <w:rsid w:val="000B1190"/>
    <w:rsid w:val="000B2190"/>
    <w:rsid w:val="000B4F73"/>
    <w:rsid w:val="000B652E"/>
    <w:rsid w:val="000B7698"/>
    <w:rsid w:val="000C060E"/>
    <w:rsid w:val="000C10EE"/>
    <w:rsid w:val="000C1EB3"/>
    <w:rsid w:val="000C220D"/>
    <w:rsid w:val="000C4A84"/>
    <w:rsid w:val="000C63DA"/>
    <w:rsid w:val="000C735A"/>
    <w:rsid w:val="000D3CA2"/>
    <w:rsid w:val="000D468E"/>
    <w:rsid w:val="000D472E"/>
    <w:rsid w:val="000D5D91"/>
    <w:rsid w:val="000D6555"/>
    <w:rsid w:val="000D6FA6"/>
    <w:rsid w:val="000D7534"/>
    <w:rsid w:val="000E08CE"/>
    <w:rsid w:val="000E2300"/>
    <w:rsid w:val="000E2309"/>
    <w:rsid w:val="000E3438"/>
    <w:rsid w:val="000E3CD4"/>
    <w:rsid w:val="000E3E2A"/>
    <w:rsid w:val="000E403B"/>
    <w:rsid w:val="000E4A5D"/>
    <w:rsid w:val="000E548E"/>
    <w:rsid w:val="000E63C9"/>
    <w:rsid w:val="000E698A"/>
    <w:rsid w:val="000F1E9E"/>
    <w:rsid w:val="000F2EA2"/>
    <w:rsid w:val="000F382E"/>
    <w:rsid w:val="000F5C96"/>
    <w:rsid w:val="00100CDE"/>
    <w:rsid w:val="00102AB1"/>
    <w:rsid w:val="001032F7"/>
    <w:rsid w:val="001046B8"/>
    <w:rsid w:val="00105746"/>
    <w:rsid w:val="00110725"/>
    <w:rsid w:val="00110923"/>
    <w:rsid w:val="00112B93"/>
    <w:rsid w:val="00114ACA"/>
    <w:rsid w:val="001163F3"/>
    <w:rsid w:val="00117A36"/>
    <w:rsid w:val="00120090"/>
    <w:rsid w:val="001210CA"/>
    <w:rsid w:val="00122492"/>
    <w:rsid w:val="00124E2F"/>
    <w:rsid w:val="001255FE"/>
    <w:rsid w:val="0012582D"/>
    <w:rsid w:val="00125B49"/>
    <w:rsid w:val="00127F8D"/>
    <w:rsid w:val="00130E9D"/>
    <w:rsid w:val="001315AC"/>
    <w:rsid w:val="001322B5"/>
    <w:rsid w:val="001322FD"/>
    <w:rsid w:val="00133F4B"/>
    <w:rsid w:val="0013432C"/>
    <w:rsid w:val="00135DC6"/>
    <w:rsid w:val="00141A2E"/>
    <w:rsid w:val="00142944"/>
    <w:rsid w:val="0014341F"/>
    <w:rsid w:val="00143CB2"/>
    <w:rsid w:val="00143EA3"/>
    <w:rsid w:val="00146AEF"/>
    <w:rsid w:val="00150281"/>
    <w:rsid w:val="00150A6D"/>
    <w:rsid w:val="00150E4C"/>
    <w:rsid w:val="00151A90"/>
    <w:rsid w:val="00151E47"/>
    <w:rsid w:val="00153308"/>
    <w:rsid w:val="00154470"/>
    <w:rsid w:val="00154854"/>
    <w:rsid w:val="0015642C"/>
    <w:rsid w:val="00157880"/>
    <w:rsid w:val="0015789C"/>
    <w:rsid w:val="00157AD9"/>
    <w:rsid w:val="001610AF"/>
    <w:rsid w:val="00162E75"/>
    <w:rsid w:val="001632D3"/>
    <w:rsid w:val="001636BF"/>
    <w:rsid w:val="00165B58"/>
    <w:rsid w:val="00166F0B"/>
    <w:rsid w:val="00167BC1"/>
    <w:rsid w:val="001718FE"/>
    <w:rsid w:val="001723CF"/>
    <w:rsid w:val="001730A7"/>
    <w:rsid w:val="00174553"/>
    <w:rsid w:val="00174DAC"/>
    <w:rsid w:val="00176117"/>
    <w:rsid w:val="00177DF6"/>
    <w:rsid w:val="00180C61"/>
    <w:rsid w:val="00182B8F"/>
    <w:rsid w:val="00184E3F"/>
    <w:rsid w:val="00185B35"/>
    <w:rsid w:val="00190496"/>
    <w:rsid w:val="00191C32"/>
    <w:rsid w:val="001939E4"/>
    <w:rsid w:val="001949C6"/>
    <w:rsid w:val="001A0F9F"/>
    <w:rsid w:val="001A1BF4"/>
    <w:rsid w:val="001A2286"/>
    <w:rsid w:val="001A2905"/>
    <w:rsid w:val="001A44D6"/>
    <w:rsid w:val="001A4D3B"/>
    <w:rsid w:val="001B1C55"/>
    <w:rsid w:val="001B1F58"/>
    <w:rsid w:val="001B276A"/>
    <w:rsid w:val="001B420D"/>
    <w:rsid w:val="001B4E87"/>
    <w:rsid w:val="001B6E82"/>
    <w:rsid w:val="001B711D"/>
    <w:rsid w:val="001B7E03"/>
    <w:rsid w:val="001C226D"/>
    <w:rsid w:val="001C44F9"/>
    <w:rsid w:val="001C4E6B"/>
    <w:rsid w:val="001C656A"/>
    <w:rsid w:val="001D0E28"/>
    <w:rsid w:val="001D149F"/>
    <w:rsid w:val="001D3725"/>
    <w:rsid w:val="001D65DF"/>
    <w:rsid w:val="001D6FFD"/>
    <w:rsid w:val="001D75ED"/>
    <w:rsid w:val="001D77C6"/>
    <w:rsid w:val="001D789B"/>
    <w:rsid w:val="001E10A3"/>
    <w:rsid w:val="001E3A20"/>
    <w:rsid w:val="001E3BB0"/>
    <w:rsid w:val="001E5F2C"/>
    <w:rsid w:val="001F1543"/>
    <w:rsid w:val="001F2441"/>
    <w:rsid w:val="001F2BC8"/>
    <w:rsid w:val="001F40CE"/>
    <w:rsid w:val="001F5E5A"/>
    <w:rsid w:val="001F5F6B"/>
    <w:rsid w:val="001F6522"/>
    <w:rsid w:val="001F692E"/>
    <w:rsid w:val="0020072B"/>
    <w:rsid w:val="002010E4"/>
    <w:rsid w:val="002024F4"/>
    <w:rsid w:val="0020257A"/>
    <w:rsid w:val="002040A5"/>
    <w:rsid w:val="002049FB"/>
    <w:rsid w:val="002078CC"/>
    <w:rsid w:val="002114EA"/>
    <w:rsid w:val="00211A20"/>
    <w:rsid w:val="0021331B"/>
    <w:rsid w:val="00213CCE"/>
    <w:rsid w:val="00214A22"/>
    <w:rsid w:val="0021662C"/>
    <w:rsid w:val="002207F7"/>
    <w:rsid w:val="0022311D"/>
    <w:rsid w:val="00224617"/>
    <w:rsid w:val="0022478A"/>
    <w:rsid w:val="00224ED2"/>
    <w:rsid w:val="00225076"/>
    <w:rsid w:val="0022543E"/>
    <w:rsid w:val="0022602F"/>
    <w:rsid w:val="002265AF"/>
    <w:rsid w:val="002323F0"/>
    <w:rsid w:val="00234A00"/>
    <w:rsid w:val="00235EBB"/>
    <w:rsid w:val="002360D9"/>
    <w:rsid w:val="00236320"/>
    <w:rsid w:val="00243EBC"/>
    <w:rsid w:val="00246A35"/>
    <w:rsid w:val="00246D7C"/>
    <w:rsid w:val="002500ED"/>
    <w:rsid w:val="00250206"/>
    <w:rsid w:val="0025148D"/>
    <w:rsid w:val="00251996"/>
    <w:rsid w:val="002526ED"/>
    <w:rsid w:val="002542B4"/>
    <w:rsid w:val="00256DB2"/>
    <w:rsid w:val="00257016"/>
    <w:rsid w:val="0025781B"/>
    <w:rsid w:val="0026044A"/>
    <w:rsid w:val="00260704"/>
    <w:rsid w:val="002608BC"/>
    <w:rsid w:val="00260D5E"/>
    <w:rsid w:val="0026144A"/>
    <w:rsid w:val="00264AAA"/>
    <w:rsid w:val="00264EDA"/>
    <w:rsid w:val="0026592C"/>
    <w:rsid w:val="00266DA1"/>
    <w:rsid w:val="0027232F"/>
    <w:rsid w:val="002763AC"/>
    <w:rsid w:val="00280A55"/>
    <w:rsid w:val="00280DDA"/>
    <w:rsid w:val="0028171B"/>
    <w:rsid w:val="00284348"/>
    <w:rsid w:val="002853DF"/>
    <w:rsid w:val="00285B48"/>
    <w:rsid w:val="0028607E"/>
    <w:rsid w:val="002876D8"/>
    <w:rsid w:val="00290819"/>
    <w:rsid w:val="00292655"/>
    <w:rsid w:val="002941BB"/>
    <w:rsid w:val="00294D65"/>
    <w:rsid w:val="002973AB"/>
    <w:rsid w:val="002979BE"/>
    <w:rsid w:val="002A0AAA"/>
    <w:rsid w:val="002A1580"/>
    <w:rsid w:val="002A3366"/>
    <w:rsid w:val="002A4D68"/>
    <w:rsid w:val="002A656B"/>
    <w:rsid w:val="002A7A82"/>
    <w:rsid w:val="002B1748"/>
    <w:rsid w:val="002B1ED3"/>
    <w:rsid w:val="002B3216"/>
    <w:rsid w:val="002B3FAE"/>
    <w:rsid w:val="002B61CD"/>
    <w:rsid w:val="002C1EF6"/>
    <w:rsid w:val="002C2B2B"/>
    <w:rsid w:val="002C4FC5"/>
    <w:rsid w:val="002C72DB"/>
    <w:rsid w:val="002D042D"/>
    <w:rsid w:val="002D076B"/>
    <w:rsid w:val="002D0A2D"/>
    <w:rsid w:val="002D0C09"/>
    <w:rsid w:val="002D1EFC"/>
    <w:rsid w:val="002D4714"/>
    <w:rsid w:val="002D5FB6"/>
    <w:rsid w:val="002D7365"/>
    <w:rsid w:val="002D7B5B"/>
    <w:rsid w:val="002E0066"/>
    <w:rsid w:val="002E0A33"/>
    <w:rsid w:val="002E1027"/>
    <w:rsid w:val="002E1647"/>
    <w:rsid w:val="002E1959"/>
    <w:rsid w:val="002E3F52"/>
    <w:rsid w:val="002E45B3"/>
    <w:rsid w:val="002E7227"/>
    <w:rsid w:val="002E7D84"/>
    <w:rsid w:val="002F0795"/>
    <w:rsid w:val="002F07DE"/>
    <w:rsid w:val="002F2232"/>
    <w:rsid w:val="002F3936"/>
    <w:rsid w:val="002F3A53"/>
    <w:rsid w:val="002F51F5"/>
    <w:rsid w:val="002F5BF6"/>
    <w:rsid w:val="0030097A"/>
    <w:rsid w:val="00304233"/>
    <w:rsid w:val="00304596"/>
    <w:rsid w:val="003046EA"/>
    <w:rsid w:val="00304A8A"/>
    <w:rsid w:val="003052E0"/>
    <w:rsid w:val="00306449"/>
    <w:rsid w:val="003066F3"/>
    <w:rsid w:val="00312137"/>
    <w:rsid w:val="00312433"/>
    <w:rsid w:val="003143FB"/>
    <w:rsid w:val="00315CA8"/>
    <w:rsid w:val="00320EAD"/>
    <w:rsid w:val="003214BC"/>
    <w:rsid w:val="00322F0E"/>
    <w:rsid w:val="003245CA"/>
    <w:rsid w:val="00324EAD"/>
    <w:rsid w:val="00325375"/>
    <w:rsid w:val="00330265"/>
    <w:rsid w:val="00330359"/>
    <w:rsid w:val="00330E84"/>
    <w:rsid w:val="00331412"/>
    <w:rsid w:val="003338FC"/>
    <w:rsid w:val="00336B1E"/>
    <w:rsid w:val="0033762F"/>
    <w:rsid w:val="00337C78"/>
    <w:rsid w:val="003408A7"/>
    <w:rsid w:val="003430ED"/>
    <w:rsid w:val="00343361"/>
    <w:rsid w:val="00345355"/>
    <w:rsid w:val="003474AE"/>
    <w:rsid w:val="00350586"/>
    <w:rsid w:val="00351A82"/>
    <w:rsid w:val="00352475"/>
    <w:rsid w:val="00352501"/>
    <w:rsid w:val="00352DCE"/>
    <w:rsid w:val="00353DBD"/>
    <w:rsid w:val="00355864"/>
    <w:rsid w:val="00356191"/>
    <w:rsid w:val="003568BF"/>
    <w:rsid w:val="00360494"/>
    <w:rsid w:val="00360E17"/>
    <w:rsid w:val="00362063"/>
    <w:rsid w:val="00364831"/>
    <w:rsid w:val="00366BDE"/>
    <w:rsid w:val="00366C7E"/>
    <w:rsid w:val="00366E32"/>
    <w:rsid w:val="0037059F"/>
    <w:rsid w:val="00370673"/>
    <w:rsid w:val="00370F3E"/>
    <w:rsid w:val="00371685"/>
    <w:rsid w:val="00371B6B"/>
    <w:rsid w:val="00373671"/>
    <w:rsid w:val="003744EC"/>
    <w:rsid w:val="0037701C"/>
    <w:rsid w:val="00380A15"/>
    <w:rsid w:val="00381F23"/>
    <w:rsid w:val="00382697"/>
    <w:rsid w:val="00382EA1"/>
    <w:rsid w:val="003831A7"/>
    <w:rsid w:val="00384EA3"/>
    <w:rsid w:val="00385425"/>
    <w:rsid w:val="00386AD7"/>
    <w:rsid w:val="003872D2"/>
    <w:rsid w:val="00387875"/>
    <w:rsid w:val="00387C58"/>
    <w:rsid w:val="003903E2"/>
    <w:rsid w:val="00390497"/>
    <w:rsid w:val="00393458"/>
    <w:rsid w:val="00393922"/>
    <w:rsid w:val="00394BB1"/>
    <w:rsid w:val="00394FB8"/>
    <w:rsid w:val="0039558A"/>
    <w:rsid w:val="0039695F"/>
    <w:rsid w:val="003A1A13"/>
    <w:rsid w:val="003A2733"/>
    <w:rsid w:val="003A2F17"/>
    <w:rsid w:val="003A39A1"/>
    <w:rsid w:val="003A40C1"/>
    <w:rsid w:val="003A451B"/>
    <w:rsid w:val="003A50BA"/>
    <w:rsid w:val="003A571A"/>
    <w:rsid w:val="003A6CAF"/>
    <w:rsid w:val="003A7F5A"/>
    <w:rsid w:val="003B054F"/>
    <w:rsid w:val="003B13E4"/>
    <w:rsid w:val="003B1BEA"/>
    <w:rsid w:val="003B3B78"/>
    <w:rsid w:val="003B4399"/>
    <w:rsid w:val="003B4803"/>
    <w:rsid w:val="003B6C74"/>
    <w:rsid w:val="003B7605"/>
    <w:rsid w:val="003B7A24"/>
    <w:rsid w:val="003C0E3C"/>
    <w:rsid w:val="003C1423"/>
    <w:rsid w:val="003C15C9"/>
    <w:rsid w:val="003C1652"/>
    <w:rsid w:val="003C2191"/>
    <w:rsid w:val="003C545B"/>
    <w:rsid w:val="003C7593"/>
    <w:rsid w:val="003C79F4"/>
    <w:rsid w:val="003C7B99"/>
    <w:rsid w:val="003C7FAB"/>
    <w:rsid w:val="003D038B"/>
    <w:rsid w:val="003D23FA"/>
    <w:rsid w:val="003D3863"/>
    <w:rsid w:val="003D4164"/>
    <w:rsid w:val="003D706A"/>
    <w:rsid w:val="003D7410"/>
    <w:rsid w:val="003E0E27"/>
    <w:rsid w:val="003E1F66"/>
    <w:rsid w:val="003E2D52"/>
    <w:rsid w:val="003E3EC5"/>
    <w:rsid w:val="003E4205"/>
    <w:rsid w:val="003E42E9"/>
    <w:rsid w:val="003E64B6"/>
    <w:rsid w:val="003F1411"/>
    <w:rsid w:val="003F2333"/>
    <w:rsid w:val="003F24DF"/>
    <w:rsid w:val="003F38A1"/>
    <w:rsid w:val="003F4299"/>
    <w:rsid w:val="003F4311"/>
    <w:rsid w:val="003F4371"/>
    <w:rsid w:val="003F5B46"/>
    <w:rsid w:val="004003AD"/>
    <w:rsid w:val="0040053F"/>
    <w:rsid w:val="00401BBF"/>
    <w:rsid w:val="00402153"/>
    <w:rsid w:val="0040374B"/>
    <w:rsid w:val="00405357"/>
    <w:rsid w:val="00405F59"/>
    <w:rsid w:val="00407D4F"/>
    <w:rsid w:val="00410310"/>
    <w:rsid w:val="00410825"/>
    <w:rsid w:val="004110DE"/>
    <w:rsid w:val="00411553"/>
    <w:rsid w:val="0041239D"/>
    <w:rsid w:val="00412D4E"/>
    <w:rsid w:val="004132F3"/>
    <w:rsid w:val="004173BD"/>
    <w:rsid w:val="004176AB"/>
    <w:rsid w:val="00421731"/>
    <w:rsid w:val="00422943"/>
    <w:rsid w:val="00424890"/>
    <w:rsid w:val="00426238"/>
    <w:rsid w:val="00430C4C"/>
    <w:rsid w:val="0043115C"/>
    <w:rsid w:val="00432081"/>
    <w:rsid w:val="004344D4"/>
    <w:rsid w:val="00434AA8"/>
    <w:rsid w:val="00435BC1"/>
    <w:rsid w:val="0044085A"/>
    <w:rsid w:val="0044519C"/>
    <w:rsid w:val="00445388"/>
    <w:rsid w:val="00445BBB"/>
    <w:rsid w:val="00446522"/>
    <w:rsid w:val="00447322"/>
    <w:rsid w:val="0045132E"/>
    <w:rsid w:val="00451959"/>
    <w:rsid w:val="00453232"/>
    <w:rsid w:val="004533A0"/>
    <w:rsid w:val="00454B73"/>
    <w:rsid w:val="00456244"/>
    <w:rsid w:val="0045647C"/>
    <w:rsid w:val="00457115"/>
    <w:rsid w:val="00457A0A"/>
    <w:rsid w:val="00457B89"/>
    <w:rsid w:val="00460C8C"/>
    <w:rsid w:val="004621DA"/>
    <w:rsid w:val="004667E8"/>
    <w:rsid w:val="0046765A"/>
    <w:rsid w:val="0047113D"/>
    <w:rsid w:val="00475263"/>
    <w:rsid w:val="004754BC"/>
    <w:rsid w:val="00476E39"/>
    <w:rsid w:val="00476FF7"/>
    <w:rsid w:val="0048033B"/>
    <w:rsid w:val="0048154B"/>
    <w:rsid w:val="004816A4"/>
    <w:rsid w:val="00482BCD"/>
    <w:rsid w:val="00482C29"/>
    <w:rsid w:val="00482FAB"/>
    <w:rsid w:val="00487139"/>
    <w:rsid w:val="00487223"/>
    <w:rsid w:val="00487928"/>
    <w:rsid w:val="00487FF5"/>
    <w:rsid w:val="004929C9"/>
    <w:rsid w:val="00495554"/>
    <w:rsid w:val="00497D2E"/>
    <w:rsid w:val="004A135A"/>
    <w:rsid w:val="004A1902"/>
    <w:rsid w:val="004A1A79"/>
    <w:rsid w:val="004A2C58"/>
    <w:rsid w:val="004A3D89"/>
    <w:rsid w:val="004A41FF"/>
    <w:rsid w:val="004A4ECD"/>
    <w:rsid w:val="004A5A5A"/>
    <w:rsid w:val="004A6F21"/>
    <w:rsid w:val="004A779D"/>
    <w:rsid w:val="004B1054"/>
    <w:rsid w:val="004B21A5"/>
    <w:rsid w:val="004B21BB"/>
    <w:rsid w:val="004B507B"/>
    <w:rsid w:val="004B5CB3"/>
    <w:rsid w:val="004B5CC3"/>
    <w:rsid w:val="004C07B7"/>
    <w:rsid w:val="004C0BF6"/>
    <w:rsid w:val="004C0E95"/>
    <w:rsid w:val="004C19D5"/>
    <w:rsid w:val="004C1B8C"/>
    <w:rsid w:val="004C5713"/>
    <w:rsid w:val="004D18EB"/>
    <w:rsid w:val="004D1C1F"/>
    <w:rsid w:val="004D2193"/>
    <w:rsid w:val="004D3EA8"/>
    <w:rsid w:val="004D66F9"/>
    <w:rsid w:val="004D67EF"/>
    <w:rsid w:val="004E1C22"/>
    <w:rsid w:val="004E2803"/>
    <w:rsid w:val="004E281F"/>
    <w:rsid w:val="004E2F5E"/>
    <w:rsid w:val="004E30F3"/>
    <w:rsid w:val="004E4003"/>
    <w:rsid w:val="004E4632"/>
    <w:rsid w:val="004E4B04"/>
    <w:rsid w:val="004E5FEE"/>
    <w:rsid w:val="004E61C5"/>
    <w:rsid w:val="004E7E8D"/>
    <w:rsid w:val="004F093D"/>
    <w:rsid w:val="004F2C17"/>
    <w:rsid w:val="004F2C28"/>
    <w:rsid w:val="004F432F"/>
    <w:rsid w:val="004F54F4"/>
    <w:rsid w:val="004F64FD"/>
    <w:rsid w:val="004F68AB"/>
    <w:rsid w:val="00500F8F"/>
    <w:rsid w:val="00501194"/>
    <w:rsid w:val="00502094"/>
    <w:rsid w:val="00502857"/>
    <w:rsid w:val="005037F0"/>
    <w:rsid w:val="005117D6"/>
    <w:rsid w:val="00513C35"/>
    <w:rsid w:val="005152C5"/>
    <w:rsid w:val="005158F9"/>
    <w:rsid w:val="0051630C"/>
    <w:rsid w:val="005166B2"/>
    <w:rsid w:val="00516A86"/>
    <w:rsid w:val="00516BAE"/>
    <w:rsid w:val="0052472D"/>
    <w:rsid w:val="00526CA7"/>
    <w:rsid w:val="005275F6"/>
    <w:rsid w:val="005322A5"/>
    <w:rsid w:val="00534221"/>
    <w:rsid w:val="00535B97"/>
    <w:rsid w:val="00535EC9"/>
    <w:rsid w:val="00537705"/>
    <w:rsid w:val="00537D80"/>
    <w:rsid w:val="00543272"/>
    <w:rsid w:val="00543EBB"/>
    <w:rsid w:val="005501C0"/>
    <w:rsid w:val="00551E49"/>
    <w:rsid w:val="00551FC6"/>
    <w:rsid w:val="0055359B"/>
    <w:rsid w:val="0055458C"/>
    <w:rsid w:val="005558C2"/>
    <w:rsid w:val="00556587"/>
    <w:rsid w:val="00557F9D"/>
    <w:rsid w:val="00560062"/>
    <w:rsid w:val="00562A1B"/>
    <w:rsid w:val="00563F40"/>
    <w:rsid w:val="005647D9"/>
    <w:rsid w:val="00564C9F"/>
    <w:rsid w:val="00567EF3"/>
    <w:rsid w:val="0057119B"/>
    <w:rsid w:val="00571856"/>
    <w:rsid w:val="00571A7F"/>
    <w:rsid w:val="00572102"/>
    <w:rsid w:val="005754C1"/>
    <w:rsid w:val="00576383"/>
    <w:rsid w:val="00576E07"/>
    <w:rsid w:val="0057729A"/>
    <w:rsid w:val="005802C2"/>
    <w:rsid w:val="00581A33"/>
    <w:rsid w:val="00581A59"/>
    <w:rsid w:val="00582D60"/>
    <w:rsid w:val="0058455D"/>
    <w:rsid w:val="0058505D"/>
    <w:rsid w:val="005870D7"/>
    <w:rsid w:val="005872D5"/>
    <w:rsid w:val="00590059"/>
    <w:rsid w:val="005900FC"/>
    <w:rsid w:val="0059042E"/>
    <w:rsid w:val="005910B3"/>
    <w:rsid w:val="0059305A"/>
    <w:rsid w:val="00594F8B"/>
    <w:rsid w:val="00595128"/>
    <w:rsid w:val="00596165"/>
    <w:rsid w:val="005A1692"/>
    <w:rsid w:val="005A6A68"/>
    <w:rsid w:val="005A7A98"/>
    <w:rsid w:val="005B0AB5"/>
    <w:rsid w:val="005B0EB2"/>
    <w:rsid w:val="005B1655"/>
    <w:rsid w:val="005B29CE"/>
    <w:rsid w:val="005B35D1"/>
    <w:rsid w:val="005B4B99"/>
    <w:rsid w:val="005B5177"/>
    <w:rsid w:val="005B7BF7"/>
    <w:rsid w:val="005C085C"/>
    <w:rsid w:val="005C2C68"/>
    <w:rsid w:val="005C3B74"/>
    <w:rsid w:val="005C55E7"/>
    <w:rsid w:val="005C57A8"/>
    <w:rsid w:val="005D15EE"/>
    <w:rsid w:val="005D3F95"/>
    <w:rsid w:val="005D4CFF"/>
    <w:rsid w:val="005D7238"/>
    <w:rsid w:val="005D7FD3"/>
    <w:rsid w:val="005E0664"/>
    <w:rsid w:val="005E0DDC"/>
    <w:rsid w:val="005E2242"/>
    <w:rsid w:val="005E2502"/>
    <w:rsid w:val="005E26D0"/>
    <w:rsid w:val="005E43BC"/>
    <w:rsid w:val="005E45F3"/>
    <w:rsid w:val="005E5565"/>
    <w:rsid w:val="005E7C88"/>
    <w:rsid w:val="005E7E0D"/>
    <w:rsid w:val="005F03E9"/>
    <w:rsid w:val="005F15EC"/>
    <w:rsid w:val="005F1BB0"/>
    <w:rsid w:val="005F6F6B"/>
    <w:rsid w:val="006011CA"/>
    <w:rsid w:val="006018AE"/>
    <w:rsid w:val="00602862"/>
    <w:rsid w:val="00602DAB"/>
    <w:rsid w:val="0060333B"/>
    <w:rsid w:val="00604899"/>
    <w:rsid w:val="006068D2"/>
    <w:rsid w:val="00612864"/>
    <w:rsid w:val="00612B40"/>
    <w:rsid w:val="00613AB4"/>
    <w:rsid w:val="006140EF"/>
    <w:rsid w:val="00614143"/>
    <w:rsid w:val="0061458B"/>
    <w:rsid w:val="00614CED"/>
    <w:rsid w:val="00615626"/>
    <w:rsid w:val="00621EB4"/>
    <w:rsid w:val="006240A9"/>
    <w:rsid w:val="006240DF"/>
    <w:rsid w:val="0062584F"/>
    <w:rsid w:val="006300F8"/>
    <w:rsid w:val="00630340"/>
    <w:rsid w:val="00630683"/>
    <w:rsid w:val="00631A88"/>
    <w:rsid w:val="00631EA6"/>
    <w:rsid w:val="00633956"/>
    <w:rsid w:val="00634496"/>
    <w:rsid w:val="00634AC4"/>
    <w:rsid w:val="00635CA5"/>
    <w:rsid w:val="00635D33"/>
    <w:rsid w:val="00637D89"/>
    <w:rsid w:val="00637E89"/>
    <w:rsid w:val="0064153D"/>
    <w:rsid w:val="00642716"/>
    <w:rsid w:val="00643572"/>
    <w:rsid w:val="0064409E"/>
    <w:rsid w:val="006454CF"/>
    <w:rsid w:val="0064614F"/>
    <w:rsid w:val="0065065D"/>
    <w:rsid w:val="00652D49"/>
    <w:rsid w:val="0065402B"/>
    <w:rsid w:val="006546A6"/>
    <w:rsid w:val="00654CDF"/>
    <w:rsid w:val="00656461"/>
    <w:rsid w:val="0065652C"/>
    <w:rsid w:val="00656C4D"/>
    <w:rsid w:val="00661424"/>
    <w:rsid w:val="00661495"/>
    <w:rsid w:val="00662CA8"/>
    <w:rsid w:val="006642C2"/>
    <w:rsid w:val="006644DD"/>
    <w:rsid w:val="00664933"/>
    <w:rsid w:val="00665D2A"/>
    <w:rsid w:val="00665D40"/>
    <w:rsid w:val="006666DB"/>
    <w:rsid w:val="006670DE"/>
    <w:rsid w:val="006712A8"/>
    <w:rsid w:val="00671734"/>
    <w:rsid w:val="00671B15"/>
    <w:rsid w:val="00673EF0"/>
    <w:rsid w:val="00674E31"/>
    <w:rsid w:val="006752F5"/>
    <w:rsid w:val="00676B89"/>
    <w:rsid w:val="00677921"/>
    <w:rsid w:val="006806F6"/>
    <w:rsid w:val="006810FD"/>
    <w:rsid w:val="00681A7E"/>
    <w:rsid w:val="0068224C"/>
    <w:rsid w:val="006829C8"/>
    <w:rsid w:val="006829CB"/>
    <w:rsid w:val="00684AFF"/>
    <w:rsid w:val="00684EA8"/>
    <w:rsid w:val="006860EA"/>
    <w:rsid w:val="006903E1"/>
    <w:rsid w:val="00690575"/>
    <w:rsid w:val="00690693"/>
    <w:rsid w:val="0069246A"/>
    <w:rsid w:val="00692F15"/>
    <w:rsid w:val="006A025E"/>
    <w:rsid w:val="006A0317"/>
    <w:rsid w:val="006A089E"/>
    <w:rsid w:val="006A0D78"/>
    <w:rsid w:val="006A1C0E"/>
    <w:rsid w:val="006A5966"/>
    <w:rsid w:val="006A6842"/>
    <w:rsid w:val="006A6BC2"/>
    <w:rsid w:val="006B229F"/>
    <w:rsid w:val="006B3E93"/>
    <w:rsid w:val="006B5582"/>
    <w:rsid w:val="006B6D82"/>
    <w:rsid w:val="006B7F0A"/>
    <w:rsid w:val="006C1CA6"/>
    <w:rsid w:val="006C21CD"/>
    <w:rsid w:val="006C3873"/>
    <w:rsid w:val="006C42A2"/>
    <w:rsid w:val="006C4C98"/>
    <w:rsid w:val="006C4D81"/>
    <w:rsid w:val="006C6402"/>
    <w:rsid w:val="006C651A"/>
    <w:rsid w:val="006C7726"/>
    <w:rsid w:val="006E02C4"/>
    <w:rsid w:val="006E0A5D"/>
    <w:rsid w:val="006E1872"/>
    <w:rsid w:val="006E2219"/>
    <w:rsid w:val="006E22DD"/>
    <w:rsid w:val="006E2E2C"/>
    <w:rsid w:val="006E2F0B"/>
    <w:rsid w:val="006E33F1"/>
    <w:rsid w:val="006E4A1F"/>
    <w:rsid w:val="006E5716"/>
    <w:rsid w:val="00700562"/>
    <w:rsid w:val="00701C40"/>
    <w:rsid w:val="00701F05"/>
    <w:rsid w:val="00704F0E"/>
    <w:rsid w:val="00705067"/>
    <w:rsid w:val="0070620C"/>
    <w:rsid w:val="00707F4B"/>
    <w:rsid w:val="007146A4"/>
    <w:rsid w:val="00716D15"/>
    <w:rsid w:val="0072009D"/>
    <w:rsid w:val="00721634"/>
    <w:rsid w:val="007220BB"/>
    <w:rsid w:val="0072241F"/>
    <w:rsid w:val="007233E1"/>
    <w:rsid w:val="00724895"/>
    <w:rsid w:val="00725004"/>
    <w:rsid w:val="00725D06"/>
    <w:rsid w:val="007272E3"/>
    <w:rsid w:val="007278E3"/>
    <w:rsid w:val="00727909"/>
    <w:rsid w:val="00730090"/>
    <w:rsid w:val="007302B3"/>
    <w:rsid w:val="00730733"/>
    <w:rsid w:val="007309A6"/>
    <w:rsid w:val="00730E3A"/>
    <w:rsid w:val="00730F5B"/>
    <w:rsid w:val="00732DBB"/>
    <w:rsid w:val="007332EA"/>
    <w:rsid w:val="007344C3"/>
    <w:rsid w:val="00736901"/>
    <w:rsid w:val="00736AAF"/>
    <w:rsid w:val="00737523"/>
    <w:rsid w:val="00737861"/>
    <w:rsid w:val="00737DCB"/>
    <w:rsid w:val="0074005B"/>
    <w:rsid w:val="007404D3"/>
    <w:rsid w:val="00740904"/>
    <w:rsid w:val="007425B5"/>
    <w:rsid w:val="00742D51"/>
    <w:rsid w:val="00743289"/>
    <w:rsid w:val="00743B90"/>
    <w:rsid w:val="007465CB"/>
    <w:rsid w:val="0075153D"/>
    <w:rsid w:val="00754EB3"/>
    <w:rsid w:val="007560C8"/>
    <w:rsid w:val="00756C5F"/>
    <w:rsid w:val="007613C8"/>
    <w:rsid w:val="00762869"/>
    <w:rsid w:val="00763DFE"/>
    <w:rsid w:val="00765B2A"/>
    <w:rsid w:val="007675B8"/>
    <w:rsid w:val="0076793C"/>
    <w:rsid w:val="00771467"/>
    <w:rsid w:val="007740B7"/>
    <w:rsid w:val="007751CF"/>
    <w:rsid w:val="0077569D"/>
    <w:rsid w:val="007756E4"/>
    <w:rsid w:val="00777C7D"/>
    <w:rsid w:val="0078061E"/>
    <w:rsid w:val="00780BEB"/>
    <w:rsid w:val="0078195B"/>
    <w:rsid w:val="0078280C"/>
    <w:rsid w:val="00783A34"/>
    <w:rsid w:val="007848DA"/>
    <w:rsid w:val="00784B1E"/>
    <w:rsid w:val="007869D0"/>
    <w:rsid w:val="00787B4D"/>
    <w:rsid w:val="00790B33"/>
    <w:rsid w:val="00792904"/>
    <w:rsid w:val="007932C5"/>
    <w:rsid w:val="00794795"/>
    <w:rsid w:val="00794A9B"/>
    <w:rsid w:val="00796B45"/>
    <w:rsid w:val="00796D17"/>
    <w:rsid w:val="007A071F"/>
    <w:rsid w:val="007A1D9C"/>
    <w:rsid w:val="007A2288"/>
    <w:rsid w:val="007A22D2"/>
    <w:rsid w:val="007A2675"/>
    <w:rsid w:val="007A4E26"/>
    <w:rsid w:val="007A5DE5"/>
    <w:rsid w:val="007A7563"/>
    <w:rsid w:val="007B3A81"/>
    <w:rsid w:val="007B3FDB"/>
    <w:rsid w:val="007B466D"/>
    <w:rsid w:val="007B62B4"/>
    <w:rsid w:val="007B782C"/>
    <w:rsid w:val="007C013A"/>
    <w:rsid w:val="007C085D"/>
    <w:rsid w:val="007C5CA6"/>
    <w:rsid w:val="007C6B52"/>
    <w:rsid w:val="007C6F0B"/>
    <w:rsid w:val="007D031B"/>
    <w:rsid w:val="007D03C1"/>
    <w:rsid w:val="007D06BD"/>
    <w:rsid w:val="007D0707"/>
    <w:rsid w:val="007D16C5"/>
    <w:rsid w:val="007D3D1E"/>
    <w:rsid w:val="007D5CE1"/>
    <w:rsid w:val="007D5E64"/>
    <w:rsid w:val="007D61A6"/>
    <w:rsid w:val="007E0D50"/>
    <w:rsid w:val="007E1161"/>
    <w:rsid w:val="007E1553"/>
    <w:rsid w:val="007E3CC4"/>
    <w:rsid w:val="007E5B91"/>
    <w:rsid w:val="007E5E95"/>
    <w:rsid w:val="007E724D"/>
    <w:rsid w:val="007E737F"/>
    <w:rsid w:val="007F08DF"/>
    <w:rsid w:val="007F184C"/>
    <w:rsid w:val="007F2391"/>
    <w:rsid w:val="007F2E0D"/>
    <w:rsid w:val="007F3A9B"/>
    <w:rsid w:val="007F3B79"/>
    <w:rsid w:val="007F3EF2"/>
    <w:rsid w:val="007F3F33"/>
    <w:rsid w:val="007F4036"/>
    <w:rsid w:val="007F6CA7"/>
    <w:rsid w:val="007F6FAF"/>
    <w:rsid w:val="00803362"/>
    <w:rsid w:val="00804C27"/>
    <w:rsid w:val="00805671"/>
    <w:rsid w:val="008107A1"/>
    <w:rsid w:val="00812A6F"/>
    <w:rsid w:val="00813411"/>
    <w:rsid w:val="00814946"/>
    <w:rsid w:val="0081644F"/>
    <w:rsid w:val="00820106"/>
    <w:rsid w:val="00823221"/>
    <w:rsid w:val="0082754F"/>
    <w:rsid w:val="0082781E"/>
    <w:rsid w:val="00830BD6"/>
    <w:rsid w:val="00831AED"/>
    <w:rsid w:val="008338BF"/>
    <w:rsid w:val="00834101"/>
    <w:rsid w:val="00834A46"/>
    <w:rsid w:val="00835E94"/>
    <w:rsid w:val="00836914"/>
    <w:rsid w:val="00840B5A"/>
    <w:rsid w:val="008445FE"/>
    <w:rsid w:val="00845400"/>
    <w:rsid w:val="008473F8"/>
    <w:rsid w:val="00850577"/>
    <w:rsid w:val="0085357C"/>
    <w:rsid w:val="00856C41"/>
    <w:rsid w:val="00856D2F"/>
    <w:rsid w:val="00857550"/>
    <w:rsid w:val="00860F8C"/>
    <w:rsid w:val="00861039"/>
    <w:rsid w:val="0086159A"/>
    <w:rsid w:val="0086253D"/>
    <w:rsid w:val="00862F56"/>
    <w:rsid w:val="00862FE4"/>
    <w:rsid w:val="0086389A"/>
    <w:rsid w:val="00863CBA"/>
    <w:rsid w:val="00864343"/>
    <w:rsid w:val="008669D9"/>
    <w:rsid w:val="0086774B"/>
    <w:rsid w:val="00867FF9"/>
    <w:rsid w:val="008700E9"/>
    <w:rsid w:val="00872707"/>
    <w:rsid w:val="008734C2"/>
    <w:rsid w:val="0087605E"/>
    <w:rsid w:val="0087717F"/>
    <w:rsid w:val="008777B6"/>
    <w:rsid w:val="00880397"/>
    <w:rsid w:val="00881D32"/>
    <w:rsid w:val="00882B31"/>
    <w:rsid w:val="00884E59"/>
    <w:rsid w:val="00887037"/>
    <w:rsid w:val="0088728E"/>
    <w:rsid w:val="0089366E"/>
    <w:rsid w:val="008941AE"/>
    <w:rsid w:val="00896643"/>
    <w:rsid w:val="008A18CC"/>
    <w:rsid w:val="008A1FEE"/>
    <w:rsid w:val="008A3EC3"/>
    <w:rsid w:val="008A40E2"/>
    <w:rsid w:val="008A4A12"/>
    <w:rsid w:val="008A5B90"/>
    <w:rsid w:val="008A6CF7"/>
    <w:rsid w:val="008B03BC"/>
    <w:rsid w:val="008B057E"/>
    <w:rsid w:val="008B14E1"/>
    <w:rsid w:val="008B1818"/>
    <w:rsid w:val="008B1FEE"/>
    <w:rsid w:val="008B2E11"/>
    <w:rsid w:val="008B3CCF"/>
    <w:rsid w:val="008B44CA"/>
    <w:rsid w:val="008B54FB"/>
    <w:rsid w:val="008B7AC3"/>
    <w:rsid w:val="008C07B3"/>
    <w:rsid w:val="008C160C"/>
    <w:rsid w:val="008C1F27"/>
    <w:rsid w:val="008C3AD9"/>
    <w:rsid w:val="008C3F0B"/>
    <w:rsid w:val="008C4038"/>
    <w:rsid w:val="008C5047"/>
    <w:rsid w:val="008C6A50"/>
    <w:rsid w:val="008C6BAE"/>
    <w:rsid w:val="008C7A9B"/>
    <w:rsid w:val="008D4865"/>
    <w:rsid w:val="008D5BB7"/>
    <w:rsid w:val="008E10B1"/>
    <w:rsid w:val="008E1952"/>
    <w:rsid w:val="008E1D4A"/>
    <w:rsid w:val="008E39DF"/>
    <w:rsid w:val="008E43FB"/>
    <w:rsid w:val="008E4B01"/>
    <w:rsid w:val="008E6279"/>
    <w:rsid w:val="008E6332"/>
    <w:rsid w:val="008E64F2"/>
    <w:rsid w:val="008E7083"/>
    <w:rsid w:val="008E7CDC"/>
    <w:rsid w:val="008F1051"/>
    <w:rsid w:val="008F1136"/>
    <w:rsid w:val="008F4A9C"/>
    <w:rsid w:val="008F4C71"/>
    <w:rsid w:val="008F52BC"/>
    <w:rsid w:val="008F6110"/>
    <w:rsid w:val="00902651"/>
    <w:rsid w:val="00903345"/>
    <w:rsid w:val="00903C32"/>
    <w:rsid w:val="00904A23"/>
    <w:rsid w:val="00907338"/>
    <w:rsid w:val="009153C6"/>
    <w:rsid w:val="0091643F"/>
    <w:rsid w:val="00916B16"/>
    <w:rsid w:val="009173B9"/>
    <w:rsid w:val="0091779B"/>
    <w:rsid w:val="00917884"/>
    <w:rsid w:val="009179A3"/>
    <w:rsid w:val="00923653"/>
    <w:rsid w:val="009238E7"/>
    <w:rsid w:val="009267A3"/>
    <w:rsid w:val="00927E70"/>
    <w:rsid w:val="00931430"/>
    <w:rsid w:val="00931996"/>
    <w:rsid w:val="00931B0F"/>
    <w:rsid w:val="009329BE"/>
    <w:rsid w:val="00932A5E"/>
    <w:rsid w:val="0093335D"/>
    <w:rsid w:val="00934284"/>
    <w:rsid w:val="00934C61"/>
    <w:rsid w:val="0093613E"/>
    <w:rsid w:val="00937BA4"/>
    <w:rsid w:val="00942198"/>
    <w:rsid w:val="00943026"/>
    <w:rsid w:val="00943726"/>
    <w:rsid w:val="0094419E"/>
    <w:rsid w:val="0094750F"/>
    <w:rsid w:val="00951EA6"/>
    <w:rsid w:val="009558EA"/>
    <w:rsid w:val="00957428"/>
    <w:rsid w:val="009600FD"/>
    <w:rsid w:val="009622A1"/>
    <w:rsid w:val="0096269B"/>
    <w:rsid w:val="00962872"/>
    <w:rsid w:val="00964CEB"/>
    <w:rsid w:val="00965374"/>
    <w:rsid w:val="00965D74"/>
    <w:rsid w:val="009663F9"/>
    <w:rsid w:val="00966B81"/>
    <w:rsid w:val="00967B88"/>
    <w:rsid w:val="009705B5"/>
    <w:rsid w:val="00971A4D"/>
    <w:rsid w:val="00971C9B"/>
    <w:rsid w:val="00972A17"/>
    <w:rsid w:val="00972E3E"/>
    <w:rsid w:val="00973677"/>
    <w:rsid w:val="009745F0"/>
    <w:rsid w:val="00974BD5"/>
    <w:rsid w:val="00975120"/>
    <w:rsid w:val="00975B3C"/>
    <w:rsid w:val="00976442"/>
    <w:rsid w:val="00977F79"/>
    <w:rsid w:val="0098202A"/>
    <w:rsid w:val="00982196"/>
    <w:rsid w:val="00982404"/>
    <w:rsid w:val="00983509"/>
    <w:rsid w:val="0098381B"/>
    <w:rsid w:val="00986A08"/>
    <w:rsid w:val="00987B0B"/>
    <w:rsid w:val="009904C5"/>
    <w:rsid w:val="00992327"/>
    <w:rsid w:val="00992CB8"/>
    <w:rsid w:val="00993388"/>
    <w:rsid w:val="00994A20"/>
    <w:rsid w:val="00994BE4"/>
    <w:rsid w:val="0099660E"/>
    <w:rsid w:val="009A278D"/>
    <w:rsid w:val="009A5705"/>
    <w:rsid w:val="009A5F15"/>
    <w:rsid w:val="009A6335"/>
    <w:rsid w:val="009A6DB6"/>
    <w:rsid w:val="009A7950"/>
    <w:rsid w:val="009B0FBD"/>
    <w:rsid w:val="009B2518"/>
    <w:rsid w:val="009B2D4F"/>
    <w:rsid w:val="009B561E"/>
    <w:rsid w:val="009B5B10"/>
    <w:rsid w:val="009B60F5"/>
    <w:rsid w:val="009B6230"/>
    <w:rsid w:val="009B6367"/>
    <w:rsid w:val="009C0694"/>
    <w:rsid w:val="009C083B"/>
    <w:rsid w:val="009C15AA"/>
    <w:rsid w:val="009C1E57"/>
    <w:rsid w:val="009C419E"/>
    <w:rsid w:val="009C5B18"/>
    <w:rsid w:val="009C613B"/>
    <w:rsid w:val="009C7720"/>
    <w:rsid w:val="009D17DB"/>
    <w:rsid w:val="009D26E1"/>
    <w:rsid w:val="009D3244"/>
    <w:rsid w:val="009E061D"/>
    <w:rsid w:val="009E2F22"/>
    <w:rsid w:val="009E4B33"/>
    <w:rsid w:val="009E4B97"/>
    <w:rsid w:val="009E5AC8"/>
    <w:rsid w:val="009F0E45"/>
    <w:rsid w:val="009F3BBC"/>
    <w:rsid w:val="009F4CDA"/>
    <w:rsid w:val="009F5B90"/>
    <w:rsid w:val="009F5F58"/>
    <w:rsid w:val="009F77D7"/>
    <w:rsid w:val="00A01BB1"/>
    <w:rsid w:val="00A01F68"/>
    <w:rsid w:val="00A048AA"/>
    <w:rsid w:val="00A11C44"/>
    <w:rsid w:val="00A12201"/>
    <w:rsid w:val="00A12376"/>
    <w:rsid w:val="00A13E63"/>
    <w:rsid w:val="00A143BD"/>
    <w:rsid w:val="00A144C9"/>
    <w:rsid w:val="00A14988"/>
    <w:rsid w:val="00A1612D"/>
    <w:rsid w:val="00A161DF"/>
    <w:rsid w:val="00A16374"/>
    <w:rsid w:val="00A17167"/>
    <w:rsid w:val="00A2035A"/>
    <w:rsid w:val="00A236C6"/>
    <w:rsid w:val="00A23AFA"/>
    <w:rsid w:val="00A243A3"/>
    <w:rsid w:val="00A2487D"/>
    <w:rsid w:val="00A257C5"/>
    <w:rsid w:val="00A264B2"/>
    <w:rsid w:val="00A26683"/>
    <w:rsid w:val="00A27145"/>
    <w:rsid w:val="00A2779C"/>
    <w:rsid w:val="00A27DAD"/>
    <w:rsid w:val="00A318C0"/>
    <w:rsid w:val="00A31B3E"/>
    <w:rsid w:val="00A323C4"/>
    <w:rsid w:val="00A327E3"/>
    <w:rsid w:val="00A329C5"/>
    <w:rsid w:val="00A33330"/>
    <w:rsid w:val="00A35F3B"/>
    <w:rsid w:val="00A36633"/>
    <w:rsid w:val="00A3697A"/>
    <w:rsid w:val="00A40826"/>
    <w:rsid w:val="00A4164D"/>
    <w:rsid w:val="00A42457"/>
    <w:rsid w:val="00A430D3"/>
    <w:rsid w:val="00A449F6"/>
    <w:rsid w:val="00A44D75"/>
    <w:rsid w:val="00A45794"/>
    <w:rsid w:val="00A47E75"/>
    <w:rsid w:val="00A5028A"/>
    <w:rsid w:val="00A532F3"/>
    <w:rsid w:val="00A5391E"/>
    <w:rsid w:val="00A55ED4"/>
    <w:rsid w:val="00A6116A"/>
    <w:rsid w:val="00A624AE"/>
    <w:rsid w:val="00A62FFE"/>
    <w:rsid w:val="00A635AB"/>
    <w:rsid w:val="00A63BBB"/>
    <w:rsid w:val="00A64982"/>
    <w:rsid w:val="00A65D39"/>
    <w:rsid w:val="00A6633C"/>
    <w:rsid w:val="00A71981"/>
    <w:rsid w:val="00A719F3"/>
    <w:rsid w:val="00A73F18"/>
    <w:rsid w:val="00A806E7"/>
    <w:rsid w:val="00A80B46"/>
    <w:rsid w:val="00A80C35"/>
    <w:rsid w:val="00A8105A"/>
    <w:rsid w:val="00A825CA"/>
    <w:rsid w:val="00A8489E"/>
    <w:rsid w:val="00A84C4F"/>
    <w:rsid w:val="00A8632E"/>
    <w:rsid w:val="00A910C9"/>
    <w:rsid w:val="00A9116A"/>
    <w:rsid w:val="00A91C56"/>
    <w:rsid w:val="00A92C09"/>
    <w:rsid w:val="00A9358C"/>
    <w:rsid w:val="00A93621"/>
    <w:rsid w:val="00A94990"/>
    <w:rsid w:val="00A95E31"/>
    <w:rsid w:val="00A96727"/>
    <w:rsid w:val="00A969AE"/>
    <w:rsid w:val="00AA10E5"/>
    <w:rsid w:val="00AA228B"/>
    <w:rsid w:val="00AA3437"/>
    <w:rsid w:val="00AA38B4"/>
    <w:rsid w:val="00AA4352"/>
    <w:rsid w:val="00AA5428"/>
    <w:rsid w:val="00AA5B3E"/>
    <w:rsid w:val="00AA6D8F"/>
    <w:rsid w:val="00AB02A7"/>
    <w:rsid w:val="00AB02FE"/>
    <w:rsid w:val="00AB1256"/>
    <w:rsid w:val="00AB2050"/>
    <w:rsid w:val="00AB5BC5"/>
    <w:rsid w:val="00AB62E0"/>
    <w:rsid w:val="00AB65BE"/>
    <w:rsid w:val="00AC0083"/>
    <w:rsid w:val="00AC17BF"/>
    <w:rsid w:val="00AC251C"/>
    <w:rsid w:val="00AC27F2"/>
    <w:rsid w:val="00AC29F3"/>
    <w:rsid w:val="00AC4757"/>
    <w:rsid w:val="00AC6139"/>
    <w:rsid w:val="00AC7FA7"/>
    <w:rsid w:val="00AD09DB"/>
    <w:rsid w:val="00AD27F6"/>
    <w:rsid w:val="00AD2CE6"/>
    <w:rsid w:val="00AD45F6"/>
    <w:rsid w:val="00AD6F41"/>
    <w:rsid w:val="00AD7C72"/>
    <w:rsid w:val="00AE099B"/>
    <w:rsid w:val="00AE468B"/>
    <w:rsid w:val="00AE53C5"/>
    <w:rsid w:val="00AE5E5D"/>
    <w:rsid w:val="00AE7F8B"/>
    <w:rsid w:val="00AF2475"/>
    <w:rsid w:val="00AF47BC"/>
    <w:rsid w:val="00AF4B0A"/>
    <w:rsid w:val="00AF4CCE"/>
    <w:rsid w:val="00AF5D98"/>
    <w:rsid w:val="00AF615B"/>
    <w:rsid w:val="00AF6AEB"/>
    <w:rsid w:val="00AF794E"/>
    <w:rsid w:val="00B01C79"/>
    <w:rsid w:val="00B03ACD"/>
    <w:rsid w:val="00B047A2"/>
    <w:rsid w:val="00B05720"/>
    <w:rsid w:val="00B05AD6"/>
    <w:rsid w:val="00B06465"/>
    <w:rsid w:val="00B06FE9"/>
    <w:rsid w:val="00B11C82"/>
    <w:rsid w:val="00B11DA9"/>
    <w:rsid w:val="00B11FF9"/>
    <w:rsid w:val="00B12CDA"/>
    <w:rsid w:val="00B1310D"/>
    <w:rsid w:val="00B13580"/>
    <w:rsid w:val="00B13782"/>
    <w:rsid w:val="00B14FCC"/>
    <w:rsid w:val="00B157F1"/>
    <w:rsid w:val="00B157FC"/>
    <w:rsid w:val="00B1690E"/>
    <w:rsid w:val="00B17DC5"/>
    <w:rsid w:val="00B2052B"/>
    <w:rsid w:val="00B22A40"/>
    <w:rsid w:val="00B231E5"/>
    <w:rsid w:val="00B238C5"/>
    <w:rsid w:val="00B265D0"/>
    <w:rsid w:val="00B276B0"/>
    <w:rsid w:val="00B3143F"/>
    <w:rsid w:val="00B32746"/>
    <w:rsid w:val="00B3339A"/>
    <w:rsid w:val="00B3458E"/>
    <w:rsid w:val="00B3684D"/>
    <w:rsid w:val="00B370FD"/>
    <w:rsid w:val="00B371DE"/>
    <w:rsid w:val="00B37B3E"/>
    <w:rsid w:val="00B401EA"/>
    <w:rsid w:val="00B41DB6"/>
    <w:rsid w:val="00B421CF"/>
    <w:rsid w:val="00B42F74"/>
    <w:rsid w:val="00B46E59"/>
    <w:rsid w:val="00B47980"/>
    <w:rsid w:val="00B54F72"/>
    <w:rsid w:val="00B55E66"/>
    <w:rsid w:val="00B56BF1"/>
    <w:rsid w:val="00B57433"/>
    <w:rsid w:val="00B57449"/>
    <w:rsid w:val="00B62581"/>
    <w:rsid w:val="00B64ADE"/>
    <w:rsid w:val="00B676C2"/>
    <w:rsid w:val="00B67D7C"/>
    <w:rsid w:val="00B70B26"/>
    <w:rsid w:val="00B70E6B"/>
    <w:rsid w:val="00B71625"/>
    <w:rsid w:val="00B717E6"/>
    <w:rsid w:val="00B7441E"/>
    <w:rsid w:val="00B77324"/>
    <w:rsid w:val="00B77EF6"/>
    <w:rsid w:val="00B857F8"/>
    <w:rsid w:val="00B858C7"/>
    <w:rsid w:val="00B90767"/>
    <w:rsid w:val="00B90B3B"/>
    <w:rsid w:val="00B90F22"/>
    <w:rsid w:val="00B935D7"/>
    <w:rsid w:val="00B93B53"/>
    <w:rsid w:val="00BA076E"/>
    <w:rsid w:val="00BA0CD5"/>
    <w:rsid w:val="00BA27FF"/>
    <w:rsid w:val="00BA3917"/>
    <w:rsid w:val="00BA4FB7"/>
    <w:rsid w:val="00BA5465"/>
    <w:rsid w:val="00BB0068"/>
    <w:rsid w:val="00BB1844"/>
    <w:rsid w:val="00BB3201"/>
    <w:rsid w:val="00BB3639"/>
    <w:rsid w:val="00BB3CE0"/>
    <w:rsid w:val="00BB4123"/>
    <w:rsid w:val="00BB432E"/>
    <w:rsid w:val="00BB51E3"/>
    <w:rsid w:val="00BB649C"/>
    <w:rsid w:val="00BB785F"/>
    <w:rsid w:val="00BB7E47"/>
    <w:rsid w:val="00BC0511"/>
    <w:rsid w:val="00BC255D"/>
    <w:rsid w:val="00BC671C"/>
    <w:rsid w:val="00BC69BF"/>
    <w:rsid w:val="00BD1127"/>
    <w:rsid w:val="00BD27C4"/>
    <w:rsid w:val="00BD309F"/>
    <w:rsid w:val="00BD4F4A"/>
    <w:rsid w:val="00BD4FB2"/>
    <w:rsid w:val="00BD558F"/>
    <w:rsid w:val="00BD5E6C"/>
    <w:rsid w:val="00BD66FA"/>
    <w:rsid w:val="00BD6CDE"/>
    <w:rsid w:val="00BD7210"/>
    <w:rsid w:val="00BD7D3D"/>
    <w:rsid w:val="00BE0E3E"/>
    <w:rsid w:val="00BE1395"/>
    <w:rsid w:val="00BE476C"/>
    <w:rsid w:val="00BE4CCD"/>
    <w:rsid w:val="00BE5A1C"/>
    <w:rsid w:val="00BE5B8D"/>
    <w:rsid w:val="00BE5E12"/>
    <w:rsid w:val="00BF1D60"/>
    <w:rsid w:val="00BF6337"/>
    <w:rsid w:val="00C00BD1"/>
    <w:rsid w:val="00C0175F"/>
    <w:rsid w:val="00C02052"/>
    <w:rsid w:val="00C021BF"/>
    <w:rsid w:val="00C02B87"/>
    <w:rsid w:val="00C02EDC"/>
    <w:rsid w:val="00C0527D"/>
    <w:rsid w:val="00C05793"/>
    <w:rsid w:val="00C05F8A"/>
    <w:rsid w:val="00C063E4"/>
    <w:rsid w:val="00C0764A"/>
    <w:rsid w:val="00C10689"/>
    <w:rsid w:val="00C12A08"/>
    <w:rsid w:val="00C12FB7"/>
    <w:rsid w:val="00C131B6"/>
    <w:rsid w:val="00C13CAB"/>
    <w:rsid w:val="00C147B0"/>
    <w:rsid w:val="00C149EC"/>
    <w:rsid w:val="00C15C32"/>
    <w:rsid w:val="00C162C5"/>
    <w:rsid w:val="00C17387"/>
    <w:rsid w:val="00C20CD8"/>
    <w:rsid w:val="00C21FE7"/>
    <w:rsid w:val="00C22DA2"/>
    <w:rsid w:val="00C22F26"/>
    <w:rsid w:val="00C23198"/>
    <w:rsid w:val="00C237BC"/>
    <w:rsid w:val="00C25C32"/>
    <w:rsid w:val="00C25ED4"/>
    <w:rsid w:val="00C27A4A"/>
    <w:rsid w:val="00C30C60"/>
    <w:rsid w:val="00C3116F"/>
    <w:rsid w:val="00C31938"/>
    <w:rsid w:val="00C329E1"/>
    <w:rsid w:val="00C335E4"/>
    <w:rsid w:val="00C3501F"/>
    <w:rsid w:val="00C367AD"/>
    <w:rsid w:val="00C368FE"/>
    <w:rsid w:val="00C4086D"/>
    <w:rsid w:val="00C42B35"/>
    <w:rsid w:val="00C4741E"/>
    <w:rsid w:val="00C5013D"/>
    <w:rsid w:val="00C51609"/>
    <w:rsid w:val="00C52C97"/>
    <w:rsid w:val="00C53CDA"/>
    <w:rsid w:val="00C53ED1"/>
    <w:rsid w:val="00C54B08"/>
    <w:rsid w:val="00C55707"/>
    <w:rsid w:val="00C56EE8"/>
    <w:rsid w:val="00C60E88"/>
    <w:rsid w:val="00C62B90"/>
    <w:rsid w:val="00C62F7C"/>
    <w:rsid w:val="00C641E7"/>
    <w:rsid w:val="00C64297"/>
    <w:rsid w:val="00C662BF"/>
    <w:rsid w:val="00C67072"/>
    <w:rsid w:val="00C736E0"/>
    <w:rsid w:val="00C742B8"/>
    <w:rsid w:val="00C76B91"/>
    <w:rsid w:val="00C770AA"/>
    <w:rsid w:val="00C80174"/>
    <w:rsid w:val="00C81D3C"/>
    <w:rsid w:val="00C82575"/>
    <w:rsid w:val="00C82C35"/>
    <w:rsid w:val="00C86C98"/>
    <w:rsid w:val="00C87878"/>
    <w:rsid w:val="00C91A88"/>
    <w:rsid w:val="00C93286"/>
    <w:rsid w:val="00C93361"/>
    <w:rsid w:val="00C942E4"/>
    <w:rsid w:val="00C94CD2"/>
    <w:rsid w:val="00C96476"/>
    <w:rsid w:val="00C96AB4"/>
    <w:rsid w:val="00C96B19"/>
    <w:rsid w:val="00C97934"/>
    <w:rsid w:val="00CA0A35"/>
    <w:rsid w:val="00CA1896"/>
    <w:rsid w:val="00CA1C00"/>
    <w:rsid w:val="00CA1C6A"/>
    <w:rsid w:val="00CA3027"/>
    <w:rsid w:val="00CA34FD"/>
    <w:rsid w:val="00CA4603"/>
    <w:rsid w:val="00CA4F38"/>
    <w:rsid w:val="00CA5730"/>
    <w:rsid w:val="00CA5B2D"/>
    <w:rsid w:val="00CA74F5"/>
    <w:rsid w:val="00CA7F87"/>
    <w:rsid w:val="00CB0981"/>
    <w:rsid w:val="00CB1705"/>
    <w:rsid w:val="00CB1843"/>
    <w:rsid w:val="00CB5B28"/>
    <w:rsid w:val="00CB7632"/>
    <w:rsid w:val="00CC3031"/>
    <w:rsid w:val="00CC3F20"/>
    <w:rsid w:val="00CC4027"/>
    <w:rsid w:val="00CC4D15"/>
    <w:rsid w:val="00CC700E"/>
    <w:rsid w:val="00CC7A15"/>
    <w:rsid w:val="00CC7A3E"/>
    <w:rsid w:val="00CD4918"/>
    <w:rsid w:val="00CD5617"/>
    <w:rsid w:val="00CD5B61"/>
    <w:rsid w:val="00CD5CD4"/>
    <w:rsid w:val="00CD694A"/>
    <w:rsid w:val="00CD7126"/>
    <w:rsid w:val="00CD769E"/>
    <w:rsid w:val="00CD7B50"/>
    <w:rsid w:val="00CD7CBC"/>
    <w:rsid w:val="00CD7D7B"/>
    <w:rsid w:val="00CE0BC9"/>
    <w:rsid w:val="00CE0BCD"/>
    <w:rsid w:val="00CE1C53"/>
    <w:rsid w:val="00CE220B"/>
    <w:rsid w:val="00CE2575"/>
    <w:rsid w:val="00CE5C99"/>
    <w:rsid w:val="00CE5DD3"/>
    <w:rsid w:val="00CE6CA2"/>
    <w:rsid w:val="00CE7075"/>
    <w:rsid w:val="00CE7A32"/>
    <w:rsid w:val="00CE7C7B"/>
    <w:rsid w:val="00CF08DF"/>
    <w:rsid w:val="00CF1BBB"/>
    <w:rsid w:val="00CF26BA"/>
    <w:rsid w:val="00CF5371"/>
    <w:rsid w:val="00CF5631"/>
    <w:rsid w:val="00CF6183"/>
    <w:rsid w:val="00CF6952"/>
    <w:rsid w:val="00D01E78"/>
    <w:rsid w:val="00D02396"/>
    <w:rsid w:val="00D0323A"/>
    <w:rsid w:val="00D03F1B"/>
    <w:rsid w:val="00D049EC"/>
    <w:rsid w:val="00D0559F"/>
    <w:rsid w:val="00D05B91"/>
    <w:rsid w:val="00D0633D"/>
    <w:rsid w:val="00D064B5"/>
    <w:rsid w:val="00D077E9"/>
    <w:rsid w:val="00D10308"/>
    <w:rsid w:val="00D11537"/>
    <w:rsid w:val="00D1194D"/>
    <w:rsid w:val="00D11FAC"/>
    <w:rsid w:val="00D15FCC"/>
    <w:rsid w:val="00D16649"/>
    <w:rsid w:val="00D16C1E"/>
    <w:rsid w:val="00D17AC5"/>
    <w:rsid w:val="00D228FA"/>
    <w:rsid w:val="00D23C42"/>
    <w:rsid w:val="00D256FE"/>
    <w:rsid w:val="00D26A19"/>
    <w:rsid w:val="00D30898"/>
    <w:rsid w:val="00D31386"/>
    <w:rsid w:val="00D323A3"/>
    <w:rsid w:val="00D3275E"/>
    <w:rsid w:val="00D331C2"/>
    <w:rsid w:val="00D350B3"/>
    <w:rsid w:val="00D362D6"/>
    <w:rsid w:val="00D37EA5"/>
    <w:rsid w:val="00D40C16"/>
    <w:rsid w:val="00D40EFD"/>
    <w:rsid w:val="00D41411"/>
    <w:rsid w:val="00D42CB7"/>
    <w:rsid w:val="00D43DB0"/>
    <w:rsid w:val="00D43DF1"/>
    <w:rsid w:val="00D45BE7"/>
    <w:rsid w:val="00D47226"/>
    <w:rsid w:val="00D50300"/>
    <w:rsid w:val="00D51249"/>
    <w:rsid w:val="00D51FBC"/>
    <w:rsid w:val="00D52588"/>
    <w:rsid w:val="00D53B69"/>
    <w:rsid w:val="00D53CBD"/>
    <w:rsid w:val="00D5413D"/>
    <w:rsid w:val="00D54420"/>
    <w:rsid w:val="00D54803"/>
    <w:rsid w:val="00D570A9"/>
    <w:rsid w:val="00D577C5"/>
    <w:rsid w:val="00D6417E"/>
    <w:rsid w:val="00D6449D"/>
    <w:rsid w:val="00D645B6"/>
    <w:rsid w:val="00D67DA9"/>
    <w:rsid w:val="00D70D02"/>
    <w:rsid w:val="00D7172B"/>
    <w:rsid w:val="00D71747"/>
    <w:rsid w:val="00D71BFC"/>
    <w:rsid w:val="00D73968"/>
    <w:rsid w:val="00D748EB"/>
    <w:rsid w:val="00D7653F"/>
    <w:rsid w:val="00D770C7"/>
    <w:rsid w:val="00D81BB5"/>
    <w:rsid w:val="00D82069"/>
    <w:rsid w:val="00D8392B"/>
    <w:rsid w:val="00D83F36"/>
    <w:rsid w:val="00D85601"/>
    <w:rsid w:val="00D86945"/>
    <w:rsid w:val="00D86B70"/>
    <w:rsid w:val="00D86D7B"/>
    <w:rsid w:val="00D87270"/>
    <w:rsid w:val="00D87CEF"/>
    <w:rsid w:val="00D90290"/>
    <w:rsid w:val="00D915AA"/>
    <w:rsid w:val="00D91990"/>
    <w:rsid w:val="00D91D0F"/>
    <w:rsid w:val="00D92831"/>
    <w:rsid w:val="00D93304"/>
    <w:rsid w:val="00DA0B59"/>
    <w:rsid w:val="00DA3876"/>
    <w:rsid w:val="00DA3F00"/>
    <w:rsid w:val="00DA57EA"/>
    <w:rsid w:val="00DB2D5C"/>
    <w:rsid w:val="00DB3F7C"/>
    <w:rsid w:val="00DB7DF0"/>
    <w:rsid w:val="00DC00A3"/>
    <w:rsid w:val="00DC1F41"/>
    <w:rsid w:val="00DC2919"/>
    <w:rsid w:val="00DC4350"/>
    <w:rsid w:val="00DC566A"/>
    <w:rsid w:val="00DC64DF"/>
    <w:rsid w:val="00DC6582"/>
    <w:rsid w:val="00DC66F0"/>
    <w:rsid w:val="00DC706A"/>
    <w:rsid w:val="00DD1177"/>
    <w:rsid w:val="00DD152F"/>
    <w:rsid w:val="00DD27B9"/>
    <w:rsid w:val="00DD76F4"/>
    <w:rsid w:val="00DE0600"/>
    <w:rsid w:val="00DE213F"/>
    <w:rsid w:val="00DE3887"/>
    <w:rsid w:val="00DE3BAB"/>
    <w:rsid w:val="00DE47E4"/>
    <w:rsid w:val="00DE4857"/>
    <w:rsid w:val="00DF027C"/>
    <w:rsid w:val="00DF3D03"/>
    <w:rsid w:val="00DF41DE"/>
    <w:rsid w:val="00DF586A"/>
    <w:rsid w:val="00DF5B23"/>
    <w:rsid w:val="00DF7D9B"/>
    <w:rsid w:val="00E009B5"/>
    <w:rsid w:val="00E00A32"/>
    <w:rsid w:val="00E0207B"/>
    <w:rsid w:val="00E03136"/>
    <w:rsid w:val="00E03466"/>
    <w:rsid w:val="00E05921"/>
    <w:rsid w:val="00E06B38"/>
    <w:rsid w:val="00E07859"/>
    <w:rsid w:val="00E07F6D"/>
    <w:rsid w:val="00E1139E"/>
    <w:rsid w:val="00E126F9"/>
    <w:rsid w:val="00E13A7B"/>
    <w:rsid w:val="00E1456F"/>
    <w:rsid w:val="00E151A3"/>
    <w:rsid w:val="00E16841"/>
    <w:rsid w:val="00E16E74"/>
    <w:rsid w:val="00E22ACD"/>
    <w:rsid w:val="00E23006"/>
    <w:rsid w:val="00E249D1"/>
    <w:rsid w:val="00E250F3"/>
    <w:rsid w:val="00E25F46"/>
    <w:rsid w:val="00E318BB"/>
    <w:rsid w:val="00E326A2"/>
    <w:rsid w:val="00E33647"/>
    <w:rsid w:val="00E33C33"/>
    <w:rsid w:val="00E36242"/>
    <w:rsid w:val="00E36B6D"/>
    <w:rsid w:val="00E37576"/>
    <w:rsid w:val="00E375FB"/>
    <w:rsid w:val="00E4032C"/>
    <w:rsid w:val="00E40A5B"/>
    <w:rsid w:val="00E411B2"/>
    <w:rsid w:val="00E42AC5"/>
    <w:rsid w:val="00E43669"/>
    <w:rsid w:val="00E43ED5"/>
    <w:rsid w:val="00E460AC"/>
    <w:rsid w:val="00E462B1"/>
    <w:rsid w:val="00E46941"/>
    <w:rsid w:val="00E4754B"/>
    <w:rsid w:val="00E502F8"/>
    <w:rsid w:val="00E50C94"/>
    <w:rsid w:val="00E50F1C"/>
    <w:rsid w:val="00E51B81"/>
    <w:rsid w:val="00E51CA1"/>
    <w:rsid w:val="00E53F4E"/>
    <w:rsid w:val="00E54013"/>
    <w:rsid w:val="00E54354"/>
    <w:rsid w:val="00E543AD"/>
    <w:rsid w:val="00E54447"/>
    <w:rsid w:val="00E54A6A"/>
    <w:rsid w:val="00E54B5C"/>
    <w:rsid w:val="00E554D3"/>
    <w:rsid w:val="00E563D8"/>
    <w:rsid w:val="00E60506"/>
    <w:rsid w:val="00E61050"/>
    <w:rsid w:val="00E620B0"/>
    <w:rsid w:val="00E62C7A"/>
    <w:rsid w:val="00E63197"/>
    <w:rsid w:val="00E63E2D"/>
    <w:rsid w:val="00E63E9F"/>
    <w:rsid w:val="00E6661A"/>
    <w:rsid w:val="00E66943"/>
    <w:rsid w:val="00E674C7"/>
    <w:rsid w:val="00E72591"/>
    <w:rsid w:val="00E74C20"/>
    <w:rsid w:val="00E74F42"/>
    <w:rsid w:val="00E75CAB"/>
    <w:rsid w:val="00E76BFD"/>
    <w:rsid w:val="00E7720B"/>
    <w:rsid w:val="00E800FE"/>
    <w:rsid w:val="00E80251"/>
    <w:rsid w:val="00E8086A"/>
    <w:rsid w:val="00E811F1"/>
    <w:rsid w:val="00E81B40"/>
    <w:rsid w:val="00E855AC"/>
    <w:rsid w:val="00E858EF"/>
    <w:rsid w:val="00E85F23"/>
    <w:rsid w:val="00E8626B"/>
    <w:rsid w:val="00E87755"/>
    <w:rsid w:val="00E87759"/>
    <w:rsid w:val="00E9041D"/>
    <w:rsid w:val="00E91940"/>
    <w:rsid w:val="00E91B69"/>
    <w:rsid w:val="00E93E38"/>
    <w:rsid w:val="00EA1845"/>
    <w:rsid w:val="00EA1C07"/>
    <w:rsid w:val="00EA1E68"/>
    <w:rsid w:val="00EA4126"/>
    <w:rsid w:val="00EA487D"/>
    <w:rsid w:val="00EA5027"/>
    <w:rsid w:val="00EA516F"/>
    <w:rsid w:val="00EA727B"/>
    <w:rsid w:val="00EA74A4"/>
    <w:rsid w:val="00EB0B92"/>
    <w:rsid w:val="00EB1ED4"/>
    <w:rsid w:val="00EB2881"/>
    <w:rsid w:val="00EB37BA"/>
    <w:rsid w:val="00EB3C4E"/>
    <w:rsid w:val="00EB4F0A"/>
    <w:rsid w:val="00EB5DD4"/>
    <w:rsid w:val="00EB63BE"/>
    <w:rsid w:val="00EB6509"/>
    <w:rsid w:val="00EC301C"/>
    <w:rsid w:val="00EC3FF4"/>
    <w:rsid w:val="00EC4D48"/>
    <w:rsid w:val="00EC6221"/>
    <w:rsid w:val="00EC67F1"/>
    <w:rsid w:val="00EC68F7"/>
    <w:rsid w:val="00EC704B"/>
    <w:rsid w:val="00EC7A38"/>
    <w:rsid w:val="00ED08CE"/>
    <w:rsid w:val="00ED3381"/>
    <w:rsid w:val="00ED4104"/>
    <w:rsid w:val="00ED4DC5"/>
    <w:rsid w:val="00ED600F"/>
    <w:rsid w:val="00ED7CF1"/>
    <w:rsid w:val="00EE078A"/>
    <w:rsid w:val="00EE0799"/>
    <w:rsid w:val="00EE0CAA"/>
    <w:rsid w:val="00EE12FC"/>
    <w:rsid w:val="00EE2DB1"/>
    <w:rsid w:val="00EE5B2C"/>
    <w:rsid w:val="00EE6AC9"/>
    <w:rsid w:val="00EE707B"/>
    <w:rsid w:val="00EF085C"/>
    <w:rsid w:val="00EF11B1"/>
    <w:rsid w:val="00EF18A0"/>
    <w:rsid w:val="00EF2C1F"/>
    <w:rsid w:val="00EF555B"/>
    <w:rsid w:val="00EF579E"/>
    <w:rsid w:val="00EF672A"/>
    <w:rsid w:val="00EF6BDB"/>
    <w:rsid w:val="00F01BC9"/>
    <w:rsid w:val="00F0253B"/>
    <w:rsid w:val="00F027BB"/>
    <w:rsid w:val="00F02EE8"/>
    <w:rsid w:val="00F03C54"/>
    <w:rsid w:val="00F03E1D"/>
    <w:rsid w:val="00F064A9"/>
    <w:rsid w:val="00F0697A"/>
    <w:rsid w:val="00F0702D"/>
    <w:rsid w:val="00F071A1"/>
    <w:rsid w:val="00F11DCF"/>
    <w:rsid w:val="00F1586A"/>
    <w:rsid w:val="00F162EA"/>
    <w:rsid w:val="00F16E0E"/>
    <w:rsid w:val="00F175D4"/>
    <w:rsid w:val="00F209C3"/>
    <w:rsid w:val="00F23103"/>
    <w:rsid w:val="00F2372F"/>
    <w:rsid w:val="00F246A8"/>
    <w:rsid w:val="00F27C4A"/>
    <w:rsid w:val="00F306B2"/>
    <w:rsid w:val="00F30F0B"/>
    <w:rsid w:val="00F315C6"/>
    <w:rsid w:val="00F32F67"/>
    <w:rsid w:val="00F34467"/>
    <w:rsid w:val="00F34E19"/>
    <w:rsid w:val="00F357FF"/>
    <w:rsid w:val="00F35BA7"/>
    <w:rsid w:val="00F36159"/>
    <w:rsid w:val="00F362EC"/>
    <w:rsid w:val="00F366E1"/>
    <w:rsid w:val="00F37724"/>
    <w:rsid w:val="00F411CD"/>
    <w:rsid w:val="00F41420"/>
    <w:rsid w:val="00F41790"/>
    <w:rsid w:val="00F42B85"/>
    <w:rsid w:val="00F442E4"/>
    <w:rsid w:val="00F44BC4"/>
    <w:rsid w:val="00F477B9"/>
    <w:rsid w:val="00F47B70"/>
    <w:rsid w:val="00F50504"/>
    <w:rsid w:val="00F50DAE"/>
    <w:rsid w:val="00F50E6E"/>
    <w:rsid w:val="00F5196A"/>
    <w:rsid w:val="00F523DD"/>
    <w:rsid w:val="00F523F9"/>
    <w:rsid w:val="00F52D27"/>
    <w:rsid w:val="00F53072"/>
    <w:rsid w:val="00F53E7D"/>
    <w:rsid w:val="00F5446F"/>
    <w:rsid w:val="00F54869"/>
    <w:rsid w:val="00F55C9C"/>
    <w:rsid w:val="00F56CAB"/>
    <w:rsid w:val="00F56F99"/>
    <w:rsid w:val="00F57986"/>
    <w:rsid w:val="00F616FB"/>
    <w:rsid w:val="00F63B85"/>
    <w:rsid w:val="00F64B88"/>
    <w:rsid w:val="00F673D4"/>
    <w:rsid w:val="00F711A2"/>
    <w:rsid w:val="00F717D9"/>
    <w:rsid w:val="00F71808"/>
    <w:rsid w:val="00F7208F"/>
    <w:rsid w:val="00F7246D"/>
    <w:rsid w:val="00F74D31"/>
    <w:rsid w:val="00F76A44"/>
    <w:rsid w:val="00F76F65"/>
    <w:rsid w:val="00F80C16"/>
    <w:rsid w:val="00F80E98"/>
    <w:rsid w:val="00F8146F"/>
    <w:rsid w:val="00F829F7"/>
    <w:rsid w:val="00F82A4F"/>
    <w:rsid w:val="00F83527"/>
    <w:rsid w:val="00F83B6D"/>
    <w:rsid w:val="00F84CA3"/>
    <w:rsid w:val="00F854BC"/>
    <w:rsid w:val="00F90A75"/>
    <w:rsid w:val="00F911A9"/>
    <w:rsid w:val="00F92B78"/>
    <w:rsid w:val="00F93F99"/>
    <w:rsid w:val="00F942A4"/>
    <w:rsid w:val="00F965AA"/>
    <w:rsid w:val="00F965FD"/>
    <w:rsid w:val="00F96D22"/>
    <w:rsid w:val="00F97051"/>
    <w:rsid w:val="00FA0E4A"/>
    <w:rsid w:val="00FA161A"/>
    <w:rsid w:val="00FA2319"/>
    <w:rsid w:val="00FA761D"/>
    <w:rsid w:val="00FA76E2"/>
    <w:rsid w:val="00FA7756"/>
    <w:rsid w:val="00FA7E84"/>
    <w:rsid w:val="00FB0138"/>
    <w:rsid w:val="00FB3D96"/>
    <w:rsid w:val="00FB4F70"/>
    <w:rsid w:val="00FB59AD"/>
    <w:rsid w:val="00FB76D3"/>
    <w:rsid w:val="00FC01A3"/>
    <w:rsid w:val="00FC02BA"/>
    <w:rsid w:val="00FC2FA9"/>
    <w:rsid w:val="00FC3429"/>
    <w:rsid w:val="00FC472A"/>
    <w:rsid w:val="00FC4808"/>
    <w:rsid w:val="00FC7181"/>
    <w:rsid w:val="00FD14F8"/>
    <w:rsid w:val="00FD1DF7"/>
    <w:rsid w:val="00FD1E03"/>
    <w:rsid w:val="00FD55C4"/>
    <w:rsid w:val="00FD583F"/>
    <w:rsid w:val="00FD5A5A"/>
    <w:rsid w:val="00FD5B99"/>
    <w:rsid w:val="00FD5F9D"/>
    <w:rsid w:val="00FD634D"/>
    <w:rsid w:val="00FD67F5"/>
    <w:rsid w:val="00FD7488"/>
    <w:rsid w:val="00FD7EE9"/>
    <w:rsid w:val="00FE0B76"/>
    <w:rsid w:val="00FE11BE"/>
    <w:rsid w:val="00FE1628"/>
    <w:rsid w:val="00FE21B9"/>
    <w:rsid w:val="00FE22EB"/>
    <w:rsid w:val="00FE5957"/>
    <w:rsid w:val="00FE74FF"/>
    <w:rsid w:val="00FE752A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ff7f7,#eee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iPriority="0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paragraph" w:customStyle="1" w:styleId="Default">
    <w:name w:val="Default"/>
    <w:rsid w:val="00931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3C165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b w:val="0"/>
      <w:color w:val="auto"/>
      <w:sz w:val="24"/>
      <w:szCs w:val="24"/>
    </w:rPr>
  </w:style>
  <w:style w:type="paragraph" w:styleId="Descripcin">
    <w:name w:val="caption"/>
    <w:basedOn w:val="Normal"/>
    <w:next w:val="Normal"/>
    <w:uiPriority w:val="99"/>
    <w:unhideWhenUsed/>
    <w:rsid w:val="006A1C0E"/>
    <w:pPr>
      <w:spacing w:after="200" w:line="240" w:lineRule="auto"/>
    </w:pPr>
    <w:rPr>
      <w:i/>
      <w:iCs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57B89"/>
    <w:rPr>
      <w:color w:val="605E5C"/>
      <w:shd w:val="clear" w:color="auto" w:fill="E1DFDD"/>
    </w:rPr>
  </w:style>
  <w:style w:type="paragraph" w:customStyle="1" w:styleId="TEXTO">
    <w:name w:val="TEXTO"/>
    <w:basedOn w:val="Normal"/>
    <w:qFormat/>
    <w:rsid w:val="00426238"/>
    <w:pPr>
      <w:suppressAutoHyphens/>
      <w:spacing w:line="360" w:lineRule="auto"/>
      <w:jc w:val="both"/>
    </w:pPr>
    <w:rPr>
      <w:rFonts w:ascii="Arial" w:eastAsia="Times New Roman" w:hAnsi="Arial" w:cs="Times New Roman"/>
      <w:b w:val="0"/>
      <w:color w:val="auto"/>
      <w:sz w:val="24"/>
      <w:szCs w:val="24"/>
      <w:lang w:eastAsia="zh-CN"/>
    </w:rPr>
  </w:style>
  <w:style w:type="paragraph" w:customStyle="1" w:styleId="T1">
    <w:name w:val="T1"/>
    <w:basedOn w:val="Normal"/>
    <w:qFormat/>
    <w:rsid w:val="00F54869"/>
    <w:pPr>
      <w:shd w:val="clear" w:color="auto" w:fill="024F75" w:themeFill="accent1"/>
      <w:suppressAutoHyphens/>
      <w:spacing w:before="120" w:after="120" w:line="240" w:lineRule="auto"/>
      <w:jc w:val="both"/>
    </w:pPr>
    <w:rPr>
      <w:rFonts w:ascii="Arial" w:eastAsia="Calibri" w:hAnsi="Arial" w:cs="Arial"/>
      <w:color w:val="auto"/>
      <w:sz w:val="24"/>
      <w:szCs w:val="24"/>
      <w:lang w:eastAsia="zh-CN"/>
    </w:rPr>
  </w:style>
  <w:style w:type="paragraph" w:customStyle="1" w:styleId="T2">
    <w:name w:val="T2"/>
    <w:basedOn w:val="Normal"/>
    <w:qFormat/>
    <w:rsid w:val="003872D2"/>
    <w:pPr>
      <w:shd w:val="clear" w:color="auto" w:fill="F2F7F4" w:themeFill="accent5" w:themeFillTint="33"/>
      <w:suppressAutoHyphens/>
      <w:spacing w:before="120" w:after="120" w:line="240" w:lineRule="auto"/>
      <w:jc w:val="both"/>
    </w:pPr>
    <w:rPr>
      <w:rFonts w:ascii="Arial" w:eastAsia="Calibri" w:hAnsi="Arial" w:cs="Arial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</Template>
  <TotalTime>98</TotalTime>
  <Pages>4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29</cp:revision>
  <cp:lastPrinted>2022-09-29T18:07:00Z</cp:lastPrinted>
  <dcterms:created xsi:type="dcterms:W3CDTF">2023-01-26T12:12:00Z</dcterms:created>
  <dcterms:modified xsi:type="dcterms:W3CDTF">2023-01-26T17:45:00Z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