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EEE"/>
  <w:body>
    <w:p w14:paraId="4A2E57AD" w14:textId="798251FF" w:rsidR="00D077E9" w:rsidRDefault="00934284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0711" behindDoc="1" locked="0" layoutInCell="1" allowOverlap="1" wp14:anchorId="52C89841" wp14:editId="747E970C">
            <wp:simplePos x="0" y="0"/>
            <wp:positionH relativeFrom="page">
              <wp:posOffset>-17120819</wp:posOffset>
            </wp:positionH>
            <wp:positionV relativeFrom="paragraph">
              <wp:posOffset>-6054124</wp:posOffset>
            </wp:positionV>
            <wp:extent cx="29415227" cy="16545697"/>
            <wp:effectExtent l="0" t="0" r="0" b="8890"/>
            <wp:wrapNone/>
            <wp:docPr id="54" name="Imagen 54" descr="Tux Wallpaper - Dark - linux-app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x Wallpaper - Dark - linux-app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227" cy="1654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FB3C4A4" w:rsidR="00D077E9" w:rsidRDefault="00D077E9" w:rsidP="00AB02A7">
            <w:pPr>
              <w:rPr>
                <w:noProof/>
              </w:rPr>
            </w:pPr>
          </w:p>
          <w:p w14:paraId="19779501" w14:textId="170D7F05" w:rsidR="00D077E9" w:rsidRDefault="00D077E9" w:rsidP="00AB02A7">
            <w:pPr>
              <w:rPr>
                <w:noProof/>
              </w:rPr>
            </w:pP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3F5B04D" w14:textId="1039190A" w:rsidR="000B1190" w:rsidRDefault="00FC4808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109145AA" wp14:editId="14467F1C">
                      <wp:simplePos x="0" y="0"/>
                      <wp:positionH relativeFrom="column">
                        <wp:posOffset>87127</wp:posOffset>
                      </wp:positionH>
                      <wp:positionV relativeFrom="paragraph">
                        <wp:posOffset>61823</wp:posOffset>
                      </wp:positionV>
                      <wp:extent cx="3352800" cy="2536166"/>
                      <wp:effectExtent l="0" t="0" r="0" b="7429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25361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>
                                <a:outerShdw blurRad="50800" dist="50800" dir="5400000" algn="ctr" rotWithShape="0">
                                  <a:schemeClr val="tx1">
                                    <a:alpha val="12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6E4B0DF9" w14:textId="62EA2390" w:rsidR="00D077E9" w:rsidRPr="00934284" w:rsidRDefault="00BD7210" w:rsidP="00BA27FF">
                                  <w:pPr>
                                    <w:pStyle w:val="Ttulo"/>
                                    <w:spacing w:after="0"/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56"/>
                                      <w:szCs w:val="56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48"/>
                                      <w:szCs w:val="48"/>
                                      <w:lang w:bidi="es-ES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  <w:t>CONFIGURACIÓN INICIAL DE LOS SISTEMAS</w:t>
                                  </w:r>
                                  <w:r w:rsidR="00A92C09" w:rsidRPr="00934284">
                                    <w:rPr>
                                      <w:rFonts w:ascii="Poppins" w:hAnsi="Poppins" w:cs="Poppins"/>
                                      <w:color w:val="FFFFFF" w:themeColor="background1"/>
                                      <w:sz w:val="48"/>
                                      <w:szCs w:val="48"/>
                                      <w:lang w:bidi="es-ES"/>
                                      <w14:shadow w14:blurRad="25400" w14:dist="38100" w14:dir="2700000" w14:sx="100000" w14:sy="100000" w14:kx="0" w14:ky="0" w14:algn="tl">
                                        <w14:srgbClr w14:val="000000">
                                          <w14:alpha w14:val="76000"/>
                                        </w14:srgbClr>
                                      </w14:shadow>
                                    </w:rPr>
                                    <w:t xml:space="preserve"> GNU/LINUX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6.85pt;margin-top:4.85pt;width:264pt;height:199.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" filled="f" stroked="f" strokeweight=".5pt">
                      <v:shadow on="t" color="#0f0d29 [3213]" opacity="7864f" offset="0,4pt"/>
                      <v:textbox>
                        <w:txbxContent>
                          <w:p w14:paraId="6E4B0DF9" w14:textId="62EA2390" w:rsidR="00D077E9" w:rsidRPr="00934284" w:rsidRDefault="00BD7210" w:rsidP="00BA27FF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56"/>
                                <w:szCs w:val="56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FFFFFF" w:themeColor="background1"/>
                                <w:sz w:val="48"/>
                                <w:szCs w:val="48"/>
                                <w:lang w:bidi="es-ES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  <w:t>CONFIGURACIÓN INICIAL DE LOS SISTEMAS</w:t>
                            </w:r>
                            <w:r w:rsidR="00A92C09" w:rsidRPr="00934284">
                              <w:rPr>
                                <w:rFonts w:ascii="Poppins" w:hAnsi="Poppins" w:cs="Poppins"/>
                                <w:color w:val="FFFFFF" w:themeColor="background1"/>
                                <w:sz w:val="48"/>
                                <w:szCs w:val="48"/>
                                <w:lang w:bidi="es-ES"/>
                                <w14:shadow w14:blurRad="25400" w14:dist="38100" w14:dir="2700000" w14:sx="100000" w14:sy="100000" w14:kx="0" w14:ky="0" w14:algn="tl">
                                  <w14:srgbClr w14:val="000000">
                                    <w14:alpha w14:val="76000"/>
                                  </w14:srgbClr>
                                </w14:shadow>
                              </w:rPr>
                              <w:t xml:space="preserve"> GNU/LINUX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14AC2F" w14:textId="3FA3DE21" w:rsidR="00D077E9" w:rsidRDefault="00BD7210" w:rsidP="00AB02A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91" behindDoc="0" locked="0" layoutInCell="1" allowOverlap="1" wp14:anchorId="38C9847B" wp14:editId="56748238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2438400</wp:posOffset>
                  </wp:positionV>
                  <wp:extent cx="2347388" cy="2844362"/>
                  <wp:effectExtent l="419100" t="457200" r="701040" b="794385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388" cy="2844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33400" dir="8220000" sx="113000" sy="113000" algn="tl" rotWithShape="0">
                              <a:prstClr val="black">
                                <a:alpha val="57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4808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1217187" wp14:editId="09665FB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1902460</wp:posOffset>
                      </wp:positionV>
                      <wp:extent cx="1765300" cy="0"/>
                      <wp:effectExtent l="190500" t="171450" r="139700" b="28575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53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bg2"/>
                                </a:solidFill>
                              </a:ln>
                              <a:effectLst>
                                <a:outerShdw blurRad="203200" dist="50800" dir="5400000" algn="ctr" rotWithShape="0">
                                  <a:schemeClr val="bg2">
                                    <a:lumMod val="10000"/>
                                    <a:alpha val="67000"/>
                                  </a:scheme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B1F805" id="Conector recto 5" o:spid="_x0000_s1026" alt="divisor de texto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149.8pt" to="153.2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" strokecolor="#e7e6e6 [3214]" strokeweight="6pt">
                      <v:stroke endcap="round"/>
                      <v:shadow on="t" color="#161616 [334]" opacity="43909f" offset="0,4pt"/>
                    </v:line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4928DC9A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11B3F9F" w14:textId="133F1BF5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2D73350F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65F007C5" w:rsidR="00D077E9" w:rsidRPr="00D86945" w:rsidRDefault="00FC4808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7BD30481" wp14:editId="1E8BB44F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1202055</wp:posOffset>
                      </wp:positionV>
                      <wp:extent cx="1765300" cy="0"/>
                      <wp:effectExtent l="228600" t="228600" r="234950" b="323850"/>
                      <wp:wrapNone/>
                      <wp:docPr id="10" name="Conector recto 10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5300" cy="0"/>
                              </a:xfrm>
                              <a:prstGeom prst="line">
                                <a:avLst/>
                              </a:prstGeom>
                              <a:ln w="76200" cap="rnd">
                                <a:solidFill>
                                  <a:schemeClr val="bg2"/>
                                </a:solidFill>
                              </a:ln>
                              <a:effectLst>
                                <a:outerShdw blurRad="241300" dist="50800" dir="5400000" algn="ctr" rotWithShape="0">
                                  <a:schemeClr val="bg2">
                                    <a:lumMod val="10000"/>
                                  </a:scheme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FE09B" id="Conector recto 10" o:spid="_x0000_s1026" alt="divisor de texto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94.65pt" to="154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" strokecolor="#e7e6e6 [3214]" strokeweight="6pt">
                      <v:stroke endcap="round"/>
                      <v:shadow on="t" color="#161616 [334]" offset="0,4pt"/>
                    </v:line>
                  </w:pict>
                </mc:Fallback>
              </mc:AlternateContent>
            </w:r>
          </w:p>
        </w:tc>
      </w:tr>
    </w:tbl>
    <w:p w14:paraId="29875B05" w14:textId="69F183A7" w:rsidR="003872D2" w:rsidRPr="00260704" w:rsidRDefault="00F357FF" w:rsidP="00260704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63CF8FC" wp14:editId="70910EC4">
                <wp:simplePos x="0" y="0"/>
                <wp:positionH relativeFrom="column">
                  <wp:posOffset>72769</wp:posOffset>
                </wp:positionH>
                <wp:positionV relativeFrom="paragraph">
                  <wp:posOffset>7454900</wp:posOffset>
                </wp:positionV>
                <wp:extent cx="3139440" cy="624840"/>
                <wp:effectExtent l="0" t="0" r="0" b="800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2">
                              <a:lumMod val="10000"/>
                              <a:alpha val="2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77B20C9" w14:textId="0455970D" w:rsidR="00704F0E" w:rsidRPr="00934284" w:rsidRDefault="001939E4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</w:pPr>
                            <w:r w:rsidRPr="00934284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>IMPLANTACIÓN</w:t>
                            </w:r>
                            <w:r w:rsidR="00742D51" w:rsidRPr="00934284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 xml:space="preserve"> DE SISTEMAS</w:t>
                            </w:r>
                          </w:p>
                          <w:p w14:paraId="3095BFCE" w14:textId="6E9B5CD1" w:rsidR="00F76A44" w:rsidRPr="00934284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34284">
                              <w:rPr>
                                <w:rFonts w:ascii="Poppins" w:hAnsi="Poppins" w:cs="Poppins"/>
                                <w:color w:val="FFFFFF" w:themeColor="background1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F8FC" id="Cuadro de texto 27" o:spid="_x0000_s1027" type="#_x0000_t202" style="position:absolute;margin-left:5.75pt;margin-top:587pt;width:247.2pt;height:49.2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" filled="f" stroked="f" strokeweight=".5pt">
                <v:shadow on="t" color="#161616 [334]" opacity="13107f" offset="0,4pt"/>
                <v:textbox>
                  <w:txbxContent>
                    <w:p w14:paraId="477B20C9" w14:textId="0455970D" w:rsidR="00704F0E" w:rsidRPr="00934284" w:rsidRDefault="001939E4" w:rsidP="00704F0E">
                      <w:pPr>
                        <w:pStyle w:val="Ttulo"/>
                        <w:spacing w:after="0"/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</w:pPr>
                      <w:r w:rsidRPr="00934284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>IMPLANTACIÓN</w:t>
                      </w:r>
                      <w:r w:rsidR="00742D51" w:rsidRPr="00934284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 xml:space="preserve"> DE SISTEMAS</w:t>
                      </w:r>
                    </w:p>
                    <w:p w14:paraId="3095BFCE" w14:textId="6E9B5CD1" w:rsidR="00F76A44" w:rsidRPr="00934284" w:rsidRDefault="00F76A44" w:rsidP="00704F0E">
                      <w:pPr>
                        <w:pStyle w:val="Ttulo"/>
                        <w:spacing w:after="0"/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34284">
                        <w:rPr>
                          <w:rFonts w:ascii="Poppins" w:hAnsi="Poppins" w:cs="Poppins"/>
                          <w:color w:val="FFFFFF" w:themeColor="background1"/>
                          <w:sz w:val="28"/>
                          <w:szCs w:val="28"/>
                          <w:lang w:bidi="es-ES"/>
                        </w:rPr>
                        <w:t>JUAN CARLOS NAVIDAD GARCÍA</w:t>
                      </w:r>
                    </w:p>
                  </w:txbxContent>
                </v:textbox>
              </v:shape>
            </w:pict>
          </mc:Fallback>
        </mc:AlternateContent>
      </w:r>
      <w:r w:rsidR="00681A7E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11A67" wp14:editId="07F06DC4">
                <wp:simplePos x="0" y="0"/>
                <wp:positionH relativeFrom="margin">
                  <wp:posOffset>-840683</wp:posOffset>
                </wp:positionH>
                <wp:positionV relativeFrom="paragraph">
                  <wp:posOffset>6821293</wp:posOffset>
                </wp:positionV>
                <wp:extent cx="8063345" cy="3574472"/>
                <wp:effectExtent l="2305050" t="1181100" r="280670" b="34988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345" cy="3574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  <a:alpha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419100" dist="38100" dir="10740000" sx="124000" sy="124000" algn="br" rotWithShape="0">
                            <a:schemeClr val="bg2">
                              <a:lumMod val="10000"/>
                              <a:alpha val="82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67C4A" id="Rectángulo 15" o:spid="_x0000_s1026" style="position:absolute;margin-left:-66.2pt;margin-top:537.1pt;width:634.9pt;height:281.4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" fillcolor="#161616 [334]" stroked="f" strokeweight="2pt">
                <v:fill opacity="22873f"/>
                <v:shadow on="t" type="perspective" color="#161616 [334]" opacity="53739f" origin=".5,.5" offset="-1.0582mm,.01847mm" matrix="81265f,,,81265f"/>
                <w10:wrap anchorx="margin"/>
              </v:rect>
            </w:pict>
          </mc:Fallback>
        </mc:AlternateContent>
      </w:r>
      <w:r w:rsidR="00E50F1C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BDF55B" wp14:editId="2DAFB5B8">
                <wp:simplePos x="0" y="0"/>
                <wp:positionH relativeFrom="column">
                  <wp:posOffset>-194558</wp:posOffset>
                </wp:positionH>
                <wp:positionV relativeFrom="paragraph">
                  <wp:posOffset>310598</wp:posOffset>
                </wp:positionV>
                <wp:extent cx="3938905" cy="8648700"/>
                <wp:effectExtent l="285750" t="342900" r="290195" b="26670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487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7000">
                              <a:schemeClr val="bg2">
                                <a:lumMod val="50000"/>
                                <a:alpha val="81000"/>
                              </a:schemeClr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  <a:gs pos="32000">
                              <a:schemeClr val="bg2">
                                <a:lumMod val="75000"/>
                                <a:alpha val="76000"/>
                              </a:schemeClr>
                            </a:gs>
                            <a:gs pos="67000">
                              <a:schemeClr val="bg2">
                                <a:lumMod val="75000"/>
                                <a:alpha val="82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292100" dir="5400000" sx="101000" sy="101000" rotWithShape="0">
                            <a:schemeClr val="bg2">
                              <a:lumMod val="10000"/>
                              <a:alpha val="58000"/>
                            </a:scheme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78C43" w14:textId="2197621F" w:rsidR="00A26683" w:rsidRDefault="00A26683" w:rsidP="00A266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DF55B" id="Rectángulo: esquinas redondeadas 12" o:spid="_x0000_s1028" style="position:absolute;margin-left:-15.3pt;margin-top:24.45pt;width:310.15pt;height:68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" fillcolor="#747070 [1614]" stroked="f" strokeweight="2pt">
                <v:fill color2="#747070 [1614]" o:opacity2="53084f" colors="0 #767171;11141f #767171;20972f #afabab;43909f #afabab" focus="100%" type="gradient"/>
                <v:shadow on="t" type="perspective" color="#161616 [334]" opacity="38010f" origin=",.5" offset="0,0" matrix="66191f,,,66191f"/>
                <v:textbox>
                  <w:txbxContent>
                    <w:p w14:paraId="20578C43" w14:textId="2197621F" w:rsidR="00A26683" w:rsidRDefault="00A26683" w:rsidP="00A2668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310D6D35" w14:textId="77777777" w:rsidR="00C368FE" w:rsidRPr="00C368FE" w:rsidRDefault="00C368FE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lastRenderedPageBreak/>
        <w:t>1. Define</w:t>
      </w:r>
    </w:p>
    <w:p w14:paraId="6B23678A" w14:textId="246102F3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Sesión. ¿Por qué crees que hay sesiones?</w:t>
      </w:r>
    </w:p>
    <w:p w14:paraId="38BADD87" w14:textId="77777777" w:rsidR="0048033B" w:rsidRDefault="0048033B" w:rsidP="0048033B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4908D523" w14:textId="2AC235CF" w:rsidR="00C368FE" w:rsidRPr="00F93F99" w:rsidRDefault="00983509" w:rsidP="00C368FE">
      <w:pPr>
        <w:pStyle w:val="TEX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Porque los sistemas GNU/Linux son multiusuario.</w:t>
      </w:r>
    </w:p>
    <w:p w14:paraId="5EB10B3C" w14:textId="77777777" w:rsidR="00C368FE" w:rsidRPr="00C368FE" w:rsidRDefault="00C368FE" w:rsidP="00C368FE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4847F871" w14:textId="77971492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Shell</w:t>
      </w:r>
    </w:p>
    <w:p w14:paraId="79FD2517" w14:textId="7F84CD86" w:rsidR="00983509" w:rsidRDefault="00983509" w:rsidP="00983509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0D0F938B" w14:textId="2100BCE4" w:rsidR="00983509" w:rsidRDefault="00903345" w:rsidP="00903345">
      <w:pPr>
        <w:pStyle w:val="TEXTO"/>
        <w:ind w:left="1080"/>
        <w:rPr>
          <w:rFonts w:ascii="Segoe UI" w:hAnsi="Segoe UI" w:cs="Segoe UI"/>
        </w:rPr>
      </w:pPr>
      <w:r w:rsidRPr="00903345">
        <w:rPr>
          <w:rFonts w:ascii="Segoe UI" w:hAnsi="Segoe UI" w:cs="Segoe UI"/>
        </w:rPr>
        <w:t>Proceso que arranca automáticamente cuando accedemos al</w:t>
      </w:r>
      <w:r>
        <w:rPr>
          <w:rFonts w:ascii="Segoe UI" w:hAnsi="Segoe UI" w:cs="Segoe UI"/>
        </w:rPr>
        <w:t xml:space="preserve"> </w:t>
      </w:r>
      <w:r w:rsidRPr="00903345">
        <w:rPr>
          <w:rFonts w:ascii="Segoe UI" w:hAnsi="Segoe UI" w:cs="Segoe UI"/>
        </w:rPr>
        <w:t>terminal desde el GNOME</w:t>
      </w:r>
      <w:r>
        <w:rPr>
          <w:rFonts w:ascii="Segoe UI" w:hAnsi="Segoe UI" w:cs="Segoe UI"/>
        </w:rPr>
        <w:t>.</w:t>
      </w:r>
    </w:p>
    <w:p w14:paraId="393BCBA2" w14:textId="77777777" w:rsidR="00903345" w:rsidRPr="00C368FE" w:rsidRDefault="00903345" w:rsidP="00903345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0C12E2B1" w14:textId="6A36B56E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CLI</w:t>
      </w:r>
    </w:p>
    <w:p w14:paraId="4FDB37FE" w14:textId="27FFEEDB" w:rsidR="00A318C0" w:rsidRDefault="00A318C0" w:rsidP="00A318C0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562AC79F" w14:textId="49372080" w:rsidR="00386AD7" w:rsidRPr="00DA3876" w:rsidRDefault="00386AD7" w:rsidP="00386AD7">
      <w:pPr>
        <w:pStyle w:val="TEXTO"/>
        <w:ind w:left="108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Command</w:t>
      </w:r>
      <w:proofErr w:type="spellEnd"/>
      <w:r>
        <w:rPr>
          <w:rFonts w:ascii="Segoe UI" w:hAnsi="Segoe UI" w:cs="Segoe UI"/>
        </w:rPr>
        <w:t xml:space="preserve"> Line Interface o Interfaz de Línea de Comandos es</w:t>
      </w:r>
      <w:r w:rsidR="00D53B69">
        <w:rPr>
          <w:rFonts w:ascii="Segoe UI" w:hAnsi="Segoe UI" w:cs="Segoe UI"/>
        </w:rPr>
        <w:t xml:space="preserve"> el sistema </w:t>
      </w:r>
      <w:r w:rsidR="0025781B">
        <w:rPr>
          <w:rFonts w:ascii="Segoe UI" w:hAnsi="Segoe UI" w:cs="Segoe UI"/>
        </w:rPr>
        <w:t>de los intérpretes de comandos.</w:t>
      </w:r>
      <w:r>
        <w:rPr>
          <w:rFonts w:ascii="Segoe UI" w:hAnsi="Segoe UI" w:cs="Segoe UI"/>
        </w:rPr>
        <w:t xml:space="preserve"> </w:t>
      </w:r>
    </w:p>
    <w:p w14:paraId="68D31786" w14:textId="77777777" w:rsidR="00A318C0" w:rsidRPr="00C368FE" w:rsidRDefault="00A318C0" w:rsidP="00386AD7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4B8F5965" w14:textId="62E6B3E0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GNOME</w:t>
      </w:r>
    </w:p>
    <w:p w14:paraId="478F8F5C" w14:textId="697BA758" w:rsidR="0025781B" w:rsidRDefault="0025781B" w:rsidP="0025781B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602BF123" w14:textId="5B7F5FD1" w:rsidR="0025781B" w:rsidRDefault="00280A55" w:rsidP="0025781B">
      <w:pPr>
        <w:pStyle w:val="TEXTO"/>
        <w:ind w:left="1080"/>
        <w:rPr>
          <w:rFonts w:ascii="Segoe UI" w:hAnsi="Segoe UI" w:cs="Segoe UI"/>
        </w:rPr>
      </w:pPr>
      <w:r w:rsidRPr="00280A55">
        <w:rPr>
          <w:rFonts w:ascii="Segoe UI" w:hAnsi="Segoe UI" w:cs="Segoe UI"/>
        </w:rPr>
        <w:t>GNOME es un entorno de escritorio e infraestructura de desarrollo para sistemas operativos GNU/Linux</w:t>
      </w:r>
      <w:r>
        <w:rPr>
          <w:rFonts w:ascii="Segoe UI" w:hAnsi="Segoe UI" w:cs="Segoe UI"/>
        </w:rPr>
        <w:t>.</w:t>
      </w:r>
    </w:p>
    <w:p w14:paraId="408BB6EF" w14:textId="77777777" w:rsidR="00280A55" w:rsidRPr="00C368FE" w:rsidRDefault="00280A55" w:rsidP="0025781B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55656144" w14:textId="4AF5B8C7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 xml:space="preserve">GNOME </w:t>
      </w: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TWEAKs</w:t>
      </w:r>
      <w:proofErr w:type="spellEnd"/>
    </w:p>
    <w:p w14:paraId="4FBE8ED9" w14:textId="5C7AEB87" w:rsidR="00280A55" w:rsidRDefault="00280A55" w:rsidP="00280A55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72AA8BEE" w14:textId="72AF24AC" w:rsidR="00280A55" w:rsidRPr="001B276A" w:rsidRDefault="001B276A" w:rsidP="001B276A">
      <w:pPr>
        <w:pStyle w:val="TEX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Es el configurador de entorno (Herramienta de personalización) de GNOME.</w:t>
      </w:r>
    </w:p>
    <w:p w14:paraId="5B202A4C" w14:textId="77777777" w:rsidR="00280A55" w:rsidRPr="00C368FE" w:rsidRDefault="00280A55" w:rsidP="00280A55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2D5144EC" w14:textId="5E77034B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Promt</w:t>
      </w:r>
      <w:proofErr w:type="spellEnd"/>
      <w:r w:rsidRPr="00C368FE">
        <w:rPr>
          <w:rFonts w:ascii="Bahnschrift" w:hAnsi="Bahnschrift"/>
          <w:b/>
          <w:bCs/>
          <w:sz w:val="28"/>
          <w:szCs w:val="28"/>
        </w:rPr>
        <w:t xml:space="preserve"> $</w:t>
      </w:r>
    </w:p>
    <w:p w14:paraId="16C64611" w14:textId="05989D3C" w:rsidR="001B276A" w:rsidRDefault="001B276A" w:rsidP="001B276A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346B7D29" w14:textId="1AB395FC" w:rsidR="007C5CA6" w:rsidRDefault="00C25C32" w:rsidP="007C5CA6">
      <w:pPr>
        <w:pStyle w:val="TEX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Cuando </w:t>
      </w:r>
      <w:proofErr w:type="spellStart"/>
      <w:r>
        <w:rPr>
          <w:rFonts w:ascii="Segoe UI" w:hAnsi="Segoe UI" w:cs="Segoe UI"/>
        </w:rPr>
        <w:t>bash</w:t>
      </w:r>
      <w:proofErr w:type="spellEnd"/>
      <w:r>
        <w:rPr>
          <w:rFonts w:ascii="Segoe UI" w:hAnsi="Segoe UI" w:cs="Segoe UI"/>
        </w:rPr>
        <w:t xml:space="preserve"> te muestra el dólar, quiere decir que está funcionando bajo tu usuario.</w:t>
      </w:r>
    </w:p>
    <w:p w14:paraId="4AD4BF84" w14:textId="5EC4180C" w:rsidR="007C5CA6" w:rsidRDefault="007C5CA6" w:rsidP="001B276A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308F758B" w14:textId="77777777" w:rsidR="00C25C32" w:rsidRPr="00C368FE" w:rsidRDefault="00C25C32" w:rsidP="0064614F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21CDD5B2" w14:textId="0A9D248D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lastRenderedPageBreak/>
        <w:t>Promt</w:t>
      </w:r>
      <w:proofErr w:type="spellEnd"/>
      <w:r w:rsidRPr="00C368FE">
        <w:rPr>
          <w:rFonts w:ascii="Bahnschrift" w:hAnsi="Bahnschrift"/>
          <w:b/>
          <w:bCs/>
          <w:sz w:val="28"/>
          <w:szCs w:val="28"/>
        </w:rPr>
        <w:t xml:space="preserve"> #</w:t>
      </w:r>
    </w:p>
    <w:p w14:paraId="498FDA89" w14:textId="2EBFA525" w:rsidR="00C25C32" w:rsidRDefault="00C25C32" w:rsidP="00C25C32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68924D18" w14:textId="525A0D65" w:rsidR="00C25C32" w:rsidRDefault="00C25C32" w:rsidP="00C25C32">
      <w:pPr>
        <w:pStyle w:val="TEX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Cuando </w:t>
      </w:r>
      <w:proofErr w:type="spellStart"/>
      <w:r>
        <w:rPr>
          <w:rFonts w:ascii="Segoe UI" w:hAnsi="Segoe UI" w:cs="Segoe UI"/>
        </w:rPr>
        <w:t>bash</w:t>
      </w:r>
      <w:proofErr w:type="spellEnd"/>
      <w:r>
        <w:rPr>
          <w:rFonts w:ascii="Segoe UI" w:hAnsi="Segoe UI" w:cs="Segoe UI"/>
        </w:rPr>
        <w:t xml:space="preserve"> te muestra el </w:t>
      </w:r>
      <w:proofErr w:type="spellStart"/>
      <w:r>
        <w:rPr>
          <w:rFonts w:ascii="Segoe UI" w:hAnsi="Segoe UI" w:cs="Segoe UI"/>
        </w:rPr>
        <w:t>hastag</w:t>
      </w:r>
      <w:proofErr w:type="spellEnd"/>
      <w:r>
        <w:rPr>
          <w:rFonts w:ascii="Segoe UI" w:hAnsi="Segoe UI" w:cs="Segoe UI"/>
        </w:rPr>
        <w:t xml:space="preserve">, quiere decir que está funcionando bajo </w:t>
      </w:r>
      <w:r>
        <w:rPr>
          <w:rFonts w:ascii="Segoe UI" w:hAnsi="Segoe UI" w:cs="Segoe UI"/>
        </w:rPr>
        <w:t xml:space="preserve">el usuario </w:t>
      </w:r>
      <w:proofErr w:type="spellStart"/>
      <w:r>
        <w:rPr>
          <w:rFonts w:ascii="Segoe UI" w:hAnsi="Segoe UI" w:cs="Segoe UI"/>
        </w:rPr>
        <w:t>root</w:t>
      </w:r>
      <w:proofErr w:type="spellEnd"/>
      <w:r>
        <w:rPr>
          <w:rFonts w:ascii="Segoe UI" w:hAnsi="Segoe UI" w:cs="Segoe UI"/>
        </w:rPr>
        <w:t>.</w:t>
      </w:r>
    </w:p>
    <w:p w14:paraId="63C0ADBC" w14:textId="77777777" w:rsidR="00C25C32" w:rsidRPr="00C25C32" w:rsidRDefault="00C25C32" w:rsidP="00C25C32">
      <w:pPr>
        <w:pStyle w:val="TEXTO"/>
        <w:ind w:left="1080"/>
        <w:rPr>
          <w:rFonts w:ascii="Segoe UI" w:hAnsi="Segoe UI" w:cs="Segoe UI"/>
        </w:rPr>
      </w:pPr>
    </w:p>
    <w:p w14:paraId="708BDDD6" w14:textId="71D60186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Virgulilla</w:t>
      </w:r>
    </w:p>
    <w:p w14:paraId="3A057807" w14:textId="7EDA723D" w:rsidR="00C25C32" w:rsidRDefault="00C25C32" w:rsidP="00C25C32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1D5D9C3A" w14:textId="183A5321" w:rsidR="00C25C32" w:rsidRPr="00C25C32" w:rsidRDefault="00C25C32" w:rsidP="00C25C32">
      <w:pPr>
        <w:pStyle w:val="TEX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La virgulilla indica el directorio raíz del usuario.</w:t>
      </w:r>
    </w:p>
    <w:p w14:paraId="2FA982AB" w14:textId="77777777" w:rsidR="00C25C32" w:rsidRPr="00C368FE" w:rsidRDefault="00C25C32" w:rsidP="00C25C32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40CA4238" w14:textId="542203C9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Sh</w:t>
      </w:r>
      <w:proofErr w:type="spellEnd"/>
    </w:p>
    <w:p w14:paraId="37F8169A" w14:textId="4387F0F4" w:rsidR="00C86C98" w:rsidRDefault="00C86C98" w:rsidP="00C86C98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5133A6C4" w14:textId="2B99B2EB" w:rsidR="00C86C98" w:rsidRPr="00C86C98" w:rsidRDefault="00C86C98" w:rsidP="00C86C98">
      <w:pPr>
        <w:pStyle w:val="TEXTO"/>
        <w:ind w:left="1080"/>
        <w:rPr>
          <w:rFonts w:ascii="Segoe UI" w:hAnsi="Segoe UI" w:cs="Segoe UI"/>
        </w:rPr>
      </w:pPr>
      <w:r w:rsidRPr="00C86C98">
        <w:rPr>
          <w:rFonts w:ascii="Segoe UI" w:hAnsi="Segoe UI" w:cs="Segoe UI"/>
        </w:rPr>
        <w:t>SH o</w:t>
      </w:r>
      <w:r w:rsidRPr="00C86C98">
        <w:rPr>
          <w:rFonts w:ascii="Segoe UI" w:hAnsi="Segoe UI" w:cs="Segoe UI"/>
        </w:rPr>
        <w:t xml:space="preserve"> Shell Script es un programa que está creado con instrucciones que son ejecutadas por un Shell</w:t>
      </w:r>
      <w:r w:rsidR="00E80251">
        <w:rPr>
          <w:rFonts w:ascii="Segoe UI" w:hAnsi="Segoe UI" w:cs="Segoe UI"/>
        </w:rPr>
        <w:t xml:space="preserve"> en Linux.</w:t>
      </w:r>
    </w:p>
    <w:p w14:paraId="7E467C83" w14:textId="77777777" w:rsidR="00C86C98" w:rsidRPr="00C368FE" w:rsidRDefault="00C86C98" w:rsidP="00C86C98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2A5B3257" w14:textId="7E04B875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Bash</w:t>
      </w:r>
      <w:proofErr w:type="spellEnd"/>
    </w:p>
    <w:p w14:paraId="16256129" w14:textId="330D10BA" w:rsidR="00CA34FD" w:rsidRDefault="00CA34FD" w:rsidP="00CA34FD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17477734" w14:textId="710721B3" w:rsidR="00CA34FD" w:rsidRPr="00CA34FD" w:rsidRDefault="00CA34FD" w:rsidP="00CA34FD">
      <w:pPr>
        <w:pStyle w:val="TEX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Es un tipo de Shell de Linux, normalmente es la que viene instalada por defecto.</w:t>
      </w:r>
    </w:p>
    <w:p w14:paraId="52F271E2" w14:textId="77777777" w:rsidR="00CA34FD" w:rsidRPr="00C368FE" w:rsidRDefault="00CA34FD" w:rsidP="00CA34FD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07A6FED6" w14:textId="746364DF" w:rsidR="00C368FE" w:rsidRDefault="00D93304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Sudo</w:t>
      </w:r>
    </w:p>
    <w:p w14:paraId="2421C7AF" w14:textId="3EF6440A" w:rsidR="00D93304" w:rsidRDefault="00D93304" w:rsidP="00D93304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366A4CC2" w14:textId="47371AB2" w:rsidR="00CA34FD" w:rsidRPr="00E61050" w:rsidRDefault="00D93304" w:rsidP="00E61050">
      <w:pPr>
        <w:pStyle w:val="TEX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Es la variable que se utiliza al principio de</w:t>
      </w:r>
      <w:r w:rsidR="00E61050">
        <w:rPr>
          <w:rFonts w:ascii="Segoe UI" w:hAnsi="Segoe UI" w:cs="Segoe UI"/>
        </w:rPr>
        <w:t xml:space="preserve"> la línea de comando para ejecutar un comando como administrador.</w:t>
      </w:r>
    </w:p>
    <w:p w14:paraId="1735BC66" w14:textId="77777777" w:rsidR="00CA34FD" w:rsidRPr="00C368FE" w:rsidRDefault="00CA34FD" w:rsidP="00CA34FD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2C8B194E" w14:textId="2807FD3A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Alias. ¿Cómo se crean?</w:t>
      </w:r>
    </w:p>
    <w:p w14:paraId="558A5663" w14:textId="3720F646" w:rsidR="00E61050" w:rsidRDefault="00E61050" w:rsidP="00E61050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06949AE6" w14:textId="211606EC" w:rsidR="00E61050" w:rsidRDefault="00635CA5" w:rsidP="00E61050">
      <w:pPr>
        <w:pStyle w:val="TEXTO"/>
        <w:ind w:left="108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Un alias </w:t>
      </w:r>
      <w:r w:rsidRPr="00635CA5">
        <w:rPr>
          <w:rFonts w:ascii="Segoe UI" w:hAnsi="Segoe UI" w:cs="Segoe UI"/>
          <w:color w:val="000000"/>
        </w:rPr>
        <w:t>reemplaza una palabra o serie de palabras con otra más corta y sencilla.</w:t>
      </w:r>
    </w:p>
    <w:p w14:paraId="41143789" w14:textId="26DB31A6" w:rsidR="00E61050" w:rsidRDefault="00C736E0" w:rsidP="00C736E0">
      <w:pPr>
        <w:pStyle w:val="TEXTO"/>
        <w:ind w:left="108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color w:val="000000"/>
        </w:rPr>
        <w:t xml:space="preserve">Se crea con el siguiente comando: </w:t>
      </w:r>
      <w:r w:rsidRPr="00C736E0">
        <w:rPr>
          <w:rFonts w:ascii="Segoe UI" w:hAnsi="Segoe UI" w:cs="Segoe UI"/>
          <w:b/>
          <w:bCs/>
          <w:color w:val="000000"/>
        </w:rPr>
        <w:t xml:space="preserve">alias </w:t>
      </w:r>
      <w:proofErr w:type="spellStart"/>
      <w:r w:rsidRPr="00C736E0">
        <w:rPr>
          <w:rFonts w:ascii="Segoe UI" w:hAnsi="Segoe UI" w:cs="Segoe UI"/>
          <w:b/>
          <w:bCs/>
          <w:color w:val="000000"/>
        </w:rPr>
        <w:t>palabra_corta</w:t>
      </w:r>
      <w:proofErr w:type="spellEnd"/>
      <w:r w:rsidRPr="00C736E0">
        <w:rPr>
          <w:rFonts w:ascii="Segoe UI" w:hAnsi="Segoe UI" w:cs="Segoe UI"/>
          <w:b/>
          <w:bCs/>
          <w:color w:val="000000"/>
        </w:rPr>
        <w:t>=’comando o palabras a reemplazar’</w:t>
      </w:r>
    </w:p>
    <w:p w14:paraId="420C7649" w14:textId="77777777" w:rsidR="0064614F" w:rsidRPr="00C736E0" w:rsidRDefault="0064614F" w:rsidP="00C736E0">
      <w:pPr>
        <w:pStyle w:val="TEXTO"/>
        <w:ind w:left="1080"/>
        <w:rPr>
          <w:rFonts w:ascii="Bahnschrift" w:hAnsi="Bahnschrift"/>
          <w:b/>
          <w:bCs/>
        </w:rPr>
      </w:pPr>
    </w:p>
    <w:p w14:paraId="6F569CB3" w14:textId="7475D153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lastRenderedPageBreak/>
        <w:t>Stdin</w:t>
      </w:r>
      <w:proofErr w:type="spellEnd"/>
      <w:r w:rsidRPr="00C368FE">
        <w:rPr>
          <w:rFonts w:ascii="Bahnschrift" w:hAnsi="Bahnschrift"/>
          <w:b/>
          <w:bCs/>
          <w:sz w:val="28"/>
          <w:szCs w:val="28"/>
        </w:rPr>
        <w:t xml:space="preserve">, </w:t>
      </w: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stdout</w:t>
      </w:r>
      <w:proofErr w:type="spellEnd"/>
      <w:r w:rsidRPr="00C368FE">
        <w:rPr>
          <w:rFonts w:ascii="Bahnschrift" w:hAnsi="Bahnschrift"/>
          <w:b/>
          <w:bCs/>
          <w:sz w:val="28"/>
          <w:szCs w:val="28"/>
        </w:rPr>
        <w:t xml:space="preserve">, </w:t>
      </w: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stderr</w:t>
      </w:r>
      <w:proofErr w:type="spellEnd"/>
    </w:p>
    <w:p w14:paraId="66EC57E2" w14:textId="13F46753" w:rsidR="00C736E0" w:rsidRDefault="00C736E0" w:rsidP="00C736E0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222C960C" w14:textId="6FA2E18F" w:rsidR="00C736E0" w:rsidRDefault="00B37B3E" w:rsidP="000B2190">
      <w:pPr>
        <w:pStyle w:val="TEXTO"/>
        <w:numPr>
          <w:ilvl w:val="0"/>
          <w:numId w:val="47"/>
        </w:numPr>
        <w:rPr>
          <w:rFonts w:ascii="Segoe UI" w:hAnsi="Segoe UI" w:cs="Segoe UI"/>
        </w:rPr>
      </w:pPr>
      <w:proofErr w:type="spellStart"/>
      <w:r w:rsidRPr="000B2190">
        <w:rPr>
          <w:rFonts w:ascii="Segoe UI" w:hAnsi="Segoe UI" w:cs="Segoe UI"/>
          <w:b/>
          <w:bCs/>
        </w:rPr>
        <w:t>Stdin</w:t>
      </w:r>
      <w:proofErr w:type="spellEnd"/>
      <w:r>
        <w:rPr>
          <w:rFonts w:ascii="Segoe UI" w:hAnsi="Segoe UI" w:cs="Segoe UI"/>
        </w:rPr>
        <w:t>: Entrada estándar de un proceso.</w:t>
      </w:r>
    </w:p>
    <w:p w14:paraId="56B41C2A" w14:textId="5D404F09" w:rsidR="00B37B3E" w:rsidRDefault="00B37B3E" w:rsidP="000B2190">
      <w:pPr>
        <w:pStyle w:val="TEXTO"/>
        <w:numPr>
          <w:ilvl w:val="0"/>
          <w:numId w:val="47"/>
        </w:numPr>
        <w:rPr>
          <w:rFonts w:ascii="Segoe UI" w:hAnsi="Segoe UI" w:cs="Segoe UI"/>
        </w:rPr>
      </w:pPr>
      <w:proofErr w:type="spellStart"/>
      <w:r w:rsidRPr="000B2190">
        <w:rPr>
          <w:rFonts w:ascii="Segoe UI" w:hAnsi="Segoe UI" w:cs="Segoe UI"/>
          <w:b/>
          <w:bCs/>
        </w:rPr>
        <w:t>Stdout</w:t>
      </w:r>
      <w:proofErr w:type="spellEnd"/>
      <w:r>
        <w:rPr>
          <w:rFonts w:ascii="Segoe UI" w:hAnsi="Segoe UI" w:cs="Segoe UI"/>
        </w:rPr>
        <w:t xml:space="preserve">: </w:t>
      </w:r>
      <w:r w:rsidR="000B2190">
        <w:rPr>
          <w:rFonts w:ascii="Segoe UI" w:hAnsi="Segoe UI" w:cs="Segoe UI"/>
        </w:rPr>
        <w:t>salida estándar de un proceso.</w:t>
      </w:r>
    </w:p>
    <w:p w14:paraId="0724E8A9" w14:textId="75614A0E" w:rsidR="000B2190" w:rsidRPr="00CC700E" w:rsidRDefault="000B2190" w:rsidP="000B2190">
      <w:pPr>
        <w:pStyle w:val="TEXTO"/>
        <w:numPr>
          <w:ilvl w:val="0"/>
          <w:numId w:val="47"/>
        </w:numPr>
        <w:rPr>
          <w:rFonts w:ascii="Segoe UI" w:hAnsi="Segoe UI" w:cs="Segoe UI"/>
        </w:rPr>
      </w:pPr>
      <w:proofErr w:type="spellStart"/>
      <w:r w:rsidRPr="000B2190">
        <w:rPr>
          <w:rFonts w:ascii="Segoe UI" w:hAnsi="Segoe UI" w:cs="Segoe UI"/>
          <w:b/>
          <w:bCs/>
        </w:rPr>
        <w:t>Stderr</w:t>
      </w:r>
      <w:proofErr w:type="spellEnd"/>
      <w:r>
        <w:rPr>
          <w:rFonts w:ascii="Segoe UI" w:hAnsi="Segoe UI" w:cs="Segoe UI"/>
        </w:rPr>
        <w:t>: salida de errores de un proceso.</w:t>
      </w:r>
    </w:p>
    <w:p w14:paraId="44775976" w14:textId="77777777" w:rsidR="00C736E0" w:rsidRPr="00C368FE" w:rsidRDefault="00C736E0" w:rsidP="00C736E0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68C67749" w14:textId="7D33B69E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DPKG</w:t>
      </w:r>
    </w:p>
    <w:p w14:paraId="43F1BF9D" w14:textId="2C50B963" w:rsidR="000B2190" w:rsidRDefault="000B2190" w:rsidP="000B2190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70AC3296" w14:textId="1A80A1CF" w:rsidR="000B2190" w:rsidRDefault="004C0E95" w:rsidP="004C0E95">
      <w:pPr>
        <w:pStyle w:val="TEX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 un </w:t>
      </w:r>
      <w:r w:rsidRPr="004C0E95">
        <w:rPr>
          <w:rFonts w:ascii="Segoe UI" w:hAnsi="Segoe UI" w:cs="Segoe UI"/>
        </w:rPr>
        <w:t>programa que se encarga</w:t>
      </w:r>
      <w:r>
        <w:rPr>
          <w:rFonts w:ascii="Segoe UI" w:hAnsi="Segoe UI" w:cs="Segoe UI"/>
        </w:rPr>
        <w:t xml:space="preserve"> </w:t>
      </w:r>
      <w:r w:rsidRPr="004C0E95">
        <w:rPr>
          <w:rFonts w:ascii="Segoe UI" w:hAnsi="Segoe UI" w:cs="Segoe UI"/>
        </w:rPr>
        <w:t>de manejar los paquetes (programas) instalados en el ordenador</w:t>
      </w:r>
      <w:r>
        <w:rPr>
          <w:rFonts w:ascii="Segoe UI" w:hAnsi="Segoe UI" w:cs="Segoe UI"/>
        </w:rPr>
        <w:t>.</w:t>
      </w:r>
    </w:p>
    <w:p w14:paraId="53CC50F3" w14:textId="77777777" w:rsidR="004C0E95" w:rsidRPr="004C0E95" w:rsidRDefault="004C0E95" w:rsidP="004C0E95">
      <w:pPr>
        <w:pStyle w:val="TEXTO"/>
        <w:ind w:left="1080"/>
        <w:rPr>
          <w:rFonts w:ascii="Segoe UI" w:hAnsi="Segoe UI" w:cs="Segoe UI"/>
        </w:rPr>
      </w:pPr>
    </w:p>
    <w:p w14:paraId="20DB19E4" w14:textId="604A5071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Apt</w:t>
      </w:r>
      <w:proofErr w:type="spellEnd"/>
    </w:p>
    <w:p w14:paraId="1DFCFAE9" w14:textId="0D3279CA" w:rsidR="004C0E95" w:rsidRDefault="004C0E95" w:rsidP="004C0E95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06C30E5E" w14:textId="2AE76C05" w:rsidR="004C0E95" w:rsidRDefault="00BF6337" w:rsidP="004C0E95">
      <w:pPr>
        <w:pStyle w:val="TEXTO"/>
        <w:ind w:left="1080"/>
        <w:rPr>
          <w:rFonts w:ascii="Segoe UI" w:hAnsi="Segoe UI" w:cs="Segoe UI"/>
        </w:rPr>
      </w:pPr>
      <w:r w:rsidRPr="00BF6337">
        <w:rPr>
          <w:rFonts w:ascii="Segoe UI" w:hAnsi="Segoe UI" w:cs="Segoe UI"/>
        </w:rPr>
        <w:t>Herramienta Avanzada de Empaquetamiento (</w:t>
      </w:r>
      <w:proofErr w:type="spellStart"/>
      <w:r w:rsidRPr="00BF6337">
        <w:rPr>
          <w:rFonts w:ascii="Segoe UI" w:hAnsi="Segoe UI" w:cs="Segoe UI"/>
        </w:rPr>
        <w:t>Advanced</w:t>
      </w:r>
      <w:proofErr w:type="spellEnd"/>
      <w:r w:rsidRPr="00BF6337">
        <w:rPr>
          <w:rFonts w:ascii="Segoe UI" w:hAnsi="Segoe UI" w:cs="Segoe UI"/>
        </w:rPr>
        <w:t xml:space="preserve"> </w:t>
      </w:r>
      <w:proofErr w:type="spellStart"/>
      <w:r w:rsidRPr="00BF6337">
        <w:rPr>
          <w:rFonts w:ascii="Segoe UI" w:hAnsi="Segoe UI" w:cs="Segoe UI"/>
        </w:rPr>
        <w:t>Packaging</w:t>
      </w:r>
      <w:proofErr w:type="spellEnd"/>
      <w:r w:rsidRPr="00BF6337">
        <w:rPr>
          <w:rFonts w:ascii="Segoe UI" w:hAnsi="Segoe UI" w:cs="Segoe UI"/>
        </w:rPr>
        <w:t xml:space="preserve"> Tool).</w:t>
      </w:r>
    </w:p>
    <w:p w14:paraId="0B27B537" w14:textId="77777777" w:rsidR="00BF6337" w:rsidRPr="00C368FE" w:rsidRDefault="00BF6337" w:rsidP="004C0E95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107D08A9" w14:textId="0D5FB7B4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Ppa</w:t>
      </w:r>
      <w:proofErr w:type="spellEnd"/>
    </w:p>
    <w:p w14:paraId="2C173B20" w14:textId="12440016" w:rsidR="00BF6337" w:rsidRDefault="00BF6337" w:rsidP="00BF6337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0FA9C10D" w14:textId="113436C9" w:rsidR="00DD27B9" w:rsidRDefault="00DD27B9" w:rsidP="00DD27B9">
      <w:pPr>
        <w:pStyle w:val="TEX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PPA es un repositorio de software de Linux.</w:t>
      </w:r>
    </w:p>
    <w:p w14:paraId="527E62C5" w14:textId="77777777" w:rsidR="00BF6337" w:rsidRPr="00C368FE" w:rsidRDefault="00BF6337" w:rsidP="00DD27B9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27C20427" w14:textId="172BB3E0" w:rsidR="00C368FE" w:rsidRDefault="00C368FE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Synaptic</w:t>
      </w:r>
      <w:proofErr w:type="spellEnd"/>
    </w:p>
    <w:p w14:paraId="02A04CFB" w14:textId="5AB5D9ED" w:rsidR="00DD27B9" w:rsidRDefault="00DD27B9" w:rsidP="00DD27B9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68112DDA" w14:textId="008D3ABB" w:rsidR="00DD27B9" w:rsidRDefault="00B157F1" w:rsidP="00DD27B9">
      <w:pPr>
        <w:pStyle w:val="TEXTO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>Es otro gestor de paquetes de Linux.</w:t>
      </w:r>
    </w:p>
    <w:p w14:paraId="02D60883" w14:textId="77777777" w:rsidR="00DD27B9" w:rsidRPr="00C368FE" w:rsidRDefault="00DD27B9" w:rsidP="00B157F1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59260DF4" w14:textId="674878CE" w:rsidR="00C368FE" w:rsidRDefault="00B157F1" w:rsidP="00C368FE">
      <w:pPr>
        <w:pStyle w:val="TEXTO"/>
        <w:numPr>
          <w:ilvl w:val="0"/>
          <w:numId w:val="43"/>
        </w:numPr>
        <w:rPr>
          <w:rFonts w:ascii="Bahnschrift" w:hAnsi="Bahnschrift"/>
          <w:b/>
          <w:bCs/>
          <w:sz w:val="28"/>
          <w:szCs w:val="28"/>
        </w:rPr>
      </w:pP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C</w:t>
      </w:r>
      <w:r w:rsidR="00C368FE" w:rsidRPr="00C368FE">
        <w:rPr>
          <w:rFonts w:ascii="Bahnschrift" w:hAnsi="Bahnschrift"/>
          <w:b/>
          <w:bCs/>
          <w:sz w:val="28"/>
          <w:szCs w:val="28"/>
        </w:rPr>
        <w:t>ontrab</w:t>
      </w:r>
      <w:proofErr w:type="spellEnd"/>
    </w:p>
    <w:p w14:paraId="330234A0" w14:textId="624F75FD" w:rsidR="00B157F1" w:rsidRDefault="00B157F1" w:rsidP="00B157F1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1D6E4E1E" w14:textId="7AFD9766" w:rsidR="00B157F1" w:rsidRPr="004754BC" w:rsidRDefault="006A6BC2" w:rsidP="00B157F1">
      <w:pPr>
        <w:pStyle w:val="TEXTO"/>
        <w:ind w:left="1080"/>
        <w:rPr>
          <w:rFonts w:ascii="Segoe UI" w:hAnsi="Segoe UI" w:cs="Segoe UI"/>
          <w:b/>
          <w:bCs/>
          <w:sz w:val="28"/>
          <w:szCs w:val="28"/>
        </w:rPr>
      </w:pPr>
      <w:r w:rsidRPr="004754BC">
        <w:rPr>
          <w:rFonts w:ascii="Segoe UI" w:hAnsi="Segoe UI" w:cs="Segoe UI"/>
        </w:rPr>
        <w:t>CRON</w:t>
      </w:r>
      <w:r w:rsidR="004754BC">
        <w:rPr>
          <w:rFonts w:ascii="Segoe UI" w:hAnsi="Segoe UI" w:cs="Segoe UI"/>
        </w:rPr>
        <w:t xml:space="preserve"> o </w:t>
      </w:r>
      <w:proofErr w:type="spellStart"/>
      <w:r w:rsidR="004754BC">
        <w:rPr>
          <w:rFonts w:ascii="Segoe UI" w:hAnsi="Segoe UI" w:cs="Segoe UI"/>
        </w:rPr>
        <w:t>Crontab</w:t>
      </w:r>
      <w:proofErr w:type="spellEnd"/>
      <w:r w:rsidRPr="004754BC">
        <w:rPr>
          <w:rFonts w:ascii="Segoe UI" w:hAnsi="Segoe UI" w:cs="Segoe UI"/>
        </w:rPr>
        <w:t xml:space="preserve"> es un demonio (que es como se conoce a un proceso en segundo plano) que se ejecuta desde el mismo instante en el que arranca el sistema operativo</w:t>
      </w:r>
      <w:r w:rsidR="004754BC" w:rsidRPr="004754BC">
        <w:rPr>
          <w:rFonts w:ascii="Segoe UI" w:hAnsi="Segoe UI" w:cs="Segoe UI"/>
        </w:rPr>
        <w:t xml:space="preserve"> y es el encargado de programar las tareas del equipo.</w:t>
      </w:r>
    </w:p>
    <w:p w14:paraId="3DCBFBF5" w14:textId="77777777" w:rsidR="00B157F1" w:rsidRPr="00C368FE" w:rsidRDefault="00B157F1" w:rsidP="00B157F1">
      <w:pPr>
        <w:pStyle w:val="TEXTO"/>
        <w:ind w:left="1080"/>
        <w:rPr>
          <w:rFonts w:ascii="Bahnschrift" w:hAnsi="Bahnschrift"/>
          <w:b/>
          <w:bCs/>
          <w:sz w:val="28"/>
          <w:szCs w:val="28"/>
        </w:rPr>
      </w:pPr>
    </w:p>
    <w:p w14:paraId="382952E5" w14:textId="081901CB" w:rsidR="000E403B" w:rsidRDefault="00C368FE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lastRenderedPageBreak/>
        <w:t>2. Principales tipos de interfaces en Linux</w:t>
      </w:r>
    </w:p>
    <w:p w14:paraId="42667DA5" w14:textId="70EF05EB" w:rsidR="000E403B" w:rsidRDefault="000E403B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3E1106BB" w14:textId="77E1926E" w:rsidR="000E403B" w:rsidRDefault="000128E9" w:rsidP="000128E9">
      <w:pPr>
        <w:pStyle w:val="TEXTO"/>
        <w:numPr>
          <w:ilvl w:val="0"/>
          <w:numId w:val="4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GNOME</w:t>
      </w:r>
    </w:p>
    <w:p w14:paraId="23BB6DE3" w14:textId="50446B44" w:rsidR="000128E9" w:rsidRDefault="000128E9" w:rsidP="000128E9">
      <w:pPr>
        <w:pStyle w:val="TEXTO"/>
        <w:numPr>
          <w:ilvl w:val="0"/>
          <w:numId w:val="4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KDE</w:t>
      </w:r>
    </w:p>
    <w:p w14:paraId="1CC3068E" w14:textId="58EFBC25" w:rsidR="000E403B" w:rsidRPr="000128E9" w:rsidRDefault="000128E9" w:rsidP="00C368FE">
      <w:pPr>
        <w:pStyle w:val="TEXTO"/>
        <w:numPr>
          <w:ilvl w:val="0"/>
          <w:numId w:val="4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Xfce</w:t>
      </w:r>
    </w:p>
    <w:p w14:paraId="0B8AA43F" w14:textId="77777777" w:rsidR="000E403B" w:rsidRPr="00C368FE" w:rsidRDefault="000E403B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1E0B178B" w14:textId="2D5A5355" w:rsidR="00C368FE" w:rsidRDefault="00C368FE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3. Donde o cómo podemos verificar los tipos de Shell que soporta mi sistema</w:t>
      </w:r>
    </w:p>
    <w:p w14:paraId="48FE4A64" w14:textId="5E78A9DB" w:rsidR="000128E9" w:rsidRDefault="000128E9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1941D94E" w14:textId="7D3BC090" w:rsidR="00FA7E84" w:rsidRPr="004754BC" w:rsidRDefault="00FA7E84" w:rsidP="00FA7E84">
      <w:pPr>
        <w:pStyle w:val="TEXTO"/>
        <w:ind w:left="72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</w:rPr>
        <w:t xml:space="preserve">Se pueden comprobar las </w:t>
      </w:r>
      <w:proofErr w:type="spellStart"/>
      <w:r w:rsidR="00D40C16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hells</w:t>
      </w:r>
      <w:proofErr w:type="spellEnd"/>
      <w:r>
        <w:rPr>
          <w:rFonts w:ascii="Segoe UI" w:hAnsi="Segoe UI" w:cs="Segoe UI"/>
        </w:rPr>
        <w:t xml:space="preserve"> compatibles del sistema visualizando el archivo </w:t>
      </w:r>
      <w:r w:rsidRPr="00D40C16">
        <w:rPr>
          <w:rFonts w:ascii="Segoe UI" w:hAnsi="Segoe UI" w:cs="Segoe UI"/>
          <w:b/>
          <w:bCs/>
        </w:rPr>
        <w:t>/</w:t>
      </w:r>
      <w:proofErr w:type="spellStart"/>
      <w:r w:rsidR="00D40C16" w:rsidRPr="00D40C16">
        <w:rPr>
          <w:rFonts w:ascii="Segoe UI" w:hAnsi="Segoe UI" w:cs="Segoe UI"/>
          <w:b/>
          <w:bCs/>
        </w:rPr>
        <w:t>etc</w:t>
      </w:r>
      <w:proofErr w:type="spellEnd"/>
      <w:r w:rsidR="00D40C16" w:rsidRPr="00D40C16">
        <w:rPr>
          <w:rFonts w:ascii="Segoe UI" w:hAnsi="Segoe UI" w:cs="Segoe UI"/>
          <w:b/>
          <w:bCs/>
        </w:rPr>
        <w:t>/</w:t>
      </w:r>
      <w:proofErr w:type="spellStart"/>
      <w:r w:rsidR="00D40C16" w:rsidRPr="00D40C16">
        <w:rPr>
          <w:rFonts w:ascii="Segoe UI" w:hAnsi="Segoe UI" w:cs="Segoe UI"/>
          <w:b/>
          <w:bCs/>
        </w:rPr>
        <w:t>shells</w:t>
      </w:r>
      <w:proofErr w:type="spellEnd"/>
      <w:r w:rsidR="00D40C16">
        <w:rPr>
          <w:rFonts w:ascii="Segoe UI" w:hAnsi="Segoe UI" w:cs="Segoe UI"/>
        </w:rPr>
        <w:t>.</w:t>
      </w:r>
    </w:p>
    <w:p w14:paraId="57EB95B6" w14:textId="77777777" w:rsidR="000128E9" w:rsidRPr="00C368FE" w:rsidRDefault="000128E9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365211CF" w14:textId="427154C6" w:rsidR="00D40C16" w:rsidRDefault="00C368FE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4. Formato de los comandos en sistemas GNU/Linux</w:t>
      </w:r>
    </w:p>
    <w:p w14:paraId="10CE007B" w14:textId="49F52C46" w:rsidR="00D40C16" w:rsidRDefault="00D40C16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72836DA5" w14:textId="4B22E5E1" w:rsidR="00D51FBC" w:rsidRPr="00D51FBC" w:rsidRDefault="00D51FBC" w:rsidP="00D51FBC">
      <w:pPr>
        <w:pStyle w:val="TEXTO"/>
        <w:numPr>
          <w:ilvl w:val="0"/>
          <w:numId w:val="49"/>
        </w:numPr>
        <w:rPr>
          <w:rFonts w:ascii="Segoe UI" w:hAnsi="Segoe UI" w:cs="Segoe UI"/>
        </w:rPr>
      </w:pPr>
      <w:r w:rsidRPr="00D51FBC">
        <w:rPr>
          <w:rFonts w:ascii="Segoe UI" w:hAnsi="Segoe UI" w:cs="Segoe UI"/>
          <w:b/>
          <w:bCs/>
        </w:rPr>
        <w:t>Comando</w:t>
      </w:r>
      <w:r w:rsidRPr="00D51FBC">
        <w:rPr>
          <w:rFonts w:ascii="Segoe UI" w:hAnsi="Segoe UI" w:cs="Segoe UI"/>
        </w:rPr>
        <w:t>: entre dos y 9 caracteres y en minúscula.</w:t>
      </w:r>
    </w:p>
    <w:p w14:paraId="37123C97" w14:textId="5B036C6A" w:rsidR="00D51FBC" w:rsidRPr="00D51FBC" w:rsidRDefault="00D51FBC" w:rsidP="00D51FBC">
      <w:pPr>
        <w:pStyle w:val="TEXTO"/>
        <w:numPr>
          <w:ilvl w:val="0"/>
          <w:numId w:val="49"/>
        </w:numPr>
        <w:rPr>
          <w:rFonts w:ascii="Segoe UI" w:hAnsi="Segoe UI" w:cs="Segoe UI"/>
        </w:rPr>
      </w:pPr>
      <w:r w:rsidRPr="00D51FBC">
        <w:rPr>
          <w:rFonts w:ascii="Segoe UI" w:hAnsi="Segoe UI" w:cs="Segoe UI"/>
          <w:b/>
          <w:bCs/>
        </w:rPr>
        <w:t>Opciones</w:t>
      </w:r>
      <w:r w:rsidRPr="00D51FBC">
        <w:rPr>
          <w:rFonts w:ascii="Segoe UI" w:hAnsi="Segoe UI" w:cs="Segoe UI"/>
        </w:rPr>
        <w:t xml:space="preserve">: un solo carácter y siempre va precedido de un </w:t>
      </w:r>
      <w:proofErr w:type="spellStart"/>
      <w:r w:rsidRPr="00D51FBC">
        <w:rPr>
          <w:rFonts w:ascii="Segoe UI" w:hAnsi="Segoe UI" w:cs="Segoe UI"/>
        </w:rPr>
        <w:t>guión</w:t>
      </w:r>
      <w:proofErr w:type="spellEnd"/>
    </w:p>
    <w:p w14:paraId="51AB4B30" w14:textId="2613261D" w:rsidR="00D51FBC" w:rsidRPr="00D51FBC" w:rsidRDefault="00D51FBC" w:rsidP="00D51FBC">
      <w:pPr>
        <w:pStyle w:val="TEXTO"/>
        <w:numPr>
          <w:ilvl w:val="0"/>
          <w:numId w:val="49"/>
        </w:numPr>
        <w:rPr>
          <w:rFonts w:ascii="Segoe UI" w:hAnsi="Segoe UI" w:cs="Segoe UI"/>
        </w:rPr>
      </w:pPr>
      <w:r w:rsidRPr="00D51FBC">
        <w:rPr>
          <w:rFonts w:ascii="Segoe UI" w:hAnsi="Segoe UI" w:cs="Segoe UI"/>
          <w:b/>
          <w:bCs/>
        </w:rPr>
        <w:t>Argumentos</w:t>
      </w:r>
      <w:r w:rsidRPr="00D51FBC">
        <w:rPr>
          <w:rFonts w:ascii="Segoe UI" w:hAnsi="Segoe UI" w:cs="Segoe UI"/>
        </w:rPr>
        <w:t xml:space="preserve">: pueden ser nombres de ficheros, nombres de directorios, </w:t>
      </w:r>
      <w:proofErr w:type="gramStart"/>
      <w:r w:rsidRPr="00D51FBC">
        <w:rPr>
          <w:rFonts w:ascii="Segoe UI" w:hAnsi="Segoe UI" w:cs="Segoe UI"/>
        </w:rPr>
        <w:t>etc..</w:t>
      </w:r>
      <w:proofErr w:type="gramEnd"/>
    </w:p>
    <w:p w14:paraId="33706494" w14:textId="77777777" w:rsidR="00D51FBC" w:rsidRPr="00D51FBC" w:rsidRDefault="00D51FBC" w:rsidP="00D51FBC">
      <w:pPr>
        <w:pStyle w:val="TEXTO"/>
        <w:numPr>
          <w:ilvl w:val="0"/>
          <w:numId w:val="49"/>
        </w:numPr>
        <w:rPr>
          <w:rFonts w:ascii="Segoe UI" w:hAnsi="Segoe UI" w:cs="Segoe UI"/>
          <w:b/>
          <w:bCs/>
        </w:rPr>
      </w:pPr>
      <w:r w:rsidRPr="00D51FBC">
        <w:rPr>
          <w:rFonts w:ascii="Segoe UI" w:hAnsi="Segoe UI" w:cs="Segoe UI"/>
          <w:b/>
          <w:bCs/>
        </w:rPr>
        <w:t>Comando [-o | --opción][argumentos]</w:t>
      </w:r>
    </w:p>
    <w:p w14:paraId="79CF4A11" w14:textId="77777777" w:rsidR="00D51FBC" w:rsidRPr="00D51FBC" w:rsidRDefault="00D51FBC" w:rsidP="00D51FBC">
      <w:pPr>
        <w:pStyle w:val="TEXTO"/>
        <w:ind w:left="720"/>
        <w:rPr>
          <w:rFonts w:ascii="Segoe UI" w:hAnsi="Segoe UI" w:cs="Segoe UI"/>
        </w:rPr>
      </w:pPr>
      <w:r w:rsidRPr="00D51FBC">
        <w:rPr>
          <w:rFonts w:ascii="Segoe UI" w:hAnsi="Segoe UI" w:cs="Segoe UI"/>
        </w:rPr>
        <w:t xml:space="preserve">El carácter </w:t>
      </w:r>
      <w:r w:rsidRPr="00D51FBC">
        <w:rPr>
          <w:rFonts w:ascii="Segoe UI" w:hAnsi="Segoe UI" w:cs="Segoe UI"/>
          <w:b/>
          <w:bCs/>
        </w:rPr>
        <w:t>|</w:t>
      </w:r>
      <w:r w:rsidRPr="00D51FBC">
        <w:rPr>
          <w:rFonts w:ascii="Segoe UI" w:hAnsi="Segoe UI" w:cs="Segoe UI"/>
        </w:rPr>
        <w:t xml:space="preserve"> significa que se utiliza o bien la opción escrita de forma corta (guion y letra</w:t>
      </w:r>
    </w:p>
    <w:p w14:paraId="5DB05F1B" w14:textId="2059793F" w:rsidR="00D40C16" w:rsidRDefault="00D51FBC" w:rsidP="00D51FBC">
      <w:pPr>
        <w:pStyle w:val="TEXTO"/>
        <w:ind w:left="720"/>
        <w:rPr>
          <w:rFonts w:ascii="Bahnschrift" w:hAnsi="Bahnschrift"/>
          <w:b/>
          <w:bCs/>
          <w:sz w:val="28"/>
          <w:szCs w:val="28"/>
        </w:rPr>
      </w:pPr>
      <w:r w:rsidRPr="00D51FBC">
        <w:rPr>
          <w:rFonts w:ascii="Segoe UI" w:hAnsi="Segoe UI" w:cs="Segoe UI"/>
        </w:rPr>
        <w:t>de la opción) o forma larga (dos guiones y palabra que indique que opción es</w:t>
      </w:r>
    </w:p>
    <w:p w14:paraId="1BB039C7" w14:textId="77777777" w:rsidR="00D40C16" w:rsidRPr="00C368FE" w:rsidRDefault="00D40C16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635616E2" w14:textId="6C0A63A0" w:rsidR="00C368FE" w:rsidRDefault="00C368FE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5. Uso y ejemplo, para comandos de:</w:t>
      </w:r>
    </w:p>
    <w:p w14:paraId="1D1FE7C0" w14:textId="77777777" w:rsidR="00F071A1" w:rsidRPr="00C368FE" w:rsidRDefault="00F071A1" w:rsidP="00C368FE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78B8B7E3" w14:textId="12D83139" w:rsidR="00C368FE" w:rsidRPr="00C368FE" w:rsidRDefault="00C368FE" w:rsidP="001B6E82">
      <w:pPr>
        <w:pStyle w:val="TEXTO"/>
        <w:numPr>
          <w:ilvl w:val="0"/>
          <w:numId w:val="44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TAB</w:t>
      </w:r>
      <w:r w:rsidR="00590059">
        <w:rPr>
          <w:rFonts w:ascii="Bahnschrift" w:hAnsi="Bahnschrift"/>
          <w:b/>
          <w:bCs/>
          <w:sz w:val="28"/>
          <w:szCs w:val="28"/>
        </w:rPr>
        <w:t xml:space="preserve"> </w:t>
      </w:r>
      <w:r w:rsidR="00590059" w:rsidRPr="00595128">
        <w:rPr>
          <w:rFonts w:ascii="Segoe UI" w:hAnsi="Segoe UI" w:cs="Segoe UI"/>
        </w:rPr>
        <w:t>Escribir la letra e y listar los comandos que empiezan por dicha letra haciendo uso de</w:t>
      </w:r>
      <w:r w:rsidR="00F071A1">
        <w:rPr>
          <w:rFonts w:ascii="Segoe UI" w:hAnsi="Segoe UI" w:cs="Segoe UI"/>
        </w:rPr>
        <w:t xml:space="preserve">l </w:t>
      </w:r>
      <w:r w:rsidR="00590059" w:rsidRPr="00595128">
        <w:rPr>
          <w:rFonts w:ascii="Segoe UI" w:hAnsi="Segoe UI" w:cs="Segoe UI"/>
        </w:rPr>
        <w:t>completado automático TAB</w:t>
      </w:r>
    </w:p>
    <w:p w14:paraId="61736CDC" w14:textId="139ACD12" w:rsidR="00C368FE" w:rsidRPr="00C368FE" w:rsidRDefault="00C368FE" w:rsidP="001B6E82">
      <w:pPr>
        <w:pStyle w:val="TEXTO"/>
        <w:numPr>
          <w:ilvl w:val="0"/>
          <w:numId w:val="44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&amp;</w:t>
      </w:r>
      <w:r w:rsidR="00DC64DF">
        <w:rPr>
          <w:rFonts w:ascii="Bahnschrift" w:hAnsi="Bahnschrift"/>
          <w:b/>
          <w:bCs/>
          <w:sz w:val="28"/>
          <w:szCs w:val="28"/>
        </w:rPr>
        <w:t xml:space="preserve"> </w:t>
      </w:r>
      <w:r w:rsidR="00DC64DF" w:rsidRPr="00595128">
        <w:rPr>
          <w:rFonts w:ascii="Segoe UI" w:hAnsi="Segoe UI" w:cs="Segoe UI"/>
        </w:rPr>
        <w:t>Comando1 &amp;ccomando2 &amp; comando3 En este caso se ejecutan y no se espera a que termine los otros</w:t>
      </w:r>
    </w:p>
    <w:p w14:paraId="24241541" w14:textId="44B844A1" w:rsidR="00C368FE" w:rsidRPr="00C368FE" w:rsidRDefault="00C368FE" w:rsidP="001B6E82">
      <w:pPr>
        <w:pStyle w:val="TEXTO"/>
        <w:numPr>
          <w:ilvl w:val="0"/>
          <w:numId w:val="44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;</w:t>
      </w:r>
      <w:r w:rsidR="00F673D4">
        <w:rPr>
          <w:rFonts w:ascii="Bahnschrift" w:hAnsi="Bahnschrift"/>
          <w:b/>
          <w:bCs/>
          <w:sz w:val="28"/>
          <w:szCs w:val="28"/>
        </w:rPr>
        <w:t xml:space="preserve"> </w:t>
      </w:r>
      <w:r w:rsidR="00F673D4" w:rsidRPr="00595128">
        <w:rPr>
          <w:rFonts w:ascii="Segoe UI" w:hAnsi="Segoe UI" w:cs="Segoe UI"/>
        </w:rPr>
        <w:t>Un punto y coma se puede utilizar para separar dos comandos escritos en una sola línea.</w:t>
      </w:r>
    </w:p>
    <w:p w14:paraId="17503695" w14:textId="3D28CE7D" w:rsidR="00C368FE" w:rsidRPr="00595128" w:rsidRDefault="00C368FE" w:rsidP="001B6E82">
      <w:pPr>
        <w:pStyle w:val="TEXTO"/>
        <w:numPr>
          <w:ilvl w:val="0"/>
          <w:numId w:val="44"/>
        </w:numPr>
        <w:rPr>
          <w:rFonts w:ascii="Segoe UI" w:hAnsi="Segoe UI" w:cs="Segoe UI"/>
        </w:rPr>
      </w:pPr>
      <w:proofErr w:type="spellStart"/>
      <w:r w:rsidRPr="00C368FE">
        <w:rPr>
          <w:rFonts w:ascii="Bahnschrift" w:hAnsi="Bahnschrift"/>
          <w:b/>
          <w:bCs/>
          <w:sz w:val="28"/>
          <w:szCs w:val="28"/>
        </w:rPr>
        <w:t>History</w:t>
      </w:r>
      <w:proofErr w:type="spellEnd"/>
      <w:r w:rsidR="00DC64DF">
        <w:rPr>
          <w:rFonts w:ascii="Bahnschrift" w:hAnsi="Bahnschrift"/>
          <w:b/>
          <w:bCs/>
          <w:sz w:val="28"/>
          <w:szCs w:val="28"/>
        </w:rPr>
        <w:t xml:space="preserve"> </w:t>
      </w:r>
      <w:r w:rsidR="00DC64DF" w:rsidRPr="00595128">
        <w:rPr>
          <w:rFonts w:ascii="Segoe UI" w:hAnsi="Segoe UI" w:cs="Segoe UI"/>
        </w:rPr>
        <w:t>Carga el historial de comandos.</w:t>
      </w:r>
    </w:p>
    <w:p w14:paraId="7B4AAF0B" w14:textId="67080992" w:rsidR="00C368FE" w:rsidRPr="00C368FE" w:rsidRDefault="00C368FE" w:rsidP="001B6E82">
      <w:pPr>
        <w:pStyle w:val="TEXTO"/>
        <w:numPr>
          <w:ilvl w:val="0"/>
          <w:numId w:val="44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Man</w:t>
      </w:r>
      <w:r w:rsidR="00DC64DF">
        <w:rPr>
          <w:rFonts w:ascii="Bahnschrift" w:hAnsi="Bahnschrift"/>
          <w:b/>
          <w:bCs/>
          <w:sz w:val="28"/>
          <w:szCs w:val="28"/>
        </w:rPr>
        <w:t xml:space="preserve"> </w:t>
      </w:r>
      <w:r w:rsidR="00DC64DF" w:rsidRPr="00595128">
        <w:rPr>
          <w:rFonts w:ascii="Segoe UI" w:hAnsi="Segoe UI" w:cs="Segoe UI"/>
        </w:rPr>
        <w:t xml:space="preserve">Sirve </w:t>
      </w:r>
      <w:r w:rsidR="003C15C9" w:rsidRPr="00595128">
        <w:rPr>
          <w:rFonts w:ascii="Segoe UI" w:hAnsi="Segoe UI" w:cs="Segoe UI"/>
        </w:rPr>
        <w:t xml:space="preserve">para cargar la ayuda de un comando. </w:t>
      </w:r>
      <w:proofErr w:type="spellStart"/>
      <w:r w:rsidR="003C15C9" w:rsidRPr="00595128">
        <w:rPr>
          <w:rFonts w:ascii="Segoe UI" w:hAnsi="Segoe UI" w:cs="Segoe UI"/>
        </w:rPr>
        <w:t>Ejmp</w:t>
      </w:r>
      <w:proofErr w:type="spellEnd"/>
      <w:r w:rsidR="003C15C9" w:rsidRPr="00595128">
        <w:rPr>
          <w:rFonts w:ascii="Segoe UI" w:hAnsi="Segoe UI" w:cs="Segoe UI"/>
        </w:rPr>
        <w:t xml:space="preserve">: </w:t>
      </w:r>
      <w:proofErr w:type="spellStart"/>
      <w:r w:rsidR="003C15C9" w:rsidRPr="00595128">
        <w:rPr>
          <w:rFonts w:ascii="Segoe UI" w:hAnsi="Segoe UI" w:cs="Segoe UI"/>
        </w:rPr>
        <w:t>man</w:t>
      </w:r>
      <w:proofErr w:type="spellEnd"/>
      <w:r w:rsidR="003C15C9" w:rsidRPr="00595128">
        <w:rPr>
          <w:rFonts w:ascii="Segoe UI" w:hAnsi="Segoe UI" w:cs="Segoe UI"/>
        </w:rPr>
        <w:t xml:space="preserve"> </w:t>
      </w:r>
      <w:proofErr w:type="spellStart"/>
      <w:r w:rsidR="003C15C9" w:rsidRPr="00595128">
        <w:rPr>
          <w:rFonts w:ascii="Segoe UI" w:hAnsi="Segoe UI" w:cs="Segoe UI"/>
        </w:rPr>
        <w:t>ps</w:t>
      </w:r>
      <w:proofErr w:type="spellEnd"/>
      <w:r w:rsidR="003C15C9" w:rsidRPr="00595128">
        <w:rPr>
          <w:rFonts w:ascii="Segoe UI" w:hAnsi="Segoe UI" w:cs="Segoe UI"/>
        </w:rPr>
        <w:t>.</w:t>
      </w:r>
    </w:p>
    <w:p w14:paraId="7B2A2CAF" w14:textId="3A45C539" w:rsidR="00C368FE" w:rsidRPr="00C368FE" w:rsidRDefault="00C368FE" w:rsidP="001B6E82">
      <w:pPr>
        <w:pStyle w:val="TEXTO"/>
        <w:numPr>
          <w:ilvl w:val="0"/>
          <w:numId w:val="44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lastRenderedPageBreak/>
        <w:t>|</w:t>
      </w:r>
      <w:r w:rsidR="008777B6">
        <w:rPr>
          <w:rFonts w:ascii="Bahnschrift" w:hAnsi="Bahnschrift"/>
          <w:b/>
          <w:bCs/>
          <w:sz w:val="28"/>
          <w:szCs w:val="28"/>
        </w:rPr>
        <w:t xml:space="preserve"> </w:t>
      </w:r>
      <w:r w:rsidR="008777B6" w:rsidRPr="00595128">
        <w:rPr>
          <w:rFonts w:ascii="Segoe UI" w:hAnsi="Segoe UI" w:cs="Segoe UI"/>
        </w:rPr>
        <w:t>Las tuberías o filtros se utilizan en una línea de comandos para conectar la salida estándar de un comando con la entrada estándar de otro.</w:t>
      </w:r>
      <w:r w:rsidR="008777B6" w:rsidRPr="00595128">
        <w:rPr>
          <w:rFonts w:ascii="Segoe UI" w:hAnsi="Segoe UI" w:cs="Segoe UI"/>
        </w:rPr>
        <w:t xml:space="preserve"> </w:t>
      </w:r>
      <w:proofErr w:type="spellStart"/>
      <w:r w:rsidR="008777B6" w:rsidRPr="00595128">
        <w:rPr>
          <w:rFonts w:ascii="Segoe UI" w:hAnsi="Segoe UI" w:cs="Segoe UI"/>
        </w:rPr>
        <w:t>Ejmp</w:t>
      </w:r>
      <w:proofErr w:type="spellEnd"/>
      <w:r w:rsidR="008777B6" w:rsidRPr="00595128">
        <w:rPr>
          <w:rFonts w:ascii="Segoe UI" w:hAnsi="Segoe UI" w:cs="Segoe UI"/>
        </w:rPr>
        <w:t xml:space="preserve">: </w:t>
      </w:r>
      <w:proofErr w:type="spellStart"/>
      <w:r w:rsidR="008777B6" w:rsidRPr="00595128">
        <w:rPr>
          <w:rFonts w:ascii="Segoe UI" w:hAnsi="Segoe UI" w:cs="Segoe UI"/>
        </w:rPr>
        <w:t>cat</w:t>
      </w:r>
      <w:proofErr w:type="spellEnd"/>
      <w:r w:rsidR="008777B6" w:rsidRPr="00595128">
        <w:rPr>
          <w:rFonts w:ascii="Segoe UI" w:hAnsi="Segoe UI" w:cs="Segoe UI"/>
        </w:rPr>
        <w:t xml:space="preserve"> hola.txt | </w:t>
      </w:r>
      <w:r w:rsidR="006B229F" w:rsidRPr="00595128">
        <w:rPr>
          <w:rFonts w:ascii="Segoe UI" w:hAnsi="Segoe UI" w:cs="Segoe UI"/>
        </w:rPr>
        <w:t>grep hola</w:t>
      </w:r>
    </w:p>
    <w:p w14:paraId="1C0120CD" w14:textId="2A6A5506" w:rsidR="00C368FE" w:rsidRPr="00C368FE" w:rsidRDefault="00C368FE" w:rsidP="001B6E82">
      <w:pPr>
        <w:pStyle w:val="TEXTO"/>
        <w:numPr>
          <w:ilvl w:val="0"/>
          <w:numId w:val="44"/>
        </w:numPr>
        <w:rPr>
          <w:rFonts w:ascii="Bahnschrift" w:hAnsi="Bahnschrift"/>
          <w:b/>
          <w:bCs/>
          <w:sz w:val="28"/>
          <w:szCs w:val="28"/>
        </w:rPr>
      </w:pPr>
      <w:proofErr w:type="gramStart"/>
      <w:r w:rsidRPr="00C368FE">
        <w:rPr>
          <w:rFonts w:ascii="Bahnschrift" w:hAnsi="Bahnschrift"/>
          <w:b/>
          <w:bCs/>
          <w:sz w:val="28"/>
          <w:szCs w:val="28"/>
        </w:rPr>
        <w:t>&gt;,&lt;</w:t>
      </w:r>
      <w:proofErr w:type="gramEnd"/>
      <w:r w:rsidR="006B229F">
        <w:rPr>
          <w:rFonts w:ascii="Bahnschrift" w:hAnsi="Bahnschrift"/>
          <w:b/>
          <w:bCs/>
          <w:sz w:val="28"/>
          <w:szCs w:val="28"/>
        </w:rPr>
        <w:t xml:space="preserve"> </w:t>
      </w:r>
      <w:r w:rsidR="00965374" w:rsidRPr="00595128">
        <w:rPr>
          <w:rFonts w:ascii="Segoe UI" w:hAnsi="Segoe UI" w:cs="Segoe UI"/>
        </w:rPr>
        <w:t xml:space="preserve">Sirven para redireccionar entradas de texto </w:t>
      </w:r>
      <w:r w:rsidR="0058505D" w:rsidRPr="00595128">
        <w:rPr>
          <w:rFonts w:ascii="Segoe UI" w:hAnsi="Segoe UI" w:cs="Segoe UI"/>
        </w:rPr>
        <w:t>o la salida de este a un documento nuevo.</w:t>
      </w:r>
    </w:p>
    <w:p w14:paraId="72540940" w14:textId="210B79D6" w:rsidR="00C368FE" w:rsidRPr="00C368FE" w:rsidRDefault="00C368FE" w:rsidP="001B6E82">
      <w:pPr>
        <w:pStyle w:val="TEXTO"/>
        <w:numPr>
          <w:ilvl w:val="0"/>
          <w:numId w:val="44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Grep</w:t>
      </w:r>
      <w:r w:rsidR="006B229F">
        <w:rPr>
          <w:rFonts w:ascii="Bahnschrift" w:hAnsi="Bahnschrift"/>
          <w:b/>
          <w:bCs/>
          <w:sz w:val="28"/>
          <w:szCs w:val="28"/>
        </w:rPr>
        <w:t xml:space="preserve"> </w:t>
      </w:r>
      <w:r w:rsidR="006B229F" w:rsidRPr="00595128">
        <w:rPr>
          <w:rFonts w:ascii="Segoe UI" w:hAnsi="Segoe UI" w:cs="Segoe UI"/>
        </w:rPr>
        <w:t xml:space="preserve">Sirve para buscar una entrada en un texto. </w:t>
      </w:r>
      <w:proofErr w:type="spellStart"/>
      <w:r w:rsidR="006B229F" w:rsidRPr="00595128">
        <w:rPr>
          <w:rFonts w:ascii="Segoe UI" w:hAnsi="Segoe UI" w:cs="Segoe UI"/>
        </w:rPr>
        <w:t>Ejmp</w:t>
      </w:r>
      <w:proofErr w:type="spellEnd"/>
      <w:r w:rsidR="006B229F" w:rsidRPr="00595128">
        <w:rPr>
          <w:rFonts w:ascii="Segoe UI" w:hAnsi="Segoe UI" w:cs="Segoe UI"/>
        </w:rPr>
        <w:t xml:space="preserve">: </w:t>
      </w:r>
      <w:proofErr w:type="spellStart"/>
      <w:r w:rsidR="006B229F" w:rsidRPr="00595128">
        <w:rPr>
          <w:rFonts w:ascii="Segoe UI" w:hAnsi="Segoe UI" w:cs="Segoe UI"/>
        </w:rPr>
        <w:t>cat</w:t>
      </w:r>
      <w:proofErr w:type="spellEnd"/>
      <w:r w:rsidR="006B229F" w:rsidRPr="00595128">
        <w:rPr>
          <w:rFonts w:ascii="Segoe UI" w:hAnsi="Segoe UI" w:cs="Segoe UI"/>
        </w:rPr>
        <w:t xml:space="preserve"> hola.txt | grep hola</w:t>
      </w:r>
    </w:p>
    <w:p w14:paraId="1CF3BF9B" w14:textId="052E8F80" w:rsidR="00C368FE" w:rsidRPr="00C368FE" w:rsidRDefault="00C368FE" w:rsidP="001B6E82">
      <w:pPr>
        <w:pStyle w:val="TEXTO"/>
        <w:numPr>
          <w:ilvl w:val="0"/>
          <w:numId w:val="44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{}</w:t>
      </w:r>
      <w:r w:rsidR="006B229F">
        <w:rPr>
          <w:rFonts w:ascii="Bahnschrift" w:hAnsi="Bahnschrift"/>
          <w:b/>
          <w:bCs/>
          <w:sz w:val="28"/>
          <w:szCs w:val="28"/>
        </w:rPr>
        <w:t xml:space="preserve"> </w:t>
      </w:r>
      <w:r w:rsidR="00105746" w:rsidRPr="00595128">
        <w:rPr>
          <w:rFonts w:ascii="Segoe UI" w:hAnsi="Segoe UI" w:cs="Segoe UI"/>
        </w:rPr>
        <w:t>Hace referencia a varias cadenas de caracteres, que se escribirán dentro de las llaves separadas por comas.</w:t>
      </w:r>
    </w:p>
    <w:p w14:paraId="052BFC66" w14:textId="7954197D" w:rsidR="00C368FE" w:rsidRPr="00C368FE" w:rsidRDefault="00C368FE" w:rsidP="001B6E82">
      <w:pPr>
        <w:pStyle w:val="TEXTO"/>
        <w:numPr>
          <w:ilvl w:val="0"/>
          <w:numId w:val="44"/>
        </w:numPr>
        <w:rPr>
          <w:rFonts w:ascii="Bahnschrift" w:hAnsi="Bahnschrift"/>
          <w:b/>
          <w:bCs/>
          <w:sz w:val="28"/>
          <w:szCs w:val="28"/>
        </w:rPr>
      </w:pPr>
      <w:r w:rsidRPr="00C368FE">
        <w:rPr>
          <w:rFonts w:ascii="Bahnschrift" w:hAnsi="Bahnschrift"/>
          <w:b/>
          <w:bCs/>
          <w:sz w:val="28"/>
          <w:szCs w:val="28"/>
        </w:rPr>
        <w:t>[]</w:t>
      </w:r>
      <w:r w:rsidR="00105746">
        <w:rPr>
          <w:rFonts w:ascii="Bahnschrift" w:hAnsi="Bahnschrift"/>
          <w:b/>
          <w:bCs/>
          <w:sz w:val="28"/>
          <w:szCs w:val="28"/>
        </w:rPr>
        <w:t xml:space="preserve"> </w:t>
      </w:r>
      <w:r w:rsidR="00105746" w:rsidRPr="00595128">
        <w:rPr>
          <w:rFonts w:ascii="Segoe UI" w:hAnsi="Segoe UI" w:cs="Segoe UI"/>
        </w:rPr>
        <w:t>Hace referencia a un carácter. Dentro de los corchetes podemos incluir un conjunto de caracteres o un rango de caracteres</w:t>
      </w:r>
      <w:r w:rsidR="00595128" w:rsidRPr="00595128">
        <w:rPr>
          <w:rFonts w:ascii="Segoe UI" w:hAnsi="Segoe UI" w:cs="Segoe UI"/>
        </w:rPr>
        <w:t xml:space="preserve"> en un grep</w:t>
      </w:r>
      <w:r w:rsidR="00F071A1">
        <w:rPr>
          <w:rFonts w:ascii="Segoe UI" w:hAnsi="Segoe UI" w:cs="Segoe UI"/>
        </w:rPr>
        <w:t>.</w:t>
      </w:r>
    </w:p>
    <w:p w14:paraId="4FA1D965" w14:textId="0474364F" w:rsidR="001B6E82" w:rsidRPr="001B6E82" w:rsidRDefault="001B6E82" w:rsidP="001B6E82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k)</w:t>
      </w:r>
      <w:r w:rsidRPr="001B6E82">
        <w:rPr>
          <w:rFonts w:ascii="Bahnschrift" w:hAnsi="Bahnschrift"/>
          <w:b/>
          <w:bCs/>
          <w:sz w:val="28"/>
          <w:szCs w:val="28"/>
        </w:rPr>
        <w:t xml:space="preserve"> ?</w:t>
      </w:r>
      <w:r w:rsidR="00595128">
        <w:rPr>
          <w:rFonts w:ascii="Bahnschrift" w:hAnsi="Bahnschrift"/>
          <w:b/>
          <w:bCs/>
          <w:sz w:val="28"/>
          <w:szCs w:val="28"/>
        </w:rPr>
        <w:t xml:space="preserve"> </w:t>
      </w:r>
      <w:r w:rsidR="00595128" w:rsidRPr="00595128">
        <w:rPr>
          <w:rFonts w:ascii="Segoe UI" w:hAnsi="Segoe UI" w:cs="Segoe UI"/>
        </w:rPr>
        <w:t>Sustituye un solo carácter</w:t>
      </w:r>
      <w:r w:rsidR="00595128" w:rsidRPr="00595128">
        <w:rPr>
          <w:rFonts w:ascii="Segoe UI" w:hAnsi="Segoe UI" w:cs="Segoe UI"/>
        </w:rPr>
        <w:t xml:space="preserve"> en grep</w:t>
      </w:r>
      <w:r w:rsidR="00F071A1">
        <w:rPr>
          <w:rFonts w:ascii="Segoe UI" w:hAnsi="Segoe UI" w:cs="Segoe UI"/>
        </w:rPr>
        <w:t>.</w:t>
      </w:r>
    </w:p>
    <w:p w14:paraId="7B952886" w14:textId="2A62BCDE" w:rsidR="001B6E82" w:rsidRDefault="001B6E82" w:rsidP="001B6E82">
      <w:pPr>
        <w:pStyle w:val="TEXTO"/>
        <w:ind w:left="360"/>
        <w:rPr>
          <w:rFonts w:ascii="Segoe UI" w:hAnsi="Segoe UI" w:cs="Segoe UI"/>
        </w:rPr>
      </w:pPr>
      <w:r>
        <w:rPr>
          <w:rFonts w:ascii="Bahnschrift" w:hAnsi="Bahnschrift"/>
          <w:b/>
          <w:bCs/>
          <w:sz w:val="28"/>
          <w:szCs w:val="28"/>
        </w:rPr>
        <w:t>l)</w:t>
      </w:r>
      <w:r w:rsidRPr="001B6E82">
        <w:rPr>
          <w:rFonts w:ascii="Bahnschrift" w:hAnsi="Bahnschrift"/>
          <w:b/>
          <w:bCs/>
          <w:sz w:val="28"/>
          <w:szCs w:val="28"/>
        </w:rPr>
        <w:t>. *</w:t>
      </w:r>
      <w:r w:rsidR="00595128">
        <w:rPr>
          <w:rFonts w:ascii="Bahnschrift" w:hAnsi="Bahnschrift"/>
          <w:b/>
          <w:bCs/>
          <w:sz w:val="28"/>
          <w:szCs w:val="28"/>
        </w:rPr>
        <w:t xml:space="preserve"> </w:t>
      </w:r>
      <w:r w:rsidR="00595128" w:rsidRPr="00595128">
        <w:rPr>
          <w:rFonts w:ascii="Segoe UI" w:hAnsi="Segoe UI" w:cs="Segoe UI"/>
        </w:rPr>
        <w:t>Busca cualquier conjunto de caracteres restantes en grep.</w:t>
      </w:r>
    </w:p>
    <w:p w14:paraId="28F44CD1" w14:textId="77777777" w:rsidR="00F071A1" w:rsidRPr="00595128" w:rsidRDefault="00F071A1" w:rsidP="001B6E82">
      <w:pPr>
        <w:pStyle w:val="TEXTO"/>
        <w:ind w:left="360"/>
        <w:rPr>
          <w:rFonts w:ascii="Segoe UI" w:hAnsi="Segoe UI" w:cs="Segoe UI"/>
        </w:rPr>
      </w:pPr>
    </w:p>
    <w:p w14:paraId="24409804" w14:textId="659CD7C6" w:rsidR="001B6E82" w:rsidRDefault="001B6E82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1B6E82">
        <w:rPr>
          <w:rFonts w:ascii="Bahnschrift" w:hAnsi="Bahnschrift"/>
          <w:b/>
          <w:bCs/>
          <w:sz w:val="28"/>
          <w:szCs w:val="28"/>
        </w:rPr>
        <w:t>6. E</w:t>
      </w:r>
      <w:r w:rsidR="00CD694A">
        <w:rPr>
          <w:rFonts w:ascii="Bahnschrift" w:hAnsi="Bahnschrift"/>
          <w:b/>
          <w:bCs/>
          <w:sz w:val="28"/>
          <w:szCs w:val="28"/>
        </w:rPr>
        <w:t>x</w:t>
      </w:r>
      <w:r w:rsidRPr="001B6E82">
        <w:rPr>
          <w:rFonts w:ascii="Bahnschrift" w:hAnsi="Bahnschrift"/>
          <w:b/>
          <w:bCs/>
          <w:sz w:val="28"/>
          <w:szCs w:val="28"/>
        </w:rPr>
        <w:t xml:space="preserve">plica con tus palabras la forma de instalar software. (repositorio, </w:t>
      </w:r>
      <w:proofErr w:type="gramStart"/>
      <w:r w:rsidRPr="001B6E82">
        <w:rPr>
          <w:rFonts w:ascii="Bahnschrift" w:hAnsi="Bahnschrift"/>
          <w:b/>
          <w:bCs/>
          <w:sz w:val="28"/>
          <w:szCs w:val="28"/>
        </w:rPr>
        <w:t>paquete….</w:t>
      </w:r>
      <w:proofErr w:type="gramEnd"/>
      <w:r w:rsidRPr="001B6E82">
        <w:rPr>
          <w:rFonts w:ascii="Bahnschrift" w:hAnsi="Bahnschrift"/>
          <w:b/>
          <w:bCs/>
          <w:sz w:val="28"/>
          <w:szCs w:val="28"/>
        </w:rPr>
        <w:t>)</w:t>
      </w:r>
    </w:p>
    <w:p w14:paraId="4D0EC170" w14:textId="4A1FBEDA" w:rsidR="00F071A1" w:rsidRDefault="00F071A1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75F2AB09" w14:textId="7ADB2D3C" w:rsidR="00F071A1" w:rsidRDefault="00F071A1" w:rsidP="00F071A1">
      <w:pPr>
        <w:pStyle w:val="TEX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La forma más fácil de instalar un programa en Linux es mediante el sistema de repositorios APT, el comando para instalar un programa sería el siguiente:</w:t>
      </w:r>
    </w:p>
    <w:p w14:paraId="45634697" w14:textId="52F01982" w:rsidR="00F071A1" w:rsidRDefault="00F071A1" w:rsidP="00F071A1">
      <w:pPr>
        <w:pStyle w:val="TEXTO"/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apt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install</w:t>
      </w:r>
      <w:proofErr w:type="spellEnd"/>
      <w:r w:rsidR="005E45F3">
        <w:rPr>
          <w:rFonts w:ascii="Segoe UI" w:hAnsi="Segoe UI" w:cs="Segoe UI"/>
        </w:rPr>
        <w:t xml:space="preserve"> programa.</w:t>
      </w:r>
    </w:p>
    <w:p w14:paraId="29039F6A" w14:textId="77777777" w:rsidR="00F071A1" w:rsidRPr="001B6E82" w:rsidRDefault="00F071A1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5D148454" w14:textId="4CD3AB0D" w:rsidR="001B6E82" w:rsidRDefault="001B6E82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1B6E82">
        <w:rPr>
          <w:rFonts w:ascii="Bahnschrift" w:hAnsi="Bahnschrift"/>
          <w:b/>
          <w:bCs/>
          <w:sz w:val="28"/>
          <w:szCs w:val="28"/>
        </w:rPr>
        <w:t>7. ¿</w:t>
      </w:r>
      <w:r w:rsidR="00CD694A" w:rsidRPr="001B6E82">
        <w:rPr>
          <w:rFonts w:ascii="Bahnschrift" w:hAnsi="Bahnschrift"/>
          <w:b/>
          <w:bCs/>
          <w:sz w:val="28"/>
          <w:szCs w:val="28"/>
        </w:rPr>
        <w:t>Cuándo</w:t>
      </w:r>
      <w:r w:rsidRPr="001B6E82">
        <w:rPr>
          <w:rFonts w:ascii="Bahnschrift" w:hAnsi="Bahnschrift"/>
          <w:b/>
          <w:bCs/>
          <w:sz w:val="28"/>
          <w:szCs w:val="28"/>
        </w:rPr>
        <w:t xml:space="preserve"> es necesario la instalación de repositorios?</w:t>
      </w:r>
    </w:p>
    <w:p w14:paraId="6F55E3C4" w14:textId="65CC7BE9" w:rsidR="00285B48" w:rsidRDefault="00285B48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48963C56" w14:textId="77777777" w:rsidR="00285B48" w:rsidRPr="004754BC" w:rsidRDefault="00285B48" w:rsidP="00285B48">
      <w:pPr>
        <w:pStyle w:val="TEXTO"/>
        <w:ind w:left="72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</w:rPr>
        <w:t>Si el repositorio del programa no se encuentra en el sistema, se deberá de añadir manualmente en el archivo /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apt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sources</w:t>
      </w:r>
      <w:proofErr w:type="spellEnd"/>
      <w:r>
        <w:rPr>
          <w:rFonts w:ascii="Segoe UI" w:hAnsi="Segoe UI" w:cs="Segoe UI"/>
        </w:rPr>
        <w:t>.</w:t>
      </w:r>
    </w:p>
    <w:p w14:paraId="65AF68AA" w14:textId="77777777" w:rsidR="00285B48" w:rsidRPr="001B6E82" w:rsidRDefault="00285B48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577505DC" w14:textId="5058D8F3" w:rsidR="00285B48" w:rsidRDefault="001B6E82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1B6E82">
        <w:rPr>
          <w:rFonts w:ascii="Bahnschrift" w:hAnsi="Bahnschrift"/>
          <w:b/>
          <w:bCs/>
          <w:sz w:val="28"/>
          <w:szCs w:val="28"/>
        </w:rPr>
        <w:t>8. ¿</w:t>
      </w:r>
      <w:r w:rsidR="00CD694A" w:rsidRPr="001B6E82">
        <w:rPr>
          <w:rFonts w:ascii="Bahnschrift" w:hAnsi="Bahnschrift"/>
          <w:b/>
          <w:bCs/>
          <w:sz w:val="28"/>
          <w:szCs w:val="28"/>
        </w:rPr>
        <w:t>Dónde</w:t>
      </w:r>
      <w:r w:rsidRPr="001B6E82">
        <w:rPr>
          <w:rFonts w:ascii="Bahnschrift" w:hAnsi="Bahnschrift"/>
          <w:b/>
          <w:bCs/>
          <w:sz w:val="28"/>
          <w:szCs w:val="28"/>
        </w:rPr>
        <w:t xml:space="preserve"> se guardan las zonas horarias del sistema?</w:t>
      </w:r>
    </w:p>
    <w:p w14:paraId="7B87B1D9" w14:textId="5BC81D87" w:rsidR="00285B48" w:rsidRDefault="00285B48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565C5BF2" w14:textId="2922176E" w:rsidR="0048154B" w:rsidRPr="004754BC" w:rsidRDefault="0048154B" w:rsidP="0048154B">
      <w:pPr>
        <w:pStyle w:val="TEXTO"/>
        <w:ind w:left="72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</w:rPr>
        <w:t>En el fichero /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timezone</w:t>
      </w:r>
      <w:proofErr w:type="spellEnd"/>
    </w:p>
    <w:p w14:paraId="2721A6E0" w14:textId="22397959" w:rsidR="00285B48" w:rsidRDefault="00285B48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11F1167D" w14:textId="1BE9A6FD" w:rsidR="00285B48" w:rsidRDefault="00285B48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6DB7EB15" w14:textId="43C28727" w:rsidR="0048154B" w:rsidRDefault="0048154B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18C7CD32" w14:textId="77777777" w:rsidR="0048154B" w:rsidRPr="001B6E82" w:rsidRDefault="0048154B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5B19C5D3" w14:textId="04723ECF" w:rsidR="0048154B" w:rsidRDefault="001B6E82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1B6E82">
        <w:rPr>
          <w:rFonts w:ascii="Bahnschrift" w:hAnsi="Bahnschrift"/>
          <w:b/>
          <w:bCs/>
          <w:sz w:val="28"/>
          <w:szCs w:val="28"/>
        </w:rPr>
        <w:lastRenderedPageBreak/>
        <w:t xml:space="preserve">9. ¿Herramienta de </w:t>
      </w:r>
      <w:r w:rsidR="00CD694A" w:rsidRPr="001B6E82">
        <w:rPr>
          <w:rFonts w:ascii="Bahnschrift" w:hAnsi="Bahnschrift"/>
          <w:b/>
          <w:bCs/>
          <w:sz w:val="28"/>
          <w:szCs w:val="28"/>
        </w:rPr>
        <w:t>configuración</w:t>
      </w:r>
      <w:r w:rsidRPr="001B6E82">
        <w:rPr>
          <w:rFonts w:ascii="Bahnschrift" w:hAnsi="Bahnschrift"/>
          <w:b/>
          <w:bCs/>
          <w:sz w:val="28"/>
          <w:szCs w:val="28"/>
        </w:rPr>
        <w:t xml:space="preserve"> de red? ¿archivo de </w:t>
      </w:r>
      <w:r w:rsidR="00CD694A" w:rsidRPr="001B6E82">
        <w:rPr>
          <w:rFonts w:ascii="Bahnschrift" w:hAnsi="Bahnschrift"/>
          <w:b/>
          <w:bCs/>
          <w:sz w:val="28"/>
          <w:szCs w:val="28"/>
        </w:rPr>
        <w:t>configuración</w:t>
      </w:r>
      <w:r w:rsidRPr="001B6E82">
        <w:rPr>
          <w:rFonts w:ascii="Bahnschrift" w:hAnsi="Bahnschrift"/>
          <w:b/>
          <w:bCs/>
          <w:sz w:val="28"/>
          <w:szCs w:val="28"/>
        </w:rPr>
        <w:t xml:space="preserve"> de red?</w:t>
      </w:r>
    </w:p>
    <w:p w14:paraId="2DE033F6" w14:textId="0D363704" w:rsidR="0048154B" w:rsidRDefault="0048154B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1976876B" w14:textId="0B839C14" w:rsidR="0048154B" w:rsidRDefault="003C0E3C" w:rsidP="0048154B">
      <w:pPr>
        <w:pStyle w:val="TEXTO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partir de Ubuntu 17, la herramienta de configuración de red se llama </w:t>
      </w:r>
      <w:proofErr w:type="spellStart"/>
      <w:r>
        <w:rPr>
          <w:rFonts w:ascii="Segoe UI" w:hAnsi="Segoe UI" w:cs="Segoe UI"/>
        </w:rPr>
        <w:t>NetPlan</w:t>
      </w:r>
      <w:proofErr w:type="spellEnd"/>
      <w:r w:rsidR="003F24DF">
        <w:rPr>
          <w:rFonts w:ascii="Segoe UI" w:hAnsi="Segoe UI" w:cs="Segoe UI"/>
        </w:rPr>
        <w:t>.</w:t>
      </w:r>
    </w:p>
    <w:p w14:paraId="530767BB" w14:textId="673A9082" w:rsidR="003F24DF" w:rsidRPr="004754BC" w:rsidRDefault="003F24DF" w:rsidP="0048154B">
      <w:pPr>
        <w:pStyle w:val="TEXTO"/>
        <w:ind w:left="720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</w:rPr>
        <w:t xml:space="preserve">Su archivo de configuración se encuentra en </w:t>
      </w:r>
      <w:r w:rsidRPr="003F24DF">
        <w:rPr>
          <w:rFonts w:ascii="Segoe UI" w:hAnsi="Segoe UI" w:cs="Segoe UI"/>
        </w:rPr>
        <w:t>/</w:t>
      </w:r>
      <w:proofErr w:type="spellStart"/>
      <w:r w:rsidRPr="003F24DF">
        <w:rPr>
          <w:rFonts w:ascii="Segoe UI" w:hAnsi="Segoe UI" w:cs="Segoe UI"/>
        </w:rPr>
        <w:t>etc</w:t>
      </w:r>
      <w:proofErr w:type="spellEnd"/>
      <w:r w:rsidRPr="003F24DF">
        <w:rPr>
          <w:rFonts w:ascii="Segoe UI" w:hAnsi="Segoe UI" w:cs="Segoe UI"/>
        </w:rPr>
        <w:t>/</w:t>
      </w:r>
      <w:proofErr w:type="spellStart"/>
      <w:r w:rsidRPr="003F24DF">
        <w:rPr>
          <w:rFonts w:ascii="Segoe UI" w:hAnsi="Segoe UI" w:cs="Segoe UI"/>
        </w:rPr>
        <w:t>netplan</w:t>
      </w:r>
      <w:proofErr w:type="spellEnd"/>
      <w:r w:rsidRPr="003F24DF">
        <w:rPr>
          <w:rFonts w:ascii="Segoe UI" w:hAnsi="Segoe UI" w:cs="Segoe UI"/>
        </w:rPr>
        <w:t>/00-installer-config.yaml</w:t>
      </w:r>
      <w:r>
        <w:rPr>
          <w:rFonts w:ascii="Segoe UI" w:hAnsi="Segoe UI" w:cs="Segoe UI"/>
        </w:rPr>
        <w:t>.</w:t>
      </w:r>
    </w:p>
    <w:p w14:paraId="7DE6C73E" w14:textId="77777777" w:rsidR="0048154B" w:rsidRDefault="0048154B" w:rsidP="001B6E82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54D2CD95" w14:textId="1CE189A2" w:rsidR="00CD694A" w:rsidRDefault="00CD694A" w:rsidP="005C57A8">
      <w:pPr>
        <w:pStyle w:val="TEXTO"/>
        <w:numPr>
          <w:ilvl w:val="0"/>
          <w:numId w:val="50"/>
        </w:numPr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>Verifica los usuarios conectados</w:t>
      </w:r>
    </w:p>
    <w:p w14:paraId="06524303" w14:textId="1C643BDC" w:rsidR="005C57A8" w:rsidRPr="00CD694A" w:rsidRDefault="005C57A8" w:rsidP="005C57A8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5C57A8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4C59257D" wp14:editId="65B9FF98">
            <wp:extent cx="5543828" cy="738146"/>
            <wp:effectExtent l="152400" t="152400" r="361950" b="3670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907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5B881" w14:textId="728A13A9" w:rsidR="00CD694A" w:rsidRDefault="00CD694A" w:rsidP="005C57A8">
      <w:pPr>
        <w:pStyle w:val="TEXTO"/>
        <w:numPr>
          <w:ilvl w:val="0"/>
          <w:numId w:val="50"/>
        </w:numPr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>Cierra sesión</w:t>
      </w:r>
    </w:p>
    <w:p w14:paraId="2EAE5F48" w14:textId="181C843C" w:rsidR="005C57A8" w:rsidRPr="00CD694A" w:rsidRDefault="003903E2" w:rsidP="005C57A8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3903E2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1909BE74" wp14:editId="47BF7842">
            <wp:extent cx="3859522" cy="698390"/>
            <wp:effectExtent l="152400" t="152400" r="351155" b="3689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810" cy="699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576A19" w14:textId="01694766" w:rsidR="003903E2" w:rsidRPr="0064614F" w:rsidRDefault="00CD694A" w:rsidP="0064614F">
      <w:pPr>
        <w:pStyle w:val="TEXTO"/>
        <w:numPr>
          <w:ilvl w:val="0"/>
          <w:numId w:val="50"/>
        </w:numPr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 xml:space="preserve">Instala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gnome</w:t>
      </w:r>
      <w:proofErr w:type="spellEnd"/>
      <w:r w:rsidRPr="00CD694A"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tweaks</w:t>
      </w:r>
      <w:proofErr w:type="spellEnd"/>
    </w:p>
    <w:p w14:paraId="3B8A2DBB" w14:textId="50A2D33E" w:rsidR="003903E2" w:rsidRPr="00CD694A" w:rsidRDefault="00845400" w:rsidP="0064614F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845400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4ED411F0" wp14:editId="7E24F74D">
            <wp:extent cx="5270389" cy="815718"/>
            <wp:effectExtent l="152400" t="152400" r="368935" b="36576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501" cy="821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70AF7" w14:textId="024D9C7E" w:rsidR="00845400" w:rsidRPr="0064614F" w:rsidRDefault="00CD694A" w:rsidP="0064614F">
      <w:pPr>
        <w:pStyle w:val="TEXTO"/>
        <w:numPr>
          <w:ilvl w:val="0"/>
          <w:numId w:val="50"/>
        </w:numPr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 xml:space="preserve">Habilitar el usuario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root</w:t>
      </w:r>
      <w:proofErr w:type="spellEnd"/>
      <w:r w:rsidRPr="00CD694A">
        <w:rPr>
          <w:rFonts w:ascii="Bahnschrift" w:hAnsi="Bahnschrift"/>
          <w:b/>
          <w:bCs/>
          <w:sz w:val="28"/>
          <w:szCs w:val="28"/>
        </w:rPr>
        <w:t xml:space="preserve"> usando la terminal</w:t>
      </w:r>
    </w:p>
    <w:p w14:paraId="7B17C77D" w14:textId="74B04DBC" w:rsidR="00845400" w:rsidRDefault="005558C2" w:rsidP="00845400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5558C2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2AA30C66" wp14:editId="1DEB1A27">
            <wp:extent cx="4515192" cy="1215225"/>
            <wp:effectExtent l="152400" t="152400" r="361950" b="36639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731" cy="1222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C4A0A5" w14:textId="77777777" w:rsidR="00845400" w:rsidRPr="00CD694A" w:rsidRDefault="00845400" w:rsidP="00845400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</w:p>
    <w:p w14:paraId="11848DE5" w14:textId="39669523" w:rsidR="00CD694A" w:rsidRDefault="00CD694A" w:rsidP="006903E1">
      <w:pPr>
        <w:pStyle w:val="TEXTO"/>
        <w:numPr>
          <w:ilvl w:val="0"/>
          <w:numId w:val="50"/>
        </w:numPr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lastRenderedPageBreak/>
        <w:t xml:space="preserve">Inicia sesión con la cuenta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root</w:t>
      </w:r>
      <w:proofErr w:type="spellEnd"/>
    </w:p>
    <w:p w14:paraId="3F0C9DF1" w14:textId="3F94700D" w:rsidR="006903E1" w:rsidRPr="00CD694A" w:rsidRDefault="006903E1" w:rsidP="0064614F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6903E1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29FE55C9" wp14:editId="3333C18D">
            <wp:extent cx="2905813" cy="531412"/>
            <wp:effectExtent l="152400" t="152400" r="351790" b="3644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3039" cy="534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44383" w14:textId="0717852D" w:rsidR="00CD694A" w:rsidRDefault="00CD694A" w:rsidP="006903E1">
      <w:pPr>
        <w:pStyle w:val="TEXTO"/>
        <w:numPr>
          <w:ilvl w:val="0"/>
          <w:numId w:val="50"/>
        </w:numPr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 xml:space="preserve">Verifica que eres el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root</w:t>
      </w:r>
      <w:proofErr w:type="spellEnd"/>
      <w:r w:rsidRPr="00CD694A">
        <w:rPr>
          <w:rFonts w:ascii="Bahnschrift" w:hAnsi="Bahnschrift"/>
          <w:b/>
          <w:bCs/>
          <w:sz w:val="28"/>
          <w:szCs w:val="28"/>
        </w:rPr>
        <w:t xml:space="preserve"> (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whoami</w:t>
      </w:r>
      <w:proofErr w:type="spellEnd"/>
      <w:r w:rsidRPr="00CD694A">
        <w:rPr>
          <w:rFonts w:ascii="Bahnschrift" w:hAnsi="Bahnschrift"/>
          <w:b/>
          <w:bCs/>
          <w:sz w:val="28"/>
          <w:szCs w:val="28"/>
        </w:rPr>
        <w:t>)</w:t>
      </w:r>
    </w:p>
    <w:p w14:paraId="248FE0F8" w14:textId="21A5D825" w:rsidR="006903E1" w:rsidRPr="00CD694A" w:rsidRDefault="006903E1" w:rsidP="006903E1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6903E1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7261BEB5" wp14:editId="456783BF">
            <wp:extent cx="2919303" cy="674536"/>
            <wp:effectExtent l="152400" t="152400" r="357505" b="35433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6549" cy="678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DED0B5" w14:textId="3B7783B6" w:rsidR="00CD694A" w:rsidRDefault="00CD694A" w:rsidP="006903E1">
      <w:pPr>
        <w:pStyle w:val="TEXTO"/>
        <w:numPr>
          <w:ilvl w:val="0"/>
          <w:numId w:val="50"/>
        </w:numPr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 xml:space="preserve">Deshabilitar la cuenta de usuario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root</w:t>
      </w:r>
      <w:proofErr w:type="spellEnd"/>
    </w:p>
    <w:p w14:paraId="07B4BB06" w14:textId="03E6DBCF" w:rsidR="006903E1" w:rsidRPr="00CD694A" w:rsidRDefault="00B22A40" w:rsidP="006903E1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B22A40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4A8B3B50" wp14:editId="4827F9A7">
            <wp:extent cx="4817165" cy="622443"/>
            <wp:effectExtent l="152400" t="152400" r="364490" b="36830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214" cy="625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F97A9B" w14:textId="464F6BB8" w:rsidR="00CD694A" w:rsidRDefault="00CD694A" w:rsidP="00C147B0">
      <w:pPr>
        <w:pStyle w:val="TEXTO"/>
        <w:numPr>
          <w:ilvl w:val="0"/>
          <w:numId w:val="50"/>
        </w:numPr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>Verifica los repositorios instalados</w:t>
      </w:r>
    </w:p>
    <w:p w14:paraId="3DBAE77D" w14:textId="50EB888E" w:rsidR="00C147B0" w:rsidRPr="00CD694A" w:rsidRDefault="00C147B0" w:rsidP="00C147B0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C147B0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76E29423" wp14:editId="3B208FED">
            <wp:extent cx="4833067" cy="1686323"/>
            <wp:effectExtent l="152400" t="152400" r="367665" b="3714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602" cy="1693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E177C2" w14:textId="6B36C8A0" w:rsidR="00CD694A" w:rsidRDefault="00CD694A" w:rsidP="00C147B0">
      <w:pPr>
        <w:pStyle w:val="TEXTO"/>
        <w:numPr>
          <w:ilvl w:val="0"/>
          <w:numId w:val="50"/>
        </w:numPr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>Actualiza el sistema a la versión 20.04 mediante comandos</w:t>
      </w:r>
    </w:p>
    <w:p w14:paraId="63C0818C" w14:textId="34C6024B" w:rsidR="00C147B0" w:rsidRPr="00CD694A" w:rsidRDefault="00CA7F87" w:rsidP="00C147B0">
      <w:pPr>
        <w:pStyle w:val="TEXTO"/>
        <w:ind w:left="360"/>
        <w:rPr>
          <w:rFonts w:ascii="Bahnschrift" w:hAnsi="Bahnschrift"/>
          <w:b/>
          <w:bCs/>
          <w:sz w:val="28"/>
          <w:szCs w:val="28"/>
        </w:rPr>
      </w:pPr>
      <w:r w:rsidRPr="00CA7F87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2B52D761" wp14:editId="4F504501">
            <wp:extent cx="4856921" cy="875639"/>
            <wp:effectExtent l="152400" t="152400" r="363220" b="3632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2964" cy="880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8605E" w14:textId="736DB5F6" w:rsidR="00CA7F87" w:rsidRPr="00CD694A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0779F2">
        <w:rPr>
          <w:rFonts w:ascii="Bahnschrift" w:hAnsi="Bahnschrift"/>
          <w:b/>
          <w:bCs/>
          <w:sz w:val="28"/>
          <w:szCs w:val="28"/>
        </w:rPr>
        <w:lastRenderedPageBreak/>
        <w:drawing>
          <wp:anchor distT="0" distB="0" distL="114300" distR="114300" simplePos="0" relativeHeight="251721735" behindDoc="0" locked="0" layoutInCell="1" allowOverlap="1" wp14:anchorId="3EF3B73D" wp14:editId="7C839A75">
            <wp:simplePos x="0" y="0"/>
            <wp:positionH relativeFrom="column">
              <wp:posOffset>2102265</wp:posOffset>
            </wp:positionH>
            <wp:positionV relativeFrom="paragraph">
              <wp:posOffset>823871</wp:posOffset>
            </wp:positionV>
            <wp:extent cx="1891030" cy="2327910"/>
            <wp:effectExtent l="152400" t="152400" r="356870" b="358140"/>
            <wp:wrapTopAndBottom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2327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94A" w:rsidRPr="00CD694A">
        <w:rPr>
          <w:rFonts w:ascii="Bahnschrift" w:hAnsi="Bahnschrift"/>
          <w:b/>
          <w:bCs/>
          <w:sz w:val="28"/>
          <w:szCs w:val="28"/>
        </w:rPr>
        <w:t xml:space="preserve">10.Crea una tarea programada con </w:t>
      </w:r>
      <w:proofErr w:type="spellStart"/>
      <w:r w:rsidR="00CD694A" w:rsidRPr="00CD694A">
        <w:rPr>
          <w:rFonts w:ascii="Bahnschrift" w:hAnsi="Bahnschrift"/>
          <w:b/>
          <w:bCs/>
          <w:sz w:val="28"/>
          <w:szCs w:val="28"/>
        </w:rPr>
        <w:t>crontab</w:t>
      </w:r>
      <w:proofErr w:type="spellEnd"/>
      <w:r w:rsidR="00CD694A" w:rsidRPr="00CD694A">
        <w:rPr>
          <w:rFonts w:ascii="Bahnschrift" w:hAnsi="Bahnschrift"/>
          <w:b/>
          <w:bCs/>
          <w:sz w:val="28"/>
          <w:szCs w:val="28"/>
        </w:rPr>
        <w:t xml:space="preserve"> para que se actualice todos los días a la 2 de</w:t>
      </w:r>
      <w:r w:rsidR="00CD694A">
        <w:rPr>
          <w:rFonts w:ascii="Bahnschrift" w:hAnsi="Bahnschrift"/>
          <w:b/>
          <w:bCs/>
          <w:sz w:val="28"/>
          <w:szCs w:val="28"/>
        </w:rPr>
        <w:t xml:space="preserve"> </w:t>
      </w:r>
      <w:r w:rsidR="00CD694A" w:rsidRPr="00CD694A">
        <w:rPr>
          <w:rFonts w:ascii="Bahnschrift" w:hAnsi="Bahnschrift"/>
          <w:b/>
          <w:bCs/>
          <w:sz w:val="28"/>
          <w:szCs w:val="28"/>
        </w:rPr>
        <w:t xml:space="preserve">la tarde con las credenciales de </w:t>
      </w:r>
      <w:proofErr w:type="spellStart"/>
      <w:r w:rsidR="00CD694A" w:rsidRPr="00CD694A">
        <w:rPr>
          <w:rFonts w:ascii="Bahnschrift" w:hAnsi="Bahnschrift"/>
          <w:b/>
          <w:bCs/>
          <w:sz w:val="28"/>
          <w:szCs w:val="28"/>
        </w:rPr>
        <w:t>root</w:t>
      </w:r>
      <w:proofErr w:type="spellEnd"/>
    </w:p>
    <w:p w14:paraId="157051D8" w14:textId="31985483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 xml:space="preserve">11.Crea un fichero ejecutable llamado holaMundo.sh que muestre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holamundo</w:t>
      </w:r>
      <w:proofErr w:type="spellEnd"/>
      <w:r w:rsidRPr="00CD694A">
        <w:rPr>
          <w:rFonts w:ascii="Bahnschrift" w:hAnsi="Bahnschrift"/>
          <w:b/>
          <w:bCs/>
          <w:sz w:val="28"/>
          <w:szCs w:val="28"/>
        </w:rPr>
        <w:t>. Haz que el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CD694A">
        <w:rPr>
          <w:rFonts w:ascii="Bahnschrift" w:hAnsi="Bahnschrift"/>
          <w:b/>
          <w:bCs/>
          <w:sz w:val="28"/>
          <w:szCs w:val="28"/>
        </w:rPr>
        <w:t>fichero se ejecute los martes a las 10</w:t>
      </w:r>
    </w:p>
    <w:p w14:paraId="62FA080C" w14:textId="52EA8D1D" w:rsidR="000779F2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1632D3">
        <w:rPr>
          <w:rFonts w:ascii="Bahnschrift" w:hAnsi="Bahnschrift"/>
          <w:b/>
          <w:bCs/>
          <w:sz w:val="28"/>
          <w:szCs w:val="28"/>
        </w:rPr>
        <w:drawing>
          <wp:anchor distT="0" distB="0" distL="114300" distR="114300" simplePos="0" relativeHeight="251722759" behindDoc="0" locked="0" layoutInCell="1" allowOverlap="1" wp14:anchorId="5457FCA9" wp14:editId="2CCAD435">
            <wp:simplePos x="0" y="0"/>
            <wp:positionH relativeFrom="column">
              <wp:posOffset>3842468</wp:posOffset>
            </wp:positionH>
            <wp:positionV relativeFrom="paragraph">
              <wp:posOffset>260681</wp:posOffset>
            </wp:positionV>
            <wp:extent cx="2554577" cy="2190698"/>
            <wp:effectExtent l="152400" t="152400" r="360680" b="36258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835" cy="2192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C899C" w14:textId="1215A733" w:rsidR="000779F2" w:rsidRDefault="00DC4350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DC4350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63BC0027" wp14:editId="3358B0A0">
            <wp:extent cx="3350168" cy="881269"/>
            <wp:effectExtent l="152400" t="152400" r="365125" b="3575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9548" cy="886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A61EA6" w14:textId="38FA1E29" w:rsidR="000779F2" w:rsidRDefault="000779F2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4C8A5F11" w14:textId="736DDFDF" w:rsidR="001632D3" w:rsidRDefault="001632D3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59325FE7" w14:textId="7C95FE5A" w:rsidR="001632D3" w:rsidRDefault="001632D3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214BAFF1" w14:textId="7C3BBDB5" w:rsidR="001632D3" w:rsidRDefault="001632D3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1AE9BB66" w14:textId="13C6E83D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50C817C5" w14:textId="2744AF78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110C4C56" w14:textId="1FD94C7F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6E586206" w14:textId="4FB581BB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013EBF06" w14:textId="5F3305B8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436F5B0E" w14:textId="77777777" w:rsidR="0064614F" w:rsidRPr="00CD694A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110087F0" w14:textId="3F67B949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lastRenderedPageBreak/>
        <w:t>12.verifica la fecha y la zona horaria</w:t>
      </w:r>
    </w:p>
    <w:p w14:paraId="093BE9B5" w14:textId="4CF1321E" w:rsidR="000D5D91" w:rsidRPr="00CD694A" w:rsidRDefault="000D5D91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0D5D91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5C1C7DF1" wp14:editId="0BFBFEE1">
            <wp:extent cx="4196963" cy="1306884"/>
            <wp:effectExtent l="152400" t="152400" r="356235" b="3695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1673" cy="1311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6BCC11" w14:textId="346483B1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>13.cambia la zona horaria</w:t>
      </w:r>
    </w:p>
    <w:p w14:paraId="0F1CE563" w14:textId="194BD3FB" w:rsidR="00EA5027" w:rsidRPr="00CD694A" w:rsidRDefault="00EA5027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EA5027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0D101496" wp14:editId="3AD1CA62">
            <wp:extent cx="4483210" cy="325908"/>
            <wp:effectExtent l="152400" t="152400" r="336550" b="3600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566" cy="32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085C3" w14:textId="5766C974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>14.vuelve a poner la zona horaria de Madrid</w:t>
      </w:r>
    </w:p>
    <w:p w14:paraId="1D4B5E94" w14:textId="736CD3CA" w:rsidR="00E0207B" w:rsidRPr="00CD694A" w:rsidRDefault="00E0207B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E0207B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3105DA01" wp14:editId="47F0C8CC">
            <wp:extent cx="4483100" cy="287478"/>
            <wp:effectExtent l="152400" t="152400" r="336550" b="3606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8153" cy="294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85EA9" w14:textId="50DC57A2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>15.verifica la configuración de la red.</w:t>
      </w:r>
    </w:p>
    <w:p w14:paraId="301AC223" w14:textId="42A019CF" w:rsidR="00E0207B" w:rsidRPr="00CD694A" w:rsidRDefault="0091779B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91779B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130AF4F1" wp14:editId="6188BA3A">
            <wp:extent cx="4420217" cy="895475"/>
            <wp:effectExtent l="152400" t="152400" r="361950" b="3619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4764B" w14:textId="314681E2" w:rsidR="0064614F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 xml:space="preserve">16.Si no tiene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ip</w:t>
      </w:r>
      <w:proofErr w:type="spellEnd"/>
      <w:r w:rsidRPr="00CD694A">
        <w:rPr>
          <w:rFonts w:ascii="Bahnschrift" w:hAnsi="Bahnschrift"/>
          <w:b/>
          <w:bCs/>
          <w:sz w:val="28"/>
          <w:szCs w:val="28"/>
        </w:rPr>
        <w:t xml:space="preserve"> fija, cambia la configuración a una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ip</w:t>
      </w:r>
      <w:proofErr w:type="spellEnd"/>
      <w:r w:rsidRPr="00CD694A">
        <w:rPr>
          <w:rFonts w:ascii="Bahnschrift" w:hAnsi="Bahnschrift"/>
          <w:b/>
          <w:bCs/>
          <w:sz w:val="28"/>
          <w:szCs w:val="28"/>
        </w:rPr>
        <w:t xml:space="preserve"> fija</w:t>
      </w:r>
    </w:p>
    <w:p w14:paraId="1B308BDE" w14:textId="1754C273" w:rsidR="00353DBD" w:rsidRPr="00CD694A" w:rsidRDefault="00353DBD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353DBD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2365B1CF" wp14:editId="5C66BCE2">
            <wp:extent cx="3864409" cy="1628692"/>
            <wp:effectExtent l="152400" t="152400" r="365125" b="35306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2819"/>
                    <a:stretch/>
                  </pic:blipFill>
                  <pic:spPr bwMode="auto">
                    <a:xfrm>
                      <a:off x="0" y="0"/>
                      <a:ext cx="3883250" cy="1636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68FD2" w14:textId="4575DFAE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lastRenderedPageBreak/>
        <w:t>17.Verifica el nombre del equipo</w:t>
      </w:r>
    </w:p>
    <w:p w14:paraId="6EE9F71C" w14:textId="096D008F" w:rsidR="00E43ED5" w:rsidRPr="00CD694A" w:rsidRDefault="00E43ED5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E43ED5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52820AF7" wp14:editId="16DCA2CA">
            <wp:extent cx="4124901" cy="609685"/>
            <wp:effectExtent l="152400" t="152400" r="371475" b="3619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78206A" w14:textId="39A7420A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 xml:space="preserve">18.Cambiar el nombre del equipo a tu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nombreINICIALES</w:t>
      </w:r>
      <w:proofErr w:type="spellEnd"/>
    </w:p>
    <w:p w14:paraId="609D417D" w14:textId="12683FDD" w:rsidR="00086EC1" w:rsidRPr="00CD694A" w:rsidRDefault="00086EC1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086EC1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4466CBEA" wp14:editId="69B2E51A">
            <wp:extent cx="4572638" cy="381053"/>
            <wp:effectExtent l="152400" t="152400" r="361315" b="3619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805407" w14:textId="7E7C0349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>19.Comprueba que se ha cambiado</w:t>
      </w:r>
    </w:p>
    <w:p w14:paraId="76970EFD" w14:textId="416FDA85" w:rsidR="001322FD" w:rsidRPr="00CD694A" w:rsidRDefault="001322FD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1322FD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7B1EF069" wp14:editId="58A08B98">
            <wp:extent cx="4096322" cy="581106"/>
            <wp:effectExtent l="152400" t="152400" r="361950" b="3714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811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24825B" w14:textId="19D95FF6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>20.Instala el paquete necesario para la conexión segura a través del protocolo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CD694A">
        <w:rPr>
          <w:rFonts w:ascii="Bahnschrift" w:hAnsi="Bahnschrift"/>
          <w:b/>
          <w:bCs/>
          <w:sz w:val="28"/>
          <w:szCs w:val="28"/>
        </w:rPr>
        <w:t>SSH</w:t>
      </w:r>
    </w:p>
    <w:p w14:paraId="434316FD" w14:textId="29B475AF" w:rsidR="009C419E" w:rsidRPr="00CD694A" w:rsidRDefault="009C419E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9C419E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0B13916B" wp14:editId="1580EF5F">
            <wp:extent cx="6371590" cy="960755"/>
            <wp:effectExtent l="152400" t="152400" r="353060" b="35369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960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C58D0" w14:textId="77777777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0EB0DD7A" w14:textId="77777777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0D4ABC92" w14:textId="77777777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78EB5C14" w14:textId="77777777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27AACA7A" w14:textId="77777777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052D7BA4" w14:textId="77777777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6A9F7DA2" w14:textId="77777777" w:rsidR="0064614F" w:rsidRDefault="0064614F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</w:p>
    <w:p w14:paraId="21A9D9E4" w14:textId="3CECFC80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lastRenderedPageBreak/>
        <w:t xml:space="preserve">21.Instala una máquina de Ubuntu con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vagrant</w:t>
      </w:r>
      <w:proofErr w:type="spellEnd"/>
      <w:r w:rsidRPr="00CD694A">
        <w:rPr>
          <w:rFonts w:ascii="Bahnschrift" w:hAnsi="Bahnschrift"/>
          <w:b/>
          <w:bCs/>
          <w:sz w:val="28"/>
          <w:szCs w:val="28"/>
        </w:rPr>
        <w:t xml:space="preserve"> y accede al servidor a </w:t>
      </w:r>
      <w:r w:rsidRPr="00CD694A">
        <w:rPr>
          <w:rFonts w:ascii="Bahnschrift" w:hAnsi="Bahnschrift"/>
          <w:b/>
          <w:bCs/>
          <w:sz w:val="28"/>
          <w:szCs w:val="28"/>
        </w:rPr>
        <w:t>través</w:t>
      </w:r>
      <w:r w:rsidRPr="00CD694A">
        <w:rPr>
          <w:rFonts w:ascii="Bahnschrift" w:hAnsi="Bahnschrift"/>
          <w:b/>
          <w:bCs/>
          <w:sz w:val="28"/>
          <w:szCs w:val="28"/>
        </w:rPr>
        <w:t xml:space="preserve"> de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CD694A">
        <w:rPr>
          <w:rFonts w:ascii="Bahnschrift" w:hAnsi="Bahnschrift"/>
          <w:b/>
          <w:bCs/>
          <w:sz w:val="28"/>
          <w:szCs w:val="28"/>
        </w:rPr>
        <w:t>SSH</w:t>
      </w:r>
    </w:p>
    <w:p w14:paraId="0126A06C" w14:textId="4CA2177E" w:rsidR="009C419E" w:rsidRPr="00CD694A" w:rsidRDefault="00086624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086624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016C2DB2" wp14:editId="183293BB">
            <wp:extent cx="4268101" cy="2765729"/>
            <wp:effectExtent l="152400" t="152400" r="361315" b="3587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6005" cy="2770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BC2D1" w14:textId="1C9AC9D1" w:rsidR="00CD694A" w:rsidRDefault="00CD694A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CD694A">
        <w:rPr>
          <w:rFonts w:ascii="Bahnschrift" w:hAnsi="Bahnschrift"/>
          <w:b/>
          <w:bCs/>
          <w:sz w:val="28"/>
          <w:szCs w:val="28"/>
        </w:rPr>
        <w:t xml:space="preserve">22.Instala una máquina de Windows con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vagrant</w:t>
      </w:r>
      <w:proofErr w:type="spellEnd"/>
      <w:r w:rsidRPr="00CD694A">
        <w:rPr>
          <w:rFonts w:ascii="Bahnschrift" w:hAnsi="Bahnschrift"/>
          <w:b/>
          <w:bCs/>
          <w:sz w:val="28"/>
          <w:szCs w:val="28"/>
        </w:rPr>
        <w:t xml:space="preserve"> y accede al servidor a </w:t>
      </w:r>
      <w:r w:rsidRPr="00CD694A">
        <w:rPr>
          <w:rFonts w:ascii="Bahnschrift" w:hAnsi="Bahnschrift"/>
          <w:b/>
          <w:bCs/>
          <w:sz w:val="28"/>
          <w:szCs w:val="28"/>
        </w:rPr>
        <w:t>través</w:t>
      </w:r>
      <w:r w:rsidRPr="00CD694A">
        <w:rPr>
          <w:rFonts w:ascii="Bahnschrift" w:hAnsi="Bahnschrift"/>
          <w:b/>
          <w:bCs/>
          <w:sz w:val="28"/>
          <w:szCs w:val="28"/>
        </w:rPr>
        <w:t xml:space="preserve"> de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proofErr w:type="spellStart"/>
      <w:r w:rsidRPr="00CD694A">
        <w:rPr>
          <w:rFonts w:ascii="Bahnschrift" w:hAnsi="Bahnschrift"/>
          <w:b/>
          <w:bCs/>
          <w:sz w:val="28"/>
          <w:szCs w:val="28"/>
        </w:rPr>
        <w:t>putty</w:t>
      </w:r>
      <w:proofErr w:type="spellEnd"/>
    </w:p>
    <w:p w14:paraId="793D2B11" w14:textId="3967F73C" w:rsidR="00B05AD6" w:rsidRDefault="00B05AD6" w:rsidP="00CD694A">
      <w:pPr>
        <w:pStyle w:val="TEXTO"/>
        <w:rPr>
          <w:rFonts w:ascii="Bahnschrift" w:hAnsi="Bahnschrift"/>
          <w:b/>
          <w:bCs/>
          <w:sz w:val="28"/>
          <w:szCs w:val="28"/>
        </w:rPr>
      </w:pPr>
      <w:r w:rsidRPr="00B05AD6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648493FC" wp14:editId="072F1CED">
            <wp:extent cx="4251118" cy="2996316"/>
            <wp:effectExtent l="152400" t="152400" r="359410" b="3568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9645" cy="3002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9AE50" w14:textId="77777777" w:rsidR="00F54869" w:rsidRPr="00CD694A" w:rsidRDefault="00F54869" w:rsidP="00CD694A">
      <w:pPr>
        <w:rPr>
          <w:rFonts w:ascii="Segoe UI" w:hAnsi="Segoe UI" w:cs="Segoe UI"/>
          <w:color w:val="04143A" w:themeColor="text2" w:themeShade="80"/>
        </w:rPr>
      </w:pPr>
    </w:p>
    <w:sectPr w:rsidR="00F54869" w:rsidRPr="00CD694A" w:rsidSect="00CC4D15">
      <w:headerReference w:type="default" r:id="rId34"/>
      <w:footerReference w:type="default" r:id="rId3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41BE" w14:textId="77777777" w:rsidR="00CB1843" w:rsidRDefault="00CB1843">
      <w:r>
        <w:separator/>
      </w:r>
    </w:p>
    <w:p w14:paraId="43A6F050" w14:textId="77777777" w:rsidR="00CB1843" w:rsidRDefault="00CB1843"/>
  </w:endnote>
  <w:endnote w:type="continuationSeparator" w:id="0">
    <w:p w14:paraId="0F8685BE" w14:textId="77777777" w:rsidR="00CB1843" w:rsidRDefault="00CB1843">
      <w:r>
        <w:continuationSeparator/>
      </w:r>
    </w:p>
    <w:p w14:paraId="36C57435" w14:textId="77777777" w:rsidR="00CB1843" w:rsidRDefault="00CB1843"/>
  </w:endnote>
  <w:endnote w:type="continuationNotice" w:id="1">
    <w:p w14:paraId="5CF04BEE" w14:textId="77777777" w:rsidR="00CB1843" w:rsidRDefault="00CB18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5D15EE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11F43E9D" w:rsidR="00CA74F5" w:rsidRPr="00C60E88" w:rsidRDefault="003F4299">
          <w:pPr>
            <w:pStyle w:val="Piedepgina"/>
            <w:jc w:val="center"/>
            <w:rPr>
              <w:rFonts w:ascii="Bahnschrift SemiBold" w:hAnsi="Bahnschrift SemiBold"/>
              <w:color w:val="7AD6CF" w:themeColor="accent6" w:themeTint="99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C60E88">
            <w:rPr>
              <w:rFonts w:ascii="Bahnschrift SemiBold" w:hAnsi="Bahnschrift SemiBold"/>
              <w:b w:val="0"/>
              <w:noProof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5E798B5" wp14:editId="07BB958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-59055</wp:posOffset>
                    </wp:positionV>
                    <wp:extent cx="333375" cy="371475"/>
                    <wp:effectExtent l="209550" t="171450" r="219075" b="257175"/>
                    <wp:wrapNone/>
                    <wp:docPr id="35" name="Rectángulo: esquinas redondeadas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3375" cy="371475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203200" dist="38100" dir="5400000" rotWithShape="0">
                                <a:schemeClr val="bg2">
                                  <a:lumMod val="10000"/>
                                  <a:alpha val="91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DC7F6D9" id="Rectángulo: esquinas redondeadas 35" o:spid="_x0000_s1026" style="position:absolute;margin-left:-6.1pt;margin-top:-4.65pt;width:26.25pt;height:2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" fillcolor="#747070 [1614]" stroked="f" strokeweight="2pt">
                    <v:shadow on="t" color="#161616 [334]" opacity="59637f" origin=",.5" offset="0,3pt"/>
                  </v:roundrect>
                </w:pict>
              </mc:Fallback>
            </mc:AlternateContent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>PAGE   \* MERGEFORMAT</w:instrText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  <w:r w:rsidR="00CA74F5" w:rsidRPr="00C60E88">
            <w:rPr>
              <w:rFonts w:ascii="Bahnschrift SemiBold" w:hAnsi="Bahnschrift SemiBold"/>
              <w:b w:val="0"/>
              <w:color w:val="FFFFFF" w:themeColor="background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tc>
    </w:tr>
  </w:tbl>
  <w:p w14:paraId="3DE41E06" w14:textId="7A9A7129" w:rsidR="00DF027C" w:rsidRDefault="00394BB1">
    <w:pPr>
      <w:pStyle w:val="Piedepgina"/>
      <w:rPr>
        <w:noProof/>
      </w:rPr>
    </w:pPr>
    <w:r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934284" w:rsidRDefault="00394BB1">
                          <w:pPr>
                            <w:rPr>
                              <w:rFonts w:ascii="Poppins" w:hAnsi="Poppins" w:cs="Poppins"/>
                              <w:color w:val="auto"/>
                              <w:sz w:val="20"/>
                              <w:szCs w:val="16"/>
                            </w:rPr>
                          </w:pPr>
                          <w:r w:rsidRPr="00934284">
                            <w:rPr>
                              <w:rFonts w:ascii="Poppins" w:hAnsi="Poppins" w:cs="Poppins"/>
                              <w:color w:val="auto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91.4pt;margin-top:-27.25pt;width:183.75pt;height:110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934284" w:rsidRDefault="00394BB1">
                    <w:pPr>
                      <w:rPr>
                        <w:rFonts w:ascii="Poppins" w:hAnsi="Poppins" w:cs="Poppins"/>
                        <w:color w:val="auto"/>
                        <w:sz w:val="20"/>
                        <w:szCs w:val="16"/>
                      </w:rPr>
                    </w:pPr>
                    <w:r w:rsidRPr="00934284">
                      <w:rPr>
                        <w:rFonts w:ascii="Poppins" w:hAnsi="Poppins" w:cs="Poppins"/>
                        <w:color w:val="auto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32C33" w14:textId="77777777" w:rsidR="00CB1843" w:rsidRDefault="00CB1843">
      <w:r>
        <w:separator/>
      </w:r>
    </w:p>
    <w:p w14:paraId="10E396FE" w14:textId="77777777" w:rsidR="00CB1843" w:rsidRDefault="00CB1843"/>
  </w:footnote>
  <w:footnote w:type="continuationSeparator" w:id="0">
    <w:p w14:paraId="38FB08EA" w14:textId="77777777" w:rsidR="00CB1843" w:rsidRDefault="00CB1843">
      <w:r>
        <w:continuationSeparator/>
      </w:r>
    </w:p>
    <w:p w14:paraId="1191BCE5" w14:textId="77777777" w:rsidR="00CB1843" w:rsidRDefault="00CB1843"/>
  </w:footnote>
  <w:footnote w:type="continuationNotice" w:id="1">
    <w:p w14:paraId="204D1C4A" w14:textId="77777777" w:rsidR="00CB1843" w:rsidRDefault="00CB184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934284">
      <w:trPr>
        <w:trHeight w:val="978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</w:tcPr>
        <w:p w14:paraId="6FD300A8" w14:textId="64B688A7" w:rsidR="00D077E9" w:rsidRPr="00934284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auto"/>
              <w:sz w:val="20"/>
              <w:szCs w:val="16"/>
            </w:rPr>
          </w:pPr>
        </w:p>
        <w:p w14:paraId="0D5FFBA4" w14:textId="49AA380B" w:rsidR="00370673" w:rsidRPr="00934284" w:rsidRDefault="00934284" w:rsidP="00370673">
          <w:pPr>
            <w:spacing w:before="60"/>
            <w:rPr>
              <w:rFonts w:ascii="Poppins" w:hAnsi="Poppins" w:cs="Poppins"/>
              <w:color w:val="auto"/>
              <w:sz w:val="20"/>
              <w:szCs w:val="16"/>
            </w:rPr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60289" behindDoc="0" locked="0" layoutInCell="1" allowOverlap="1" wp14:anchorId="6CEE288D" wp14:editId="724161BF">
                    <wp:simplePos x="0" y="0"/>
                    <wp:positionH relativeFrom="column">
                      <wp:posOffset>-15239</wp:posOffset>
                    </wp:positionH>
                    <wp:positionV relativeFrom="paragraph">
                      <wp:posOffset>354222</wp:posOffset>
                    </wp:positionV>
                    <wp:extent cx="6262058" cy="16174"/>
                    <wp:effectExtent l="190500" t="171450" r="158115" b="288925"/>
                    <wp:wrapNone/>
                    <wp:docPr id="55" name="Conector recto 55" descr="divisor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262058" cy="16174"/>
                            </a:xfrm>
                            <a:prstGeom prst="line">
                              <a:avLst/>
                            </a:prstGeom>
                            <a:ln w="76200" cap="rnd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  <a:effectLst>
                              <a:outerShdw blurRad="203200" dist="50800" dir="5400000" algn="ctr" rotWithShape="0">
                                <a:schemeClr val="bg2">
                                  <a:lumMod val="10000"/>
                                  <a:alpha val="67000"/>
                                </a:schemeClr>
                              </a:outerShdw>
                            </a:effectLst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2A5B27" id="Conector recto 55" o:spid="_x0000_s1026" alt="divisor de texto" style="position:absolute;flip:y;z-index: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27.9pt" to="491.9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" strokecolor="#747070 [1614]" strokeweight="6pt">
                    <v:stroke endcap="round"/>
                    <v:shadow on="t" color="#161616 [334]" opacity="43909f" offset="0,4pt"/>
                  </v:line>
                </w:pict>
              </mc:Fallback>
            </mc:AlternateContent>
          </w:r>
          <w:r w:rsidR="00BD7210">
            <w:rPr>
              <w:rFonts w:ascii="Poppins" w:hAnsi="Poppins" w:cs="Poppins"/>
              <w:color w:val="auto"/>
              <w:sz w:val="20"/>
              <w:szCs w:val="16"/>
            </w:rPr>
            <w:t>CONFIGURACIÓN INICIAL</w:t>
          </w:r>
          <w:r w:rsidR="00BA27FF" w:rsidRPr="00934284">
            <w:rPr>
              <w:rFonts w:ascii="Poppins" w:hAnsi="Poppins" w:cs="Poppins"/>
              <w:color w:val="auto"/>
              <w:sz w:val="20"/>
              <w:szCs w:val="16"/>
            </w:rPr>
            <w:t xml:space="preserve"> </w:t>
          </w:r>
          <w:r w:rsidR="00A92C09" w:rsidRPr="00934284">
            <w:rPr>
              <w:rFonts w:ascii="Poppins" w:hAnsi="Poppins" w:cs="Poppins"/>
              <w:color w:val="auto"/>
              <w:sz w:val="20"/>
              <w:szCs w:val="16"/>
            </w:rPr>
            <w:t xml:space="preserve">DE LOS SISTEMAS GNU/LINUX </w:t>
          </w:r>
          <w:r w:rsidR="00482BCD" w:rsidRPr="00934284">
            <w:rPr>
              <w:rFonts w:ascii="Poppins" w:hAnsi="Poppins" w:cs="Poppins"/>
              <w:color w:val="auto"/>
              <w:sz w:val="20"/>
              <w:szCs w:val="16"/>
            </w:rPr>
            <w:t xml:space="preserve">  </w:t>
          </w:r>
          <w:r w:rsidR="00BD7210">
            <w:rPr>
              <w:rFonts w:ascii="Poppins" w:hAnsi="Poppins" w:cs="Poppins"/>
              <w:color w:val="auto"/>
              <w:sz w:val="20"/>
              <w:szCs w:val="16"/>
            </w:rPr>
            <w:t xml:space="preserve"> </w:t>
          </w:r>
          <w:r w:rsidR="00BA27FF" w:rsidRPr="00934284">
            <w:rPr>
              <w:rFonts w:ascii="Poppins" w:hAnsi="Poppins" w:cs="Poppins"/>
              <w:color w:val="auto"/>
              <w:sz w:val="20"/>
              <w:szCs w:val="16"/>
            </w:rPr>
            <w:t xml:space="preserve"> </w:t>
          </w:r>
          <w:r w:rsidR="00A26683" w:rsidRPr="00934284">
            <w:rPr>
              <w:rFonts w:ascii="Poppins" w:hAnsi="Poppins" w:cs="Poppins"/>
              <w:color w:val="auto"/>
              <w:sz w:val="20"/>
              <w:szCs w:val="16"/>
            </w:rPr>
            <w:t>IMPLANTACIÓN DE SISTEMAS OPERATIVOS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82A"/>
    <w:multiLevelType w:val="hybridMultilevel"/>
    <w:tmpl w:val="F0266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8071D"/>
    <w:multiLevelType w:val="hybridMultilevel"/>
    <w:tmpl w:val="1B002A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45C90"/>
    <w:multiLevelType w:val="hybridMultilevel"/>
    <w:tmpl w:val="81924F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AB6C91"/>
    <w:multiLevelType w:val="hybridMultilevel"/>
    <w:tmpl w:val="2C983582"/>
    <w:lvl w:ilvl="0" w:tplc="C212B40E">
      <w:start w:val="1"/>
      <w:numFmt w:val="lowerRoman"/>
      <w:lvlText w:val="%1."/>
      <w:lvlJc w:val="left"/>
      <w:pPr>
        <w:ind w:left="169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51" w:hanging="360"/>
      </w:pPr>
    </w:lvl>
    <w:lvl w:ilvl="2" w:tplc="0C0A001B" w:tentative="1">
      <w:start w:val="1"/>
      <w:numFmt w:val="lowerRoman"/>
      <w:lvlText w:val="%3."/>
      <w:lvlJc w:val="right"/>
      <w:pPr>
        <w:ind w:left="2771" w:hanging="180"/>
      </w:pPr>
    </w:lvl>
    <w:lvl w:ilvl="3" w:tplc="0C0A000F" w:tentative="1">
      <w:start w:val="1"/>
      <w:numFmt w:val="decimal"/>
      <w:lvlText w:val="%4."/>
      <w:lvlJc w:val="left"/>
      <w:pPr>
        <w:ind w:left="3491" w:hanging="360"/>
      </w:pPr>
    </w:lvl>
    <w:lvl w:ilvl="4" w:tplc="0C0A0019" w:tentative="1">
      <w:start w:val="1"/>
      <w:numFmt w:val="lowerLetter"/>
      <w:lvlText w:val="%5."/>
      <w:lvlJc w:val="left"/>
      <w:pPr>
        <w:ind w:left="4211" w:hanging="360"/>
      </w:pPr>
    </w:lvl>
    <w:lvl w:ilvl="5" w:tplc="0C0A001B" w:tentative="1">
      <w:start w:val="1"/>
      <w:numFmt w:val="lowerRoman"/>
      <w:lvlText w:val="%6."/>
      <w:lvlJc w:val="right"/>
      <w:pPr>
        <w:ind w:left="4931" w:hanging="180"/>
      </w:pPr>
    </w:lvl>
    <w:lvl w:ilvl="6" w:tplc="0C0A000F" w:tentative="1">
      <w:start w:val="1"/>
      <w:numFmt w:val="decimal"/>
      <w:lvlText w:val="%7."/>
      <w:lvlJc w:val="left"/>
      <w:pPr>
        <w:ind w:left="5651" w:hanging="360"/>
      </w:pPr>
    </w:lvl>
    <w:lvl w:ilvl="7" w:tplc="0C0A0019" w:tentative="1">
      <w:start w:val="1"/>
      <w:numFmt w:val="lowerLetter"/>
      <w:lvlText w:val="%8."/>
      <w:lvlJc w:val="left"/>
      <w:pPr>
        <w:ind w:left="6371" w:hanging="360"/>
      </w:pPr>
    </w:lvl>
    <w:lvl w:ilvl="8" w:tplc="0C0A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4" w15:restartNumberingAfterBreak="0">
    <w:nsid w:val="079632A0"/>
    <w:multiLevelType w:val="hybridMultilevel"/>
    <w:tmpl w:val="977CF1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3015F"/>
    <w:multiLevelType w:val="hybridMultilevel"/>
    <w:tmpl w:val="DC6CB2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D079C"/>
    <w:multiLevelType w:val="hybridMultilevel"/>
    <w:tmpl w:val="CF5EC7A2"/>
    <w:lvl w:ilvl="0" w:tplc="3DD0BD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BC2335B"/>
    <w:multiLevelType w:val="hybridMultilevel"/>
    <w:tmpl w:val="5E20707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0CB65AF3"/>
    <w:multiLevelType w:val="hybridMultilevel"/>
    <w:tmpl w:val="B19A1336"/>
    <w:lvl w:ilvl="0" w:tplc="B4C0BCC4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433F18"/>
    <w:multiLevelType w:val="hybridMultilevel"/>
    <w:tmpl w:val="FEF82580"/>
    <w:lvl w:ilvl="0" w:tplc="0F7418C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DC1C0C"/>
    <w:multiLevelType w:val="hybridMultilevel"/>
    <w:tmpl w:val="3AC4CE04"/>
    <w:lvl w:ilvl="0" w:tplc="FFFFFFF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0CD4CC7"/>
    <w:multiLevelType w:val="hybridMultilevel"/>
    <w:tmpl w:val="A7480094"/>
    <w:lvl w:ilvl="0" w:tplc="32C2BBA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5E5BB5"/>
    <w:multiLevelType w:val="hybridMultilevel"/>
    <w:tmpl w:val="D5465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415B26"/>
    <w:multiLevelType w:val="hybridMultilevel"/>
    <w:tmpl w:val="8B34AC46"/>
    <w:lvl w:ilvl="0" w:tplc="A746D352">
      <w:start w:val="1"/>
      <w:numFmt w:val="lowerLetter"/>
      <w:lvlText w:val="%1."/>
      <w:lvlJc w:val="left"/>
      <w:pPr>
        <w:ind w:left="1325" w:hanging="96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95B0B"/>
    <w:multiLevelType w:val="hybridMultilevel"/>
    <w:tmpl w:val="0914C542"/>
    <w:lvl w:ilvl="0" w:tplc="C860C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13FF3"/>
    <w:multiLevelType w:val="hybridMultilevel"/>
    <w:tmpl w:val="14BCE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84EE3"/>
    <w:multiLevelType w:val="hybridMultilevel"/>
    <w:tmpl w:val="576411F8"/>
    <w:lvl w:ilvl="0" w:tplc="0C0A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4D902B3"/>
    <w:multiLevelType w:val="hybridMultilevel"/>
    <w:tmpl w:val="952C2D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8CB46CE"/>
    <w:multiLevelType w:val="hybridMultilevel"/>
    <w:tmpl w:val="27428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B5F18"/>
    <w:multiLevelType w:val="hybridMultilevel"/>
    <w:tmpl w:val="BBF09F6A"/>
    <w:lvl w:ilvl="0" w:tplc="0C0A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04390B"/>
    <w:multiLevelType w:val="hybridMultilevel"/>
    <w:tmpl w:val="5E2C572A"/>
    <w:lvl w:ilvl="0" w:tplc="B4C0BCC4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890DB7"/>
    <w:multiLevelType w:val="hybridMultilevel"/>
    <w:tmpl w:val="5184A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92401DF0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62615F"/>
    <w:multiLevelType w:val="hybridMultilevel"/>
    <w:tmpl w:val="82DC909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1327B2B"/>
    <w:multiLevelType w:val="hybridMultilevel"/>
    <w:tmpl w:val="C86434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C16315"/>
    <w:multiLevelType w:val="hybridMultilevel"/>
    <w:tmpl w:val="AFC21B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3158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4F2560"/>
    <w:multiLevelType w:val="hybridMultilevel"/>
    <w:tmpl w:val="97FC0D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BD7CBF"/>
    <w:multiLevelType w:val="hybridMultilevel"/>
    <w:tmpl w:val="58EA6228"/>
    <w:lvl w:ilvl="0" w:tplc="A4980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69F3783"/>
    <w:multiLevelType w:val="hybridMultilevel"/>
    <w:tmpl w:val="227C6CA4"/>
    <w:lvl w:ilvl="0" w:tplc="6FC66494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9522B2"/>
    <w:multiLevelType w:val="hybridMultilevel"/>
    <w:tmpl w:val="BE126420"/>
    <w:lvl w:ilvl="0" w:tplc="B9A46FA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F3013E"/>
    <w:multiLevelType w:val="hybridMultilevel"/>
    <w:tmpl w:val="F3D02E94"/>
    <w:lvl w:ilvl="0" w:tplc="D6925A98">
      <w:start w:val="1"/>
      <w:numFmt w:val="decimal"/>
      <w:lvlText w:val="%1."/>
      <w:lvlJc w:val="left"/>
      <w:pPr>
        <w:ind w:left="1325" w:hanging="9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185A71"/>
    <w:multiLevelType w:val="hybridMultilevel"/>
    <w:tmpl w:val="CAA80C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20200E"/>
    <w:multiLevelType w:val="hybridMultilevel"/>
    <w:tmpl w:val="030AE63C"/>
    <w:lvl w:ilvl="0" w:tplc="0C0A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F03E2E"/>
    <w:multiLevelType w:val="hybridMultilevel"/>
    <w:tmpl w:val="50FE6F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5B3FFB"/>
    <w:multiLevelType w:val="hybridMultilevel"/>
    <w:tmpl w:val="4B44E84C"/>
    <w:lvl w:ilvl="0" w:tplc="54D62F56">
      <w:start w:val="1"/>
      <w:numFmt w:val="lowerLetter"/>
      <w:lvlText w:val="%1."/>
      <w:lvlJc w:val="left"/>
      <w:pPr>
        <w:ind w:left="1325" w:hanging="9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CF63FE"/>
    <w:multiLevelType w:val="hybridMultilevel"/>
    <w:tmpl w:val="CB02AF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4697BEB"/>
    <w:multiLevelType w:val="hybridMultilevel"/>
    <w:tmpl w:val="85B63974"/>
    <w:lvl w:ilvl="0" w:tplc="854056DA">
      <w:start w:val="1"/>
      <w:numFmt w:val="decimal"/>
      <w:lvlText w:val="%1."/>
      <w:lvlJc w:val="left"/>
      <w:pPr>
        <w:ind w:left="1325" w:hanging="9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B855A8"/>
    <w:multiLevelType w:val="hybridMultilevel"/>
    <w:tmpl w:val="208ACF4E"/>
    <w:lvl w:ilvl="0" w:tplc="434038A2">
      <w:start w:val="1"/>
      <w:numFmt w:val="lowerRoman"/>
      <w:lvlText w:val="%1."/>
      <w:lvlJc w:val="left"/>
      <w:pPr>
        <w:ind w:left="1325" w:hanging="96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A7560"/>
    <w:multiLevelType w:val="hybridMultilevel"/>
    <w:tmpl w:val="2630435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D43D72"/>
    <w:multiLevelType w:val="hybridMultilevel"/>
    <w:tmpl w:val="0B60B5E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2B5F60"/>
    <w:multiLevelType w:val="hybridMultilevel"/>
    <w:tmpl w:val="410CD1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E8273B5"/>
    <w:multiLevelType w:val="hybridMultilevel"/>
    <w:tmpl w:val="210E6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D1157E"/>
    <w:multiLevelType w:val="hybridMultilevel"/>
    <w:tmpl w:val="59A215DA"/>
    <w:lvl w:ilvl="0" w:tplc="106A298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325902"/>
    <w:multiLevelType w:val="hybridMultilevel"/>
    <w:tmpl w:val="B7782048"/>
    <w:lvl w:ilvl="0" w:tplc="0A4EB3C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B31510"/>
    <w:multiLevelType w:val="hybridMultilevel"/>
    <w:tmpl w:val="6EEE08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8D69C8"/>
    <w:multiLevelType w:val="hybridMultilevel"/>
    <w:tmpl w:val="B3B4A0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87408"/>
    <w:multiLevelType w:val="hybridMultilevel"/>
    <w:tmpl w:val="BA8079DC"/>
    <w:lvl w:ilvl="0" w:tplc="4666407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C55FE6"/>
    <w:multiLevelType w:val="hybridMultilevel"/>
    <w:tmpl w:val="837833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DD6518"/>
    <w:multiLevelType w:val="hybridMultilevel"/>
    <w:tmpl w:val="084801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F73AC3"/>
    <w:multiLevelType w:val="hybridMultilevel"/>
    <w:tmpl w:val="303842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B85D94"/>
    <w:multiLevelType w:val="hybridMultilevel"/>
    <w:tmpl w:val="73D408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6"/>
  </w:num>
  <w:num w:numId="3">
    <w:abstractNumId w:val="29"/>
  </w:num>
  <w:num w:numId="4">
    <w:abstractNumId w:val="11"/>
  </w:num>
  <w:num w:numId="5">
    <w:abstractNumId w:val="45"/>
  </w:num>
  <w:num w:numId="6">
    <w:abstractNumId w:val="33"/>
  </w:num>
  <w:num w:numId="7">
    <w:abstractNumId w:val="36"/>
  </w:num>
  <w:num w:numId="8">
    <w:abstractNumId w:val="35"/>
  </w:num>
  <w:num w:numId="9">
    <w:abstractNumId w:val="13"/>
  </w:num>
  <w:num w:numId="10">
    <w:abstractNumId w:val="16"/>
  </w:num>
  <w:num w:numId="11">
    <w:abstractNumId w:val="9"/>
  </w:num>
  <w:num w:numId="12">
    <w:abstractNumId w:val="3"/>
  </w:num>
  <w:num w:numId="13">
    <w:abstractNumId w:val="41"/>
  </w:num>
  <w:num w:numId="14">
    <w:abstractNumId w:val="6"/>
  </w:num>
  <w:num w:numId="15">
    <w:abstractNumId w:val="42"/>
  </w:num>
  <w:num w:numId="16">
    <w:abstractNumId w:val="31"/>
  </w:num>
  <w:num w:numId="17">
    <w:abstractNumId w:val="19"/>
  </w:num>
  <w:num w:numId="18">
    <w:abstractNumId w:val="15"/>
  </w:num>
  <w:num w:numId="19">
    <w:abstractNumId w:val="49"/>
  </w:num>
  <w:num w:numId="20">
    <w:abstractNumId w:val="25"/>
  </w:num>
  <w:num w:numId="21">
    <w:abstractNumId w:val="10"/>
  </w:num>
  <w:num w:numId="22">
    <w:abstractNumId w:val="40"/>
  </w:num>
  <w:num w:numId="23">
    <w:abstractNumId w:val="24"/>
  </w:num>
  <w:num w:numId="24">
    <w:abstractNumId w:val="12"/>
  </w:num>
  <w:num w:numId="25">
    <w:abstractNumId w:val="21"/>
  </w:num>
  <w:num w:numId="26">
    <w:abstractNumId w:val="18"/>
  </w:num>
  <w:num w:numId="27">
    <w:abstractNumId w:val="7"/>
  </w:num>
  <w:num w:numId="28">
    <w:abstractNumId w:val="5"/>
  </w:num>
  <w:num w:numId="29">
    <w:abstractNumId w:val="27"/>
  </w:num>
  <w:num w:numId="30">
    <w:abstractNumId w:val="39"/>
  </w:num>
  <w:num w:numId="31">
    <w:abstractNumId w:val="46"/>
  </w:num>
  <w:num w:numId="32">
    <w:abstractNumId w:val="23"/>
  </w:num>
  <w:num w:numId="33">
    <w:abstractNumId w:val="20"/>
  </w:num>
  <w:num w:numId="34">
    <w:abstractNumId w:val="8"/>
  </w:num>
  <w:num w:numId="35">
    <w:abstractNumId w:val="1"/>
  </w:num>
  <w:num w:numId="36">
    <w:abstractNumId w:val="32"/>
  </w:num>
  <w:num w:numId="37">
    <w:abstractNumId w:val="47"/>
  </w:num>
  <w:num w:numId="38">
    <w:abstractNumId w:val="2"/>
  </w:num>
  <w:num w:numId="39">
    <w:abstractNumId w:val="43"/>
  </w:num>
  <w:num w:numId="40">
    <w:abstractNumId w:val="0"/>
  </w:num>
  <w:num w:numId="41">
    <w:abstractNumId w:val="34"/>
  </w:num>
  <w:num w:numId="42">
    <w:abstractNumId w:val="30"/>
  </w:num>
  <w:num w:numId="43">
    <w:abstractNumId w:val="38"/>
  </w:num>
  <w:num w:numId="44">
    <w:abstractNumId w:val="28"/>
  </w:num>
  <w:num w:numId="45">
    <w:abstractNumId w:val="37"/>
  </w:num>
  <w:num w:numId="46">
    <w:abstractNumId w:val="44"/>
  </w:num>
  <w:num w:numId="47">
    <w:abstractNumId w:val="22"/>
  </w:num>
  <w:num w:numId="48">
    <w:abstractNumId w:val="48"/>
  </w:num>
  <w:num w:numId="49">
    <w:abstractNumId w:val="17"/>
  </w:num>
  <w:num w:numId="50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ff7f7,#ee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0A4A"/>
    <w:rsid w:val="00000CB4"/>
    <w:rsid w:val="000012D2"/>
    <w:rsid w:val="0000131E"/>
    <w:rsid w:val="000021F6"/>
    <w:rsid w:val="00002DC5"/>
    <w:rsid w:val="000035AB"/>
    <w:rsid w:val="00006254"/>
    <w:rsid w:val="000074AD"/>
    <w:rsid w:val="00007EB9"/>
    <w:rsid w:val="000127FF"/>
    <w:rsid w:val="000128E9"/>
    <w:rsid w:val="00013BF3"/>
    <w:rsid w:val="00014B43"/>
    <w:rsid w:val="00016616"/>
    <w:rsid w:val="00017257"/>
    <w:rsid w:val="00021441"/>
    <w:rsid w:val="00021D94"/>
    <w:rsid w:val="0002233E"/>
    <w:rsid w:val="000229ED"/>
    <w:rsid w:val="00022A62"/>
    <w:rsid w:val="00022B8C"/>
    <w:rsid w:val="0002482E"/>
    <w:rsid w:val="000262EE"/>
    <w:rsid w:val="00030530"/>
    <w:rsid w:val="000305B8"/>
    <w:rsid w:val="00031408"/>
    <w:rsid w:val="00031C41"/>
    <w:rsid w:val="000320D9"/>
    <w:rsid w:val="000323C0"/>
    <w:rsid w:val="00040114"/>
    <w:rsid w:val="0004123E"/>
    <w:rsid w:val="00041DB3"/>
    <w:rsid w:val="00044D7F"/>
    <w:rsid w:val="000453D4"/>
    <w:rsid w:val="00050324"/>
    <w:rsid w:val="000504DA"/>
    <w:rsid w:val="00050E4D"/>
    <w:rsid w:val="00053490"/>
    <w:rsid w:val="00053E14"/>
    <w:rsid w:val="0005400E"/>
    <w:rsid w:val="000544A8"/>
    <w:rsid w:val="00054B12"/>
    <w:rsid w:val="00055882"/>
    <w:rsid w:val="0005626E"/>
    <w:rsid w:val="00056C53"/>
    <w:rsid w:val="00056E39"/>
    <w:rsid w:val="000605A0"/>
    <w:rsid w:val="00060868"/>
    <w:rsid w:val="000608DA"/>
    <w:rsid w:val="00061AD1"/>
    <w:rsid w:val="00063D53"/>
    <w:rsid w:val="0006410B"/>
    <w:rsid w:val="00064F64"/>
    <w:rsid w:val="00065071"/>
    <w:rsid w:val="00066FE9"/>
    <w:rsid w:val="00067046"/>
    <w:rsid w:val="00067193"/>
    <w:rsid w:val="000671A5"/>
    <w:rsid w:val="00070DAE"/>
    <w:rsid w:val="00071265"/>
    <w:rsid w:val="00073E92"/>
    <w:rsid w:val="0007449B"/>
    <w:rsid w:val="000747A0"/>
    <w:rsid w:val="0007591C"/>
    <w:rsid w:val="0007650E"/>
    <w:rsid w:val="000771AD"/>
    <w:rsid w:val="000779F2"/>
    <w:rsid w:val="00082288"/>
    <w:rsid w:val="00082817"/>
    <w:rsid w:val="00086624"/>
    <w:rsid w:val="00086EC1"/>
    <w:rsid w:val="00087AF6"/>
    <w:rsid w:val="000910AC"/>
    <w:rsid w:val="00093FEF"/>
    <w:rsid w:val="00097ADF"/>
    <w:rsid w:val="000A0150"/>
    <w:rsid w:val="000A3A23"/>
    <w:rsid w:val="000A3C92"/>
    <w:rsid w:val="000A3D7F"/>
    <w:rsid w:val="000A3F9D"/>
    <w:rsid w:val="000A44FB"/>
    <w:rsid w:val="000A66C0"/>
    <w:rsid w:val="000A7367"/>
    <w:rsid w:val="000B1190"/>
    <w:rsid w:val="000B2190"/>
    <w:rsid w:val="000B4F73"/>
    <w:rsid w:val="000B652E"/>
    <w:rsid w:val="000B7698"/>
    <w:rsid w:val="000C060E"/>
    <w:rsid w:val="000C10EE"/>
    <w:rsid w:val="000C1EB3"/>
    <w:rsid w:val="000C220D"/>
    <w:rsid w:val="000C4A84"/>
    <w:rsid w:val="000C63DA"/>
    <w:rsid w:val="000C735A"/>
    <w:rsid w:val="000D3CA2"/>
    <w:rsid w:val="000D468E"/>
    <w:rsid w:val="000D472E"/>
    <w:rsid w:val="000D5D91"/>
    <w:rsid w:val="000D6555"/>
    <w:rsid w:val="000D6FA6"/>
    <w:rsid w:val="000D7534"/>
    <w:rsid w:val="000E08CE"/>
    <w:rsid w:val="000E2300"/>
    <w:rsid w:val="000E2309"/>
    <w:rsid w:val="000E3438"/>
    <w:rsid w:val="000E3CD4"/>
    <w:rsid w:val="000E3E2A"/>
    <w:rsid w:val="000E403B"/>
    <w:rsid w:val="000E4A5D"/>
    <w:rsid w:val="000E548E"/>
    <w:rsid w:val="000E63C9"/>
    <w:rsid w:val="000E698A"/>
    <w:rsid w:val="000F1E9E"/>
    <w:rsid w:val="000F2EA2"/>
    <w:rsid w:val="000F382E"/>
    <w:rsid w:val="000F5C96"/>
    <w:rsid w:val="00100CDE"/>
    <w:rsid w:val="001032F7"/>
    <w:rsid w:val="001046B8"/>
    <w:rsid w:val="00105746"/>
    <w:rsid w:val="00110725"/>
    <w:rsid w:val="00110923"/>
    <w:rsid w:val="00112B93"/>
    <w:rsid w:val="00114ACA"/>
    <w:rsid w:val="001163F3"/>
    <w:rsid w:val="00117A36"/>
    <w:rsid w:val="00120090"/>
    <w:rsid w:val="001210CA"/>
    <w:rsid w:val="00122492"/>
    <w:rsid w:val="001255FE"/>
    <w:rsid w:val="0012582D"/>
    <w:rsid w:val="00125B49"/>
    <w:rsid w:val="00127F8D"/>
    <w:rsid w:val="00130E9D"/>
    <w:rsid w:val="001315AC"/>
    <w:rsid w:val="001322B5"/>
    <w:rsid w:val="001322FD"/>
    <w:rsid w:val="00133F4B"/>
    <w:rsid w:val="0013432C"/>
    <w:rsid w:val="00135DC6"/>
    <w:rsid w:val="00141A2E"/>
    <w:rsid w:val="00142944"/>
    <w:rsid w:val="0014341F"/>
    <w:rsid w:val="00143CB2"/>
    <w:rsid w:val="00143EA3"/>
    <w:rsid w:val="00146AEF"/>
    <w:rsid w:val="00150281"/>
    <w:rsid w:val="00150A6D"/>
    <w:rsid w:val="00150E4C"/>
    <w:rsid w:val="00151A90"/>
    <w:rsid w:val="00151E47"/>
    <w:rsid w:val="00153308"/>
    <w:rsid w:val="00154470"/>
    <w:rsid w:val="00154854"/>
    <w:rsid w:val="0015642C"/>
    <w:rsid w:val="00157880"/>
    <w:rsid w:val="0015789C"/>
    <w:rsid w:val="00157AD9"/>
    <w:rsid w:val="001610AF"/>
    <w:rsid w:val="00162E75"/>
    <w:rsid w:val="001632D3"/>
    <w:rsid w:val="001636BF"/>
    <w:rsid w:val="00165B58"/>
    <w:rsid w:val="00166F0B"/>
    <w:rsid w:val="00167BC1"/>
    <w:rsid w:val="001718FE"/>
    <w:rsid w:val="001723CF"/>
    <w:rsid w:val="001730A7"/>
    <w:rsid w:val="00174553"/>
    <w:rsid w:val="00174DAC"/>
    <w:rsid w:val="00176117"/>
    <w:rsid w:val="00177DF6"/>
    <w:rsid w:val="00180C61"/>
    <w:rsid w:val="00182B8F"/>
    <w:rsid w:val="00184E3F"/>
    <w:rsid w:val="00185B35"/>
    <w:rsid w:val="00190496"/>
    <w:rsid w:val="00191C32"/>
    <w:rsid w:val="001939E4"/>
    <w:rsid w:val="001949C6"/>
    <w:rsid w:val="001A0F9F"/>
    <w:rsid w:val="001A1BF4"/>
    <w:rsid w:val="001A2286"/>
    <w:rsid w:val="001A2905"/>
    <w:rsid w:val="001A44D6"/>
    <w:rsid w:val="001A4D3B"/>
    <w:rsid w:val="001B1C55"/>
    <w:rsid w:val="001B1F58"/>
    <w:rsid w:val="001B276A"/>
    <w:rsid w:val="001B420D"/>
    <w:rsid w:val="001B4E87"/>
    <w:rsid w:val="001B6E82"/>
    <w:rsid w:val="001B711D"/>
    <w:rsid w:val="001B7E03"/>
    <w:rsid w:val="001C226D"/>
    <w:rsid w:val="001C44F9"/>
    <w:rsid w:val="001C4E6B"/>
    <w:rsid w:val="001C656A"/>
    <w:rsid w:val="001D0E28"/>
    <w:rsid w:val="001D149F"/>
    <w:rsid w:val="001D3725"/>
    <w:rsid w:val="001D65DF"/>
    <w:rsid w:val="001D6FFD"/>
    <w:rsid w:val="001D75ED"/>
    <w:rsid w:val="001D77C6"/>
    <w:rsid w:val="001D789B"/>
    <w:rsid w:val="001E10A3"/>
    <w:rsid w:val="001E3A20"/>
    <w:rsid w:val="001E3BB0"/>
    <w:rsid w:val="001E5F2C"/>
    <w:rsid w:val="001F1543"/>
    <w:rsid w:val="001F2441"/>
    <w:rsid w:val="001F2BC8"/>
    <w:rsid w:val="001F40CE"/>
    <w:rsid w:val="001F5E5A"/>
    <w:rsid w:val="001F5F6B"/>
    <w:rsid w:val="001F6522"/>
    <w:rsid w:val="001F692E"/>
    <w:rsid w:val="0020072B"/>
    <w:rsid w:val="002010E4"/>
    <w:rsid w:val="002024F4"/>
    <w:rsid w:val="0020257A"/>
    <w:rsid w:val="002040A5"/>
    <w:rsid w:val="002049FB"/>
    <w:rsid w:val="002078CC"/>
    <w:rsid w:val="002114EA"/>
    <w:rsid w:val="00211A20"/>
    <w:rsid w:val="0021331B"/>
    <w:rsid w:val="00213CCE"/>
    <w:rsid w:val="00214A22"/>
    <w:rsid w:val="0021662C"/>
    <w:rsid w:val="002207F7"/>
    <w:rsid w:val="0022311D"/>
    <w:rsid w:val="00224617"/>
    <w:rsid w:val="0022478A"/>
    <w:rsid w:val="00224ED2"/>
    <w:rsid w:val="00225076"/>
    <w:rsid w:val="0022543E"/>
    <w:rsid w:val="0022602F"/>
    <w:rsid w:val="002265AF"/>
    <w:rsid w:val="002323F0"/>
    <w:rsid w:val="00234A00"/>
    <w:rsid w:val="00235EBB"/>
    <w:rsid w:val="002360D9"/>
    <w:rsid w:val="00236320"/>
    <w:rsid w:val="00243EBC"/>
    <w:rsid w:val="00246A35"/>
    <w:rsid w:val="00246D7C"/>
    <w:rsid w:val="002500ED"/>
    <w:rsid w:val="00250206"/>
    <w:rsid w:val="0025148D"/>
    <w:rsid w:val="00251996"/>
    <w:rsid w:val="002526ED"/>
    <w:rsid w:val="002542B4"/>
    <w:rsid w:val="00256DB2"/>
    <w:rsid w:val="00257016"/>
    <w:rsid w:val="0025781B"/>
    <w:rsid w:val="0026044A"/>
    <w:rsid w:val="00260704"/>
    <w:rsid w:val="002608BC"/>
    <w:rsid w:val="00260D5E"/>
    <w:rsid w:val="0026144A"/>
    <w:rsid w:val="00264AAA"/>
    <w:rsid w:val="00264EDA"/>
    <w:rsid w:val="0026592C"/>
    <w:rsid w:val="00266DA1"/>
    <w:rsid w:val="0027232F"/>
    <w:rsid w:val="002763AC"/>
    <w:rsid w:val="00280A55"/>
    <w:rsid w:val="00280DDA"/>
    <w:rsid w:val="0028171B"/>
    <w:rsid w:val="00284348"/>
    <w:rsid w:val="002853DF"/>
    <w:rsid w:val="00285B48"/>
    <w:rsid w:val="0028607E"/>
    <w:rsid w:val="002876D8"/>
    <w:rsid w:val="00290819"/>
    <w:rsid w:val="00292655"/>
    <w:rsid w:val="002941BB"/>
    <w:rsid w:val="00294D65"/>
    <w:rsid w:val="002973AB"/>
    <w:rsid w:val="002979BE"/>
    <w:rsid w:val="002A0AAA"/>
    <w:rsid w:val="002A1580"/>
    <w:rsid w:val="002A4D68"/>
    <w:rsid w:val="002A656B"/>
    <w:rsid w:val="002A7A82"/>
    <w:rsid w:val="002B1748"/>
    <w:rsid w:val="002B1ED3"/>
    <w:rsid w:val="002B3216"/>
    <w:rsid w:val="002B3FAE"/>
    <w:rsid w:val="002B61CD"/>
    <w:rsid w:val="002C1EF6"/>
    <w:rsid w:val="002C2B2B"/>
    <w:rsid w:val="002C4FC5"/>
    <w:rsid w:val="002C72DB"/>
    <w:rsid w:val="002D042D"/>
    <w:rsid w:val="002D076B"/>
    <w:rsid w:val="002D0C09"/>
    <w:rsid w:val="002D1EFC"/>
    <w:rsid w:val="002D4714"/>
    <w:rsid w:val="002D5FB6"/>
    <w:rsid w:val="002D7365"/>
    <w:rsid w:val="002D7B5B"/>
    <w:rsid w:val="002E0066"/>
    <w:rsid w:val="002E0A33"/>
    <w:rsid w:val="002E1027"/>
    <w:rsid w:val="002E1647"/>
    <w:rsid w:val="002E1959"/>
    <w:rsid w:val="002E3F52"/>
    <w:rsid w:val="002E45B3"/>
    <w:rsid w:val="002E7227"/>
    <w:rsid w:val="002E7D84"/>
    <w:rsid w:val="002F0795"/>
    <w:rsid w:val="002F07DE"/>
    <w:rsid w:val="002F2232"/>
    <w:rsid w:val="002F3936"/>
    <w:rsid w:val="002F3A53"/>
    <w:rsid w:val="002F51F5"/>
    <w:rsid w:val="002F5BF6"/>
    <w:rsid w:val="0030097A"/>
    <w:rsid w:val="00304233"/>
    <w:rsid w:val="003052E0"/>
    <w:rsid w:val="00306449"/>
    <w:rsid w:val="003066F3"/>
    <w:rsid w:val="00312137"/>
    <w:rsid w:val="00312433"/>
    <w:rsid w:val="003143FB"/>
    <w:rsid w:val="00315CA8"/>
    <w:rsid w:val="00320EAD"/>
    <w:rsid w:val="003214BC"/>
    <w:rsid w:val="00322F0E"/>
    <w:rsid w:val="003245CA"/>
    <w:rsid w:val="00324EAD"/>
    <w:rsid w:val="00325375"/>
    <w:rsid w:val="00330265"/>
    <w:rsid w:val="00330359"/>
    <w:rsid w:val="00330E84"/>
    <w:rsid w:val="00331412"/>
    <w:rsid w:val="003338FC"/>
    <w:rsid w:val="00336B1E"/>
    <w:rsid w:val="0033762F"/>
    <w:rsid w:val="00337C78"/>
    <w:rsid w:val="003408A7"/>
    <w:rsid w:val="003430ED"/>
    <w:rsid w:val="00343361"/>
    <w:rsid w:val="00345355"/>
    <w:rsid w:val="003474AE"/>
    <w:rsid w:val="00350586"/>
    <w:rsid w:val="00351A82"/>
    <w:rsid w:val="00352475"/>
    <w:rsid w:val="00352501"/>
    <w:rsid w:val="00352DCE"/>
    <w:rsid w:val="00353DBD"/>
    <w:rsid w:val="00355864"/>
    <w:rsid w:val="00356191"/>
    <w:rsid w:val="003568BF"/>
    <w:rsid w:val="00360494"/>
    <w:rsid w:val="00360E17"/>
    <w:rsid w:val="00362063"/>
    <w:rsid w:val="00364831"/>
    <w:rsid w:val="00366BDE"/>
    <w:rsid w:val="00366C7E"/>
    <w:rsid w:val="00366E32"/>
    <w:rsid w:val="0037059F"/>
    <w:rsid w:val="00370673"/>
    <w:rsid w:val="00370F3E"/>
    <w:rsid w:val="00371685"/>
    <w:rsid w:val="00371B6B"/>
    <w:rsid w:val="00373671"/>
    <w:rsid w:val="003744EC"/>
    <w:rsid w:val="0037701C"/>
    <w:rsid w:val="00380A15"/>
    <w:rsid w:val="00381F23"/>
    <w:rsid w:val="00382697"/>
    <w:rsid w:val="00382EA1"/>
    <w:rsid w:val="003831A7"/>
    <w:rsid w:val="00384EA3"/>
    <w:rsid w:val="00385425"/>
    <w:rsid w:val="00386AD7"/>
    <w:rsid w:val="003872D2"/>
    <w:rsid w:val="00387875"/>
    <w:rsid w:val="00387C58"/>
    <w:rsid w:val="003903E2"/>
    <w:rsid w:val="00390497"/>
    <w:rsid w:val="00393458"/>
    <w:rsid w:val="00393922"/>
    <w:rsid w:val="00394BB1"/>
    <w:rsid w:val="00394FB8"/>
    <w:rsid w:val="0039558A"/>
    <w:rsid w:val="0039695F"/>
    <w:rsid w:val="003A1A13"/>
    <w:rsid w:val="003A2733"/>
    <w:rsid w:val="003A2F17"/>
    <w:rsid w:val="003A39A1"/>
    <w:rsid w:val="003A40C1"/>
    <w:rsid w:val="003A451B"/>
    <w:rsid w:val="003A50BA"/>
    <w:rsid w:val="003A571A"/>
    <w:rsid w:val="003A6CAF"/>
    <w:rsid w:val="003A7F5A"/>
    <w:rsid w:val="003B054F"/>
    <w:rsid w:val="003B13E4"/>
    <w:rsid w:val="003B1BEA"/>
    <w:rsid w:val="003B3B78"/>
    <w:rsid w:val="003B4399"/>
    <w:rsid w:val="003B4803"/>
    <w:rsid w:val="003B6C74"/>
    <w:rsid w:val="003B7605"/>
    <w:rsid w:val="003B7A24"/>
    <w:rsid w:val="003C0E3C"/>
    <w:rsid w:val="003C1423"/>
    <w:rsid w:val="003C15C9"/>
    <w:rsid w:val="003C1652"/>
    <w:rsid w:val="003C2191"/>
    <w:rsid w:val="003C545B"/>
    <w:rsid w:val="003C7593"/>
    <w:rsid w:val="003C79F4"/>
    <w:rsid w:val="003C7B99"/>
    <w:rsid w:val="003C7FAB"/>
    <w:rsid w:val="003D038B"/>
    <w:rsid w:val="003D23FA"/>
    <w:rsid w:val="003D3863"/>
    <w:rsid w:val="003D4164"/>
    <w:rsid w:val="003D706A"/>
    <w:rsid w:val="003D7410"/>
    <w:rsid w:val="003E0E27"/>
    <w:rsid w:val="003E1F66"/>
    <w:rsid w:val="003E2D52"/>
    <w:rsid w:val="003E3EC5"/>
    <w:rsid w:val="003E4205"/>
    <w:rsid w:val="003E42E9"/>
    <w:rsid w:val="003E64B6"/>
    <w:rsid w:val="003F1411"/>
    <w:rsid w:val="003F2333"/>
    <w:rsid w:val="003F24DF"/>
    <w:rsid w:val="003F38A1"/>
    <w:rsid w:val="003F4299"/>
    <w:rsid w:val="003F4311"/>
    <w:rsid w:val="003F4371"/>
    <w:rsid w:val="003F5B46"/>
    <w:rsid w:val="004003AD"/>
    <w:rsid w:val="0040053F"/>
    <w:rsid w:val="00401BBF"/>
    <w:rsid w:val="00402153"/>
    <w:rsid w:val="00405357"/>
    <w:rsid w:val="00405F59"/>
    <w:rsid w:val="00407D4F"/>
    <w:rsid w:val="00410310"/>
    <w:rsid w:val="00410825"/>
    <w:rsid w:val="004110DE"/>
    <w:rsid w:val="00411553"/>
    <w:rsid w:val="0041239D"/>
    <w:rsid w:val="00412D4E"/>
    <w:rsid w:val="004132F3"/>
    <w:rsid w:val="004173BD"/>
    <w:rsid w:val="004176AB"/>
    <w:rsid w:val="00421731"/>
    <w:rsid w:val="00422943"/>
    <w:rsid w:val="00424890"/>
    <w:rsid w:val="00426238"/>
    <w:rsid w:val="00430C4C"/>
    <w:rsid w:val="0043115C"/>
    <w:rsid w:val="00432081"/>
    <w:rsid w:val="004344D4"/>
    <w:rsid w:val="00434AA8"/>
    <w:rsid w:val="00435BC1"/>
    <w:rsid w:val="0044085A"/>
    <w:rsid w:val="00445388"/>
    <w:rsid w:val="00445BBB"/>
    <w:rsid w:val="00446522"/>
    <w:rsid w:val="00447322"/>
    <w:rsid w:val="0045132E"/>
    <w:rsid w:val="00451959"/>
    <w:rsid w:val="00453232"/>
    <w:rsid w:val="004533A0"/>
    <w:rsid w:val="00454B73"/>
    <w:rsid w:val="00456244"/>
    <w:rsid w:val="0045647C"/>
    <w:rsid w:val="00457115"/>
    <w:rsid w:val="00457A0A"/>
    <w:rsid w:val="00457B89"/>
    <w:rsid w:val="00460C8C"/>
    <w:rsid w:val="004621DA"/>
    <w:rsid w:val="004667E8"/>
    <w:rsid w:val="0046765A"/>
    <w:rsid w:val="0047113D"/>
    <w:rsid w:val="00475263"/>
    <w:rsid w:val="004754BC"/>
    <w:rsid w:val="00476E39"/>
    <w:rsid w:val="00476FF7"/>
    <w:rsid w:val="0048033B"/>
    <w:rsid w:val="0048154B"/>
    <w:rsid w:val="004816A4"/>
    <w:rsid w:val="00482BCD"/>
    <w:rsid w:val="00482C29"/>
    <w:rsid w:val="00482FAB"/>
    <w:rsid w:val="00487139"/>
    <w:rsid w:val="00487223"/>
    <w:rsid w:val="00487928"/>
    <w:rsid w:val="00487FF5"/>
    <w:rsid w:val="004929C9"/>
    <w:rsid w:val="00495554"/>
    <w:rsid w:val="00497D2E"/>
    <w:rsid w:val="004A135A"/>
    <w:rsid w:val="004A1902"/>
    <w:rsid w:val="004A1A79"/>
    <w:rsid w:val="004A2C58"/>
    <w:rsid w:val="004A3D89"/>
    <w:rsid w:val="004A41FF"/>
    <w:rsid w:val="004A4ECD"/>
    <w:rsid w:val="004A5A5A"/>
    <w:rsid w:val="004A6F21"/>
    <w:rsid w:val="004A779D"/>
    <w:rsid w:val="004B1054"/>
    <w:rsid w:val="004B21A5"/>
    <w:rsid w:val="004B21BB"/>
    <w:rsid w:val="004B507B"/>
    <w:rsid w:val="004B5CB3"/>
    <w:rsid w:val="004B5CC3"/>
    <w:rsid w:val="004C07B7"/>
    <w:rsid w:val="004C0BF6"/>
    <w:rsid w:val="004C0E95"/>
    <w:rsid w:val="004C19D5"/>
    <w:rsid w:val="004C1B8C"/>
    <w:rsid w:val="004C5713"/>
    <w:rsid w:val="004D18EB"/>
    <w:rsid w:val="004D1C1F"/>
    <w:rsid w:val="004D2193"/>
    <w:rsid w:val="004D66F9"/>
    <w:rsid w:val="004E1C22"/>
    <w:rsid w:val="004E2803"/>
    <w:rsid w:val="004E281F"/>
    <w:rsid w:val="004E2F5E"/>
    <w:rsid w:val="004E30F3"/>
    <w:rsid w:val="004E4003"/>
    <w:rsid w:val="004E4632"/>
    <w:rsid w:val="004E4B04"/>
    <w:rsid w:val="004E5FEE"/>
    <w:rsid w:val="004E61C5"/>
    <w:rsid w:val="004E7E8D"/>
    <w:rsid w:val="004F093D"/>
    <w:rsid w:val="004F2C17"/>
    <w:rsid w:val="004F2C28"/>
    <w:rsid w:val="004F432F"/>
    <w:rsid w:val="004F54F4"/>
    <w:rsid w:val="004F64FD"/>
    <w:rsid w:val="004F68AB"/>
    <w:rsid w:val="00500F8F"/>
    <w:rsid w:val="00501194"/>
    <w:rsid w:val="00502094"/>
    <w:rsid w:val="00502857"/>
    <w:rsid w:val="005037F0"/>
    <w:rsid w:val="005117D6"/>
    <w:rsid w:val="00513C35"/>
    <w:rsid w:val="005152C5"/>
    <w:rsid w:val="005158F9"/>
    <w:rsid w:val="0051630C"/>
    <w:rsid w:val="005166B2"/>
    <w:rsid w:val="00516A86"/>
    <w:rsid w:val="00516BAE"/>
    <w:rsid w:val="0052472D"/>
    <w:rsid w:val="00526CA7"/>
    <w:rsid w:val="005275F6"/>
    <w:rsid w:val="005322A5"/>
    <w:rsid w:val="00534221"/>
    <w:rsid w:val="00535B97"/>
    <w:rsid w:val="00535EC9"/>
    <w:rsid w:val="00537705"/>
    <w:rsid w:val="00537D80"/>
    <w:rsid w:val="00543272"/>
    <w:rsid w:val="00543EBB"/>
    <w:rsid w:val="005501C0"/>
    <w:rsid w:val="00551E49"/>
    <w:rsid w:val="00551FC6"/>
    <w:rsid w:val="0055359B"/>
    <w:rsid w:val="0055458C"/>
    <w:rsid w:val="005558C2"/>
    <w:rsid w:val="00556587"/>
    <w:rsid w:val="00557F9D"/>
    <w:rsid w:val="00560062"/>
    <w:rsid w:val="00562A1B"/>
    <w:rsid w:val="00563F40"/>
    <w:rsid w:val="005647D9"/>
    <w:rsid w:val="00564C9F"/>
    <w:rsid w:val="00567EF3"/>
    <w:rsid w:val="0057119B"/>
    <w:rsid w:val="00571856"/>
    <w:rsid w:val="00571A7F"/>
    <w:rsid w:val="00572102"/>
    <w:rsid w:val="005754C1"/>
    <w:rsid w:val="00576383"/>
    <w:rsid w:val="00576E07"/>
    <w:rsid w:val="0057729A"/>
    <w:rsid w:val="005802C2"/>
    <w:rsid w:val="00581A33"/>
    <w:rsid w:val="00581A59"/>
    <w:rsid w:val="00582D60"/>
    <w:rsid w:val="0058455D"/>
    <w:rsid w:val="0058505D"/>
    <w:rsid w:val="005870D7"/>
    <w:rsid w:val="005872D5"/>
    <w:rsid w:val="00590059"/>
    <w:rsid w:val="005900FC"/>
    <w:rsid w:val="005910B3"/>
    <w:rsid w:val="0059305A"/>
    <w:rsid w:val="00594F8B"/>
    <w:rsid w:val="00595128"/>
    <w:rsid w:val="00596165"/>
    <w:rsid w:val="005A1692"/>
    <w:rsid w:val="005A6A68"/>
    <w:rsid w:val="005A7A98"/>
    <w:rsid w:val="005B0AB5"/>
    <w:rsid w:val="005B0EB2"/>
    <w:rsid w:val="005B1655"/>
    <w:rsid w:val="005B29CE"/>
    <w:rsid w:val="005B35D1"/>
    <w:rsid w:val="005B4B99"/>
    <w:rsid w:val="005B5177"/>
    <w:rsid w:val="005B7BF7"/>
    <w:rsid w:val="005C085C"/>
    <w:rsid w:val="005C2C68"/>
    <w:rsid w:val="005C3B74"/>
    <w:rsid w:val="005C55E7"/>
    <w:rsid w:val="005C57A8"/>
    <w:rsid w:val="005D15EE"/>
    <w:rsid w:val="005D3F95"/>
    <w:rsid w:val="005D4CFF"/>
    <w:rsid w:val="005D7238"/>
    <w:rsid w:val="005D7FD3"/>
    <w:rsid w:val="005E0664"/>
    <w:rsid w:val="005E0DDC"/>
    <w:rsid w:val="005E2242"/>
    <w:rsid w:val="005E2502"/>
    <w:rsid w:val="005E26D0"/>
    <w:rsid w:val="005E43BC"/>
    <w:rsid w:val="005E45F3"/>
    <w:rsid w:val="005E5565"/>
    <w:rsid w:val="005E7C88"/>
    <w:rsid w:val="005E7E0D"/>
    <w:rsid w:val="005F03E9"/>
    <w:rsid w:val="005F15EC"/>
    <w:rsid w:val="005F1BB0"/>
    <w:rsid w:val="005F6F6B"/>
    <w:rsid w:val="006011CA"/>
    <w:rsid w:val="006018AE"/>
    <w:rsid w:val="00602862"/>
    <w:rsid w:val="00602DAB"/>
    <w:rsid w:val="0060333B"/>
    <w:rsid w:val="00604899"/>
    <w:rsid w:val="006068D2"/>
    <w:rsid w:val="00612864"/>
    <w:rsid w:val="00612B40"/>
    <w:rsid w:val="00613AB4"/>
    <w:rsid w:val="006140EF"/>
    <w:rsid w:val="00614143"/>
    <w:rsid w:val="0061458B"/>
    <w:rsid w:val="00614CED"/>
    <w:rsid w:val="00615626"/>
    <w:rsid w:val="00621EB4"/>
    <w:rsid w:val="006240A9"/>
    <w:rsid w:val="006240DF"/>
    <w:rsid w:val="0062584F"/>
    <w:rsid w:val="006300F8"/>
    <w:rsid w:val="00630340"/>
    <w:rsid w:val="00630683"/>
    <w:rsid w:val="00631A88"/>
    <w:rsid w:val="00633956"/>
    <w:rsid w:val="00634496"/>
    <w:rsid w:val="00634AC4"/>
    <w:rsid w:val="00635CA5"/>
    <w:rsid w:val="00635D33"/>
    <w:rsid w:val="00637D89"/>
    <w:rsid w:val="00637E89"/>
    <w:rsid w:val="0064153D"/>
    <w:rsid w:val="00642716"/>
    <w:rsid w:val="00643572"/>
    <w:rsid w:val="006454CF"/>
    <w:rsid w:val="0064614F"/>
    <w:rsid w:val="0065065D"/>
    <w:rsid w:val="00652D49"/>
    <w:rsid w:val="0065402B"/>
    <w:rsid w:val="006546A6"/>
    <w:rsid w:val="00654CDF"/>
    <w:rsid w:val="00656461"/>
    <w:rsid w:val="0065652C"/>
    <w:rsid w:val="00656C4D"/>
    <w:rsid w:val="00661424"/>
    <w:rsid w:val="00661495"/>
    <w:rsid w:val="00662CA8"/>
    <w:rsid w:val="006642C2"/>
    <w:rsid w:val="006644DD"/>
    <w:rsid w:val="00664933"/>
    <w:rsid w:val="00665D2A"/>
    <w:rsid w:val="00665D40"/>
    <w:rsid w:val="006666DB"/>
    <w:rsid w:val="006670DE"/>
    <w:rsid w:val="006712A8"/>
    <w:rsid w:val="00671734"/>
    <w:rsid w:val="00671B15"/>
    <w:rsid w:val="00673EF0"/>
    <w:rsid w:val="00674E31"/>
    <w:rsid w:val="006752F5"/>
    <w:rsid w:val="00676B89"/>
    <w:rsid w:val="00677921"/>
    <w:rsid w:val="006806F6"/>
    <w:rsid w:val="006810FD"/>
    <w:rsid w:val="00681A7E"/>
    <w:rsid w:val="0068224C"/>
    <w:rsid w:val="006829C8"/>
    <w:rsid w:val="006829CB"/>
    <w:rsid w:val="00684AFF"/>
    <w:rsid w:val="00684EA8"/>
    <w:rsid w:val="006860EA"/>
    <w:rsid w:val="006903E1"/>
    <w:rsid w:val="00690575"/>
    <w:rsid w:val="00690693"/>
    <w:rsid w:val="0069246A"/>
    <w:rsid w:val="00692F15"/>
    <w:rsid w:val="006A025E"/>
    <w:rsid w:val="006A0317"/>
    <w:rsid w:val="006A089E"/>
    <w:rsid w:val="006A0D78"/>
    <w:rsid w:val="006A1C0E"/>
    <w:rsid w:val="006A5966"/>
    <w:rsid w:val="006A6842"/>
    <w:rsid w:val="006A6BC2"/>
    <w:rsid w:val="006B229F"/>
    <w:rsid w:val="006B5582"/>
    <w:rsid w:val="006B6D82"/>
    <w:rsid w:val="006B7F0A"/>
    <w:rsid w:val="006C1CA6"/>
    <w:rsid w:val="006C21CD"/>
    <w:rsid w:val="006C3873"/>
    <w:rsid w:val="006C42A2"/>
    <w:rsid w:val="006C4C98"/>
    <w:rsid w:val="006C4D81"/>
    <w:rsid w:val="006C6402"/>
    <w:rsid w:val="006C651A"/>
    <w:rsid w:val="006C7726"/>
    <w:rsid w:val="006E02C4"/>
    <w:rsid w:val="006E0A5D"/>
    <w:rsid w:val="006E1872"/>
    <w:rsid w:val="006E2219"/>
    <w:rsid w:val="006E22DD"/>
    <w:rsid w:val="006E2E2C"/>
    <w:rsid w:val="006E2F0B"/>
    <w:rsid w:val="006E33F1"/>
    <w:rsid w:val="006E4A1F"/>
    <w:rsid w:val="006E5716"/>
    <w:rsid w:val="00700562"/>
    <w:rsid w:val="00701C40"/>
    <w:rsid w:val="00701F05"/>
    <w:rsid w:val="00704F0E"/>
    <w:rsid w:val="00705067"/>
    <w:rsid w:val="0070620C"/>
    <w:rsid w:val="007146A4"/>
    <w:rsid w:val="00716D15"/>
    <w:rsid w:val="0072009D"/>
    <w:rsid w:val="007220BB"/>
    <w:rsid w:val="0072241F"/>
    <w:rsid w:val="007233E1"/>
    <w:rsid w:val="00724895"/>
    <w:rsid w:val="00725004"/>
    <w:rsid w:val="00725D06"/>
    <w:rsid w:val="007272E3"/>
    <w:rsid w:val="007278E3"/>
    <w:rsid w:val="00727909"/>
    <w:rsid w:val="00730090"/>
    <w:rsid w:val="007302B3"/>
    <w:rsid w:val="00730733"/>
    <w:rsid w:val="007309A6"/>
    <w:rsid w:val="00730E3A"/>
    <w:rsid w:val="00730F5B"/>
    <w:rsid w:val="00732DBB"/>
    <w:rsid w:val="007332EA"/>
    <w:rsid w:val="007344C3"/>
    <w:rsid w:val="00736901"/>
    <w:rsid w:val="00736AAF"/>
    <w:rsid w:val="00737523"/>
    <w:rsid w:val="00737861"/>
    <w:rsid w:val="00737DCB"/>
    <w:rsid w:val="0074005B"/>
    <w:rsid w:val="007404D3"/>
    <w:rsid w:val="00740904"/>
    <w:rsid w:val="007425B5"/>
    <w:rsid w:val="00742D51"/>
    <w:rsid w:val="00743289"/>
    <w:rsid w:val="00743B90"/>
    <w:rsid w:val="007465CB"/>
    <w:rsid w:val="0075153D"/>
    <w:rsid w:val="00754EB3"/>
    <w:rsid w:val="007560C8"/>
    <w:rsid w:val="00756C5F"/>
    <w:rsid w:val="007613C8"/>
    <w:rsid w:val="00762869"/>
    <w:rsid w:val="00763DFE"/>
    <w:rsid w:val="00765B2A"/>
    <w:rsid w:val="007675B8"/>
    <w:rsid w:val="0076793C"/>
    <w:rsid w:val="00771467"/>
    <w:rsid w:val="007740B7"/>
    <w:rsid w:val="007751CF"/>
    <w:rsid w:val="0077569D"/>
    <w:rsid w:val="007756E4"/>
    <w:rsid w:val="00777C7D"/>
    <w:rsid w:val="0078061E"/>
    <w:rsid w:val="00780BEB"/>
    <w:rsid w:val="0078195B"/>
    <w:rsid w:val="0078280C"/>
    <w:rsid w:val="00783A34"/>
    <w:rsid w:val="007848DA"/>
    <w:rsid w:val="00784B1E"/>
    <w:rsid w:val="007869D0"/>
    <w:rsid w:val="00787B4D"/>
    <w:rsid w:val="00790B33"/>
    <w:rsid w:val="00792904"/>
    <w:rsid w:val="007932C5"/>
    <w:rsid w:val="00794795"/>
    <w:rsid w:val="00794A9B"/>
    <w:rsid w:val="00796B45"/>
    <w:rsid w:val="00796D17"/>
    <w:rsid w:val="007A071F"/>
    <w:rsid w:val="007A1D9C"/>
    <w:rsid w:val="007A2288"/>
    <w:rsid w:val="007A22D2"/>
    <w:rsid w:val="007A2675"/>
    <w:rsid w:val="007A4E26"/>
    <w:rsid w:val="007A5DE5"/>
    <w:rsid w:val="007A7563"/>
    <w:rsid w:val="007B3A81"/>
    <w:rsid w:val="007B3FDB"/>
    <w:rsid w:val="007B466D"/>
    <w:rsid w:val="007B62B4"/>
    <w:rsid w:val="007B782C"/>
    <w:rsid w:val="007C013A"/>
    <w:rsid w:val="007C085D"/>
    <w:rsid w:val="007C5CA6"/>
    <w:rsid w:val="007C6B52"/>
    <w:rsid w:val="007C6F0B"/>
    <w:rsid w:val="007D031B"/>
    <w:rsid w:val="007D03C1"/>
    <w:rsid w:val="007D06BD"/>
    <w:rsid w:val="007D0707"/>
    <w:rsid w:val="007D16C5"/>
    <w:rsid w:val="007D3D1E"/>
    <w:rsid w:val="007D5CE1"/>
    <w:rsid w:val="007D5E64"/>
    <w:rsid w:val="007D61A6"/>
    <w:rsid w:val="007E0D50"/>
    <w:rsid w:val="007E1161"/>
    <w:rsid w:val="007E1553"/>
    <w:rsid w:val="007E3CC4"/>
    <w:rsid w:val="007E5B91"/>
    <w:rsid w:val="007E5E95"/>
    <w:rsid w:val="007E724D"/>
    <w:rsid w:val="007E737F"/>
    <w:rsid w:val="007F08DF"/>
    <w:rsid w:val="007F184C"/>
    <w:rsid w:val="007F2391"/>
    <w:rsid w:val="007F2E0D"/>
    <w:rsid w:val="007F3A9B"/>
    <w:rsid w:val="007F3B79"/>
    <w:rsid w:val="007F3EF2"/>
    <w:rsid w:val="007F3F33"/>
    <w:rsid w:val="007F4036"/>
    <w:rsid w:val="007F6CA7"/>
    <w:rsid w:val="007F6FAF"/>
    <w:rsid w:val="00803362"/>
    <w:rsid w:val="00804C27"/>
    <w:rsid w:val="00805671"/>
    <w:rsid w:val="008107A1"/>
    <w:rsid w:val="00812A6F"/>
    <w:rsid w:val="00813411"/>
    <w:rsid w:val="00814946"/>
    <w:rsid w:val="0081644F"/>
    <w:rsid w:val="00820106"/>
    <w:rsid w:val="00823221"/>
    <w:rsid w:val="0082754F"/>
    <w:rsid w:val="0082781E"/>
    <w:rsid w:val="00830BD6"/>
    <w:rsid w:val="00831AED"/>
    <w:rsid w:val="008338BF"/>
    <w:rsid w:val="00834101"/>
    <w:rsid w:val="00834A46"/>
    <w:rsid w:val="00835E94"/>
    <w:rsid w:val="00836914"/>
    <w:rsid w:val="00840B5A"/>
    <w:rsid w:val="008445FE"/>
    <w:rsid w:val="00845400"/>
    <w:rsid w:val="008473F8"/>
    <w:rsid w:val="00850577"/>
    <w:rsid w:val="0085357C"/>
    <w:rsid w:val="00856C41"/>
    <w:rsid w:val="00856D2F"/>
    <w:rsid w:val="00857550"/>
    <w:rsid w:val="00860F8C"/>
    <w:rsid w:val="00861039"/>
    <w:rsid w:val="0086159A"/>
    <w:rsid w:val="0086253D"/>
    <w:rsid w:val="00862F56"/>
    <w:rsid w:val="00862FE4"/>
    <w:rsid w:val="0086389A"/>
    <w:rsid w:val="00863CBA"/>
    <w:rsid w:val="00864343"/>
    <w:rsid w:val="008669D9"/>
    <w:rsid w:val="0086774B"/>
    <w:rsid w:val="008700E9"/>
    <w:rsid w:val="00872707"/>
    <w:rsid w:val="008734C2"/>
    <w:rsid w:val="0087605E"/>
    <w:rsid w:val="008777B6"/>
    <w:rsid w:val="00880397"/>
    <w:rsid w:val="00881D32"/>
    <w:rsid w:val="00882B31"/>
    <w:rsid w:val="00884E59"/>
    <w:rsid w:val="00887037"/>
    <w:rsid w:val="0088728E"/>
    <w:rsid w:val="0089366E"/>
    <w:rsid w:val="008941AE"/>
    <w:rsid w:val="00896643"/>
    <w:rsid w:val="008A18CC"/>
    <w:rsid w:val="008A1FEE"/>
    <w:rsid w:val="008A3EC3"/>
    <w:rsid w:val="008A40E2"/>
    <w:rsid w:val="008A4A12"/>
    <w:rsid w:val="008A5B90"/>
    <w:rsid w:val="008A6CF7"/>
    <w:rsid w:val="008B03BC"/>
    <w:rsid w:val="008B057E"/>
    <w:rsid w:val="008B14E1"/>
    <w:rsid w:val="008B1818"/>
    <w:rsid w:val="008B1FEE"/>
    <w:rsid w:val="008B2E11"/>
    <w:rsid w:val="008B3CCF"/>
    <w:rsid w:val="008B44CA"/>
    <w:rsid w:val="008B54FB"/>
    <w:rsid w:val="008B7AC3"/>
    <w:rsid w:val="008C07B3"/>
    <w:rsid w:val="008C160C"/>
    <w:rsid w:val="008C1F27"/>
    <w:rsid w:val="008C3AD9"/>
    <w:rsid w:val="008C3F0B"/>
    <w:rsid w:val="008C4038"/>
    <w:rsid w:val="008C5047"/>
    <w:rsid w:val="008C6A50"/>
    <w:rsid w:val="008C6BAE"/>
    <w:rsid w:val="008C7A9B"/>
    <w:rsid w:val="008D4865"/>
    <w:rsid w:val="008D5BB7"/>
    <w:rsid w:val="008E10B1"/>
    <w:rsid w:val="008E1952"/>
    <w:rsid w:val="008E1D4A"/>
    <w:rsid w:val="008E39DF"/>
    <w:rsid w:val="008E43FB"/>
    <w:rsid w:val="008E4B01"/>
    <w:rsid w:val="008E6279"/>
    <w:rsid w:val="008E6332"/>
    <w:rsid w:val="008E64F2"/>
    <w:rsid w:val="008E7083"/>
    <w:rsid w:val="008E7CDC"/>
    <w:rsid w:val="008F1051"/>
    <w:rsid w:val="008F1136"/>
    <w:rsid w:val="008F4A9C"/>
    <w:rsid w:val="008F4C71"/>
    <w:rsid w:val="008F52BC"/>
    <w:rsid w:val="008F6110"/>
    <w:rsid w:val="00902651"/>
    <w:rsid w:val="00903345"/>
    <w:rsid w:val="00903C32"/>
    <w:rsid w:val="00904A23"/>
    <w:rsid w:val="00907338"/>
    <w:rsid w:val="009153C6"/>
    <w:rsid w:val="0091643F"/>
    <w:rsid w:val="00916B16"/>
    <w:rsid w:val="009173B9"/>
    <w:rsid w:val="0091779B"/>
    <w:rsid w:val="00917884"/>
    <w:rsid w:val="009179A3"/>
    <w:rsid w:val="00923653"/>
    <w:rsid w:val="009238E7"/>
    <w:rsid w:val="009267A3"/>
    <w:rsid w:val="00927E70"/>
    <w:rsid w:val="00931430"/>
    <w:rsid w:val="00931996"/>
    <w:rsid w:val="00931B0F"/>
    <w:rsid w:val="009329BE"/>
    <w:rsid w:val="00932A5E"/>
    <w:rsid w:val="0093335D"/>
    <w:rsid w:val="00934284"/>
    <w:rsid w:val="00934C61"/>
    <w:rsid w:val="0093613E"/>
    <w:rsid w:val="00937BA4"/>
    <w:rsid w:val="00942198"/>
    <w:rsid w:val="00943026"/>
    <w:rsid w:val="00943726"/>
    <w:rsid w:val="0094419E"/>
    <w:rsid w:val="0094750F"/>
    <w:rsid w:val="00951EA6"/>
    <w:rsid w:val="009558EA"/>
    <w:rsid w:val="00957428"/>
    <w:rsid w:val="009600FD"/>
    <w:rsid w:val="009622A1"/>
    <w:rsid w:val="0096269B"/>
    <w:rsid w:val="00962872"/>
    <w:rsid w:val="00964CEB"/>
    <w:rsid w:val="00965374"/>
    <w:rsid w:val="00965D74"/>
    <w:rsid w:val="009663F9"/>
    <w:rsid w:val="00966B81"/>
    <w:rsid w:val="00967B88"/>
    <w:rsid w:val="009705B5"/>
    <w:rsid w:val="00971A4D"/>
    <w:rsid w:val="00971C9B"/>
    <w:rsid w:val="00972A17"/>
    <w:rsid w:val="00972E3E"/>
    <w:rsid w:val="00973677"/>
    <w:rsid w:val="009745F0"/>
    <w:rsid w:val="00974BD5"/>
    <w:rsid w:val="00975120"/>
    <w:rsid w:val="00975B3C"/>
    <w:rsid w:val="00976442"/>
    <w:rsid w:val="00977F79"/>
    <w:rsid w:val="0098202A"/>
    <w:rsid w:val="00982196"/>
    <w:rsid w:val="00982404"/>
    <w:rsid w:val="00983509"/>
    <w:rsid w:val="0098381B"/>
    <w:rsid w:val="00986A08"/>
    <w:rsid w:val="00987B0B"/>
    <w:rsid w:val="009904C5"/>
    <w:rsid w:val="00992327"/>
    <w:rsid w:val="00992CB8"/>
    <w:rsid w:val="00993388"/>
    <w:rsid w:val="00994A20"/>
    <w:rsid w:val="00994BE4"/>
    <w:rsid w:val="0099660E"/>
    <w:rsid w:val="009A278D"/>
    <w:rsid w:val="009A5705"/>
    <w:rsid w:val="009A5F15"/>
    <w:rsid w:val="009A6335"/>
    <w:rsid w:val="009A6DB6"/>
    <w:rsid w:val="009A7950"/>
    <w:rsid w:val="009B0FBD"/>
    <w:rsid w:val="009B2518"/>
    <w:rsid w:val="009B2D4F"/>
    <w:rsid w:val="009B561E"/>
    <w:rsid w:val="009B5B10"/>
    <w:rsid w:val="009B60F5"/>
    <w:rsid w:val="009B6230"/>
    <w:rsid w:val="009B6367"/>
    <w:rsid w:val="009C0694"/>
    <w:rsid w:val="009C083B"/>
    <w:rsid w:val="009C15AA"/>
    <w:rsid w:val="009C1E57"/>
    <w:rsid w:val="009C419E"/>
    <w:rsid w:val="009C5B18"/>
    <w:rsid w:val="009C613B"/>
    <w:rsid w:val="009C7720"/>
    <w:rsid w:val="009D17DB"/>
    <w:rsid w:val="009D26E1"/>
    <w:rsid w:val="009D3244"/>
    <w:rsid w:val="009E061D"/>
    <w:rsid w:val="009E2F22"/>
    <w:rsid w:val="009E4B33"/>
    <w:rsid w:val="009E4B97"/>
    <w:rsid w:val="009E5AC8"/>
    <w:rsid w:val="009F0E45"/>
    <w:rsid w:val="009F3BBC"/>
    <w:rsid w:val="009F4CDA"/>
    <w:rsid w:val="009F5B90"/>
    <w:rsid w:val="009F5F58"/>
    <w:rsid w:val="009F77D7"/>
    <w:rsid w:val="00A01BB1"/>
    <w:rsid w:val="00A01F68"/>
    <w:rsid w:val="00A048AA"/>
    <w:rsid w:val="00A11C44"/>
    <w:rsid w:val="00A12201"/>
    <w:rsid w:val="00A13E63"/>
    <w:rsid w:val="00A143BD"/>
    <w:rsid w:val="00A144C9"/>
    <w:rsid w:val="00A14988"/>
    <w:rsid w:val="00A1612D"/>
    <w:rsid w:val="00A161DF"/>
    <w:rsid w:val="00A16374"/>
    <w:rsid w:val="00A17167"/>
    <w:rsid w:val="00A2035A"/>
    <w:rsid w:val="00A236C6"/>
    <w:rsid w:val="00A23AFA"/>
    <w:rsid w:val="00A243A3"/>
    <w:rsid w:val="00A2487D"/>
    <w:rsid w:val="00A264B2"/>
    <w:rsid w:val="00A26683"/>
    <w:rsid w:val="00A27145"/>
    <w:rsid w:val="00A2779C"/>
    <w:rsid w:val="00A27DAD"/>
    <w:rsid w:val="00A318C0"/>
    <w:rsid w:val="00A31B3E"/>
    <w:rsid w:val="00A323C4"/>
    <w:rsid w:val="00A327E3"/>
    <w:rsid w:val="00A329C5"/>
    <w:rsid w:val="00A33330"/>
    <w:rsid w:val="00A35F3B"/>
    <w:rsid w:val="00A36633"/>
    <w:rsid w:val="00A3697A"/>
    <w:rsid w:val="00A40826"/>
    <w:rsid w:val="00A4164D"/>
    <w:rsid w:val="00A42457"/>
    <w:rsid w:val="00A430D3"/>
    <w:rsid w:val="00A449F6"/>
    <w:rsid w:val="00A44D75"/>
    <w:rsid w:val="00A45794"/>
    <w:rsid w:val="00A47E75"/>
    <w:rsid w:val="00A5028A"/>
    <w:rsid w:val="00A532F3"/>
    <w:rsid w:val="00A5391E"/>
    <w:rsid w:val="00A55ED4"/>
    <w:rsid w:val="00A6116A"/>
    <w:rsid w:val="00A624AE"/>
    <w:rsid w:val="00A62FFE"/>
    <w:rsid w:val="00A635AB"/>
    <w:rsid w:val="00A63BBB"/>
    <w:rsid w:val="00A64982"/>
    <w:rsid w:val="00A65D39"/>
    <w:rsid w:val="00A6633C"/>
    <w:rsid w:val="00A71981"/>
    <w:rsid w:val="00A719F3"/>
    <w:rsid w:val="00A73F18"/>
    <w:rsid w:val="00A806E7"/>
    <w:rsid w:val="00A80B46"/>
    <w:rsid w:val="00A80C35"/>
    <w:rsid w:val="00A8105A"/>
    <w:rsid w:val="00A8489E"/>
    <w:rsid w:val="00A84C4F"/>
    <w:rsid w:val="00A8632E"/>
    <w:rsid w:val="00A910C9"/>
    <w:rsid w:val="00A9116A"/>
    <w:rsid w:val="00A91C56"/>
    <w:rsid w:val="00A92C09"/>
    <w:rsid w:val="00A9358C"/>
    <w:rsid w:val="00A93621"/>
    <w:rsid w:val="00A94990"/>
    <w:rsid w:val="00A95E31"/>
    <w:rsid w:val="00A96727"/>
    <w:rsid w:val="00A969AE"/>
    <w:rsid w:val="00AA10E5"/>
    <w:rsid w:val="00AA228B"/>
    <w:rsid w:val="00AA3437"/>
    <w:rsid w:val="00AA38B4"/>
    <w:rsid w:val="00AA4352"/>
    <w:rsid w:val="00AA5428"/>
    <w:rsid w:val="00AA5B3E"/>
    <w:rsid w:val="00AA6D8F"/>
    <w:rsid w:val="00AB02A7"/>
    <w:rsid w:val="00AB02FE"/>
    <w:rsid w:val="00AB1256"/>
    <w:rsid w:val="00AB2050"/>
    <w:rsid w:val="00AB5BC5"/>
    <w:rsid w:val="00AB62E0"/>
    <w:rsid w:val="00AB65BE"/>
    <w:rsid w:val="00AC0083"/>
    <w:rsid w:val="00AC17BF"/>
    <w:rsid w:val="00AC251C"/>
    <w:rsid w:val="00AC27F2"/>
    <w:rsid w:val="00AC29F3"/>
    <w:rsid w:val="00AC4757"/>
    <w:rsid w:val="00AC6139"/>
    <w:rsid w:val="00AC7FA7"/>
    <w:rsid w:val="00AD09DB"/>
    <w:rsid w:val="00AD27F6"/>
    <w:rsid w:val="00AD2CE6"/>
    <w:rsid w:val="00AD45F6"/>
    <w:rsid w:val="00AD6F41"/>
    <w:rsid w:val="00AD7C72"/>
    <w:rsid w:val="00AE099B"/>
    <w:rsid w:val="00AE468B"/>
    <w:rsid w:val="00AE53C5"/>
    <w:rsid w:val="00AE5E5D"/>
    <w:rsid w:val="00AE7F8B"/>
    <w:rsid w:val="00AF2475"/>
    <w:rsid w:val="00AF47BC"/>
    <w:rsid w:val="00AF4B0A"/>
    <w:rsid w:val="00AF4CCE"/>
    <w:rsid w:val="00AF5D98"/>
    <w:rsid w:val="00AF615B"/>
    <w:rsid w:val="00AF6AEB"/>
    <w:rsid w:val="00AF794E"/>
    <w:rsid w:val="00B01C79"/>
    <w:rsid w:val="00B047A2"/>
    <w:rsid w:val="00B05AD6"/>
    <w:rsid w:val="00B06465"/>
    <w:rsid w:val="00B06FE9"/>
    <w:rsid w:val="00B11C82"/>
    <w:rsid w:val="00B11DA9"/>
    <w:rsid w:val="00B11FF9"/>
    <w:rsid w:val="00B12CDA"/>
    <w:rsid w:val="00B1310D"/>
    <w:rsid w:val="00B13580"/>
    <w:rsid w:val="00B13782"/>
    <w:rsid w:val="00B14FCC"/>
    <w:rsid w:val="00B157F1"/>
    <w:rsid w:val="00B157FC"/>
    <w:rsid w:val="00B1690E"/>
    <w:rsid w:val="00B17DC5"/>
    <w:rsid w:val="00B2052B"/>
    <w:rsid w:val="00B22A40"/>
    <w:rsid w:val="00B231E5"/>
    <w:rsid w:val="00B238C5"/>
    <w:rsid w:val="00B265D0"/>
    <w:rsid w:val="00B276B0"/>
    <w:rsid w:val="00B3143F"/>
    <w:rsid w:val="00B32746"/>
    <w:rsid w:val="00B3339A"/>
    <w:rsid w:val="00B3458E"/>
    <w:rsid w:val="00B3684D"/>
    <w:rsid w:val="00B370FD"/>
    <w:rsid w:val="00B371DE"/>
    <w:rsid w:val="00B37B3E"/>
    <w:rsid w:val="00B401EA"/>
    <w:rsid w:val="00B41DB6"/>
    <w:rsid w:val="00B421CF"/>
    <w:rsid w:val="00B42F74"/>
    <w:rsid w:val="00B46E59"/>
    <w:rsid w:val="00B47980"/>
    <w:rsid w:val="00B54F72"/>
    <w:rsid w:val="00B55E66"/>
    <w:rsid w:val="00B56BF1"/>
    <w:rsid w:val="00B57433"/>
    <w:rsid w:val="00B57449"/>
    <w:rsid w:val="00B62581"/>
    <w:rsid w:val="00B64ADE"/>
    <w:rsid w:val="00B676C2"/>
    <w:rsid w:val="00B67D7C"/>
    <w:rsid w:val="00B70B26"/>
    <w:rsid w:val="00B70E6B"/>
    <w:rsid w:val="00B71625"/>
    <w:rsid w:val="00B717E6"/>
    <w:rsid w:val="00B7441E"/>
    <w:rsid w:val="00B77324"/>
    <w:rsid w:val="00B77EF6"/>
    <w:rsid w:val="00B857F8"/>
    <w:rsid w:val="00B858C7"/>
    <w:rsid w:val="00B90767"/>
    <w:rsid w:val="00B90B3B"/>
    <w:rsid w:val="00B90F22"/>
    <w:rsid w:val="00B935D7"/>
    <w:rsid w:val="00B93B53"/>
    <w:rsid w:val="00BA076E"/>
    <w:rsid w:val="00BA0CD5"/>
    <w:rsid w:val="00BA27FF"/>
    <w:rsid w:val="00BA3917"/>
    <w:rsid w:val="00BA4FB7"/>
    <w:rsid w:val="00BA5465"/>
    <w:rsid w:val="00BB0068"/>
    <w:rsid w:val="00BB1844"/>
    <w:rsid w:val="00BB3201"/>
    <w:rsid w:val="00BB3639"/>
    <w:rsid w:val="00BB3CE0"/>
    <w:rsid w:val="00BB4123"/>
    <w:rsid w:val="00BB432E"/>
    <w:rsid w:val="00BB51E3"/>
    <w:rsid w:val="00BB649C"/>
    <w:rsid w:val="00BB785F"/>
    <w:rsid w:val="00BB7E47"/>
    <w:rsid w:val="00BC0511"/>
    <w:rsid w:val="00BC255D"/>
    <w:rsid w:val="00BC671C"/>
    <w:rsid w:val="00BC69BF"/>
    <w:rsid w:val="00BD1127"/>
    <w:rsid w:val="00BD27C4"/>
    <w:rsid w:val="00BD309F"/>
    <w:rsid w:val="00BD4F4A"/>
    <w:rsid w:val="00BD4FB2"/>
    <w:rsid w:val="00BD558F"/>
    <w:rsid w:val="00BD5E6C"/>
    <w:rsid w:val="00BD66FA"/>
    <w:rsid w:val="00BD6CDE"/>
    <w:rsid w:val="00BD7210"/>
    <w:rsid w:val="00BD7D3D"/>
    <w:rsid w:val="00BE0E3E"/>
    <w:rsid w:val="00BE1395"/>
    <w:rsid w:val="00BE476C"/>
    <w:rsid w:val="00BE4CCD"/>
    <w:rsid w:val="00BE5A1C"/>
    <w:rsid w:val="00BE5B8D"/>
    <w:rsid w:val="00BE5E12"/>
    <w:rsid w:val="00BF1D60"/>
    <w:rsid w:val="00BF6337"/>
    <w:rsid w:val="00C00BD1"/>
    <w:rsid w:val="00C0175F"/>
    <w:rsid w:val="00C02052"/>
    <w:rsid w:val="00C021BF"/>
    <w:rsid w:val="00C02B87"/>
    <w:rsid w:val="00C02EDC"/>
    <w:rsid w:val="00C0527D"/>
    <w:rsid w:val="00C05F8A"/>
    <w:rsid w:val="00C063E4"/>
    <w:rsid w:val="00C0764A"/>
    <w:rsid w:val="00C10689"/>
    <w:rsid w:val="00C12A08"/>
    <w:rsid w:val="00C12FB7"/>
    <w:rsid w:val="00C131B6"/>
    <w:rsid w:val="00C13CAB"/>
    <w:rsid w:val="00C147B0"/>
    <w:rsid w:val="00C149EC"/>
    <w:rsid w:val="00C15C32"/>
    <w:rsid w:val="00C162C5"/>
    <w:rsid w:val="00C17387"/>
    <w:rsid w:val="00C20CD8"/>
    <w:rsid w:val="00C21FE7"/>
    <w:rsid w:val="00C22DA2"/>
    <w:rsid w:val="00C22F26"/>
    <w:rsid w:val="00C23198"/>
    <w:rsid w:val="00C237BC"/>
    <w:rsid w:val="00C25C32"/>
    <w:rsid w:val="00C25ED4"/>
    <w:rsid w:val="00C27A4A"/>
    <w:rsid w:val="00C30C60"/>
    <w:rsid w:val="00C3116F"/>
    <w:rsid w:val="00C31938"/>
    <w:rsid w:val="00C329E1"/>
    <w:rsid w:val="00C335E4"/>
    <w:rsid w:val="00C3501F"/>
    <w:rsid w:val="00C367AD"/>
    <w:rsid w:val="00C368FE"/>
    <w:rsid w:val="00C4086D"/>
    <w:rsid w:val="00C42B35"/>
    <w:rsid w:val="00C4741E"/>
    <w:rsid w:val="00C5013D"/>
    <w:rsid w:val="00C51609"/>
    <w:rsid w:val="00C52C97"/>
    <w:rsid w:val="00C53CDA"/>
    <w:rsid w:val="00C53ED1"/>
    <w:rsid w:val="00C54B08"/>
    <w:rsid w:val="00C55707"/>
    <w:rsid w:val="00C56EE8"/>
    <w:rsid w:val="00C60E88"/>
    <w:rsid w:val="00C62B90"/>
    <w:rsid w:val="00C62F7C"/>
    <w:rsid w:val="00C641E7"/>
    <w:rsid w:val="00C64297"/>
    <w:rsid w:val="00C662BF"/>
    <w:rsid w:val="00C67072"/>
    <w:rsid w:val="00C736E0"/>
    <w:rsid w:val="00C742B8"/>
    <w:rsid w:val="00C76B91"/>
    <w:rsid w:val="00C770AA"/>
    <w:rsid w:val="00C80174"/>
    <w:rsid w:val="00C81D3C"/>
    <w:rsid w:val="00C82575"/>
    <w:rsid w:val="00C82C35"/>
    <w:rsid w:val="00C86C98"/>
    <w:rsid w:val="00C87878"/>
    <w:rsid w:val="00C91A88"/>
    <w:rsid w:val="00C93286"/>
    <w:rsid w:val="00C93361"/>
    <w:rsid w:val="00C942E4"/>
    <w:rsid w:val="00C94CD2"/>
    <w:rsid w:val="00C96B19"/>
    <w:rsid w:val="00C97934"/>
    <w:rsid w:val="00CA0A35"/>
    <w:rsid w:val="00CA1896"/>
    <w:rsid w:val="00CA1C00"/>
    <w:rsid w:val="00CA1C6A"/>
    <w:rsid w:val="00CA3027"/>
    <w:rsid w:val="00CA34FD"/>
    <w:rsid w:val="00CA4603"/>
    <w:rsid w:val="00CA4F38"/>
    <w:rsid w:val="00CA5730"/>
    <w:rsid w:val="00CA5B2D"/>
    <w:rsid w:val="00CA74F5"/>
    <w:rsid w:val="00CA7F87"/>
    <w:rsid w:val="00CB0981"/>
    <w:rsid w:val="00CB1705"/>
    <w:rsid w:val="00CB1843"/>
    <w:rsid w:val="00CB5B28"/>
    <w:rsid w:val="00CB7632"/>
    <w:rsid w:val="00CC3031"/>
    <w:rsid w:val="00CC3F20"/>
    <w:rsid w:val="00CC4027"/>
    <w:rsid w:val="00CC4D15"/>
    <w:rsid w:val="00CC700E"/>
    <w:rsid w:val="00CC7A15"/>
    <w:rsid w:val="00CC7A3E"/>
    <w:rsid w:val="00CD4918"/>
    <w:rsid w:val="00CD5617"/>
    <w:rsid w:val="00CD5B61"/>
    <w:rsid w:val="00CD5CD4"/>
    <w:rsid w:val="00CD694A"/>
    <w:rsid w:val="00CD7126"/>
    <w:rsid w:val="00CD769E"/>
    <w:rsid w:val="00CD7B50"/>
    <w:rsid w:val="00CD7CBC"/>
    <w:rsid w:val="00CD7D7B"/>
    <w:rsid w:val="00CE0BC9"/>
    <w:rsid w:val="00CE0BCD"/>
    <w:rsid w:val="00CE1C53"/>
    <w:rsid w:val="00CE220B"/>
    <w:rsid w:val="00CE2575"/>
    <w:rsid w:val="00CE5C99"/>
    <w:rsid w:val="00CE5DD3"/>
    <w:rsid w:val="00CE6CA2"/>
    <w:rsid w:val="00CE7075"/>
    <w:rsid w:val="00CE7A32"/>
    <w:rsid w:val="00CE7C7B"/>
    <w:rsid w:val="00CF08DF"/>
    <w:rsid w:val="00CF1BBB"/>
    <w:rsid w:val="00CF26BA"/>
    <w:rsid w:val="00CF5371"/>
    <w:rsid w:val="00CF5631"/>
    <w:rsid w:val="00CF6183"/>
    <w:rsid w:val="00CF6952"/>
    <w:rsid w:val="00D01E78"/>
    <w:rsid w:val="00D02396"/>
    <w:rsid w:val="00D0323A"/>
    <w:rsid w:val="00D03F1B"/>
    <w:rsid w:val="00D049EC"/>
    <w:rsid w:val="00D0559F"/>
    <w:rsid w:val="00D05B91"/>
    <w:rsid w:val="00D0633D"/>
    <w:rsid w:val="00D064B5"/>
    <w:rsid w:val="00D077E9"/>
    <w:rsid w:val="00D10308"/>
    <w:rsid w:val="00D11537"/>
    <w:rsid w:val="00D1194D"/>
    <w:rsid w:val="00D11FAC"/>
    <w:rsid w:val="00D15FCC"/>
    <w:rsid w:val="00D16649"/>
    <w:rsid w:val="00D16C1E"/>
    <w:rsid w:val="00D17AC5"/>
    <w:rsid w:val="00D228FA"/>
    <w:rsid w:val="00D23C42"/>
    <w:rsid w:val="00D256FE"/>
    <w:rsid w:val="00D26A19"/>
    <w:rsid w:val="00D30898"/>
    <w:rsid w:val="00D31386"/>
    <w:rsid w:val="00D323A3"/>
    <w:rsid w:val="00D3275E"/>
    <w:rsid w:val="00D331C2"/>
    <w:rsid w:val="00D350B3"/>
    <w:rsid w:val="00D362D6"/>
    <w:rsid w:val="00D37EA5"/>
    <w:rsid w:val="00D40C16"/>
    <w:rsid w:val="00D40EFD"/>
    <w:rsid w:val="00D41411"/>
    <w:rsid w:val="00D42CB7"/>
    <w:rsid w:val="00D43DB0"/>
    <w:rsid w:val="00D43DF1"/>
    <w:rsid w:val="00D45BE7"/>
    <w:rsid w:val="00D47226"/>
    <w:rsid w:val="00D50300"/>
    <w:rsid w:val="00D51249"/>
    <w:rsid w:val="00D51FBC"/>
    <w:rsid w:val="00D52588"/>
    <w:rsid w:val="00D53B69"/>
    <w:rsid w:val="00D53CBD"/>
    <w:rsid w:val="00D5413D"/>
    <w:rsid w:val="00D54420"/>
    <w:rsid w:val="00D54803"/>
    <w:rsid w:val="00D570A9"/>
    <w:rsid w:val="00D577C5"/>
    <w:rsid w:val="00D6417E"/>
    <w:rsid w:val="00D6449D"/>
    <w:rsid w:val="00D645B6"/>
    <w:rsid w:val="00D67DA9"/>
    <w:rsid w:val="00D70D02"/>
    <w:rsid w:val="00D7172B"/>
    <w:rsid w:val="00D71747"/>
    <w:rsid w:val="00D71BFC"/>
    <w:rsid w:val="00D73968"/>
    <w:rsid w:val="00D748EB"/>
    <w:rsid w:val="00D7653F"/>
    <w:rsid w:val="00D770C7"/>
    <w:rsid w:val="00D81BB5"/>
    <w:rsid w:val="00D82069"/>
    <w:rsid w:val="00D8392B"/>
    <w:rsid w:val="00D83F36"/>
    <w:rsid w:val="00D85601"/>
    <w:rsid w:val="00D86945"/>
    <w:rsid w:val="00D86B70"/>
    <w:rsid w:val="00D86D7B"/>
    <w:rsid w:val="00D87270"/>
    <w:rsid w:val="00D87CEF"/>
    <w:rsid w:val="00D90290"/>
    <w:rsid w:val="00D915AA"/>
    <w:rsid w:val="00D91990"/>
    <w:rsid w:val="00D91D0F"/>
    <w:rsid w:val="00D92831"/>
    <w:rsid w:val="00D93304"/>
    <w:rsid w:val="00DA0B59"/>
    <w:rsid w:val="00DA3876"/>
    <w:rsid w:val="00DA3F00"/>
    <w:rsid w:val="00DA57EA"/>
    <w:rsid w:val="00DB2D5C"/>
    <w:rsid w:val="00DB3F7C"/>
    <w:rsid w:val="00DB7DF0"/>
    <w:rsid w:val="00DC00A3"/>
    <w:rsid w:val="00DC1F41"/>
    <w:rsid w:val="00DC2919"/>
    <w:rsid w:val="00DC4350"/>
    <w:rsid w:val="00DC566A"/>
    <w:rsid w:val="00DC64DF"/>
    <w:rsid w:val="00DC6582"/>
    <w:rsid w:val="00DC66F0"/>
    <w:rsid w:val="00DC706A"/>
    <w:rsid w:val="00DD1177"/>
    <w:rsid w:val="00DD152F"/>
    <w:rsid w:val="00DD27B9"/>
    <w:rsid w:val="00DD76F4"/>
    <w:rsid w:val="00DE0600"/>
    <w:rsid w:val="00DE213F"/>
    <w:rsid w:val="00DE3887"/>
    <w:rsid w:val="00DE3BAB"/>
    <w:rsid w:val="00DE47E4"/>
    <w:rsid w:val="00DE4857"/>
    <w:rsid w:val="00DF027C"/>
    <w:rsid w:val="00DF3D03"/>
    <w:rsid w:val="00DF41DE"/>
    <w:rsid w:val="00DF586A"/>
    <w:rsid w:val="00DF5B23"/>
    <w:rsid w:val="00DF7D9B"/>
    <w:rsid w:val="00E009B5"/>
    <w:rsid w:val="00E00A32"/>
    <w:rsid w:val="00E0207B"/>
    <w:rsid w:val="00E03136"/>
    <w:rsid w:val="00E03466"/>
    <w:rsid w:val="00E05921"/>
    <w:rsid w:val="00E06B38"/>
    <w:rsid w:val="00E07859"/>
    <w:rsid w:val="00E07F6D"/>
    <w:rsid w:val="00E1139E"/>
    <w:rsid w:val="00E126F9"/>
    <w:rsid w:val="00E13A7B"/>
    <w:rsid w:val="00E1456F"/>
    <w:rsid w:val="00E151A3"/>
    <w:rsid w:val="00E16841"/>
    <w:rsid w:val="00E16E74"/>
    <w:rsid w:val="00E22ACD"/>
    <w:rsid w:val="00E23006"/>
    <w:rsid w:val="00E249D1"/>
    <w:rsid w:val="00E250F3"/>
    <w:rsid w:val="00E25F46"/>
    <w:rsid w:val="00E318BB"/>
    <w:rsid w:val="00E326A2"/>
    <w:rsid w:val="00E33647"/>
    <w:rsid w:val="00E33C33"/>
    <w:rsid w:val="00E36242"/>
    <w:rsid w:val="00E36B6D"/>
    <w:rsid w:val="00E37576"/>
    <w:rsid w:val="00E375FB"/>
    <w:rsid w:val="00E4032C"/>
    <w:rsid w:val="00E40A5B"/>
    <w:rsid w:val="00E411B2"/>
    <w:rsid w:val="00E42AC5"/>
    <w:rsid w:val="00E43669"/>
    <w:rsid w:val="00E43ED5"/>
    <w:rsid w:val="00E460AC"/>
    <w:rsid w:val="00E462B1"/>
    <w:rsid w:val="00E46941"/>
    <w:rsid w:val="00E4754B"/>
    <w:rsid w:val="00E502F8"/>
    <w:rsid w:val="00E50C94"/>
    <w:rsid w:val="00E50F1C"/>
    <w:rsid w:val="00E51B81"/>
    <w:rsid w:val="00E51CA1"/>
    <w:rsid w:val="00E53F4E"/>
    <w:rsid w:val="00E54013"/>
    <w:rsid w:val="00E54354"/>
    <w:rsid w:val="00E543AD"/>
    <w:rsid w:val="00E54447"/>
    <w:rsid w:val="00E54A6A"/>
    <w:rsid w:val="00E54B5C"/>
    <w:rsid w:val="00E554D3"/>
    <w:rsid w:val="00E563D8"/>
    <w:rsid w:val="00E61050"/>
    <w:rsid w:val="00E620B0"/>
    <w:rsid w:val="00E62C7A"/>
    <w:rsid w:val="00E63197"/>
    <w:rsid w:val="00E63E2D"/>
    <w:rsid w:val="00E63E9F"/>
    <w:rsid w:val="00E6661A"/>
    <w:rsid w:val="00E66943"/>
    <w:rsid w:val="00E674C7"/>
    <w:rsid w:val="00E72591"/>
    <w:rsid w:val="00E74C20"/>
    <w:rsid w:val="00E74F42"/>
    <w:rsid w:val="00E75CAB"/>
    <w:rsid w:val="00E76BFD"/>
    <w:rsid w:val="00E7720B"/>
    <w:rsid w:val="00E800FE"/>
    <w:rsid w:val="00E80251"/>
    <w:rsid w:val="00E8086A"/>
    <w:rsid w:val="00E811F1"/>
    <w:rsid w:val="00E81B40"/>
    <w:rsid w:val="00E855AC"/>
    <w:rsid w:val="00E858EF"/>
    <w:rsid w:val="00E85F23"/>
    <w:rsid w:val="00E8626B"/>
    <w:rsid w:val="00E87755"/>
    <w:rsid w:val="00E87759"/>
    <w:rsid w:val="00E9041D"/>
    <w:rsid w:val="00E91940"/>
    <w:rsid w:val="00E91B69"/>
    <w:rsid w:val="00E93E38"/>
    <w:rsid w:val="00EA1845"/>
    <w:rsid w:val="00EA1C07"/>
    <w:rsid w:val="00EA1E68"/>
    <w:rsid w:val="00EA4126"/>
    <w:rsid w:val="00EA487D"/>
    <w:rsid w:val="00EA5027"/>
    <w:rsid w:val="00EA516F"/>
    <w:rsid w:val="00EA727B"/>
    <w:rsid w:val="00EA74A4"/>
    <w:rsid w:val="00EB0B92"/>
    <w:rsid w:val="00EB1ED4"/>
    <w:rsid w:val="00EB2881"/>
    <w:rsid w:val="00EB37BA"/>
    <w:rsid w:val="00EB3C4E"/>
    <w:rsid w:val="00EB4F0A"/>
    <w:rsid w:val="00EB5DD4"/>
    <w:rsid w:val="00EB63BE"/>
    <w:rsid w:val="00EB6509"/>
    <w:rsid w:val="00EC301C"/>
    <w:rsid w:val="00EC3FF4"/>
    <w:rsid w:val="00EC4D48"/>
    <w:rsid w:val="00EC6221"/>
    <w:rsid w:val="00EC67F1"/>
    <w:rsid w:val="00EC68F7"/>
    <w:rsid w:val="00EC704B"/>
    <w:rsid w:val="00EC7A38"/>
    <w:rsid w:val="00ED08CE"/>
    <w:rsid w:val="00ED3381"/>
    <w:rsid w:val="00ED4104"/>
    <w:rsid w:val="00ED4DC5"/>
    <w:rsid w:val="00ED600F"/>
    <w:rsid w:val="00ED7CF1"/>
    <w:rsid w:val="00EE078A"/>
    <w:rsid w:val="00EE0799"/>
    <w:rsid w:val="00EE0CAA"/>
    <w:rsid w:val="00EE12FC"/>
    <w:rsid w:val="00EE2DB1"/>
    <w:rsid w:val="00EE5B2C"/>
    <w:rsid w:val="00EE6AC9"/>
    <w:rsid w:val="00EE707B"/>
    <w:rsid w:val="00EF085C"/>
    <w:rsid w:val="00EF11B1"/>
    <w:rsid w:val="00EF18A0"/>
    <w:rsid w:val="00EF2C1F"/>
    <w:rsid w:val="00EF555B"/>
    <w:rsid w:val="00EF579E"/>
    <w:rsid w:val="00EF672A"/>
    <w:rsid w:val="00EF6BDB"/>
    <w:rsid w:val="00F01BC9"/>
    <w:rsid w:val="00F0253B"/>
    <w:rsid w:val="00F027BB"/>
    <w:rsid w:val="00F02EE8"/>
    <w:rsid w:val="00F03C54"/>
    <w:rsid w:val="00F03E1D"/>
    <w:rsid w:val="00F064A9"/>
    <w:rsid w:val="00F0697A"/>
    <w:rsid w:val="00F0702D"/>
    <w:rsid w:val="00F071A1"/>
    <w:rsid w:val="00F11DCF"/>
    <w:rsid w:val="00F1586A"/>
    <w:rsid w:val="00F162EA"/>
    <w:rsid w:val="00F16E0E"/>
    <w:rsid w:val="00F175D4"/>
    <w:rsid w:val="00F209C3"/>
    <w:rsid w:val="00F23103"/>
    <w:rsid w:val="00F2372F"/>
    <w:rsid w:val="00F246A8"/>
    <w:rsid w:val="00F27C4A"/>
    <w:rsid w:val="00F306B2"/>
    <w:rsid w:val="00F30F0B"/>
    <w:rsid w:val="00F315C6"/>
    <w:rsid w:val="00F32F67"/>
    <w:rsid w:val="00F34467"/>
    <w:rsid w:val="00F34E19"/>
    <w:rsid w:val="00F357FF"/>
    <w:rsid w:val="00F35BA7"/>
    <w:rsid w:val="00F36159"/>
    <w:rsid w:val="00F362EC"/>
    <w:rsid w:val="00F366E1"/>
    <w:rsid w:val="00F37724"/>
    <w:rsid w:val="00F411CD"/>
    <w:rsid w:val="00F41420"/>
    <w:rsid w:val="00F41790"/>
    <w:rsid w:val="00F42B85"/>
    <w:rsid w:val="00F442E4"/>
    <w:rsid w:val="00F44BC4"/>
    <w:rsid w:val="00F477B9"/>
    <w:rsid w:val="00F47B70"/>
    <w:rsid w:val="00F50504"/>
    <w:rsid w:val="00F50DAE"/>
    <w:rsid w:val="00F50E6E"/>
    <w:rsid w:val="00F5196A"/>
    <w:rsid w:val="00F523DD"/>
    <w:rsid w:val="00F523F9"/>
    <w:rsid w:val="00F52D27"/>
    <w:rsid w:val="00F53072"/>
    <w:rsid w:val="00F53E7D"/>
    <w:rsid w:val="00F5446F"/>
    <w:rsid w:val="00F54869"/>
    <w:rsid w:val="00F55C9C"/>
    <w:rsid w:val="00F56CAB"/>
    <w:rsid w:val="00F56F99"/>
    <w:rsid w:val="00F57986"/>
    <w:rsid w:val="00F616FB"/>
    <w:rsid w:val="00F63B85"/>
    <w:rsid w:val="00F64B88"/>
    <w:rsid w:val="00F673D4"/>
    <w:rsid w:val="00F711A2"/>
    <w:rsid w:val="00F717D9"/>
    <w:rsid w:val="00F71808"/>
    <w:rsid w:val="00F7208F"/>
    <w:rsid w:val="00F7246D"/>
    <w:rsid w:val="00F74D31"/>
    <w:rsid w:val="00F76A44"/>
    <w:rsid w:val="00F76F65"/>
    <w:rsid w:val="00F80C16"/>
    <w:rsid w:val="00F80E98"/>
    <w:rsid w:val="00F8146F"/>
    <w:rsid w:val="00F829F7"/>
    <w:rsid w:val="00F82A4F"/>
    <w:rsid w:val="00F83527"/>
    <w:rsid w:val="00F83B6D"/>
    <w:rsid w:val="00F84CA3"/>
    <w:rsid w:val="00F854BC"/>
    <w:rsid w:val="00F90A75"/>
    <w:rsid w:val="00F911A9"/>
    <w:rsid w:val="00F92B78"/>
    <w:rsid w:val="00F93F99"/>
    <w:rsid w:val="00F942A4"/>
    <w:rsid w:val="00F965AA"/>
    <w:rsid w:val="00F965FD"/>
    <w:rsid w:val="00F96D22"/>
    <w:rsid w:val="00F97051"/>
    <w:rsid w:val="00FA0E4A"/>
    <w:rsid w:val="00FA161A"/>
    <w:rsid w:val="00FA2319"/>
    <w:rsid w:val="00FA761D"/>
    <w:rsid w:val="00FA76E2"/>
    <w:rsid w:val="00FA7756"/>
    <w:rsid w:val="00FA7E84"/>
    <w:rsid w:val="00FB0138"/>
    <w:rsid w:val="00FB3D96"/>
    <w:rsid w:val="00FB4F70"/>
    <w:rsid w:val="00FB76D3"/>
    <w:rsid w:val="00FC01A3"/>
    <w:rsid w:val="00FC02BA"/>
    <w:rsid w:val="00FC2FA9"/>
    <w:rsid w:val="00FC3429"/>
    <w:rsid w:val="00FC472A"/>
    <w:rsid w:val="00FC4808"/>
    <w:rsid w:val="00FC7181"/>
    <w:rsid w:val="00FD14F8"/>
    <w:rsid w:val="00FD1DF7"/>
    <w:rsid w:val="00FD1E03"/>
    <w:rsid w:val="00FD55C4"/>
    <w:rsid w:val="00FD583F"/>
    <w:rsid w:val="00FD5A5A"/>
    <w:rsid w:val="00FD5B99"/>
    <w:rsid w:val="00FD5F9D"/>
    <w:rsid w:val="00FD634D"/>
    <w:rsid w:val="00FD67F5"/>
    <w:rsid w:val="00FD7488"/>
    <w:rsid w:val="00FD7EE9"/>
    <w:rsid w:val="00FE0B76"/>
    <w:rsid w:val="00FE11BE"/>
    <w:rsid w:val="00FE1628"/>
    <w:rsid w:val="00FE21B9"/>
    <w:rsid w:val="00FE22EB"/>
    <w:rsid w:val="00FE5957"/>
    <w:rsid w:val="00FE74FF"/>
    <w:rsid w:val="00FE752A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ff7f7,#eee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iPriority="0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paragraph" w:customStyle="1" w:styleId="Default">
    <w:name w:val="Default"/>
    <w:rsid w:val="009319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3C165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b w:val="0"/>
      <w:color w:val="auto"/>
      <w:sz w:val="24"/>
      <w:szCs w:val="24"/>
    </w:rPr>
  </w:style>
  <w:style w:type="paragraph" w:styleId="Descripcin">
    <w:name w:val="caption"/>
    <w:basedOn w:val="Normal"/>
    <w:next w:val="Normal"/>
    <w:uiPriority w:val="99"/>
    <w:unhideWhenUsed/>
    <w:rsid w:val="006A1C0E"/>
    <w:pPr>
      <w:spacing w:after="200" w:line="240" w:lineRule="auto"/>
    </w:pPr>
    <w:rPr>
      <w:i/>
      <w:iCs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57B89"/>
    <w:rPr>
      <w:color w:val="605E5C"/>
      <w:shd w:val="clear" w:color="auto" w:fill="E1DFDD"/>
    </w:rPr>
  </w:style>
  <w:style w:type="paragraph" w:customStyle="1" w:styleId="TEXTO">
    <w:name w:val="TEXTO"/>
    <w:basedOn w:val="Normal"/>
    <w:qFormat/>
    <w:rsid w:val="00426238"/>
    <w:pPr>
      <w:suppressAutoHyphens/>
      <w:spacing w:line="360" w:lineRule="auto"/>
      <w:jc w:val="both"/>
    </w:pPr>
    <w:rPr>
      <w:rFonts w:ascii="Arial" w:eastAsia="Times New Roman" w:hAnsi="Arial" w:cs="Times New Roman"/>
      <w:b w:val="0"/>
      <w:color w:val="auto"/>
      <w:sz w:val="24"/>
      <w:szCs w:val="24"/>
      <w:lang w:eastAsia="zh-CN"/>
    </w:rPr>
  </w:style>
  <w:style w:type="paragraph" w:customStyle="1" w:styleId="T1">
    <w:name w:val="T1"/>
    <w:basedOn w:val="Normal"/>
    <w:qFormat/>
    <w:rsid w:val="00F54869"/>
    <w:pPr>
      <w:shd w:val="clear" w:color="auto" w:fill="024F75" w:themeFill="accent1"/>
      <w:suppressAutoHyphens/>
      <w:spacing w:before="120" w:after="120" w:line="240" w:lineRule="auto"/>
      <w:jc w:val="both"/>
    </w:pPr>
    <w:rPr>
      <w:rFonts w:ascii="Arial" w:eastAsia="Calibri" w:hAnsi="Arial" w:cs="Arial"/>
      <w:color w:val="auto"/>
      <w:sz w:val="24"/>
      <w:szCs w:val="24"/>
      <w:lang w:eastAsia="zh-CN"/>
    </w:rPr>
  </w:style>
  <w:style w:type="paragraph" w:customStyle="1" w:styleId="T2">
    <w:name w:val="T2"/>
    <w:basedOn w:val="Normal"/>
    <w:qFormat/>
    <w:rsid w:val="003872D2"/>
    <w:pPr>
      <w:shd w:val="clear" w:color="auto" w:fill="F2F7F4" w:themeFill="accent5" w:themeFillTint="33"/>
      <w:suppressAutoHyphens/>
      <w:spacing w:before="120" w:after="120" w:line="240" w:lineRule="auto"/>
      <w:jc w:val="both"/>
    </w:pPr>
    <w:rPr>
      <w:rFonts w:ascii="Arial" w:eastAsia="Calibri" w:hAnsi="Arial" w:cs="Arial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</Template>
  <TotalTime>127</TotalTime>
  <Pages>12</Pages>
  <Words>880</Words>
  <Characters>4846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83</cp:revision>
  <cp:lastPrinted>2022-09-29T18:07:00Z</cp:lastPrinted>
  <dcterms:created xsi:type="dcterms:W3CDTF">2023-01-19T17:47:00Z</dcterms:created>
  <dcterms:modified xsi:type="dcterms:W3CDTF">2023-01-19T19:53:00Z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