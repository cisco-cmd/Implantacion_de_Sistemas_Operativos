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7F7"/>
  <w:body>
    <w:p w14:paraId="4A2E57AD" w14:textId="14571A8B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28D5F5CB" w:rsidR="00D077E9" w:rsidRDefault="00D077E9" w:rsidP="00AB02A7">
            <w:pPr>
              <w:rPr>
                <w:noProof/>
              </w:rPr>
            </w:pPr>
          </w:p>
          <w:p w14:paraId="19779501" w14:textId="170D7F05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F5B04D" w14:textId="3A6E38A9" w:rsidR="000B1190" w:rsidRDefault="00A74F88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9145AA" wp14:editId="4276C6D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-95250</wp:posOffset>
                      </wp:positionV>
                      <wp:extent cx="3352800" cy="11811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181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34EBCB94" w:rsidR="00D077E9" w:rsidRPr="00D23C42" w:rsidRDefault="00437334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FFFF66"/>
                                      <w:sz w:val="56"/>
                                      <w:szCs w:val="56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color w:val="FFFF66"/>
                                      <w:sz w:val="56"/>
                                      <w:szCs w:val="56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POWERSHELL</w:t>
                                  </w:r>
                                  <w:r w:rsidR="00A74F88">
                                    <w:rPr>
                                      <w:rFonts w:ascii="Poppins" w:hAnsi="Poppins" w:cs="Poppins"/>
                                      <w:color w:val="FFFF66"/>
                                      <w:sz w:val="56"/>
                                      <w:szCs w:val="56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Poppins" w:hAnsi="Poppins" w:cs="Poppins"/>
                                      <w:color w:val="FFFF66"/>
                                      <w:sz w:val="56"/>
                                      <w:szCs w:val="56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MEMORÍA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95pt;margin-top:-7.5pt;width:264pt;height: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" filled="f" stroked="f" strokeweight=".5pt">
                      <v:textbox>
                        <w:txbxContent>
                          <w:p w14:paraId="6E4B0DF9" w14:textId="34EBCB94" w:rsidR="00D077E9" w:rsidRPr="00D23C42" w:rsidRDefault="00437334" w:rsidP="00D077E9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66"/>
                                <w:sz w:val="56"/>
                                <w:szCs w:val="56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66"/>
                                <w:sz w:val="56"/>
                                <w:szCs w:val="56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POWERSHELL</w:t>
                            </w:r>
                            <w:r w:rsidR="00A74F88">
                              <w:rPr>
                                <w:rFonts w:ascii="Poppins" w:hAnsi="Poppins" w:cs="Poppins"/>
                                <w:color w:val="FFFF66"/>
                                <w:sz w:val="56"/>
                                <w:szCs w:val="56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color w:val="FFFF66"/>
                                <w:sz w:val="56"/>
                                <w:szCs w:val="56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MEMORÍA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6191">
              <w:rPr>
                <w:rFonts w:ascii="Poppins" w:eastAsia="Calibri" w:hAnsi="Poppins" w:cs="Poppins"/>
                <w:bCs/>
                <w:noProof/>
                <w:color w:val="C00000"/>
                <w:sz w:val="22"/>
              </w:rPr>
              <w:drawing>
                <wp:anchor distT="0" distB="0" distL="114300" distR="114300" simplePos="0" relativeHeight="251664384" behindDoc="1" locked="0" layoutInCell="1" allowOverlap="1" wp14:anchorId="20F402C5" wp14:editId="2BC6242B">
                  <wp:simplePos x="0" y="0"/>
                  <wp:positionH relativeFrom="column">
                    <wp:posOffset>-26440518</wp:posOffset>
                  </wp:positionH>
                  <wp:positionV relativeFrom="paragraph">
                    <wp:posOffset>-11380421</wp:posOffset>
                  </wp:positionV>
                  <wp:extent cx="53591201" cy="3014505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Blur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91201" cy="30145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14AC2F" w14:textId="670393B6" w:rsidR="00D077E9" w:rsidRDefault="00437334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EDED74B" wp14:editId="0717B069">
                  <wp:simplePos x="0" y="0"/>
                  <wp:positionH relativeFrom="column">
                    <wp:posOffset>-175260</wp:posOffset>
                  </wp:positionH>
                  <wp:positionV relativeFrom="paragraph">
                    <wp:posOffset>1436371</wp:posOffset>
                  </wp:positionV>
                  <wp:extent cx="3881120" cy="3987800"/>
                  <wp:effectExtent l="0" t="19050" r="5080" b="27940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120" cy="39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31800" dist="38100" dir="5400000" sx="106000" sy="106000" algn="t" rotWithShape="0">
                              <a:schemeClr val="accent6">
                                <a:lumMod val="50000"/>
                                <a:alpha val="48000"/>
                              </a:scheme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2E6CDBC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1012190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F28866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79.7pt" to="123.6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" strokecolor="#278079 [2409]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007BF08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11B3F9F" w14:textId="133F1BF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6327EBD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7E371E75" w:rsidR="00D077E9" w:rsidRPr="00D86945" w:rsidRDefault="00DE3887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EC329D" wp14:editId="4D6501EB">
                      <wp:simplePos x="0" y="0"/>
                      <wp:positionH relativeFrom="column">
                        <wp:posOffset>143124</wp:posOffset>
                      </wp:positionH>
                      <wp:positionV relativeFrom="paragraph">
                        <wp:posOffset>1200288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5CFF3" id="Conector recto 32" o:spid="_x0000_s1026" alt="divisor de texto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94.5pt" to="120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" strokecolor="#278079 [2409]" strokeweight="4.5pt"/>
                  </w:pict>
                </mc:Fallback>
              </mc:AlternateContent>
            </w:r>
          </w:p>
        </w:tc>
      </w:tr>
    </w:tbl>
    <w:p w14:paraId="67D86661" w14:textId="23986A5D" w:rsidR="00013BF3" w:rsidRPr="00E50C94" w:rsidRDefault="00F357FF" w:rsidP="00E50C94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3CF8FC" wp14:editId="10516CE7">
                <wp:simplePos x="0" y="0"/>
                <wp:positionH relativeFrom="column">
                  <wp:posOffset>72769</wp:posOffset>
                </wp:positionH>
                <wp:positionV relativeFrom="paragraph">
                  <wp:posOffset>7454900</wp:posOffset>
                </wp:positionV>
                <wp:extent cx="3139440" cy="624840"/>
                <wp:effectExtent l="0" t="0" r="0" b="800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accent6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7B20C9" w14:textId="0455970D" w:rsidR="00704F0E" w:rsidRPr="00F357FF" w:rsidRDefault="001939E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66"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F357FF">
                              <w:rPr>
                                <w:rFonts w:ascii="Poppins" w:hAnsi="Poppins" w:cs="Poppins"/>
                                <w:color w:val="FFFF66"/>
                                <w:sz w:val="28"/>
                                <w:szCs w:val="28"/>
                                <w:lang w:bidi="es-ES"/>
                              </w:rPr>
                              <w:t>IMPLANTACIÓN</w:t>
                            </w:r>
                            <w:r w:rsidR="00742D51" w:rsidRPr="00F357FF">
                              <w:rPr>
                                <w:rFonts w:ascii="Poppins" w:hAnsi="Poppins" w:cs="Poppins"/>
                                <w:color w:val="FFFF66"/>
                                <w:sz w:val="28"/>
                                <w:szCs w:val="28"/>
                                <w:lang w:bidi="es-ES"/>
                              </w:rPr>
                              <w:t xml:space="preserve"> DE SISTEMAS</w:t>
                            </w:r>
                          </w:p>
                          <w:p w14:paraId="3095BFCE" w14:textId="6E9B5CD1" w:rsidR="00F76A44" w:rsidRPr="00F357FF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66"/>
                                <w:sz w:val="28"/>
                                <w:szCs w:val="28"/>
                              </w:rPr>
                            </w:pPr>
                            <w:r w:rsidRPr="00F357FF">
                              <w:rPr>
                                <w:rFonts w:ascii="Poppins" w:hAnsi="Poppins" w:cs="Poppins"/>
                                <w:color w:val="FFFF66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5.75pt;margin-top:587pt;width:247.2pt;height:49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" filled="f" stroked="f" strokeweight=".5pt">
                <v:shadow on="t" color="#278079 [2409]" offset="0,4pt"/>
                <v:textbox>
                  <w:txbxContent>
                    <w:p w14:paraId="477B20C9" w14:textId="0455970D" w:rsidR="00704F0E" w:rsidRPr="00F357FF" w:rsidRDefault="001939E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66"/>
                          <w:sz w:val="28"/>
                          <w:szCs w:val="28"/>
                          <w:lang w:bidi="es-ES"/>
                        </w:rPr>
                      </w:pPr>
                      <w:r w:rsidRPr="00F357FF">
                        <w:rPr>
                          <w:rFonts w:ascii="Poppins" w:hAnsi="Poppins" w:cs="Poppins"/>
                          <w:color w:val="FFFF66"/>
                          <w:sz w:val="28"/>
                          <w:szCs w:val="28"/>
                          <w:lang w:bidi="es-ES"/>
                        </w:rPr>
                        <w:t>IMPLANTACIÓN</w:t>
                      </w:r>
                      <w:r w:rsidR="00742D51" w:rsidRPr="00F357FF">
                        <w:rPr>
                          <w:rFonts w:ascii="Poppins" w:hAnsi="Poppins" w:cs="Poppins"/>
                          <w:color w:val="FFFF66"/>
                          <w:sz w:val="28"/>
                          <w:szCs w:val="28"/>
                          <w:lang w:bidi="es-ES"/>
                        </w:rPr>
                        <w:t xml:space="preserve"> DE SISTEMAS</w:t>
                      </w:r>
                    </w:p>
                    <w:p w14:paraId="3095BFCE" w14:textId="6E9B5CD1" w:rsidR="00F76A44" w:rsidRPr="00F357FF" w:rsidRDefault="00F76A4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66"/>
                          <w:sz w:val="28"/>
                          <w:szCs w:val="28"/>
                        </w:rPr>
                      </w:pPr>
                      <w:r w:rsidRPr="00F357FF">
                        <w:rPr>
                          <w:rFonts w:ascii="Poppins" w:hAnsi="Poppins" w:cs="Poppins"/>
                          <w:color w:val="FFFF66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</v:shape>
            </w:pict>
          </mc:Fallback>
        </mc:AlternateContent>
      </w:r>
      <w:r w:rsidR="00681A7E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3D11A67" wp14:editId="4EF9494D">
                <wp:simplePos x="0" y="0"/>
                <wp:positionH relativeFrom="margin">
                  <wp:posOffset>-840683</wp:posOffset>
                </wp:positionH>
                <wp:positionV relativeFrom="paragraph">
                  <wp:posOffset>6821293</wp:posOffset>
                </wp:positionV>
                <wp:extent cx="8063345" cy="3574472"/>
                <wp:effectExtent l="2305050" t="1181100" r="280670" b="3498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345" cy="35744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6000"/>
                          </a:schemeClr>
                        </a:solidFill>
                        <a:ln>
                          <a:noFill/>
                        </a:ln>
                        <a:effectLst>
                          <a:outerShdw blurRad="419100" dist="38100" dir="10740000" sx="124000" sy="124000" algn="br" rotWithShape="0">
                            <a:schemeClr val="accent6">
                              <a:lumMod val="40000"/>
                              <a:lumOff val="60000"/>
                              <a:alpha val="8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842E1" id="Rectángulo 15" o:spid="_x0000_s1026" style="position:absolute;margin-left:-66.2pt;margin-top:537.1pt;width:634.9pt;height:281.45pt;z-index:2516541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" fillcolor="#278079 [2409]" stroked="f" strokeweight="2pt">
                <v:fill opacity="23644f"/>
                <v:shadow on="t" type="perspective" color="#a6e4df [1305]" opacity="53739f" origin=".5,.5" offset="-1.0582mm,.01847mm" matrix="81265f,,,81265f"/>
                <w10:wrap anchorx="margin"/>
              </v:rect>
            </w:pict>
          </mc:Fallback>
        </mc:AlternateContent>
      </w:r>
      <w:r w:rsidR="00E50F1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BDF55B" wp14:editId="55877BD5">
                <wp:simplePos x="0" y="0"/>
                <wp:positionH relativeFrom="column">
                  <wp:posOffset>-194558</wp:posOffset>
                </wp:positionH>
                <wp:positionV relativeFrom="paragraph">
                  <wp:posOffset>310598</wp:posOffset>
                </wp:positionV>
                <wp:extent cx="3938905" cy="8648700"/>
                <wp:effectExtent l="266700" t="342900" r="290195" b="2476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48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6000">
                              <a:schemeClr val="accent3">
                                <a:lumMod val="60000"/>
                                <a:lumOff val="40000"/>
                                <a:alpha val="7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  <a:alpha val="80000"/>
                              </a:schemeClr>
                            </a:gs>
                            <a:gs pos="70000">
                              <a:schemeClr val="accent3">
                                <a:lumMod val="60000"/>
                                <a:lumOff val="40000"/>
                                <a:alpha val="94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92100" dir="5400000" sx="101000" sy="101000" rotWithShape="0">
                            <a:schemeClr val="accent6">
                              <a:lumMod val="75000"/>
                              <a:alpha val="58000"/>
                            </a:scheme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8C43" w14:textId="2197621F" w:rsidR="00A26683" w:rsidRDefault="00A26683" w:rsidP="00A26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F55B" id="Rectángulo: esquinas redondeadas 12" o:spid="_x0000_s1028" style="position:absolute;margin-left:-15.3pt;margin-top:24.45pt;width:310.15pt;height:68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" fillcolor="#7ad6cf [1942]" stroked="f" strokeweight="2pt">
                <v:fill opacity="52428f" color2="#7ad6cf [1942]" o:opacity2=".75" colors="0 #7bd7d0;10486f #7bd7d0;45875f #7bd7d0" focus="100%" type="gradient"/>
                <v:shadow on="t" type="perspective" color="#278079 [2409]" opacity="38010f" origin=",.5" offset="0,0" matrix="66191f,,,66191f"/>
                <v:textbox>
                  <w:txbxContent>
                    <w:p w14:paraId="20578C43" w14:textId="2197621F" w:rsidR="00A26683" w:rsidRDefault="00A26683" w:rsidP="00A266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AE88B85" w14:textId="7992EAEB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lastRenderedPageBreak/>
        <w:t xml:space="preserve">Muestra por pantalla todas las propiedades de la memoria. Utiliza la clase WIN y el operador </w:t>
      </w:r>
      <w:proofErr w:type="spell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select</w:t>
      </w:r>
      <w:proofErr w:type="spell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1A6CFD06" w14:textId="08712D99" w:rsidR="00733869" w:rsidRPr="003750FF" w:rsidRDefault="003750FF" w:rsidP="003750FF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  <w:r w:rsidRPr="003750FF">
        <w:rPr>
          <w:noProof/>
        </w:rPr>
        <w:drawing>
          <wp:anchor distT="0" distB="0" distL="114300" distR="114300" simplePos="0" relativeHeight="251665408" behindDoc="0" locked="0" layoutInCell="1" allowOverlap="1" wp14:anchorId="1DA09110" wp14:editId="2A97306E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3802191" cy="2604770"/>
            <wp:effectExtent l="152400" t="152400" r="370205" b="36703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191" cy="2604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0114AB" w14:textId="6DD22EB5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Muestra por pantalla todas las propiedades de la memoria en forma de tabla ajustando las columnas a los datos que muestra.</w:t>
      </w:r>
    </w:p>
    <w:p w14:paraId="2C8C8D03" w14:textId="3E836907" w:rsidR="003750FF" w:rsidRPr="00542D92" w:rsidRDefault="00542D92" w:rsidP="00542D92">
      <w:pPr>
        <w:pStyle w:val="Prrafodelista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542D92">
        <w:rPr>
          <w:rFonts w:ascii="Poppins" w:hAnsi="Poppins" w:cs="Poppins"/>
          <w:bCs/>
          <w:noProof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66432" behindDoc="0" locked="0" layoutInCell="1" allowOverlap="1" wp14:anchorId="27030AA2" wp14:editId="23F93398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573270" cy="636721"/>
            <wp:effectExtent l="152400" t="152400" r="360680" b="35433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636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FB37DB" w14:textId="15F16294" w:rsidR="00130339" w:rsidRDefault="00A76AD3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A76AD3">
        <w:rPr>
          <w:rFonts w:ascii="Poppins" w:hAnsi="Poppins" w:cs="Poppins"/>
          <w:b/>
          <w:bCs/>
          <w:noProof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67456" behindDoc="0" locked="0" layoutInCell="1" allowOverlap="1" wp14:anchorId="0344A1D8" wp14:editId="6C7711F0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4236720" cy="1051560"/>
            <wp:effectExtent l="152400" t="152400" r="354330" b="35814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/>
                    <a:stretch/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033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Visualización de la información de la memoria: localización de la memoria, fabricante,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</w:t>
      </w:r>
      <w:r w:rsidR="0013033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frecuencia de reloj, capacidad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7BC63E5D" w14:textId="6C4EDBD4" w:rsidR="00542D92" w:rsidRPr="00542D92" w:rsidRDefault="00542D92" w:rsidP="00542D92">
      <w:pPr>
        <w:pStyle w:val="Prrafodelista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7645B861" w14:textId="77777777" w:rsidR="00733869" w:rsidRPr="00733869" w:rsidRDefault="00733869" w:rsidP="00733869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1D9A8FEC" w14:textId="2DFCEE65" w:rsidR="00130339" w:rsidRPr="00733869" w:rsidRDefault="000E11ED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0E11ED">
        <w:rPr>
          <w:rFonts w:ascii="Poppins" w:hAnsi="Poppins" w:cs="Poppins"/>
          <w:b/>
          <w:bCs/>
          <w:noProof/>
          <w:color w:val="7AD6CF" w:themeColor="accent6" w:themeTint="99"/>
          <w:sz w:val="22"/>
          <w:szCs w:val="18"/>
        </w:rPr>
        <w:lastRenderedPageBreak/>
        <w:drawing>
          <wp:anchor distT="0" distB="0" distL="114300" distR="114300" simplePos="0" relativeHeight="251668480" behindDoc="0" locked="0" layoutInCell="1" allowOverlap="1" wp14:anchorId="4C568D8B" wp14:editId="5B526EDC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4687570" cy="1015625"/>
            <wp:effectExtent l="152400" t="152400" r="360680" b="35623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/>
                    <a:stretch/>
                  </pic:blipFill>
                  <pic:spPr bwMode="auto">
                    <a:xfrm>
                      <a:off x="0" y="0"/>
                      <a:ext cx="4687570" cy="101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033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Consultar la velocidad de cada módulo de RAM indicando su nombre:</w:t>
      </w:r>
    </w:p>
    <w:p w14:paraId="126138B0" w14:textId="77777777" w:rsidR="009868C7" w:rsidRPr="00733869" w:rsidRDefault="009868C7" w:rsidP="00733869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2AB080C4" w14:textId="795DCEF1" w:rsidR="0013033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Muestra la capacidad de RAM en GB utilizando el parámetro </w:t>
      </w:r>
      <w:proofErr w:type="spell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process</w:t>
      </w:r>
      <w:proofErr w:type="spell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de </w:t>
      </w:r>
      <w:proofErr w:type="spell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foreach</w:t>
      </w:r>
      <w:proofErr w:type="spell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y la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</w:t>
      </w: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clase CIM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67B997E1" w14:textId="3CDEC0F3" w:rsidR="000E11ED" w:rsidRPr="000E11ED" w:rsidRDefault="009F3CFE" w:rsidP="000E11ED">
      <w:pPr>
        <w:pStyle w:val="Prrafodelista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9F3CFE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4C89DB20" wp14:editId="489D10A1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251450" cy="526415"/>
            <wp:effectExtent l="152400" t="152400" r="368300" b="36893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/>
                    <a:stretch/>
                  </pic:blipFill>
                  <pic:spPr bwMode="auto">
                    <a:xfrm>
                      <a:off x="0" y="0"/>
                      <a:ext cx="5251450" cy="52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02FDA3" w14:textId="2F391B72" w:rsidR="00733869" w:rsidRPr="009F3CFE" w:rsidRDefault="00733869" w:rsidP="009F3CFE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5048A70F" w14:textId="01C356E7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Voltaje configurado para los dispositivos de memoria en voltios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1947E9C8" w14:textId="77777777" w:rsidR="00733869" w:rsidRPr="00733869" w:rsidRDefault="00733869" w:rsidP="00733869">
      <w:pPr>
        <w:pStyle w:val="Prrafodelista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17509407" w14:textId="50C4EA0D" w:rsidR="009F3CFE" w:rsidRPr="00AC7A2C" w:rsidRDefault="00AC7A2C" w:rsidP="00AC7A2C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  <w:r w:rsidRPr="00AC7A2C">
        <w:rPr>
          <w:noProof/>
        </w:rPr>
        <w:drawing>
          <wp:anchor distT="0" distB="0" distL="114300" distR="114300" simplePos="0" relativeHeight="251670528" behindDoc="0" locked="0" layoutInCell="1" allowOverlap="1" wp14:anchorId="1E8B75E4" wp14:editId="18560B24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595534" cy="610870"/>
            <wp:effectExtent l="152400" t="152400" r="357505" b="36068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/>
                    <a:stretch/>
                  </pic:blipFill>
                  <pic:spPr bwMode="auto">
                    <a:xfrm>
                      <a:off x="0" y="0"/>
                      <a:ext cx="4595534" cy="610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3DCBB6" w14:textId="60ED67C2" w:rsidR="0013033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Saber si el tipo de memoria es DDR” o no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0EB254EC" w14:textId="47832E48" w:rsidR="00AC7A2C" w:rsidRDefault="008132ED" w:rsidP="00AC7A2C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8132ED">
        <w:rPr>
          <w:rFonts w:ascii="Poppins" w:hAnsi="Poppins" w:cs="Poppins"/>
          <w:b/>
          <w:bCs/>
          <w:noProof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1552" behindDoc="0" locked="0" layoutInCell="1" allowOverlap="1" wp14:anchorId="75202A28" wp14:editId="1AD3FD17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489450" cy="697981"/>
            <wp:effectExtent l="152400" t="152400" r="368300" b="36893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697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F3ABF8" w14:textId="4B21D1B6" w:rsidR="00AC7A2C" w:rsidRDefault="00AC7A2C" w:rsidP="00AC7A2C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0D0DB1A1" w14:textId="77777777" w:rsidR="00733869" w:rsidRPr="008132ED" w:rsidRDefault="00733869" w:rsidP="008132ED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73BCAFC0" w14:textId="6049CC24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lastRenderedPageBreak/>
        <w:t xml:space="preserve">Cuenta los módulos de RAM utilizando WMI usando el </w:t>
      </w:r>
      <w:proofErr w:type="spell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metodo</w:t>
      </w:r>
      <w:proofErr w:type="spell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</w:t>
      </w:r>
      <w:proofErr w:type="spell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Count</w:t>
      </w:r>
      <w:proofErr w:type="spell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de los objetos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4CB42F93" w14:textId="440F2D29" w:rsidR="00733869" w:rsidRPr="00BE5B47" w:rsidRDefault="00BE5B47" w:rsidP="00BE5B47">
      <w:pPr>
        <w:pStyle w:val="Prrafodelista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BE5B47">
        <w:rPr>
          <w:rFonts w:ascii="Poppins" w:hAnsi="Poppins" w:cs="Poppins"/>
          <w:b/>
          <w:bCs/>
          <w:noProof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2576" behindDoc="0" locked="0" layoutInCell="1" allowOverlap="1" wp14:anchorId="4EBFAF0A" wp14:editId="04A9BFE5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786630" cy="314370"/>
            <wp:effectExtent l="152400" t="152400" r="337820" b="37147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14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8AF4027" w14:textId="1468E877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Capacidad de la memoria en bytes con WMI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676EC5E1" w14:textId="3C8F1FE1" w:rsidR="00733869" w:rsidRDefault="006F0670" w:rsidP="00733869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6F0670">
        <w:rPr>
          <w:rFonts w:ascii="Poppins" w:hAnsi="Poppins" w:cs="Poppins"/>
          <w:b/>
          <w:bCs/>
          <w:noProof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3600" behindDoc="0" locked="0" layoutInCell="1" allowOverlap="1" wp14:anchorId="4412E868" wp14:editId="45E3C620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809490" cy="739590"/>
            <wp:effectExtent l="152400" t="152400" r="353060" b="36576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73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92EA13E" w14:textId="097E8111" w:rsidR="00BE5B47" w:rsidRPr="0031029B" w:rsidRDefault="006F0670" w:rsidP="00733869">
      <w:pPr>
        <w:pStyle w:val="Prrafodelista"/>
        <w:spacing w:line="360" w:lineRule="auto"/>
        <w:ind w:left="1080"/>
        <w:jc w:val="both"/>
        <w:rPr>
          <w:rFonts w:ascii="Bahnschrift" w:hAnsi="Bahnschrift" w:cs="Poppins"/>
          <w:sz w:val="22"/>
          <w:szCs w:val="18"/>
        </w:rPr>
      </w:pPr>
      <w:r w:rsidRPr="0031029B">
        <w:rPr>
          <w:rFonts w:ascii="Bahnschrift" w:hAnsi="Bahnschrift" w:cs="Poppins"/>
          <w:sz w:val="22"/>
          <w:szCs w:val="18"/>
        </w:rPr>
        <w:t xml:space="preserve">Por defecto </w:t>
      </w:r>
      <w:r w:rsidR="00C14020" w:rsidRPr="0031029B">
        <w:rPr>
          <w:rFonts w:ascii="Bahnschrift" w:hAnsi="Bahnschrift" w:cs="Poppins"/>
          <w:sz w:val="22"/>
          <w:szCs w:val="18"/>
        </w:rPr>
        <w:t>se encuentran en bytes.</w:t>
      </w:r>
    </w:p>
    <w:p w14:paraId="71EDC55E" w14:textId="77777777" w:rsidR="00BE5B47" w:rsidRPr="00733869" w:rsidRDefault="00BE5B47" w:rsidP="00733869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2D9EE77F" w14:textId="273DB741" w:rsidR="0073386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Velocidad de reloj del dispositivo de memoria en megahercios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2BC75606" w14:textId="35DAF406" w:rsidR="00733869" w:rsidRPr="00733869" w:rsidRDefault="0050756B" w:rsidP="00733869">
      <w:pPr>
        <w:pStyle w:val="Prrafodelista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50756B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7696" behindDoc="0" locked="0" layoutInCell="1" allowOverlap="1" wp14:anchorId="667CDC07" wp14:editId="0E8768C0">
            <wp:simplePos x="0" y="0"/>
            <wp:positionH relativeFrom="column">
              <wp:posOffset>594360</wp:posOffset>
            </wp:positionH>
            <wp:positionV relativeFrom="paragraph">
              <wp:posOffset>481965</wp:posOffset>
            </wp:positionV>
            <wp:extent cx="5236210" cy="641871"/>
            <wp:effectExtent l="152400" t="152400" r="364490" b="36830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641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4DEB5E" w14:textId="6951181E" w:rsidR="00733869" w:rsidRPr="006853BF" w:rsidRDefault="006853BF" w:rsidP="006853BF">
      <w:pPr>
        <w:pStyle w:val="Prrafodelista"/>
        <w:spacing w:line="360" w:lineRule="auto"/>
        <w:ind w:left="1080"/>
        <w:jc w:val="both"/>
        <w:rPr>
          <w:rFonts w:ascii="Bahnschrift" w:hAnsi="Bahnschrift" w:cs="Poppins"/>
          <w:sz w:val="22"/>
          <w:szCs w:val="18"/>
        </w:rPr>
      </w:pPr>
      <w:r w:rsidRPr="0031029B">
        <w:rPr>
          <w:rFonts w:ascii="Bahnschrift" w:hAnsi="Bahnschrift" w:cs="Poppins"/>
          <w:sz w:val="22"/>
          <w:szCs w:val="18"/>
        </w:rPr>
        <w:t xml:space="preserve">Por defecto se encuentran en </w:t>
      </w:r>
      <w:r w:rsidR="00D72092">
        <w:rPr>
          <w:rFonts w:ascii="Bahnschrift" w:hAnsi="Bahnschrift" w:cs="Poppins"/>
          <w:sz w:val="22"/>
          <w:szCs w:val="18"/>
        </w:rPr>
        <w:t>megahercios.</w:t>
      </w:r>
    </w:p>
    <w:p w14:paraId="08610D98" w14:textId="77777777" w:rsidR="00C14020" w:rsidRPr="00733869" w:rsidRDefault="00C14020" w:rsidP="00733869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219A405F" w14:textId="3F9D6761" w:rsidR="00BA56BF" w:rsidRPr="00BA56BF" w:rsidRDefault="00130339" w:rsidP="00BA56B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Identifica el Tipo de memoria (</w:t>
      </w:r>
      <w:proofErr w:type="gram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DDR..</w:t>
      </w:r>
      <w:proofErr w:type="gram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)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  <w:r w:rsidR="00BA56BF" w:rsidRPr="008132ED">
        <w:rPr>
          <w:noProof/>
        </w:rPr>
        <w:drawing>
          <wp:anchor distT="0" distB="0" distL="114300" distR="114300" simplePos="0" relativeHeight="251675648" behindDoc="0" locked="0" layoutInCell="1" allowOverlap="1" wp14:anchorId="4B58CEC9" wp14:editId="73A9896B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4489450" cy="697981"/>
            <wp:effectExtent l="152400" t="152400" r="368300" b="36893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697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97552E" w14:textId="1493CCE2" w:rsidR="00733869" w:rsidRDefault="00733869" w:rsidP="00BA56BF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1CC50CD6" w14:textId="77777777" w:rsidR="00BA56BF" w:rsidRPr="00BA56BF" w:rsidRDefault="00BA56BF" w:rsidP="00BA56BF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1C88E541" w14:textId="0AE1A496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lastRenderedPageBreak/>
        <w:t>Velocidad de la memoria en nanosegundos</w:t>
      </w:r>
      <w:r w:rsidR="00733869"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.</w:t>
      </w:r>
    </w:p>
    <w:p w14:paraId="085FC798" w14:textId="66F67F9A" w:rsidR="00733869" w:rsidRDefault="005F313A" w:rsidP="00733869">
      <w:pPr>
        <w:pStyle w:val="Prrafodelista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5F313A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6672" behindDoc="0" locked="0" layoutInCell="1" allowOverlap="1" wp14:anchorId="3F0D51A5" wp14:editId="198A1A3A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457190" cy="336655"/>
            <wp:effectExtent l="152400" t="152400" r="353060" b="36830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36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0BAB84" w14:textId="77777777" w:rsidR="00733869" w:rsidRPr="005F313A" w:rsidRDefault="00733869" w:rsidP="005F313A">
      <w:pPr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4ACFA2C3" w14:textId="037FC75E" w:rsidR="00130339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Crea una función llamada </w:t>
      </w:r>
      <w:proofErr w:type="spell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Get-</w:t>
      </w:r>
      <w:proofErr w:type="gramStart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VelocidadRam</w:t>
      </w:r>
      <w:proofErr w:type="spell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( )</w:t>
      </w:r>
      <w:proofErr w:type="gramEnd"/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 xml:space="preserve"> para que muestre en forma de tabla</w:t>
      </w:r>
    </w:p>
    <w:p w14:paraId="5810142C" w14:textId="77777777" w:rsidR="00733869" w:rsidRPr="00733869" w:rsidRDefault="00733869" w:rsidP="00733869">
      <w:pPr>
        <w:pStyle w:val="Prrafodelista"/>
        <w:spacing w:line="360" w:lineRule="auto"/>
        <w:ind w:left="1080"/>
        <w:jc w:val="both"/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</w:pPr>
    </w:p>
    <w:p w14:paraId="1AA3FCDE" w14:textId="77777777" w:rsidR="00130339" w:rsidRPr="00733869" w:rsidRDefault="00130339" w:rsidP="00733869">
      <w:pPr>
        <w:suppressAutoHyphens/>
        <w:spacing w:line="360" w:lineRule="auto"/>
        <w:ind w:left="108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 xml:space="preserve">• Identificación de cada módulo de </w:t>
      </w:r>
      <w:proofErr w:type="spellStart"/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>ram</w:t>
      </w:r>
      <w:proofErr w:type="spellEnd"/>
    </w:p>
    <w:p w14:paraId="202884F3" w14:textId="77777777" w:rsidR="00130339" w:rsidRPr="00733869" w:rsidRDefault="00130339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>o Nombre</w:t>
      </w:r>
    </w:p>
    <w:p w14:paraId="4D812FE0" w14:textId="77777777" w:rsidR="00130339" w:rsidRPr="00733869" w:rsidRDefault="00130339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>o Capacidad</w:t>
      </w:r>
    </w:p>
    <w:p w14:paraId="701676CB" w14:textId="47DAA930" w:rsidR="00130339" w:rsidRDefault="00AC5819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C3ED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9744" behindDoc="0" locked="0" layoutInCell="1" allowOverlap="1" wp14:anchorId="673ADEBB" wp14:editId="05854F56">
            <wp:simplePos x="0" y="0"/>
            <wp:positionH relativeFrom="column">
              <wp:posOffset>939165</wp:posOffset>
            </wp:positionH>
            <wp:positionV relativeFrom="paragraph">
              <wp:posOffset>653415</wp:posOffset>
            </wp:positionV>
            <wp:extent cx="5228590" cy="567690"/>
            <wp:effectExtent l="152400" t="152400" r="353060" b="36576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567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0339"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>o Velocidad</w:t>
      </w:r>
    </w:p>
    <w:p w14:paraId="4D33254F" w14:textId="6DF4151B" w:rsidR="00A4754C" w:rsidRDefault="00AC5819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C3ED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drawing>
          <wp:anchor distT="0" distB="0" distL="114300" distR="114300" simplePos="0" relativeHeight="251678720" behindDoc="0" locked="0" layoutInCell="1" allowOverlap="1" wp14:anchorId="1993B516" wp14:editId="2103A42B">
            <wp:simplePos x="0" y="0"/>
            <wp:positionH relativeFrom="margin">
              <wp:align>center</wp:align>
            </wp:positionH>
            <wp:positionV relativeFrom="paragraph">
              <wp:posOffset>1478280</wp:posOffset>
            </wp:positionV>
            <wp:extent cx="4221478" cy="1241990"/>
            <wp:effectExtent l="152400" t="152400" r="351155" b="3587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78" cy="1241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33A684" w14:textId="77777777" w:rsidR="00D5622F" w:rsidRDefault="00D5622F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68A716F7" w14:textId="1B7B3ED0" w:rsidR="007C3ED9" w:rsidRPr="00733869" w:rsidRDefault="007C3ED9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10EB16BF" w14:textId="6B81EC2D" w:rsidR="00D5622F" w:rsidRDefault="00130339" w:rsidP="00733869">
      <w:pPr>
        <w:suppressAutoHyphens/>
        <w:spacing w:line="360" w:lineRule="auto"/>
        <w:ind w:left="108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 xml:space="preserve"> </w:t>
      </w:r>
    </w:p>
    <w:p w14:paraId="724E5F59" w14:textId="43ACDF61" w:rsidR="00D5622F" w:rsidRDefault="00D5622F" w:rsidP="00733869">
      <w:pPr>
        <w:suppressAutoHyphens/>
        <w:spacing w:line="360" w:lineRule="auto"/>
        <w:ind w:left="108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5A02646D" w14:textId="28D3A1C9" w:rsidR="00D5622F" w:rsidRDefault="00D5622F" w:rsidP="00733869">
      <w:pPr>
        <w:suppressAutoHyphens/>
        <w:spacing w:line="360" w:lineRule="auto"/>
        <w:ind w:left="108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17FA7EE8" w14:textId="77777777" w:rsidR="00D5622F" w:rsidRDefault="00D5622F" w:rsidP="00AC5819">
      <w:pPr>
        <w:suppressAutoHyphens/>
        <w:spacing w:line="360" w:lineRule="auto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28D84275" w14:textId="5787D45F" w:rsidR="00130339" w:rsidRPr="00D5622F" w:rsidRDefault="00130339" w:rsidP="00D5622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  <w:color w:val="7AD6CF" w:themeColor="accent6" w:themeTint="99"/>
          <w:sz w:val="22"/>
          <w:szCs w:val="18"/>
        </w:rPr>
      </w:pPr>
      <w:r w:rsidRPr="00D5622F">
        <w:rPr>
          <w:rFonts w:ascii="Poppins" w:hAnsi="Poppins" w:cs="Poppins"/>
          <w:color w:val="7AD6CF" w:themeColor="accent6" w:themeTint="99"/>
          <w:sz w:val="22"/>
          <w:szCs w:val="18"/>
        </w:rPr>
        <w:t>Resumen total:</w:t>
      </w:r>
    </w:p>
    <w:p w14:paraId="0B7A4DF6" w14:textId="77777777" w:rsidR="00130339" w:rsidRPr="00733869" w:rsidRDefault="00130339" w:rsidP="00D5622F">
      <w:pPr>
        <w:suppressAutoHyphens/>
        <w:spacing w:line="360" w:lineRule="auto"/>
        <w:ind w:left="180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>o Capacidad</w:t>
      </w:r>
    </w:p>
    <w:p w14:paraId="6E0D8678" w14:textId="7FE35342" w:rsidR="00130339" w:rsidRDefault="00130339" w:rsidP="00D5622F">
      <w:pPr>
        <w:suppressAutoHyphens/>
        <w:spacing w:line="360" w:lineRule="auto"/>
        <w:ind w:left="180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733869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t>o Velocidad</w:t>
      </w:r>
    </w:p>
    <w:p w14:paraId="4EFE0808" w14:textId="0286FAE5" w:rsidR="00D5622F" w:rsidRDefault="00D5622F" w:rsidP="00D5622F">
      <w:pPr>
        <w:suppressAutoHyphens/>
        <w:spacing w:line="360" w:lineRule="auto"/>
        <w:ind w:left="180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0923547F" w14:textId="77777777" w:rsidR="00D5622F" w:rsidRDefault="00D5622F" w:rsidP="00D5622F">
      <w:pPr>
        <w:suppressAutoHyphens/>
        <w:spacing w:line="360" w:lineRule="auto"/>
        <w:ind w:left="180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0F53CA75" w14:textId="771203A9" w:rsidR="00D5622F" w:rsidRDefault="00D5622F" w:rsidP="00D5622F">
      <w:pPr>
        <w:suppressAutoHyphens/>
        <w:spacing w:line="360" w:lineRule="auto"/>
        <w:ind w:left="180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  <w:r w:rsidRPr="00D5622F">
        <w:rPr>
          <w:rFonts w:ascii="Poppins" w:hAnsi="Poppins" w:cs="Poppins"/>
          <w:b w:val="0"/>
          <w:color w:val="7AD6CF" w:themeColor="accent6" w:themeTint="99"/>
          <w:sz w:val="22"/>
          <w:szCs w:val="18"/>
        </w:rPr>
        <w:drawing>
          <wp:inline distT="0" distB="0" distL="0" distR="0" wp14:anchorId="3F607C8B" wp14:editId="67656CF9">
            <wp:extent cx="4157383" cy="3962400"/>
            <wp:effectExtent l="152400" t="152400" r="357505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8"/>
                    <a:stretch/>
                  </pic:blipFill>
                  <pic:spPr bwMode="auto">
                    <a:xfrm>
                      <a:off x="0" y="0"/>
                      <a:ext cx="4164408" cy="3969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C5679" w14:textId="268E61CF" w:rsidR="00A25F20" w:rsidRDefault="00A25F20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3F4B13CC" w14:textId="5EAF0F62" w:rsidR="00A25F20" w:rsidRPr="00733869" w:rsidRDefault="00A25F20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 w:val="0"/>
          <w:color w:val="7AD6CF" w:themeColor="accent6" w:themeTint="99"/>
          <w:sz w:val="22"/>
          <w:szCs w:val="18"/>
        </w:rPr>
      </w:pPr>
    </w:p>
    <w:p w14:paraId="07AFEF66" w14:textId="01590AF0" w:rsidR="00733869" w:rsidRDefault="00733869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50055129" w14:textId="77075FAB" w:rsidR="00F65214" w:rsidRDefault="00F65214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70EE1D40" w14:textId="79E52372" w:rsidR="00F65214" w:rsidRDefault="00F65214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668DCEB6" w14:textId="69401786" w:rsidR="00F65214" w:rsidRDefault="00F65214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5AD34FBD" w14:textId="77A6DA40" w:rsidR="00F65214" w:rsidRDefault="00F65214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4C04930E" w14:textId="668A50EE" w:rsidR="00F65214" w:rsidRDefault="00F65214" w:rsidP="007439D4">
      <w:pPr>
        <w:suppressAutoHyphens/>
        <w:spacing w:line="360" w:lineRule="auto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634FBA49" w14:textId="77777777" w:rsidR="00F65214" w:rsidRPr="00733869" w:rsidRDefault="00F65214" w:rsidP="00733869">
      <w:pPr>
        <w:suppressAutoHyphens/>
        <w:spacing w:line="360" w:lineRule="auto"/>
        <w:ind w:left="1440"/>
        <w:jc w:val="both"/>
        <w:rPr>
          <w:rFonts w:ascii="Poppins" w:hAnsi="Poppins" w:cs="Poppins"/>
          <w:bCs/>
          <w:color w:val="7AD6CF" w:themeColor="accent6" w:themeTint="99"/>
          <w:sz w:val="22"/>
          <w:szCs w:val="18"/>
        </w:rPr>
      </w:pPr>
    </w:p>
    <w:p w14:paraId="04EDD075" w14:textId="6D1113CB" w:rsidR="00E11821" w:rsidRPr="00733869" w:rsidRDefault="00130339" w:rsidP="0073386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  <w:b/>
          <w:bCs/>
          <w:color w:val="7AD6CF" w:themeColor="accent6" w:themeTint="99"/>
        </w:rPr>
      </w:pPr>
      <w:r w:rsidRPr="00733869">
        <w:rPr>
          <w:rFonts w:ascii="Poppins" w:hAnsi="Poppins" w:cs="Poppins"/>
          <w:b/>
          <w:bCs/>
          <w:color w:val="7AD6CF" w:themeColor="accent6" w:themeTint="99"/>
          <w:sz w:val="22"/>
          <w:szCs w:val="18"/>
        </w:rPr>
        <w:t>Crea un módulo para la función anterior.</w:t>
      </w:r>
    </w:p>
    <w:p w14:paraId="1F92B528" w14:textId="4F737416" w:rsidR="00733869" w:rsidRDefault="007439D4" w:rsidP="00733869">
      <w:pPr>
        <w:pStyle w:val="Prrafodelista"/>
        <w:spacing w:line="360" w:lineRule="auto"/>
        <w:ind w:left="1080"/>
      </w:pPr>
      <w:r w:rsidRPr="00F65214">
        <w:drawing>
          <wp:anchor distT="0" distB="0" distL="114300" distR="114300" simplePos="0" relativeHeight="251680768" behindDoc="0" locked="0" layoutInCell="1" allowOverlap="1" wp14:anchorId="48A0B16B" wp14:editId="1B395C1E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409565" cy="2907030"/>
            <wp:effectExtent l="152400" t="152400" r="362585" b="36957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907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B38CE6" w14:textId="6E3A58F4" w:rsidR="00F65214" w:rsidRPr="00E11821" w:rsidRDefault="00F65214" w:rsidP="00733869">
      <w:pPr>
        <w:pStyle w:val="Prrafodelista"/>
        <w:spacing w:line="360" w:lineRule="auto"/>
        <w:ind w:left="1080"/>
      </w:pPr>
    </w:p>
    <w:sectPr w:rsidR="00F65214" w:rsidRPr="00E11821" w:rsidSect="00CC4D15">
      <w:headerReference w:type="default" r:id="rId26"/>
      <w:footerReference w:type="default" r:id="rId27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BF96" w14:textId="77777777" w:rsidR="004D0649" w:rsidRDefault="004D0649">
      <w:r>
        <w:separator/>
      </w:r>
    </w:p>
    <w:p w14:paraId="4197B456" w14:textId="77777777" w:rsidR="004D0649" w:rsidRDefault="004D0649"/>
  </w:endnote>
  <w:endnote w:type="continuationSeparator" w:id="0">
    <w:p w14:paraId="106F8034" w14:textId="77777777" w:rsidR="004D0649" w:rsidRDefault="004D0649">
      <w:r>
        <w:continuationSeparator/>
      </w:r>
    </w:p>
    <w:p w14:paraId="2095F993" w14:textId="77777777" w:rsidR="004D0649" w:rsidRDefault="004D0649"/>
  </w:endnote>
  <w:endnote w:type="continuationNotice" w:id="1">
    <w:p w14:paraId="34EC31AD" w14:textId="77777777" w:rsidR="004D0649" w:rsidRDefault="004D06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Pr="00C82575" w:rsidRDefault="003F4299">
          <w:pPr>
            <w:pStyle w:val="Piedepgina"/>
            <w:jc w:val="center"/>
            <w:rPr>
              <w:color w:val="7AD6CF" w:themeColor="accent6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949C6">
            <w:rPr>
              <w:b w:val="0"/>
              <w:noProof/>
              <w:color w:val="278079" w:themeColor="accent6" w:themeShade="BF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5E798B5" wp14:editId="3B8F0DB7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-59055</wp:posOffset>
                    </wp:positionV>
                    <wp:extent cx="333375" cy="371475"/>
                    <wp:effectExtent l="152400" t="114300" r="161925" b="20002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rgbClr val="FFFF66"/>
                            </a:solidFill>
                            <a:ln>
                              <a:noFill/>
                            </a:ln>
                            <a:effectLst>
                              <a:outerShdw blurRad="152400" dist="38100" dir="5400000" rotWithShape="0">
                                <a:schemeClr val="accent6">
                                  <a:lumMod val="75000"/>
                                  <a:alpha val="40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F06A98A" id="Rectángulo: esquinas redondeadas 35" o:spid="_x0000_s1026" style="position:absolute;margin-left:-6.1pt;margin-top:-4.65pt;width:26.2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" fillcolor="#ff6" stroked="f" strokeweight="2pt">
                    <v:shadow on="t" color="#278079 [2409]" opacity="26214f" origin=",.5" offset="0,3pt"/>
                  </v:roundrect>
                </w:pict>
              </mc:Fallback>
            </mc:AlternateContent>
          </w:r>
          <w:r w:rsidR="00CA74F5" w:rsidRPr="001949C6">
            <w:rPr>
              <w:b w:val="0"/>
              <w:color w:val="278079" w:themeColor="accent6" w:themeShade="BF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CA74F5" w:rsidRPr="001949C6">
            <w:rPr>
              <w:b w:val="0"/>
              <w:color w:val="278079" w:themeColor="accent6" w:themeShade="BF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>PAGE   \* MERGEFORMAT</w:instrText>
          </w:r>
          <w:r w:rsidR="00CA74F5" w:rsidRPr="001949C6">
            <w:rPr>
              <w:b w:val="0"/>
              <w:color w:val="278079" w:themeColor="accent6" w:themeShade="BF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CA74F5" w:rsidRPr="001949C6">
            <w:rPr>
              <w:b w:val="0"/>
              <w:color w:val="278079" w:themeColor="accent6" w:themeShade="BF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  <w:r w:rsidR="00CA74F5" w:rsidRPr="001949C6">
            <w:rPr>
              <w:b w:val="0"/>
              <w:color w:val="278079" w:themeColor="accent6" w:themeShade="BF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E50C94" w:rsidRDefault="00394BB1">
                          <w:pPr>
                            <w:rPr>
                              <w:rFonts w:ascii="Poppins" w:hAnsi="Poppins" w:cs="Poppins"/>
                              <w:color w:val="7AD6CF" w:themeColor="accent6" w:themeTint="99"/>
                              <w:sz w:val="20"/>
                              <w:szCs w:val="16"/>
                            </w:rPr>
                          </w:pPr>
                          <w:r w:rsidRPr="00E50C94">
                            <w:rPr>
                              <w:rFonts w:ascii="Poppins" w:hAnsi="Poppins" w:cs="Poppins"/>
                              <w:color w:val="7AD6CF" w:themeColor="accent6" w:themeTint="99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1.4pt;margin-top:-27.25pt;width:183.75pt;height:110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E50C94" w:rsidRDefault="00394BB1">
                    <w:pPr>
                      <w:rPr>
                        <w:rFonts w:ascii="Poppins" w:hAnsi="Poppins" w:cs="Poppins"/>
                        <w:color w:val="7AD6CF" w:themeColor="accent6" w:themeTint="99"/>
                        <w:sz w:val="20"/>
                        <w:szCs w:val="16"/>
                      </w:rPr>
                    </w:pPr>
                    <w:r w:rsidRPr="00E50C94">
                      <w:rPr>
                        <w:rFonts w:ascii="Poppins" w:hAnsi="Poppins" w:cs="Poppins"/>
                        <w:color w:val="7AD6CF" w:themeColor="accent6" w:themeTint="99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F65D" w14:textId="77777777" w:rsidR="004D0649" w:rsidRDefault="004D0649">
      <w:r>
        <w:separator/>
      </w:r>
    </w:p>
    <w:p w14:paraId="04D83856" w14:textId="77777777" w:rsidR="004D0649" w:rsidRDefault="004D0649"/>
  </w:footnote>
  <w:footnote w:type="continuationSeparator" w:id="0">
    <w:p w14:paraId="7883071D" w14:textId="77777777" w:rsidR="004D0649" w:rsidRDefault="004D0649">
      <w:r>
        <w:continuationSeparator/>
      </w:r>
    </w:p>
    <w:p w14:paraId="55B4DEF1" w14:textId="77777777" w:rsidR="004D0649" w:rsidRDefault="004D0649"/>
  </w:footnote>
  <w:footnote w:type="continuationNotice" w:id="1">
    <w:p w14:paraId="36694C23" w14:textId="77777777" w:rsidR="004D0649" w:rsidRDefault="004D06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E50C94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64B688A7" w:rsidR="00D077E9" w:rsidRPr="00E50C94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7AD6CF" w:themeColor="accent6" w:themeTint="99"/>
              <w:sz w:val="20"/>
              <w:szCs w:val="16"/>
            </w:rPr>
          </w:pPr>
        </w:p>
        <w:p w14:paraId="0D5FFBA4" w14:textId="4EB2A7D5" w:rsidR="00370673" w:rsidRPr="00E50C94" w:rsidRDefault="00437334" w:rsidP="00370673">
          <w:pPr>
            <w:spacing w:before="60"/>
            <w:rPr>
              <w:rFonts w:ascii="Poppins" w:hAnsi="Poppins" w:cs="Poppins"/>
              <w:color w:val="7AD6CF" w:themeColor="accent6" w:themeTint="99"/>
              <w:sz w:val="20"/>
              <w:szCs w:val="16"/>
            </w:rPr>
          </w:pPr>
          <w:r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 xml:space="preserve">POWERSHELL: </w:t>
          </w:r>
          <w:r w:rsidR="00A74F88"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>MEMORIA</w:t>
          </w:r>
          <w:r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 xml:space="preserve">               </w:t>
          </w:r>
          <w:r w:rsidR="00513C35" w:rsidRPr="00E50C94"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 xml:space="preserve">      </w:t>
          </w:r>
          <w:r w:rsidR="0022311D" w:rsidRPr="00E50C94"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 xml:space="preserve">                    </w:t>
          </w:r>
          <w:r w:rsidR="00A74F88"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 xml:space="preserve">      </w:t>
          </w:r>
          <w:r w:rsidR="00A26683" w:rsidRPr="00E50C94">
            <w:rPr>
              <w:rFonts w:ascii="Poppins" w:hAnsi="Poppins" w:cs="Poppins"/>
              <w:color w:val="7AD6CF" w:themeColor="accent6" w:themeTint="99"/>
              <w:sz w:val="20"/>
              <w:szCs w:val="16"/>
            </w:rPr>
            <w:t xml:space="preserve">                              IMPLANTACIÓN DE SISTEMAS OPERATIVOS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D54AFCB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oppins" w:hAnsi="Poppins" w:cs="Poppins" w:hint="default"/>
        <w:b/>
        <w:bCs/>
        <w:color w:val="278079" w:themeColor="accent6" w:themeShade="B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8100DB1"/>
    <w:multiLevelType w:val="hybridMultilevel"/>
    <w:tmpl w:val="F95CC1F6"/>
    <w:name w:val="WW8Num92"/>
    <w:lvl w:ilvl="0" w:tplc="E6A4A672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9BB"/>
    <w:multiLevelType w:val="hybridMultilevel"/>
    <w:tmpl w:val="5A7A891E"/>
    <w:lvl w:ilvl="0" w:tplc="56BC0516">
      <w:numFmt w:val="bullet"/>
      <w:lvlText w:val="•"/>
      <w:lvlJc w:val="left"/>
      <w:pPr>
        <w:ind w:left="1080" w:hanging="360"/>
      </w:pPr>
      <w:rPr>
        <w:rFonts w:ascii="Poppins" w:eastAsiaTheme="minorEastAsia" w:hAnsi="Poppins" w:cs="Poppins" w:hint="default"/>
        <w:b/>
        <w:bCs w:val="0"/>
        <w:color w:val="1A5550" w:themeColor="accent6" w:themeShade="80"/>
      </w:rPr>
    </w:lvl>
    <w:lvl w:ilvl="1" w:tplc="A35686AA"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  <w:color w:val="1A5550" w:themeColor="accent6" w:themeShade="80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B24D8"/>
    <w:multiLevelType w:val="hybridMultilevel"/>
    <w:tmpl w:val="EB7E03E4"/>
    <w:lvl w:ilvl="0" w:tplc="16C4B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6A3428"/>
    <w:multiLevelType w:val="hybridMultilevel"/>
    <w:tmpl w:val="3B9422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6B0CB0"/>
    <w:multiLevelType w:val="hybridMultilevel"/>
    <w:tmpl w:val="538CB6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179B8"/>
    <w:multiLevelType w:val="hybridMultilevel"/>
    <w:tmpl w:val="C17A124E"/>
    <w:lvl w:ilvl="0" w:tplc="56BC0516">
      <w:numFmt w:val="bullet"/>
      <w:lvlText w:val="•"/>
      <w:lvlJc w:val="left"/>
      <w:pPr>
        <w:ind w:left="1080" w:hanging="360"/>
      </w:pPr>
      <w:rPr>
        <w:rFonts w:ascii="Poppins" w:eastAsiaTheme="minorEastAsia" w:hAnsi="Poppins" w:cs="Poppins" w:hint="default"/>
        <w:b/>
        <w:bCs w:val="0"/>
        <w:color w:val="1A5550" w:themeColor="accent6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ff7f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0A4A"/>
    <w:rsid w:val="00000CB4"/>
    <w:rsid w:val="00002DC5"/>
    <w:rsid w:val="000074AD"/>
    <w:rsid w:val="00007EB9"/>
    <w:rsid w:val="0001009D"/>
    <w:rsid w:val="000121DA"/>
    <w:rsid w:val="000127FF"/>
    <w:rsid w:val="00013BF3"/>
    <w:rsid w:val="00016616"/>
    <w:rsid w:val="000229ED"/>
    <w:rsid w:val="00022B8C"/>
    <w:rsid w:val="0002482E"/>
    <w:rsid w:val="00030530"/>
    <w:rsid w:val="00031408"/>
    <w:rsid w:val="00031C41"/>
    <w:rsid w:val="00032561"/>
    <w:rsid w:val="00034EB4"/>
    <w:rsid w:val="00040114"/>
    <w:rsid w:val="00041DB3"/>
    <w:rsid w:val="00044D7F"/>
    <w:rsid w:val="000453D4"/>
    <w:rsid w:val="00050324"/>
    <w:rsid w:val="000504DA"/>
    <w:rsid w:val="00050E4D"/>
    <w:rsid w:val="00053E14"/>
    <w:rsid w:val="0005626E"/>
    <w:rsid w:val="00056C53"/>
    <w:rsid w:val="00056F41"/>
    <w:rsid w:val="00061AD1"/>
    <w:rsid w:val="0006410B"/>
    <w:rsid w:val="00064F64"/>
    <w:rsid w:val="00066FE9"/>
    <w:rsid w:val="00067046"/>
    <w:rsid w:val="00067193"/>
    <w:rsid w:val="000671A5"/>
    <w:rsid w:val="00070DAE"/>
    <w:rsid w:val="00071265"/>
    <w:rsid w:val="000747A0"/>
    <w:rsid w:val="0007650E"/>
    <w:rsid w:val="000771AD"/>
    <w:rsid w:val="00082288"/>
    <w:rsid w:val="00082817"/>
    <w:rsid w:val="00091BEB"/>
    <w:rsid w:val="00097ADF"/>
    <w:rsid w:val="000A0150"/>
    <w:rsid w:val="000A3A23"/>
    <w:rsid w:val="000A3F9D"/>
    <w:rsid w:val="000A66C0"/>
    <w:rsid w:val="000A7367"/>
    <w:rsid w:val="000B1190"/>
    <w:rsid w:val="000B4F73"/>
    <w:rsid w:val="000B662B"/>
    <w:rsid w:val="000C10EE"/>
    <w:rsid w:val="000C1EB3"/>
    <w:rsid w:val="000C220D"/>
    <w:rsid w:val="000C4A84"/>
    <w:rsid w:val="000C63DA"/>
    <w:rsid w:val="000D472E"/>
    <w:rsid w:val="000D6555"/>
    <w:rsid w:val="000E11ED"/>
    <w:rsid w:val="000E2309"/>
    <w:rsid w:val="000E3CD4"/>
    <w:rsid w:val="000E63C9"/>
    <w:rsid w:val="000E698A"/>
    <w:rsid w:val="000F1E9E"/>
    <w:rsid w:val="000F2EA2"/>
    <w:rsid w:val="000F5C96"/>
    <w:rsid w:val="000F6577"/>
    <w:rsid w:val="001032F7"/>
    <w:rsid w:val="001046B8"/>
    <w:rsid w:val="00110725"/>
    <w:rsid w:val="00110923"/>
    <w:rsid w:val="00114ACA"/>
    <w:rsid w:val="00117A36"/>
    <w:rsid w:val="00120090"/>
    <w:rsid w:val="001210CA"/>
    <w:rsid w:val="00122492"/>
    <w:rsid w:val="00127F8D"/>
    <w:rsid w:val="00130339"/>
    <w:rsid w:val="00130E9D"/>
    <w:rsid w:val="001315AC"/>
    <w:rsid w:val="001322B5"/>
    <w:rsid w:val="00133F4B"/>
    <w:rsid w:val="0013432C"/>
    <w:rsid w:val="00141A2E"/>
    <w:rsid w:val="00145C6A"/>
    <w:rsid w:val="00150281"/>
    <w:rsid w:val="00150A6D"/>
    <w:rsid w:val="00151E47"/>
    <w:rsid w:val="00154470"/>
    <w:rsid w:val="0015642C"/>
    <w:rsid w:val="00157AD9"/>
    <w:rsid w:val="00162261"/>
    <w:rsid w:val="00166F0B"/>
    <w:rsid w:val="001718FE"/>
    <w:rsid w:val="001723CF"/>
    <w:rsid w:val="00180C61"/>
    <w:rsid w:val="00184E3F"/>
    <w:rsid w:val="00185B35"/>
    <w:rsid w:val="001939E4"/>
    <w:rsid w:val="001949C6"/>
    <w:rsid w:val="001A4D3B"/>
    <w:rsid w:val="001B1C55"/>
    <w:rsid w:val="001B7E03"/>
    <w:rsid w:val="001C1D6C"/>
    <w:rsid w:val="001C226D"/>
    <w:rsid w:val="001C4214"/>
    <w:rsid w:val="001C44F9"/>
    <w:rsid w:val="001C5C12"/>
    <w:rsid w:val="001C656A"/>
    <w:rsid w:val="001D0813"/>
    <w:rsid w:val="001D5D15"/>
    <w:rsid w:val="001D65DF"/>
    <w:rsid w:val="001E3A20"/>
    <w:rsid w:val="001E3BB0"/>
    <w:rsid w:val="001E5F2C"/>
    <w:rsid w:val="001F1543"/>
    <w:rsid w:val="001F2441"/>
    <w:rsid w:val="001F2BC8"/>
    <w:rsid w:val="001F5F6B"/>
    <w:rsid w:val="001F6522"/>
    <w:rsid w:val="001F692E"/>
    <w:rsid w:val="002024F4"/>
    <w:rsid w:val="0020257A"/>
    <w:rsid w:val="002040A5"/>
    <w:rsid w:val="002114EA"/>
    <w:rsid w:val="00211809"/>
    <w:rsid w:val="00211A20"/>
    <w:rsid w:val="0021331B"/>
    <w:rsid w:val="00213CCE"/>
    <w:rsid w:val="00214A22"/>
    <w:rsid w:val="002207F7"/>
    <w:rsid w:val="0022311D"/>
    <w:rsid w:val="00224617"/>
    <w:rsid w:val="0022478A"/>
    <w:rsid w:val="00225076"/>
    <w:rsid w:val="0022602F"/>
    <w:rsid w:val="002265AF"/>
    <w:rsid w:val="00234A00"/>
    <w:rsid w:val="00235EBB"/>
    <w:rsid w:val="00236320"/>
    <w:rsid w:val="002421BF"/>
    <w:rsid w:val="00243EBC"/>
    <w:rsid w:val="00246A35"/>
    <w:rsid w:val="00246D7C"/>
    <w:rsid w:val="002500ED"/>
    <w:rsid w:val="0025295F"/>
    <w:rsid w:val="00254183"/>
    <w:rsid w:val="002542B4"/>
    <w:rsid w:val="00257016"/>
    <w:rsid w:val="00257834"/>
    <w:rsid w:val="00260D5E"/>
    <w:rsid w:val="0026144A"/>
    <w:rsid w:val="00263B66"/>
    <w:rsid w:val="0026592C"/>
    <w:rsid w:val="00266DA1"/>
    <w:rsid w:val="0027232F"/>
    <w:rsid w:val="002763AC"/>
    <w:rsid w:val="00280DDA"/>
    <w:rsid w:val="00284348"/>
    <w:rsid w:val="00292655"/>
    <w:rsid w:val="002941BB"/>
    <w:rsid w:val="00294D65"/>
    <w:rsid w:val="002A0AAA"/>
    <w:rsid w:val="002A1580"/>
    <w:rsid w:val="002A4D68"/>
    <w:rsid w:val="002B1748"/>
    <w:rsid w:val="002B1ED3"/>
    <w:rsid w:val="002B3216"/>
    <w:rsid w:val="002B3FAE"/>
    <w:rsid w:val="002B76E4"/>
    <w:rsid w:val="002C2B2B"/>
    <w:rsid w:val="002D4714"/>
    <w:rsid w:val="002D7B5B"/>
    <w:rsid w:val="002E0066"/>
    <w:rsid w:val="002E0A33"/>
    <w:rsid w:val="002E1647"/>
    <w:rsid w:val="002E1959"/>
    <w:rsid w:val="002E45B3"/>
    <w:rsid w:val="002E7227"/>
    <w:rsid w:val="002F0795"/>
    <w:rsid w:val="002F3A53"/>
    <w:rsid w:val="002F51F5"/>
    <w:rsid w:val="002F5BF6"/>
    <w:rsid w:val="003024C2"/>
    <w:rsid w:val="00304233"/>
    <w:rsid w:val="003052E0"/>
    <w:rsid w:val="00306449"/>
    <w:rsid w:val="0031029B"/>
    <w:rsid w:val="00312137"/>
    <w:rsid w:val="00312433"/>
    <w:rsid w:val="003143FB"/>
    <w:rsid w:val="00315CA8"/>
    <w:rsid w:val="00320EAD"/>
    <w:rsid w:val="00322F0E"/>
    <w:rsid w:val="00324EAD"/>
    <w:rsid w:val="00330359"/>
    <w:rsid w:val="0033762F"/>
    <w:rsid w:val="00343361"/>
    <w:rsid w:val="00345355"/>
    <w:rsid w:val="00346F77"/>
    <w:rsid w:val="003474AE"/>
    <w:rsid w:val="00352475"/>
    <w:rsid w:val="00352501"/>
    <w:rsid w:val="00352DCE"/>
    <w:rsid w:val="00354A4E"/>
    <w:rsid w:val="00355864"/>
    <w:rsid w:val="00356191"/>
    <w:rsid w:val="003568BF"/>
    <w:rsid w:val="00360494"/>
    <w:rsid w:val="00362063"/>
    <w:rsid w:val="00366C7E"/>
    <w:rsid w:val="00370673"/>
    <w:rsid w:val="00370F3E"/>
    <w:rsid w:val="00371398"/>
    <w:rsid w:val="00371685"/>
    <w:rsid w:val="00373671"/>
    <w:rsid w:val="003744EC"/>
    <w:rsid w:val="003750FF"/>
    <w:rsid w:val="0037701C"/>
    <w:rsid w:val="00381F23"/>
    <w:rsid w:val="00384EA3"/>
    <w:rsid w:val="00385425"/>
    <w:rsid w:val="00387875"/>
    <w:rsid w:val="00393458"/>
    <w:rsid w:val="00393922"/>
    <w:rsid w:val="00394BB1"/>
    <w:rsid w:val="0039558A"/>
    <w:rsid w:val="003A1A13"/>
    <w:rsid w:val="003A2F17"/>
    <w:rsid w:val="003A39A1"/>
    <w:rsid w:val="003A40C1"/>
    <w:rsid w:val="003A451B"/>
    <w:rsid w:val="003A50BA"/>
    <w:rsid w:val="003A6CAF"/>
    <w:rsid w:val="003A7F5A"/>
    <w:rsid w:val="003B13E4"/>
    <w:rsid w:val="003B4399"/>
    <w:rsid w:val="003B6C74"/>
    <w:rsid w:val="003B7605"/>
    <w:rsid w:val="003B7A24"/>
    <w:rsid w:val="003C1652"/>
    <w:rsid w:val="003C2191"/>
    <w:rsid w:val="003C545B"/>
    <w:rsid w:val="003C79F4"/>
    <w:rsid w:val="003C7B99"/>
    <w:rsid w:val="003C7FAB"/>
    <w:rsid w:val="003D038B"/>
    <w:rsid w:val="003D3863"/>
    <w:rsid w:val="003D5493"/>
    <w:rsid w:val="003D706A"/>
    <w:rsid w:val="003D7410"/>
    <w:rsid w:val="003E0E27"/>
    <w:rsid w:val="003E1AD2"/>
    <w:rsid w:val="003E2965"/>
    <w:rsid w:val="003E2D52"/>
    <w:rsid w:val="003E3EC5"/>
    <w:rsid w:val="003E42E9"/>
    <w:rsid w:val="003F1874"/>
    <w:rsid w:val="003F2333"/>
    <w:rsid w:val="003F4299"/>
    <w:rsid w:val="003F4311"/>
    <w:rsid w:val="003F5B46"/>
    <w:rsid w:val="004003AD"/>
    <w:rsid w:val="0040053F"/>
    <w:rsid w:val="00400E18"/>
    <w:rsid w:val="00401BBF"/>
    <w:rsid w:val="0040507A"/>
    <w:rsid w:val="00405F59"/>
    <w:rsid w:val="00410825"/>
    <w:rsid w:val="004110DE"/>
    <w:rsid w:val="004132F3"/>
    <w:rsid w:val="00415FBB"/>
    <w:rsid w:val="004173BD"/>
    <w:rsid w:val="00421731"/>
    <w:rsid w:val="00422943"/>
    <w:rsid w:val="00424890"/>
    <w:rsid w:val="00425712"/>
    <w:rsid w:val="00430C4C"/>
    <w:rsid w:val="0043115C"/>
    <w:rsid w:val="00435BC1"/>
    <w:rsid w:val="00437334"/>
    <w:rsid w:val="0044085A"/>
    <w:rsid w:val="00445BBB"/>
    <w:rsid w:val="0045132E"/>
    <w:rsid w:val="00453232"/>
    <w:rsid w:val="004533A0"/>
    <w:rsid w:val="00454B73"/>
    <w:rsid w:val="0045647C"/>
    <w:rsid w:val="004621DA"/>
    <w:rsid w:val="0046765A"/>
    <w:rsid w:val="00467A5C"/>
    <w:rsid w:val="00475263"/>
    <w:rsid w:val="00476E39"/>
    <w:rsid w:val="004816A4"/>
    <w:rsid w:val="00482C29"/>
    <w:rsid w:val="00482FAB"/>
    <w:rsid w:val="004859E2"/>
    <w:rsid w:val="00487139"/>
    <w:rsid w:val="00487223"/>
    <w:rsid w:val="00487928"/>
    <w:rsid w:val="00487FF5"/>
    <w:rsid w:val="004929C9"/>
    <w:rsid w:val="00497D2E"/>
    <w:rsid w:val="004A135A"/>
    <w:rsid w:val="004A1A79"/>
    <w:rsid w:val="004A41FF"/>
    <w:rsid w:val="004A4ECD"/>
    <w:rsid w:val="004A5A5A"/>
    <w:rsid w:val="004A6F21"/>
    <w:rsid w:val="004A779D"/>
    <w:rsid w:val="004B1054"/>
    <w:rsid w:val="004B21A5"/>
    <w:rsid w:val="004B507B"/>
    <w:rsid w:val="004B5CB3"/>
    <w:rsid w:val="004C0BF6"/>
    <w:rsid w:val="004C1B8C"/>
    <w:rsid w:val="004C5713"/>
    <w:rsid w:val="004D0649"/>
    <w:rsid w:val="004D1C1F"/>
    <w:rsid w:val="004D2193"/>
    <w:rsid w:val="004D66F9"/>
    <w:rsid w:val="004E281F"/>
    <w:rsid w:val="004E30F3"/>
    <w:rsid w:val="004E4003"/>
    <w:rsid w:val="004E4632"/>
    <w:rsid w:val="004E4B04"/>
    <w:rsid w:val="004E5FEE"/>
    <w:rsid w:val="004E61C5"/>
    <w:rsid w:val="004E7E8D"/>
    <w:rsid w:val="004F2C17"/>
    <w:rsid w:val="004F432F"/>
    <w:rsid w:val="004F54F4"/>
    <w:rsid w:val="004F64FD"/>
    <w:rsid w:val="004F68AB"/>
    <w:rsid w:val="00501194"/>
    <w:rsid w:val="005037F0"/>
    <w:rsid w:val="005052B0"/>
    <w:rsid w:val="0050756B"/>
    <w:rsid w:val="005117D6"/>
    <w:rsid w:val="00513C35"/>
    <w:rsid w:val="005152C5"/>
    <w:rsid w:val="005158F9"/>
    <w:rsid w:val="00516A86"/>
    <w:rsid w:val="00516BAE"/>
    <w:rsid w:val="00522BE6"/>
    <w:rsid w:val="005275F6"/>
    <w:rsid w:val="00535EC9"/>
    <w:rsid w:val="00537D80"/>
    <w:rsid w:val="00542D92"/>
    <w:rsid w:val="00551E49"/>
    <w:rsid w:val="00551FC6"/>
    <w:rsid w:val="0055359B"/>
    <w:rsid w:val="00556587"/>
    <w:rsid w:val="00560062"/>
    <w:rsid w:val="005647D9"/>
    <w:rsid w:val="00564C9F"/>
    <w:rsid w:val="00567EF3"/>
    <w:rsid w:val="00571856"/>
    <w:rsid w:val="00571A7F"/>
    <w:rsid w:val="00572102"/>
    <w:rsid w:val="0057729A"/>
    <w:rsid w:val="00581A33"/>
    <w:rsid w:val="00586A85"/>
    <w:rsid w:val="005900FC"/>
    <w:rsid w:val="00596165"/>
    <w:rsid w:val="005A1692"/>
    <w:rsid w:val="005A7A98"/>
    <w:rsid w:val="005B0768"/>
    <w:rsid w:val="005B0AB5"/>
    <w:rsid w:val="005B0EB2"/>
    <w:rsid w:val="005C3B74"/>
    <w:rsid w:val="005D007B"/>
    <w:rsid w:val="005D4CFF"/>
    <w:rsid w:val="005D5D8F"/>
    <w:rsid w:val="005D7238"/>
    <w:rsid w:val="005E0664"/>
    <w:rsid w:val="005E0DDC"/>
    <w:rsid w:val="005E2242"/>
    <w:rsid w:val="005E26D0"/>
    <w:rsid w:val="005E4552"/>
    <w:rsid w:val="005E5482"/>
    <w:rsid w:val="005E7C88"/>
    <w:rsid w:val="005F12A0"/>
    <w:rsid w:val="005F15EC"/>
    <w:rsid w:val="005F1BB0"/>
    <w:rsid w:val="005F313A"/>
    <w:rsid w:val="005F7557"/>
    <w:rsid w:val="006001D5"/>
    <w:rsid w:val="006011CA"/>
    <w:rsid w:val="006018AE"/>
    <w:rsid w:val="00602DAB"/>
    <w:rsid w:val="0061458B"/>
    <w:rsid w:val="00614CED"/>
    <w:rsid w:val="006240A9"/>
    <w:rsid w:val="0062584F"/>
    <w:rsid w:val="006300F8"/>
    <w:rsid w:val="00631A88"/>
    <w:rsid w:val="006340FD"/>
    <w:rsid w:val="00634AC4"/>
    <w:rsid w:val="00635D33"/>
    <w:rsid w:val="00637E89"/>
    <w:rsid w:val="0064153D"/>
    <w:rsid w:val="00642716"/>
    <w:rsid w:val="00643572"/>
    <w:rsid w:val="006454CF"/>
    <w:rsid w:val="00651387"/>
    <w:rsid w:val="00652D49"/>
    <w:rsid w:val="0065402B"/>
    <w:rsid w:val="00654CDF"/>
    <w:rsid w:val="00656461"/>
    <w:rsid w:val="0065652C"/>
    <w:rsid w:val="00656C4D"/>
    <w:rsid w:val="00661424"/>
    <w:rsid w:val="00661495"/>
    <w:rsid w:val="006642C2"/>
    <w:rsid w:val="006644DD"/>
    <w:rsid w:val="00665D2A"/>
    <w:rsid w:val="00665D40"/>
    <w:rsid w:val="006666DB"/>
    <w:rsid w:val="006670DE"/>
    <w:rsid w:val="0067315F"/>
    <w:rsid w:val="00673EF0"/>
    <w:rsid w:val="00680D9C"/>
    <w:rsid w:val="006810FD"/>
    <w:rsid w:val="00681A7E"/>
    <w:rsid w:val="006829CB"/>
    <w:rsid w:val="00684EA8"/>
    <w:rsid w:val="006853BF"/>
    <w:rsid w:val="00692F15"/>
    <w:rsid w:val="006A089E"/>
    <w:rsid w:val="006A5966"/>
    <w:rsid w:val="006B6D82"/>
    <w:rsid w:val="006B7F0A"/>
    <w:rsid w:val="006C4C98"/>
    <w:rsid w:val="006C651A"/>
    <w:rsid w:val="006E1872"/>
    <w:rsid w:val="006E2219"/>
    <w:rsid w:val="006E2F0B"/>
    <w:rsid w:val="006E33F1"/>
    <w:rsid w:val="006E4A1F"/>
    <w:rsid w:val="006E5716"/>
    <w:rsid w:val="006F0670"/>
    <w:rsid w:val="00704F0E"/>
    <w:rsid w:val="00705067"/>
    <w:rsid w:val="0071367C"/>
    <w:rsid w:val="007146A4"/>
    <w:rsid w:val="00716D15"/>
    <w:rsid w:val="0072009D"/>
    <w:rsid w:val="007220BB"/>
    <w:rsid w:val="0072241F"/>
    <w:rsid w:val="007233E1"/>
    <w:rsid w:val="00725004"/>
    <w:rsid w:val="00725D06"/>
    <w:rsid w:val="007272E3"/>
    <w:rsid w:val="007278E3"/>
    <w:rsid w:val="00727909"/>
    <w:rsid w:val="007302B3"/>
    <w:rsid w:val="00730733"/>
    <w:rsid w:val="007309A6"/>
    <w:rsid w:val="00730E3A"/>
    <w:rsid w:val="00730F5B"/>
    <w:rsid w:val="00732DBB"/>
    <w:rsid w:val="007332EA"/>
    <w:rsid w:val="00733869"/>
    <w:rsid w:val="00736AAF"/>
    <w:rsid w:val="00737DCB"/>
    <w:rsid w:val="0074005B"/>
    <w:rsid w:val="007404D3"/>
    <w:rsid w:val="007425B5"/>
    <w:rsid w:val="00742D51"/>
    <w:rsid w:val="007439D4"/>
    <w:rsid w:val="007465CB"/>
    <w:rsid w:val="0075153D"/>
    <w:rsid w:val="00753EC1"/>
    <w:rsid w:val="007560C8"/>
    <w:rsid w:val="007613C8"/>
    <w:rsid w:val="00762869"/>
    <w:rsid w:val="00763DFE"/>
    <w:rsid w:val="00765B2A"/>
    <w:rsid w:val="007675B8"/>
    <w:rsid w:val="007740B7"/>
    <w:rsid w:val="0077569D"/>
    <w:rsid w:val="007756E4"/>
    <w:rsid w:val="00777C7D"/>
    <w:rsid w:val="0078061E"/>
    <w:rsid w:val="00780BEB"/>
    <w:rsid w:val="0078195B"/>
    <w:rsid w:val="0078280C"/>
    <w:rsid w:val="00783A34"/>
    <w:rsid w:val="007848DA"/>
    <w:rsid w:val="00784B1E"/>
    <w:rsid w:val="007869D0"/>
    <w:rsid w:val="00787B4D"/>
    <w:rsid w:val="00790B33"/>
    <w:rsid w:val="007932C5"/>
    <w:rsid w:val="00794795"/>
    <w:rsid w:val="00796B45"/>
    <w:rsid w:val="007A071F"/>
    <w:rsid w:val="007A2A06"/>
    <w:rsid w:val="007B3A81"/>
    <w:rsid w:val="007B3FDB"/>
    <w:rsid w:val="007B62B4"/>
    <w:rsid w:val="007C013A"/>
    <w:rsid w:val="007C3ED9"/>
    <w:rsid w:val="007C6B52"/>
    <w:rsid w:val="007D06BD"/>
    <w:rsid w:val="007D0707"/>
    <w:rsid w:val="007D16C5"/>
    <w:rsid w:val="007D5CE1"/>
    <w:rsid w:val="007D5E64"/>
    <w:rsid w:val="007D61A6"/>
    <w:rsid w:val="007D740E"/>
    <w:rsid w:val="007E1161"/>
    <w:rsid w:val="007E1553"/>
    <w:rsid w:val="007F08DF"/>
    <w:rsid w:val="007F184C"/>
    <w:rsid w:val="007F3A9B"/>
    <w:rsid w:val="007F3EF2"/>
    <w:rsid w:val="007F6FAF"/>
    <w:rsid w:val="00805671"/>
    <w:rsid w:val="008107A1"/>
    <w:rsid w:val="00812A6F"/>
    <w:rsid w:val="008132ED"/>
    <w:rsid w:val="00813411"/>
    <w:rsid w:val="00820106"/>
    <w:rsid w:val="00821D61"/>
    <w:rsid w:val="00823221"/>
    <w:rsid w:val="00824DA8"/>
    <w:rsid w:val="0082781E"/>
    <w:rsid w:val="00831AED"/>
    <w:rsid w:val="00840B5A"/>
    <w:rsid w:val="0085357C"/>
    <w:rsid w:val="00856D2F"/>
    <w:rsid w:val="00860F8C"/>
    <w:rsid w:val="00861039"/>
    <w:rsid w:val="0086159A"/>
    <w:rsid w:val="00862FB1"/>
    <w:rsid w:val="00862FE4"/>
    <w:rsid w:val="0086389A"/>
    <w:rsid w:val="00864343"/>
    <w:rsid w:val="008659D0"/>
    <w:rsid w:val="008669D9"/>
    <w:rsid w:val="0086774B"/>
    <w:rsid w:val="008734C2"/>
    <w:rsid w:val="0087605E"/>
    <w:rsid w:val="00880397"/>
    <w:rsid w:val="00882B31"/>
    <w:rsid w:val="008849CE"/>
    <w:rsid w:val="00887037"/>
    <w:rsid w:val="0089366E"/>
    <w:rsid w:val="008941AE"/>
    <w:rsid w:val="008A1FEE"/>
    <w:rsid w:val="008A3EC3"/>
    <w:rsid w:val="008A40E2"/>
    <w:rsid w:val="008A47B2"/>
    <w:rsid w:val="008A4A12"/>
    <w:rsid w:val="008A5B90"/>
    <w:rsid w:val="008A6CF7"/>
    <w:rsid w:val="008B14E1"/>
    <w:rsid w:val="008B1FEE"/>
    <w:rsid w:val="008B211E"/>
    <w:rsid w:val="008B2E11"/>
    <w:rsid w:val="008B3034"/>
    <w:rsid w:val="008B3CCF"/>
    <w:rsid w:val="008B54FB"/>
    <w:rsid w:val="008C07B3"/>
    <w:rsid w:val="008C160C"/>
    <w:rsid w:val="008C3AD9"/>
    <w:rsid w:val="008C5047"/>
    <w:rsid w:val="008C6BAE"/>
    <w:rsid w:val="008C7A9B"/>
    <w:rsid w:val="008D4865"/>
    <w:rsid w:val="008E10B1"/>
    <w:rsid w:val="008E1952"/>
    <w:rsid w:val="008E4B01"/>
    <w:rsid w:val="008E6279"/>
    <w:rsid w:val="008E7CDC"/>
    <w:rsid w:val="008F52BC"/>
    <w:rsid w:val="008F6110"/>
    <w:rsid w:val="00903C32"/>
    <w:rsid w:val="00916B16"/>
    <w:rsid w:val="009173B9"/>
    <w:rsid w:val="00917884"/>
    <w:rsid w:val="00923653"/>
    <w:rsid w:val="009238E7"/>
    <w:rsid w:val="00923B53"/>
    <w:rsid w:val="00931430"/>
    <w:rsid w:val="00931996"/>
    <w:rsid w:val="00931B0F"/>
    <w:rsid w:val="009329BE"/>
    <w:rsid w:val="0093335D"/>
    <w:rsid w:val="00934C61"/>
    <w:rsid w:val="0093613E"/>
    <w:rsid w:val="00937BA4"/>
    <w:rsid w:val="00943026"/>
    <w:rsid w:val="00943726"/>
    <w:rsid w:val="0094419E"/>
    <w:rsid w:val="00946129"/>
    <w:rsid w:val="00951EA6"/>
    <w:rsid w:val="009622A1"/>
    <w:rsid w:val="00965D74"/>
    <w:rsid w:val="009663F9"/>
    <w:rsid w:val="00966819"/>
    <w:rsid w:val="00966B81"/>
    <w:rsid w:val="00971C9B"/>
    <w:rsid w:val="00972E3E"/>
    <w:rsid w:val="00975B3C"/>
    <w:rsid w:val="00977F79"/>
    <w:rsid w:val="0098202A"/>
    <w:rsid w:val="009868C7"/>
    <w:rsid w:val="00987B0B"/>
    <w:rsid w:val="009904C5"/>
    <w:rsid w:val="00992CB8"/>
    <w:rsid w:val="00993388"/>
    <w:rsid w:val="00994BE4"/>
    <w:rsid w:val="0099660E"/>
    <w:rsid w:val="009A278D"/>
    <w:rsid w:val="009A5F15"/>
    <w:rsid w:val="009A6335"/>
    <w:rsid w:val="009A6DB6"/>
    <w:rsid w:val="009A7950"/>
    <w:rsid w:val="009B2D4F"/>
    <w:rsid w:val="009B561E"/>
    <w:rsid w:val="009B5B10"/>
    <w:rsid w:val="009B60F5"/>
    <w:rsid w:val="009C083B"/>
    <w:rsid w:val="009C15AA"/>
    <w:rsid w:val="009C5B18"/>
    <w:rsid w:val="009C7156"/>
    <w:rsid w:val="009C7720"/>
    <w:rsid w:val="009D17DB"/>
    <w:rsid w:val="009D3244"/>
    <w:rsid w:val="009E061D"/>
    <w:rsid w:val="009E2F22"/>
    <w:rsid w:val="009E4B33"/>
    <w:rsid w:val="009F0E45"/>
    <w:rsid w:val="009F14D8"/>
    <w:rsid w:val="009F3CFE"/>
    <w:rsid w:val="009F4CDA"/>
    <w:rsid w:val="009F5B90"/>
    <w:rsid w:val="009F5F58"/>
    <w:rsid w:val="00A01BB1"/>
    <w:rsid w:val="00A03578"/>
    <w:rsid w:val="00A036B3"/>
    <w:rsid w:val="00A036DA"/>
    <w:rsid w:val="00A048AA"/>
    <w:rsid w:val="00A14988"/>
    <w:rsid w:val="00A1612D"/>
    <w:rsid w:val="00A16374"/>
    <w:rsid w:val="00A17167"/>
    <w:rsid w:val="00A236C6"/>
    <w:rsid w:val="00A23AFA"/>
    <w:rsid w:val="00A243A3"/>
    <w:rsid w:val="00A25F20"/>
    <w:rsid w:val="00A264B2"/>
    <w:rsid w:val="00A26683"/>
    <w:rsid w:val="00A2779C"/>
    <w:rsid w:val="00A27DAD"/>
    <w:rsid w:val="00A31B3E"/>
    <w:rsid w:val="00A323C4"/>
    <w:rsid w:val="00A327E3"/>
    <w:rsid w:val="00A329C5"/>
    <w:rsid w:val="00A34788"/>
    <w:rsid w:val="00A35F3B"/>
    <w:rsid w:val="00A364B4"/>
    <w:rsid w:val="00A36633"/>
    <w:rsid w:val="00A40826"/>
    <w:rsid w:val="00A430D3"/>
    <w:rsid w:val="00A465E8"/>
    <w:rsid w:val="00A4754C"/>
    <w:rsid w:val="00A47E75"/>
    <w:rsid w:val="00A5028A"/>
    <w:rsid w:val="00A532F3"/>
    <w:rsid w:val="00A55956"/>
    <w:rsid w:val="00A6116A"/>
    <w:rsid w:val="00A635AB"/>
    <w:rsid w:val="00A6633C"/>
    <w:rsid w:val="00A71981"/>
    <w:rsid w:val="00A74F88"/>
    <w:rsid w:val="00A76AD3"/>
    <w:rsid w:val="00A806E7"/>
    <w:rsid w:val="00A8105A"/>
    <w:rsid w:val="00A8489E"/>
    <w:rsid w:val="00A8632E"/>
    <w:rsid w:val="00A910C9"/>
    <w:rsid w:val="00A95E31"/>
    <w:rsid w:val="00A96727"/>
    <w:rsid w:val="00A969AE"/>
    <w:rsid w:val="00AA1B14"/>
    <w:rsid w:val="00AA228B"/>
    <w:rsid w:val="00AA3437"/>
    <w:rsid w:val="00AA38B4"/>
    <w:rsid w:val="00AA4352"/>
    <w:rsid w:val="00AA5B3E"/>
    <w:rsid w:val="00AA6D24"/>
    <w:rsid w:val="00AA6D8F"/>
    <w:rsid w:val="00AA7C01"/>
    <w:rsid w:val="00AB02A7"/>
    <w:rsid w:val="00AB02FE"/>
    <w:rsid w:val="00AB5BC5"/>
    <w:rsid w:val="00AB62E0"/>
    <w:rsid w:val="00AB65BE"/>
    <w:rsid w:val="00AC0083"/>
    <w:rsid w:val="00AC07E7"/>
    <w:rsid w:val="00AC17BF"/>
    <w:rsid w:val="00AC27F2"/>
    <w:rsid w:val="00AC29F3"/>
    <w:rsid w:val="00AC4757"/>
    <w:rsid w:val="00AC5819"/>
    <w:rsid w:val="00AC7A2C"/>
    <w:rsid w:val="00AD27F6"/>
    <w:rsid w:val="00AD6F41"/>
    <w:rsid w:val="00AD7C72"/>
    <w:rsid w:val="00AE53C5"/>
    <w:rsid w:val="00AE5E5D"/>
    <w:rsid w:val="00AF6AEB"/>
    <w:rsid w:val="00B01C79"/>
    <w:rsid w:val="00B047A2"/>
    <w:rsid w:val="00B11C82"/>
    <w:rsid w:val="00B11DA9"/>
    <w:rsid w:val="00B11FF9"/>
    <w:rsid w:val="00B1310D"/>
    <w:rsid w:val="00B2052B"/>
    <w:rsid w:val="00B231E5"/>
    <w:rsid w:val="00B238C5"/>
    <w:rsid w:val="00B3458E"/>
    <w:rsid w:val="00B357E1"/>
    <w:rsid w:val="00B401EA"/>
    <w:rsid w:val="00B42F74"/>
    <w:rsid w:val="00B46E59"/>
    <w:rsid w:val="00B47980"/>
    <w:rsid w:val="00B56BF1"/>
    <w:rsid w:val="00B676C2"/>
    <w:rsid w:val="00B71625"/>
    <w:rsid w:val="00B717E6"/>
    <w:rsid w:val="00B7441E"/>
    <w:rsid w:val="00B77324"/>
    <w:rsid w:val="00B857F8"/>
    <w:rsid w:val="00B90B3B"/>
    <w:rsid w:val="00B90F22"/>
    <w:rsid w:val="00B92BEB"/>
    <w:rsid w:val="00B93B53"/>
    <w:rsid w:val="00BA076E"/>
    <w:rsid w:val="00BA3917"/>
    <w:rsid w:val="00BA5465"/>
    <w:rsid w:val="00BA56BF"/>
    <w:rsid w:val="00BB0068"/>
    <w:rsid w:val="00BB3201"/>
    <w:rsid w:val="00BB3639"/>
    <w:rsid w:val="00BB3CE0"/>
    <w:rsid w:val="00BB4123"/>
    <w:rsid w:val="00BB785F"/>
    <w:rsid w:val="00BB7E47"/>
    <w:rsid w:val="00BC2108"/>
    <w:rsid w:val="00BC255D"/>
    <w:rsid w:val="00BC671C"/>
    <w:rsid w:val="00BC69BF"/>
    <w:rsid w:val="00BD27C4"/>
    <w:rsid w:val="00BD309F"/>
    <w:rsid w:val="00BD4F4A"/>
    <w:rsid w:val="00BE1395"/>
    <w:rsid w:val="00BE476C"/>
    <w:rsid w:val="00BE5A1C"/>
    <w:rsid w:val="00BE5B47"/>
    <w:rsid w:val="00BE5E12"/>
    <w:rsid w:val="00C00BD1"/>
    <w:rsid w:val="00C0175F"/>
    <w:rsid w:val="00C02B87"/>
    <w:rsid w:val="00C0458E"/>
    <w:rsid w:val="00C05F8A"/>
    <w:rsid w:val="00C063E4"/>
    <w:rsid w:val="00C0764A"/>
    <w:rsid w:val="00C10689"/>
    <w:rsid w:val="00C12A08"/>
    <w:rsid w:val="00C12FB7"/>
    <w:rsid w:val="00C14020"/>
    <w:rsid w:val="00C149EC"/>
    <w:rsid w:val="00C162C5"/>
    <w:rsid w:val="00C17A6C"/>
    <w:rsid w:val="00C17E08"/>
    <w:rsid w:val="00C21FE7"/>
    <w:rsid w:val="00C22F26"/>
    <w:rsid w:val="00C23198"/>
    <w:rsid w:val="00C237BC"/>
    <w:rsid w:val="00C25ED4"/>
    <w:rsid w:val="00C27A4A"/>
    <w:rsid w:val="00C335E4"/>
    <w:rsid w:val="00C3501F"/>
    <w:rsid w:val="00C367AD"/>
    <w:rsid w:val="00C4086D"/>
    <w:rsid w:val="00C40DA4"/>
    <w:rsid w:val="00C42B35"/>
    <w:rsid w:val="00C4741E"/>
    <w:rsid w:val="00C5013D"/>
    <w:rsid w:val="00C51609"/>
    <w:rsid w:val="00C52C97"/>
    <w:rsid w:val="00C53CDA"/>
    <w:rsid w:val="00C54B08"/>
    <w:rsid w:val="00C55B2E"/>
    <w:rsid w:val="00C56EE8"/>
    <w:rsid w:val="00C60813"/>
    <w:rsid w:val="00C62B90"/>
    <w:rsid w:val="00C62F7C"/>
    <w:rsid w:val="00C641E7"/>
    <w:rsid w:val="00C662BF"/>
    <w:rsid w:val="00C76B91"/>
    <w:rsid w:val="00C770AA"/>
    <w:rsid w:val="00C80792"/>
    <w:rsid w:val="00C82575"/>
    <w:rsid w:val="00C84264"/>
    <w:rsid w:val="00C93286"/>
    <w:rsid w:val="00C942E4"/>
    <w:rsid w:val="00C97934"/>
    <w:rsid w:val="00CA0A35"/>
    <w:rsid w:val="00CA1896"/>
    <w:rsid w:val="00CA1C00"/>
    <w:rsid w:val="00CA3027"/>
    <w:rsid w:val="00CA4603"/>
    <w:rsid w:val="00CA4F38"/>
    <w:rsid w:val="00CA5730"/>
    <w:rsid w:val="00CA5B2D"/>
    <w:rsid w:val="00CA74F5"/>
    <w:rsid w:val="00CB0981"/>
    <w:rsid w:val="00CB23A3"/>
    <w:rsid w:val="00CB5B28"/>
    <w:rsid w:val="00CC3031"/>
    <w:rsid w:val="00CC4D15"/>
    <w:rsid w:val="00CC7A3E"/>
    <w:rsid w:val="00CD4918"/>
    <w:rsid w:val="00CD5617"/>
    <w:rsid w:val="00CD5CD4"/>
    <w:rsid w:val="00CD7126"/>
    <w:rsid w:val="00CD769E"/>
    <w:rsid w:val="00CD7B50"/>
    <w:rsid w:val="00CD7CBC"/>
    <w:rsid w:val="00CE0BC9"/>
    <w:rsid w:val="00CE0BCD"/>
    <w:rsid w:val="00CE220B"/>
    <w:rsid w:val="00CE2575"/>
    <w:rsid w:val="00CE5C99"/>
    <w:rsid w:val="00CE5DD3"/>
    <w:rsid w:val="00CE6CA2"/>
    <w:rsid w:val="00CE7C7B"/>
    <w:rsid w:val="00CF3B6A"/>
    <w:rsid w:val="00CF5371"/>
    <w:rsid w:val="00D02396"/>
    <w:rsid w:val="00D0323A"/>
    <w:rsid w:val="00D0559F"/>
    <w:rsid w:val="00D05B91"/>
    <w:rsid w:val="00D064B5"/>
    <w:rsid w:val="00D077E9"/>
    <w:rsid w:val="00D11FAC"/>
    <w:rsid w:val="00D16649"/>
    <w:rsid w:val="00D17AC5"/>
    <w:rsid w:val="00D228FA"/>
    <w:rsid w:val="00D23C42"/>
    <w:rsid w:val="00D23EFA"/>
    <w:rsid w:val="00D26A19"/>
    <w:rsid w:val="00D30898"/>
    <w:rsid w:val="00D3275E"/>
    <w:rsid w:val="00D331C2"/>
    <w:rsid w:val="00D362D6"/>
    <w:rsid w:val="00D37EA5"/>
    <w:rsid w:val="00D408BE"/>
    <w:rsid w:val="00D41411"/>
    <w:rsid w:val="00D42CB7"/>
    <w:rsid w:val="00D43DF1"/>
    <w:rsid w:val="00D45BE7"/>
    <w:rsid w:val="00D51249"/>
    <w:rsid w:val="00D5252E"/>
    <w:rsid w:val="00D52588"/>
    <w:rsid w:val="00D53CBD"/>
    <w:rsid w:val="00D5413D"/>
    <w:rsid w:val="00D54803"/>
    <w:rsid w:val="00D5622F"/>
    <w:rsid w:val="00D570A9"/>
    <w:rsid w:val="00D577C5"/>
    <w:rsid w:val="00D63CB3"/>
    <w:rsid w:val="00D6417E"/>
    <w:rsid w:val="00D70D02"/>
    <w:rsid w:val="00D7172B"/>
    <w:rsid w:val="00D72092"/>
    <w:rsid w:val="00D73968"/>
    <w:rsid w:val="00D7653F"/>
    <w:rsid w:val="00D770C7"/>
    <w:rsid w:val="00D81BB5"/>
    <w:rsid w:val="00D82069"/>
    <w:rsid w:val="00D83F36"/>
    <w:rsid w:val="00D86945"/>
    <w:rsid w:val="00D86B70"/>
    <w:rsid w:val="00D87CEF"/>
    <w:rsid w:val="00D90290"/>
    <w:rsid w:val="00D91D0F"/>
    <w:rsid w:val="00D92831"/>
    <w:rsid w:val="00D95BFA"/>
    <w:rsid w:val="00DA0B59"/>
    <w:rsid w:val="00DA3F00"/>
    <w:rsid w:val="00DA57EA"/>
    <w:rsid w:val="00DB3F7C"/>
    <w:rsid w:val="00DC706A"/>
    <w:rsid w:val="00DD1177"/>
    <w:rsid w:val="00DD152F"/>
    <w:rsid w:val="00DD1755"/>
    <w:rsid w:val="00DE0600"/>
    <w:rsid w:val="00DE213F"/>
    <w:rsid w:val="00DE3887"/>
    <w:rsid w:val="00DE47E4"/>
    <w:rsid w:val="00DE4857"/>
    <w:rsid w:val="00DF027C"/>
    <w:rsid w:val="00DF41DE"/>
    <w:rsid w:val="00DF5966"/>
    <w:rsid w:val="00DF5B23"/>
    <w:rsid w:val="00E009B5"/>
    <w:rsid w:val="00E00A32"/>
    <w:rsid w:val="00E00E11"/>
    <w:rsid w:val="00E03136"/>
    <w:rsid w:val="00E03466"/>
    <w:rsid w:val="00E07859"/>
    <w:rsid w:val="00E07F6D"/>
    <w:rsid w:val="00E1139E"/>
    <w:rsid w:val="00E11821"/>
    <w:rsid w:val="00E22ACD"/>
    <w:rsid w:val="00E249D1"/>
    <w:rsid w:val="00E250F3"/>
    <w:rsid w:val="00E25F46"/>
    <w:rsid w:val="00E318BB"/>
    <w:rsid w:val="00E326A2"/>
    <w:rsid w:val="00E33C33"/>
    <w:rsid w:val="00E35D48"/>
    <w:rsid w:val="00E4032C"/>
    <w:rsid w:val="00E40A5B"/>
    <w:rsid w:val="00E42AC5"/>
    <w:rsid w:val="00E460AC"/>
    <w:rsid w:val="00E4754B"/>
    <w:rsid w:val="00E50C94"/>
    <w:rsid w:val="00E50F1C"/>
    <w:rsid w:val="00E51B81"/>
    <w:rsid w:val="00E51CA1"/>
    <w:rsid w:val="00E543AD"/>
    <w:rsid w:val="00E54447"/>
    <w:rsid w:val="00E54A6A"/>
    <w:rsid w:val="00E554D3"/>
    <w:rsid w:val="00E57E52"/>
    <w:rsid w:val="00E620B0"/>
    <w:rsid w:val="00E62C7A"/>
    <w:rsid w:val="00E63197"/>
    <w:rsid w:val="00E674C7"/>
    <w:rsid w:val="00E72591"/>
    <w:rsid w:val="00E74C20"/>
    <w:rsid w:val="00E74F42"/>
    <w:rsid w:val="00E7720B"/>
    <w:rsid w:val="00E800FE"/>
    <w:rsid w:val="00E8086A"/>
    <w:rsid w:val="00E81B40"/>
    <w:rsid w:val="00E858EF"/>
    <w:rsid w:val="00E85F23"/>
    <w:rsid w:val="00E87755"/>
    <w:rsid w:val="00E87759"/>
    <w:rsid w:val="00E91940"/>
    <w:rsid w:val="00E93E38"/>
    <w:rsid w:val="00EA1E68"/>
    <w:rsid w:val="00EA487D"/>
    <w:rsid w:val="00EA516F"/>
    <w:rsid w:val="00EB37BA"/>
    <w:rsid w:val="00EB3C4E"/>
    <w:rsid w:val="00EB4F0A"/>
    <w:rsid w:val="00EB5DD4"/>
    <w:rsid w:val="00EB6509"/>
    <w:rsid w:val="00EC1F4C"/>
    <w:rsid w:val="00EC3936"/>
    <w:rsid w:val="00EC67F1"/>
    <w:rsid w:val="00EC718A"/>
    <w:rsid w:val="00ED08CE"/>
    <w:rsid w:val="00ED1060"/>
    <w:rsid w:val="00ED3381"/>
    <w:rsid w:val="00ED6FF1"/>
    <w:rsid w:val="00ED737D"/>
    <w:rsid w:val="00EE078A"/>
    <w:rsid w:val="00EE2DB1"/>
    <w:rsid w:val="00EF085C"/>
    <w:rsid w:val="00EF555B"/>
    <w:rsid w:val="00EF579E"/>
    <w:rsid w:val="00EF6BDB"/>
    <w:rsid w:val="00F004AF"/>
    <w:rsid w:val="00F01BC9"/>
    <w:rsid w:val="00F0253B"/>
    <w:rsid w:val="00F027BB"/>
    <w:rsid w:val="00F11DCF"/>
    <w:rsid w:val="00F162EA"/>
    <w:rsid w:val="00F16E0E"/>
    <w:rsid w:val="00F209C3"/>
    <w:rsid w:val="00F23103"/>
    <w:rsid w:val="00F2372F"/>
    <w:rsid w:val="00F246A8"/>
    <w:rsid w:val="00F27C4A"/>
    <w:rsid w:val="00F306B2"/>
    <w:rsid w:val="00F315C6"/>
    <w:rsid w:val="00F32F67"/>
    <w:rsid w:val="00F34467"/>
    <w:rsid w:val="00F357FF"/>
    <w:rsid w:val="00F36159"/>
    <w:rsid w:val="00F37724"/>
    <w:rsid w:val="00F411CD"/>
    <w:rsid w:val="00F442E4"/>
    <w:rsid w:val="00F50E6E"/>
    <w:rsid w:val="00F52D27"/>
    <w:rsid w:val="00F53E7D"/>
    <w:rsid w:val="00F5446F"/>
    <w:rsid w:val="00F56CAB"/>
    <w:rsid w:val="00F57986"/>
    <w:rsid w:val="00F616FB"/>
    <w:rsid w:val="00F64B88"/>
    <w:rsid w:val="00F65158"/>
    <w:rsid w:val="00F65214"/>
    <w:rsid w:val="00F711A2"/>
    <w:rsid w:val="00F7208F"/>
    <w:rsid w:val="00F7246D"/>
    <w:rsid w:val="00F76A44"/>
    <w:rsid w:val="00F80C16"/>
    <w:rsid w:val="00F8146F"/>
    <w:rsid w:val="00F829F7"/>
    <w:rsid w:val="00F83527"/>
    <w:rsid w:val="00F84DFA"/>
    <w:rsid w:val="00F90A75"/>
    <w:rsid w:val="00F92B78"/>
    <w:rsid w:val="00F93439"/>
    <w:rsid w:val="00F965FD"/>
    <w:rsid w:val="00F96D22"/>
    <w:rsid w:val="00F97051"/>
    <w:rsid w:val="00FA161A"/>
    <w:rsid w:val="00FA2319"/>
    <w:rsid w:val="00FA7756"/>
    <w:rsid w:val="00FB0138"/>
    <w:rsid w:val="00FB3D96"/>
    <w:rsid w:val="00FB3FE2"/>
    <w:rsid w:val="00FB76D3"/>
    <w:rsid w:val="00FC124D"/>
    <w:rsid w:val="00FC2FA9"/>
    <w:rsid w:val="00FC3429"/>
    <w:rsid w:val="00FC472A"/>
    <w:rsid w:val="00FC7781"/>
    <w:rsid w:val="00FD1E03"/>
    <w:rsid w:val="00FD583F"/>
    <w:rsid w:val="00FD5A5A"/>
    <w:rsid w:val="00FD634D"/>
    <w:rsid w:val="00FD67F5"/>
    <w:rsid w:val="00FD7488"/>
    <w:rsid w:val="00FD7EE9"/>
    <w:rsid w:val="00FE1B3C"/>
    <w:rsid w:val="00FE21B9"/>
    <w:rsid w:val="00FE5957"/>
    <w:rsid w:val="00FE74FF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ff7f7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rsid w:val="007740B7"/>
    <w:rPr>
      <w:color w:val="0000FF"/>
      <w:u w:val="single"/>
    </w:rPr>
  </w:style>
  <w:style w:type="paragraph" w:styleId="Prrafodelista">
    <w:name w:val="List Paragraph"/>
    <w:basedOn w:val="Normal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paragraph" w:customStyle="1" w:styleId="Default">
    <w:name w:val="Default"/>
    <w:rsid w:val="00931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3C165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113</TotalTime>
  <Pages>7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33</cp:revision>
  <cp:lastPrinted>2022-09-29T18:07:00Z</cp:lastPrinted>
  <dcterms:created xsi:type="dcterms:W3CDTF">2022-11-16T07:09:00Z</dcterms:created>
  <dcterms:modified xsi:type="dcterms:W3CDTF">2022-11-17T08:17:00Z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