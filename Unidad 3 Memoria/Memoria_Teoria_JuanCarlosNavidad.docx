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7F7"/>
  <w:body>
    <w:p w14:paraId="4A2E57AD" w14:textId="14571A8B" w:rsidR="00D077E9" w:rsidRDefault="00D077E9" w:rsidP="00D70D02">
      <w:pPr>
        <w:rPr>
          <w:noProof/>
        </w:rPr>
      </w:pP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B9C166A" w14:textId="77777777" w:rsidTr="00AB02A7">
        <w:trPr>
          <w:trHeight w:val="1894"/>
        </w:trPr>
        <w:tc>
          <w:tcPr>
            <w:tcW w:w="5580" w:type="dxa"/>
            <w:tcBorders>
              <w:top w:val="nil"/>
              <w:left w:val="nil"/>
              <w:bottom w:val="nil"/>
              <w:right w:val="nil"/>
            </w:tcBorders>
          </w:tcPr>
          <w:p w14:paraId="6EE67085" w14:textId="28D5F5CB" w:rsidR="00D077E9" w:rsidRDefault="00D077E9" w:rsidP="00AB02A7">
            <w:pPr>
              <w:rPr>
                <w:noProof/>
              </w:rPr>
            </w:pPr>
          </w:p>
          <w:p w14:paraId="19779501" w14:textId="170D7F05" w:rsidR="00D077E9" w:rsidRDefault="00D077E9" w:rsidP="00AB02A7">
            <w:pPr>
              <w:rPr>
                <w:noProof/>
              </w:rPr>
            </w:pPr>
          </w:p>
        </w:tc>
      </w:tr>
      <w:tr w:rsidR="00D077E9" w14:paraId="0A1E7273" w14:textId="77777777" w:rsidTr="004E5FEE">
        <w:trPr>
          <w:trHeight w:val="7303"/>
        </w:trPr>
        <w:tc>
          <w:tcPr>
            <w:tcW w:w="5580" w:type="dxa"/>
            <w:tcBorders>
              <w:top w:val="nil"/>
              <w:left w:val="nil"/>
              <w:bottom w:val="nil"/>
              <w:right w:val="nil"/>
            </w:tcBorders>
          </w:tcPr>
          <w:p w14:paraId="23F5B04D" w14:textId="3A6E38A9" w:rsidR="000B1190" w:rsidRDefault="00A74F88" w:rsidP="00AB02A7">
            <w:pPr>
              <w:rPr>
                <w:noProof/>
              </w:rPr>
            </w:pPr>
            <w:r>
              <w:rPr>
                <w:noProof/>
                <w:lang w:bidi="es-ES"/>
              </w:rPr>
              <mc:AlternateContent>
                <mc:Choice Requires="wps">
                  <w:drawing>
                    <wp:anchor distT="0" distB="0" distL="114300" distR="114300" simplePos="0" relativeHeight="251657216" behindDoc="0" locked="0" layoutInCell="1" allowOverlap="1" wp14:anchorId="109145AA" wp14:editId="79DBD387">
                      <wp:simplePos x="0" y="0"/>
                      <wp:positionH relativeFrom="column">
                        <wp:posOffset>60960</wp:posOffset>
                      </wp:positionH>
                      <wp:positionV relativeFrom="paragraph">
                        <wp:posOffset>-99060</wp:posOffset>
                      </wp:positionV>
                      <wp:extent cx="3352800" cy="1706880"/>
                      <wp:effectExtent l="0" t="0" r="0" b="7620"/>
                      <wp:wrapNone/>
                      <wp:docPr id="8" name="Cuadro de texto 8"/>
                      <wp:cNvGraphicFramePr/>
                      <a:graphic xmlns:a="http://schemas.openxmlformats.org/drawingml/2006/main">
                        <a:graphicData uri="http://schemas.microsoft.com/office/word/2010/wordprocessingShape">
                          <wps:wsp>
                            <wps:cNvSpPr txBox="1"/>
                            <wps:spPr>
                              <a:xfrm>
                                <a:off x="0" y="0"/>
                                <a:ext cx="3352800" cy="1706880"/>
                              </a:xfrm>
                              <a:prstGeom prst="rect">
                                <a:avLst/>
                              </a:prstGeom>
                              <a:noFill/>
                              <a:ln w="6350">
                                <a:noFill/>
                              </a:ln>
                            </wps:spPr>
                            <wps:txbx>
                              <w:txbxContent>
                                <w:p w14:paraId="6E4B0DF9" w14:textId="0D20EECD" w:rsidR="00D077E9" w:rsidRPr="00D23C42" w:rsidRDefault="00513C35" w:rsidP="00D077E9">
                                  <w:pPr>
                                    <w:pStyle w:val="Ttulo"/>
                                    <w:spacing w:after="0"/>
                                    <w:rPr>
                                      <w:rFonts w:ascii="Poppins" w:hAnsi="Poppins" w:cs="Poppins"/>
                                      <w:color w:val="FFFF66"/>
                                      <w:sz w:val="56"/>
                                      <w:szCs w:val="56"/>
                                      <w14:shadow w14:blurRad="25400" w14:dist="38100" w14:dir="2700000" w14:sx="100000" w14:sy="100000" w14:kx="0" w14:ky="0" w14:algn="tl">
                                        <w14:srgbClr w14:val="000000">
                                          <w14:alpha w14:val="76000"/>
                                        </w14:srgbClr>
                                      </w14:shadow>
                                    </w:rPr>
                                  </w:pPr>
                                  <w:r w:rsidRPr="00D23C42">
                                    <w:rPr>
                                      <w:rFonts w:ascii="Poppins" w:hAnsi="Poppins" w:cs="Poppins"/>
                                      <w:color w:val="FFFF66"/>
                                      <w:sz w:val="56"/>
                                      <w:szCs w:val="56"/>
                                      <w:lang w:bidi="es-ES"/>
                                      <w14:shadow w14:blurRad="25400" w14:dist="38100" w14:dir="2700000" w14:sx="100000" w14:sy="100000" w14:kx="0" w14:ky="0" w14:algn="tl">
                                        <w14:srgbClr w14:val="000000">
                                          <w14:alpha w14:val="76000"/>
                                        </w14:srgbClr>
                                      </w14:shadow>
                                    </w:rPr>
                                    <w:t xml:space="preserve">GESTIÓN DE </w:t>
                                  </w:r>
                                  <w:r w:rsidR="00C80792">
                                    <w:rPr>
                                      <w:rFonts w:ascii="Poppins" w:hAnsi="Poppins" w:cs="Poppins"/>
                                      <w:color w:val="FFFF66"/>
                                      <w:sz w:val="56"/>
                                      <w:szCs w:val="56"/>
                                      <w:lang w:bidi="es-ES"/>
                                      <w14:shadow w14:blurRad="25400" w14:dist="38100" w14:dir="2700000" w14:sx="100000" w14:sy="100000" w14:kx="0" w14:ky="0" w14:algn="tl">
                                        <w14:srgbClr w14:val="000000">
                                          <w14:alpha w14:val="76000"/>
                                        </w14:srgbClr>
                                      </w14:shadow>
                                    </w:rPr>
                                    <w:t>MEMORIA</w:t>
                                  </w:r>
                                  <w:r w:rsidR="00A74F88">
                                    <w:rPr>
                                      <w:rFonts w:ascii="Poppins" w:hAnsi="Poppins" w:cs="Poppins"/>
                                      <w:color w:val="FFFF66"/>
                                      <w:sz w:val="56"/>
                                      <w:szCs w:val="56"/>
                                      <w:lang w:bidi="es-ES"/>
                                      <w14:shadow w14:blurRad="25400" w14:dist="38100" w14:dir="2700000" w14:sx="100000" w14:sy="100000" w14:kx="0" w14:ky="0" w14:algn="tl">
                                        <w14:srgbClr w14:val="000000">
                                          <w14:alpha w14:val="76000"/>
                                        </w14:srgbClr>
                                      </w14:shadow>
                                    </w:rPr>
                                    <w:t>: TEORÍA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145AA" id="_x0000_t202" coordsize="21600,21600" o:spt="202" path="m,l,21600r21600,l21600,xe">
                      <v:stroke joinstyle="miter"/>
                      <v:path gradientshapeok="t" o:connecttype="rect"/>
                    </v:shapetype>
                    <v:shape id="Cuadro de texto 8" o:spid="_x0000_s1026" type="#_x0000_t202" style="position:absolute;margin-left:4.8pt;margin-top:-7.8pt;width:264pt;height:1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" filled="f" stroked="f" strokeweight=".5pt">
                      <v:textbox>
                        <w:txbxContent>
                          <w:p w14:paraId="6E4B0DF9" w14:textId="0D20EECD" w:rsidR="00D077E9" w:rsidRPr="00D23C42" w:rsidRDefault="00513C35" w:rsidP="00D077E9">
                            <w:pPr>
                              <w:pStyle w:val="Ttulo"/>
                              <w:spacing w:after="0"/>
                              <w:rPr>
                                <w:rFonts w:ascii="Poppins" w:hAnsi="Poppins" w:cs="Poppins"/>
                                <w:color w:val="FFFF66"/>
                                <w:sz w:val="56"/>
                                <w:szCs w:val="56"/>
                                <w14:shadow w14:blurRad="25400" w14:dist="38100" w14:dir="2700000" w14:sx="100000" w14:sy="100000" w14:kx="0" w14:ky="0" w14:algn="tl">
                                  <w14:srgbClr w14:val="000000">
                                    <w14:alpha w14:val="76000"/>
                                  </w14:srgbClr>
                                </w14:shadow>
                              </w:rPr>
                            </w:pPr>
                            <w:r w:rsidRPr="00D23C42">
                              <w:rPr>
                                <w:rFonts w:ascii="Poppins" w:hAnsi="Poppins" w:cs="Poppins"/>
                                <w:color w:val="FFFF66"/>
                                <w:sz w:val="56"/>
                                <w:szCs w:val="56"/>
                                <w:lang w:bidi="es-ES"/>
                                <w14:shadow w14:blurRad="25400" w14:dist="38100" w14:dir="2700000" w14:sx="100000" w14:sy="100000" w14:kx="0" w14:ky="0" w14:algn="tl">
                                  <w14:srgbClr w14:val="000000">
                                    <w14:alpha w14:val="76000"/>
                                  </w14:srgbClr>
                                </w14:shadow>
                              </w:rPr>
                              <w:t xml:space="preserve">GESTIÓN DE </w:t>
                            </w:r>
                            <w:r w:rsidR="00C80792">
                              <w:rPr>
                                <w:rFonts w:ascii="Poppins" w:hAnsi="Poppins" w:cs="Poppins"/>
                                <w:color w:val="FFFF66"/>
                                <w:sz w:val="56"/>
                                <w:szCs w:val="56"/>
                                <w:lang w:bidi="es-ES"/>
                                <w14:shadow w14:blurRad="25400" w14:dist="38100" w14:dir="2700000" w14:sx="100000" w14:sy="100000" w14:kx="0" w14:ky="0" w14:algn="tl">
                                  <w14:srgbClr w14:val="000000">
                                    <w14:alpha w14:val="76000"/>
                                  </w14:srgbClr>
                                </w14:shadow>
                              </w:rPr>
                              <w:t>MEMORIA</w:t>
                            </w:r>
                            <w:r w:rsidR="00A74F88">
                              <w:rPr>
                                <w:rFonts w:ascii="Poppins" w:hAnsi="Poppins" w:cs="Poppins"/>
                                <w:color w:val="FFFF66"/>
                                <w:sz w:val="56"/>
                                <w:szCs w:val="56"/>
                                <w:lang w:bidi="es-ES"/>
                                <w14:shadow w14:blurRad="25400" w14:dist="38100" w14:dir="2700000" w14:sx="100000" w14:sy="100000" w14:kx="0" w14:ky="0" w14:algn="tl">
                                  <w14:srgbClr w14:val="000000">
                                    <w14:alpha w14:val="76000"/>
                                  </w14:srgbClr>
                                </w14:shadow>
                              </w:rPr>
                              <w:t>: TEORÍA</w:t>
                            </w:r>
                          </w:p>
                        </w:txbxContent>
                      </v:textbox>
                    </v:shape>
                  </w:pict>
                </mc:Fallback>
              </mc:AlternateContent>
            </w:r>
            <w:r w:rsidR="00356191">
              <w:rPr>
                <w:rFonts w:ascii="Poppins" w:eastAsia="Calibri" w:hAnsi="Poppins" w:cs="Poppins"/>
                <w:bCs/>
                <w:noProof/>
                <w:color w:val="C00000"/>
                <w:sz w:val="22"/>
              </w:rPr>
              <w:drawing>
                <wp:anchor distT="0" distB="0" distL="114300" distR="114300" simplePos="0" relativeHeight="251664384" behindDoc="1" locked="0" layoutInCell="1" allowOverlap="1" wp14:anchorId="20F402C5" wp14:editId="2BC6242B">
                  <wp:simplePos x="0" y="0"/>
                  <wp:positionH relativeFrom="column">
                    <wp:posOffset>-26440518</wp:posOffset>
                  </wp:positionH>
                  <wp:positionV relativeFrom="paragraph">
                    <wp:posOffset>-11380421</wp:posOffset>
                  </wp:positionV>
                  <wp:extent cx="53591201" cy="301450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artisticBlur/>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3591201" cy="30145050"/>
                          </a:xfrm>
                          <a:prstGeom prst="rect">
                            <a:avLst/>
                          </a:prstGeom>
                          <a:solidFill>
                            <a:srgbClr val="C00000"/>
                          </a:solidFill>
                        </pic:spPr>
                      </pic:pic>
                    </a:graphicData>
                  </a:graphic>
                  <wp14:sizeRelH relativeFrom="page">
                    <wp14:pctWidth>0</wp14:pctWidth>
                  </wp14:sizeRelH>
                  <wp14:sizeRelV relativeFrom="page">
                    <wp14:pctHeight>0</wp14:pctHeight>
                  </wp14:sizeRelV>
                </wp:anchor>
              </w:drawing>
            </w:r>
          </w:p>
          <w:p w14:paraId="4E14AC2F" w14:textId="05ACA3A1" w:rsidR="00D077E9" w:rsidRDefault="00A74F88" w:rsidP="00AB02A7">
            <w:pPr>
              <w:rPr>
                <w:noProof/>
              </w:rPr>
            </w:pPr>
            <w:r>
              <w:rPr>
                <w:noProof/>
              </w:rPr>
              <w:drawing>
                <wp:anchor distT="0" distB="0" distL="114300" distR="114300" simplePos="0" relativeHeight="251663360" behindDoc="0" locked="0" layoutInCell="1" allowOverlap="1" wp14:anchorId="5EDED74B" wp14:editId="44831D88">
                  <wp:simplePos x="0" y="0"/>
                  <wp:positionH relativeFrom="column">
                    <wp:posOffset>-172720</wp:posOffset>
                  </wp:positionH>
                  <wp:positionV relativeFrom="paragraph">
                    <wp:posOffset>1420495</wp:posOffset>
                  </wp:positionV>
                  <wp:extent cx="3881120" cy="4006850"/>
                  <wp:effectExtent l="0" t="19050" r="5080" b="27940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120" cy="4006850"/>
                          </a:xfrm>
                          <a:prstGeom prst="rect">
                            <a:avLst/>
                          </a:prstGeom>
                          <a:noFill/>
                          <a:ln>
                            <a:noFill/>
                          </a:ln>
                          <a:effectLst>
                            <a:outerShdw blurRad="431800" dist="38100" dir="5400000" sx="106000" sy="106000" algn="t" rotWithShape="0">
                              <a:schemeClr val="accent6">
                                <a:lumMod val="50000"/>
                                <a:alpha val="48000"/>
                              </a:schemeClr>
                            </a:outerShdw>
                          </a:effectLst>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0" locked="0" layoutInCell="1" allowOverlap="1" wp14:anchorId="31217187" wp14:editId="22CECF09">
                      <wp:simplePos x="0" y="0"/>
                      <wp:positionH relativeFrom="column">
                        <wp:posOffset>189230</wp:posOffset>
                      </wp:positionH>
                      <wp:positionV relativeFrom="paragraph">
                        <wp:posOffset>1497965</wp:posOffset>
                      </wp:positionV>
                      <wp:extent cx="1390918" cy="0"/>
                      <wp:effectExtent l="0" t="19050" r="38100" b="38100"/>
                      <wp:wrapNone/>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571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B90DF" id="Conector recto 5" o:spid="_x0000_s1026" alt="divisor de texto"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pt,117.95pt" to="124.4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" strokecolor="#278079 [2409]" strokeweight="4.5pt"/>
                  </w:pict>
                </mc:Fallback>
              </mc:AlternateContent>
            </w:r>
          </w:p>
        </w:tc>
      </w:tr>
      <w:tr w:rsidR="00D077E9" w14:paraId="392F3FC8" w14:textId="77777777" w:rsidTr="00AB02A7">
        <w:trPr>
          <w:trHeight w:val="2438"/>
        </w:trPr>
        <w:tc>
          <w:tcPr>
            <w:tcW w:w="5580" w:type="dxa"/>
            <w:tcBorders>
              <w:top w:val="nil"/>
              <w:left w:val="nil"/>
              <w:bottom w:val="nil"/>
              <w:right w:val="nil"/>
            </w:tcBorders>
          </w:tcPr>
          <w:p w14:paraId="622E3104" w14:textId="007BF080" w:rsidR="00D077E9" w:rsidRDefault="00D077E9" w:rsidP="00AB02A7">
            <w:pPr>
              <w:rPr>
                <w:noProof/>
                <w:sz w:val="10"/>
                <w:szCs w:val="10"/>
              </w:rPr>
            </w:pPr>
          </w:p>
          <w:p w14:paraId="211B3F9F" w14:textId="133F1BF5" w:rsidR="00D077E9" w:rsidRDefault="00D077E9" w:rsidP="00AB02A7">
            <w:pPr>
              <w:rPr>
                <w:noProof/>
                <w:sz w:val="10"/>
                <w:szCs w:val="10"/>
              </w:rPr>
            </w:pPr>
          </w:p>
          <w:p w14:paraId="2D647015" w14:textId="6327EBD5" w:rsidR="00D077E9" w:rsidRDefault="00D077E9" w:rsidP="00AB02A7">
            <w:pPr>
              <w:rPr>
                <w:noProof/>
                <w:sz w:val="10"/>
                <w:szCs w:val="10"/>
              </w:rPr>
            </w:pPr>
          </w:p>
          <w:p w14:paraId="19AA669C" w14:textId="7E371E75" w:rsidR="00D077E9" w:rsidRPr="00D86945" w:rsidRDefault="00DE3887" w:rsidP="00AB02A7">
            <w:pPr>
              <w:rPr>
                <w:noProof/>
                <w:sz w:val="10"/>
                <w:szCs w:val="10"/>
              </w:rPr>
            </w:pPr>
            <w:r>
              <w:rPr>
                <w:noProof/>
                <w:lang w:bidi="es-ES"/>
              </w:rPr>
              <mc:AlternateContent>
                <mc:Choice Requires="wps">
                  <w:drawing>
                    <wp:anchor distT="0" distB="0" distL="114300" distR="114300" simplePos="0" relativeHeight="251658240" behindDoc="0" locked="0" layoutInCell="1" allowOverlap="1" wp14:anchorId="1BEC329D" wp14:editId="4D6501EB">
                      <wp:simplePos x="0" y="0"/>
                      <wp:positionH relativeFrom="column">
                        <wp:posOffset>143124</wp:posOffset>
                      </wp:positionH>
                      <wp:positionV relativeFrom="paragraph">
                        <wp:posOffset>1200288</wp:posOffset>
                      </wp:positionV>
                      <wp:extent cx="1390918" cy="0"/>
                      <wp:effectExtent l="0" t="19050" r="38100" b="38100"/>
                      <wp:wrapNone/>
                      <wp:docPr id="32" name="Conector recto 32"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571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4E791" id="Conector recto 32" o:spid="_x0000_s1026" alt="divisor de texto"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25pt,94.5pt" to="120.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" strokecolor="#278079 [2409]" strokeweight="4.5pt"/>
                  </w:pict>
                </mc:Fallback>
              </mc:AlternateContent>
            </w:r>
          </w:p>
        </w:tc>
      </w:tr>
    </w:tbl>
    <w:p w14:paraId="67D86661" w14:textId="23986A5D" w:rsidR="00013BF3" w:rsidRPr="00E50C94" w:rsidRDefault="00F357FF" w:rsidP="00E50C94">
      <w:pPr>
        <w:spacing w:after="200"/>
        <w:rPr>
          <w:noProof/>
        </w:rPr>
      </w:pPr>
      <w:r>
        <w:rPr>
          <w:noProof/>
          <w:lang w:bidi="es-ES"/>
        </w:rPr>
        <mc:AlternateContent>
          <mc:Choice Requires="wps">
            <w:drawing>
              <wp:anchor distT="0" distB="0" distL="114300" distR="114300" simplePos="0" relativeHeight="251656192" behindDoc="0" locked="0" layoutInCell="1" allowOverlap="1" wp14:anchorId="063CF8FC" wp14:editId="10516CE7">
                <wp:simplePos x="0" y="0"/>
                <wp:positionH relativeFrom="column">
                  <wp:posOffset>72769</wp:posOffset>
                </wp:positionH>
                <wp:positionV relativeFrom="paragraph">
                  <wp:posOffset>7454900</wp:posOffset>
                </wp:positionV>
                <wp:extent cx="3139440" cy="624840"/>
                <wp:effectExtent l="0" t="0" r="0" b="80010"/>
                <wp:wrapNone/>
                <wp:docPr id="27" name="Cuadro de texto 27"/>
                <wp:cNvGraphicFramePr/>
                <a:graphic xmlns:a="http://schemas.openxmlformats.org/drawingml/2006/main">
                  <a:graphicData uri="http://schemas.microsoft.com/office/word/2010/wordprocessingShape">
                    <wps:wsp>
                      <wps:cNvSpPr txBox="1"/>
                      <wps:spPr>
                        <a:xfrm>
                          <a:off x="0" y="0"/>
                          <a:ext cx="3139440" cy="624840"/>
                        </a:xfrm>
                        <a:prstGeom prst="rect">
                          <a:avLst/>
                        </a:prstGeom>
                        <a:noFill/>
                        <a:ln w="6350">
                          <a:noFill/>
                        </a:ln>
                        <a:effectLst>
                          <a:outerShdw blurRad="50800" dist="50800" dir="5400000" algn="ctr" rotWithShape="0">
                            <a:schemeClr val="accent6">
                              <a:lumMod val="75000"/>
                            </a:schemeClr>
                          </a:outerShdw>
                        </a:effectLst>
                      </wps:spPr>
                      <wps:txbx>
                        <w:txbxContent>
                          <w:p w14:paraId="477B20C9" w14:textId="0455970D" w:rsidR="00704F0E" w:rsidRPr="00F357FF" w:rsidRDefault="001939E4" w:rsidP="00704F0E">
                            <w:pPr>
                              <w:pStyle w:val="Ttulo"/>
                              <w:spacing w:after="0"/>
                              <w:rPr>
                                <w:rFonts w:ascii="Poppins" w:hAnsi="Poppins" w:cs="Poppins"/>
                                <w:color w:val="FFFF66"/>
                                <w:sz w:val="28"/>
                                <w:szCs w:val="28"/>
                                <w:lang w:bidi="es-ES"/>
                              </w:rPr>
                            </w:pPr>
                            <w:r w:rsidRPr="00F357FF">
                              <w:rPr>
                                <w:rFonts w:ascii="Poppins" w:hAnsi="Poppins" w:cs="Poppins"/>
                                <w:color w:val="FFFF66"/>
                                <w:sz w:val="28"/>
                                <w:szCs w:val="28"/>
                                <w:lang w:bidi="es-ES"/>
                              </w:rPr>
                              <w:t>IMPLANTACIÓN</w:t>
                            </w:r>
                            <w:r w:rsidR="00742D51" w:rsidRPr="00F357FF">
                              <w:rPr>
                                <w:rFonts w:ascii="Poppins" w:hAnsi="Poppins" w:cs="Poppins"/>
                                <w:color w:val="FFFF66"/>
                                <w:sz w:val="28"/>
                                <w:szCs w:val="28"/>
                                <w:lang w:bidi="es-ES"/>
                              </w:rPr>
                              <w:t xml:space="preserve"> DE SISTEMAS</w:t>
                            </w:r>
                          </w:p>
                          <w:p w14:paraId="3095BFCE" w14:textId="6E9B5CD1" w:rsidR="00F76A44" w:rsidRPr="00F357FF" w:rsidRDefault="00F76A44" w:rsidP="00704F0E">
                            <w:pPr>
                              <w:pStyle w:val="Ttulo"/>
                              <w:spacing w:after="0"/>
                              <w:rPr>
                                <w:rFonts w:ascii="Poppins" w:hAnsi="Poppins" w:cs="Poppins"/>
                                <w:color w:val="FFFF66"/>
                                <w:sz w:val="28"/>
                                <w:szCs w:val="28"/>
                              </w:rPr>
                            </w:pPr>
                            <w:r w:rsidRPr="00F357FF">
                              <w:rPr>
                                <w:rFonts w:ascii="Poppins" w:hAnsi="Poppins" w:cs="Poppins"/>
                                <w:color w:val="FFFF66"/>
                                <w:sz w:val="28"/>
                                <w:szCs w:val="28"/>
                                <w:lang w:bidi="es-ES"/>
                              </w:rPr>
                              <w:t>JUAN CARLOS NAVIDAD GARCÍA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CF8FC" id="Cuadro de texto 27" o:spid="_x0000_s1027" type="#_x0000_t202" style="position:absolute;margin-left:5.75pt;margin-top:587pt;width:247.2pt;height:49.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" filled="f" stroked="f" strokeweight=".5pt">
                <v:shadow on="t" color="#278079 [2409]" offset="0,4pt"/>
                <v:textbox>
                  <w:txbxContent>
                    <w:p w14:paraId="477B20C9" w14:textId="0455970D" w:rsidR="00704F0E" w:rsidRPr="00F357FF" w:rsidRDefault="001939E4" w:rsidP="00704F0E">
                      <w:pPr>
                        <w:pStyle w:val="Ttulo"/>
                        <w:spacing w:after="0"/>
                        <w:rPr>
                          <w:rFonts w:ascii="Poppins" w:hAnsi="Poppins" w:cs="Poppins"/>
                          <w:color w:val="FFFF66"/>
                          <w:sz w:val="28"/>
                          <w:szCs w:val="28"/>
                          <w:lang w:bidi="es-ES"/>
                        </w:rPr>
                      </w:pPr>
                      <w:r w:rsidRPr="00F357FF">
                        <w:rPr>
                          <w:rFonts w:ascii="Poppins" w:hAnsi="Poppins" w:cs="Poppins"/>
                          <w:color w:val="FFFF66"/>
                          <w:sz w:val="28"/>
                          <w:szCs w:val="28"/>
                          <w:lang w:bidi="es-ES"/>
                        </w:rPr>
                        <w:t>IMPLANTACIÓN</w:t>
                      </w:r>
                      <w:r w:rsidR="00742D51" w:rsidRPr="00F357FF">
                        <w:rPr>
                          <w:rFonts w:ascii="Poppins" w:hAnsi="Poppins" w:cs="Poppins"/>
                          <w:color w:val="FFFF66"/>
                          <w:sz w:val="28"/>
                          <w:szCs w:val="28"/>
                          <w:lang w:bidi="es-ES"/>
                        </w:rPr>
                        <w:t xml:space="preserve"> DE SISTEMAS</w:t>
                      </w:r>
                    </w:p>
                    <w:p w14:paraId="3095BFCE" w14:textId="6E9B5CD1" w:rsidR="00F76A44" w:rsidRPr="00F357FF" w:rsidRDefault="00F76A44" w:rsidP="00704F0E">
                      <w:pPr>
                        <w:pStyle w:val="Ttulo"/>
                        <w:spacing w:after="0"/>
                        <w:rPr>
                          <w:rFonts w:ascii="Poppins" w:hAnsi="Poppins" w:cs="Poppins"/>
                          <w:color w:val="FFFF66"/>
                          <w:sz w:val="28"/>
                          <w:szCs w:val="28"/>
                        </w:rPr>
                      </w:pPr>
                      <w:r w:rsidRPr="00F357FF">
                        <w:rPr>
                          <w:rFonts w:ascii="Poppins" w:hAnsi="Poppins" w:cs="Poppins"/>
                          <w:color w:val="FFFF66"/>
                          <w:sz w:val="28"/>
                          <w:szCs w:val="28"/>
                          <w:lang w:bidi="es-ES"/>
                        </w:rPr>
                        <w:t>JUAN CARLOS NAVIDAD GARCÍA</w:t>
                      </w:r>
                    </w:p>
                  </w:txbxContent>
                </v:textbox>
              </v:shape>
            </w:pict>
          </mc:Fallback>
        </mc:AlternateContent>
      </w:r>
      <w:r w:rsidR="00681A7E">
        <w:rPr>
          <w:noProof/>
          <w:lang w:bidi="es-ES"/>
        </w:rPr>
        <mc:AlternateContent>
          <mc:Choice Requires="wps">
            <w:drawing>
              <wp:anchor distT="0" distB="0" distL="114300" distR="114300" simplePos="0" relativeHeight="251654143" behindDoc="0" locked="0" layoutInCell="1" allowOverlap="1" wp14:anchorId="43D11A67" wp14:editId="4EF9494D">
                <wp:simplePos x="0" y="0"/>
                <wp:positionH relativeFrom="margin">
                  <wp:posOffset>-840683</wp:posOffset>
                </wp:positionH>
                <wp:positionV relativeFrom="paragraph">
                  <wp:posOffset>6821293</wp:posOffset>
                </wp:positionV>
                <wp:extent cx="8063345" cy="3574472"/>
                <wp:effectExtent l="2305050" t="1181100" r="280670" b="349885"/>
                <wp:wrapNone/>
                <wp:docPr id="15" name="Rectángulo 15"/>
                <wp:cNvGraphicFramePr/>
                <a:graphic xmlns:a="http://schemas.openxmlformats.org/drawingml/2006/main">
                  <a:graphicData uri="http://schemas.microsoft.com/office/word/2010/wordprocessingShape">
                    <wps:wsp>
                      <wps:cNvSpPr/>
                      <wps:spPr>
                        <a:xfrm>
                          <a:off x="0" y="0"/>
                          <a:ext cx="8063345" cy="3574472"/>
                        </a:xfrm>
                        <a:prstGeom prst="rect">
                          <a:avLst/>
                        </a:prstGeom>
                        <a:solidFill>
                          <a:schemeClr val="accent6">
                            <a:lumMod val="75000"/>
                            <a:alpha val="36000"/>
                          </a:schemeClr>
                        </a:solidFill>
                        <a:ln>
                          <a:noFill/>
                        </a:ln>
                        <a:effectLst>
                          <a:outerShdw blurRad="419100" dist="38100" dir="10740000" sx="124000" sy="124000" algn="br" rotWithShape="0">
                            <a:schemeClr val="accent6">
                              <a:lumMod val="40000"/>
                              <a:lumOff val="60000"/>
                              <a:alpha val="82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699CF" id="Rectángulo 15" o:spid="_x0000_s1026" style="position:absolute;margin-left:-66.2pt;margin-top:537.1pt;width:634.9pt;height:281.45pt;z-index:25165414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" fillcolor="#278079 [2409]" stroked="f" strokeweight="2pt">
                <v:fill opacity="23644f"/>
                <v:shadow on="t" type="perspective" color="#a6e4df [1305]" opacity="53739f" origin=".5,.5" offset="-1.0582mm,.01847mm" matrix="81265f,,,81265f"/>
                <w10:wrap anchorx="margin"/>
              </v:rect>
            </w:pict>
          </mc:Fallback>
        </mc:AlternateContent>
      </w:r>
      <w:r w:rsidR="00E50F1C">
        <w:rPr>
          <w:noProof/>
          <w:lang w:bidi="es-ES"/>
        </w:rPr>
        <mc:AlternateContent>
          <mc:Choice Requires="wps">
            <w:drawing>
              <wp:anchor distT="0" distB="0" distL="114300" distR="114300" simplePos="0" relativeHeight="251655168" behindDoc="0" locked="0" layoutInCell="1" allowOverlap="1" wp14:anchorId="46BDF55B" wp14:editId="55877BD5">
                <wp:simplePos x="0" y="0"/>
                <wp:positionH relativeFrom="column">
                  <wp:posOffset>-194558</wp:posOffset>
                </wp:positionH>
                <wp:positionV relativeFrom="paragraph">
                  <wp:posOffset>310598</wp:posOffset>
                </wp:positionV>
                <wp:extent cx="3938905" cy="8648700"/>
                <wp:effectExtent l="266700" t="342900" r="290195" b="247650"/>
                <wp:wrapNone/>
                <wp:docPr id="12" name="Rectángulo: esquinas redondeadas 12"/>
                <wp:cNvGraphicFramePr/>
                <a:graphic xmlns:a="http://schemas.openxmlformats.org/drawingml/2006/main">
                  <a:graphicData uri="http://schemas.microsoft.com/office/word/2010/wordprocessingShape">
                    <wps:wsp>
                      <wps:cNvSpPr/>
                      <wps:spPr>
                        <a:xfrm>
                          <a:off x="0" y="0"/>
                          <a:ext cx="3938905" cy="8648700"/>
                        </a:xfrm>
                        <a:prstGeom prst="roundRect">
                          <a:avLst/>
                        </a:prstGeom>
                        <a:gradFill>
                          <a:gsLst>
                            <a:gs pos="16000">
                              <a:schemeClr val="accent3">
                                <a:lumMod val="60000"/>
                                <a:lumOff val="40000"/>
                                <a:alpha val="75000"/>
                              </a:schemeClr>
                            </a:gs>
                            <a:gs pos="100000">
                              <a:schemeClr val="accent3">
                                <a:lumMod val="60000"/>
                                <a:lumOff val="40000"/>
                                <a:alpha val="80000"/>
                              </a:schemeClr>
                            </a:gs>
                            <a:gs pos="70000">
                              <a:schemeClr val="accent3">
                                <a:lumMod val="60000"/>
                                <a:lumOff val="40000"/>
                                <a:alpha val="94000"/>
                              </a:schemeClr>
                            </a:gs>
                          </a:gsLst>
                          <a:lin ang="5400000" scaled="1"/>
                        </a:gradFill>
                        <a:ln>
                          <a:noFill/>
                        </a:ln>
                        <a:effectLst>
                          <a:outerShdw blurRad="292100" dir="5400000" sx="101000" sy="101000" rotWithShape="0">
                            <a:schemeClr val="accent6">
                              <a:lumMod val="75000"/>
                              <a:alpha val="58000"/>
                            </a:schemeClr>
                          </a:outerShdw>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0578C43" w14:textId="2197621F" w:rsidR="00A26683" w:rsidRDefault="00A26683" w:rsidP="00A266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DF55B" id="Rectángulo: esquinas redondeadas 12" o:spid="_x0000_s1028" style="position:absolute;margin-left:-15.3pt;margin-top:24.45pt;width:310.15pt;height:6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" fillcolor="#7ad6cf [1942]" stroked="f" strokeweight="2pt">
                <v:fill opacity="52428f" color2="#7ad6cf [1942]" o:opacity2=".75" colors="0 #7bd7d0;10486f #7bd7d0;45875f #7bd7d0" focus="100%" type="gradient"/>
                <v:shadow on="t" type="perspective" color="#278079 [2409]" opacity="38010f" origin=",.5" offset="0,0" matrix="66191f,,,66191f"/>
                <v:textbox>
                  <w:txbxContent>
                    <w:p w14:paraId="20578C43" w14:textId="2197621F" w:rsidR="00A26683" w:rsidRDefault="00A26683" w:rsidP="00A26683">
                      <w:pPr>
                        <w:jc w:val="center"/>
                      </w:pPr>
                    </w:p>
                  </w:txbxContent>
                </v:textbox>
              </v:roundrect>
            </w:pict>
          </mc:Fallback>
        </mc:AlternateContent>
      </w:r>
      <w:r w:rsidR="00D077E9">
        <w:rPr>
          <w:noProof/>
          <w:lang w:bidi="es-ES"/>
        </w:rPr>
        <w:br w:type="page"/>
      </w:r>
    </w:p>
    <w:p w14:paraId="7EEF4706" w14:textId="4B21D932" w:rsidR="004859E2" w:rsidRDefault="004859E2" w:rsidP="00354A4E">
      <w:pPr>
        <w:numPr>
          <w:ilvl w:val="0"/>
          <w:numId w:val="2"/>
        </w:numPr>
        <w:suppressAutoHyphens/>
        <w:spacing w:line="360" w:lineRule="auto"/>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lastRenderedPageBreak/>
        <w:t>Jerarquía de la memoria. Dibújalo.</w:t>
      </w:r>
    </w:p>
    <w:p w14:paraId="22DAA57B" w14:textId="54B1FECE" w:rsidR="008B211E" w:rsidRDefault="00EC3936" w:rsidP="00D5252E">
      <w:pPr>
        <w:suppressAutoHyphens/>
        <w:spacing w:line="360" w:lineRule="auto"/>
        <w:ind w:left="720"/>
        <w:rPr>
          <w:rFonts w:ascii="Poppins" w:hAnsi="Poppins" w:cs="Poppins"/>
          <w:color w:val="7AD6CF" w:themeColor="accent6" w:themeTint="99"/>
          <w:sz w:val="22"/>
          <w:szCs w:val="18"/>
        </w:rPr>
      </w:pPr>
      <w:r>
        <w:rPr>
          <w:noProof/>
        </w:rPr>
        <w:drawing>
          <wp:anchor distT="0" distB="0" distL="114300" distR="114300" simplePos="0" relativeHeight="251665408" behindDoc="0" locked="0" layoutInCell="1" allowOverlap="1" wp14:anchorId="199BD7A3" wp14:editId="42D82A28">
            <wp:simplePos x="0" y="0"/>
            <wp:positionH relativeFrom="margin">
              <wp:align>center</wp:align>
            </wp:positionH>
            <wp:positionV relativeFrom="paragraph">
              <wp:posOffset>400050</wp:posOffset>
            </wp:positionV>
            <wp:extent cx="3528060" cy="2392793"/>
            <wp:effectExtent l="152400" t="152400" r="358140" b="36957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060" cy="2392793"/>
                    </a:xfrm>
                    <a:prstGeom prst="rect">
                      <a:avLst/>
                    </a:prstGeom>
                    <a:ln>
                      <a:noFill/>
                    </a:ln>
                    <a:effectLst>
                      <a:outerShdw blurRad="292100" dist="139700" dir="2700000" algn="tl" rotWithShape="0">
                        <a:srgbClr val="333333">
                          <a:alpha val="65000"/>
                        </a:srgbClr>
                      </a:outerShdw>
                    </a:effectLst>
                  </pic:spPr>
                </pic:pic>
              </a:graphicData>
            </a:graphic>
          </wp:anchor>
        </w:drawing>
      </w:r>
    </w:p>
    <w:p w14:paraId="7D490B41" w14:textId="77777777" w:rsidR="008B211E" w:rsidRPr="008B211E" w:rsidRDefault="008B211E" w:rsidP="008B211E">
      <w:pPr>
        <w:suppressAutoHyphens/>
        <w:spacing w:line="360" w:lineRule="auto"/>
        <w:ind w:left="720"/>
        <w:rPr>
          <w:rFonts w:ascii="Poppins" w:hAnsi="Poppins" w:cs="Poppins"/>
          <w:color w:val="7AD6CF" w:themeColor="accent6" w:themeTint="99"/>
          <w:sz w:val="22"/>
          <w:szCs w:val="18"/>
        </w:rPr>
      </w:pPr>
    </w:p>
    <w:p w14:paraId="3C84ABB0" w14:textId="4B8911A2" w:rsidR="004859E2" w:rsidRDefault="004859E2" w:rsidP="00354A4E">
      <w:pPr>
        <w:numPr>
          <w:ilvl w:val="0"/>
          <w:numId w:val="2"/>
        </w:numPr>
        <w:suppressAutoHyphens/>
        <w:spacing w:line="360" w:lineRule="auto"/>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 xml:space="preserve">Gestión de la memoria en los sistemas de </w:t>
      </w:r>
      <w:proofErr w:type="spellStart"/>
      <w:r w:rsidRPr="008B211E">
        <w:rPr>
          <w:rFonts w:ascii="Poppins" w:hAnsi="Poppins" w:cs="Poppins"/>
          <w:color w:val="7AD6CF" w:themeColor="accent6" w:themeTint="99"/>
          <w:sz w:val="22"/>
          <w:szCs w:val="18"/>
        </w:rPr>
        <w:t>monoprogramación</w:t>
      </w:r>
      <w:proofErr w:type="spellEnd"/>
      <w:r w:rsidRPr="008B211E">
        <w:rPr>
          <w:rFonts w:ascii="Poppins" w:hAnsi="Poppins" w:cs="Poppins"/>
          <w:color w:val="7AD6CF" w:themeColor="accent6" w:themeTint="99"/>
          <w:sz w:val="22"/>
          <w:szCs w:val="18"/>
        </w:rPr>
        <w:t>.</w:t>
      </w:r>
    </w:p>
    <w:p w14:paraId="647643CC" w14:textId="2813E20C" w:rsidR="00D5252E" w:rsidRDefault="00D5252E" w:rsidP="00D5252E">
      <w:pPr>
        <w:suppressAutoHyphens/>
        <w:spacing w:line="360" w:lineRule="auto"/>
        <w:ind w:left="720"/>
        <w:rPr>
          <w:rFonts w:ascii="Poppins" w:hAnsi="Poppins" w:cs="Poppins"/>
          <w:color w:val="7AD6CF" w:themeColor="accent6" w:themeTint="99"/>
          <w:sz w:val="22"/>
          <w:szCs w:val="18"/>
        </w:rPr>
      </w:pPr>
    </w:p>
    <w:p w14:paraId="1DD3A048" w14:textId="72B7EA42" w:rsidR="00D5252E" w:rsidRPr="00400E18" w:rsidRDefault="00ED6FF1" w:rsidP="005D007B">
      <w:pPr>
        <w:suppressAutoHyphens/>
        <w:spacing w:line="360" w:lineRule="auto"/>
        <w:ind w:left="720"/>
        <w:jc w:val="both"/>
        <w:rPr>
          <w:rFonts w:ascii="Poppins" w:hAnsi="Poppins" w:cs="Poppins"/>
          <w:b w:val="0"/>
          <w:bCs/>
          <w:color w:val="101914" w:themeColor="accent5" w:themeShade="1A"/>
          <w:sz w:val="20"/>
          <w:szCs w:val="16"/>
        </w:rPr>
      </w:pPr>
      <w:bookmarkStart w:id="0" w:name="_Hlk118804641"/>
      <w:r>
        <w:rPr>
          <w:rFonts w:ascii="Poppins" w:hAnsi="Poppins" w:cs="Poppins"/>
          <w:b w:val="0"/>
          <w:bCs/>
          <w:color w:val="101914" w:themeColor="accent5" w:themeShade="1A"/>
          <w:sz w:val="20"/>
          <w:szCs w:val="16"/>
        </w:rPr>
        <w:t xml:space="preserve">En los sistemas con unidad de control </w:t>
      </w:r>
      <w:proofErr w:type="spellStart"/>
      <w:r>
        <w:rPr>
          <w:rFonts w:ascii="Poppins" w:hAnsi="Poppins" w:cs="Poppins"/>
          <w:b w:val="0"/>
          <w:bCs/>
          <w:color w:val="101914" w:themeColor="accent5" w:themeShade="1A"/>
          <w:sz w:val="20"/>
          <w:szCs w:val="16"/>
        </w:rPr>
        <w:t>monoprogramada</w:t>
      </w:r>
      <w:proofErr w:type="spellEnd"/>
      <w:r>
        <w:rPr>
          <w:rFonts w:ascii="Poppins" w:hAnsi="Poppins" w:cs="Poppins"/>
          <w:b w:val="0"/>
          <w:bCs/>
          <w:color w:val="101914" w:themeColor="accent5" w:themeShade="1A"/>
          <w:sz w:val="20"/>
          <w:szCs w:val="16"/>
        </w:rPr>
        <w:t xml:space="preserve"> solo existe un proceso de usuario y este tendrá todos los recursos del equipo</w:t>
      </w:r>
      <w:r w:rsidR="00FE1B3C">
        <w:rPr>
          <w:rFonts w:ascii="Poppins" w:hAnsi="Poppins" w:cs="Poppins"/>
          <w:b w:val="0"/>
          <w:bCs/>
          <w:color w:val="101914" w:themeColor="accent5" w:themeShade="1A"/>
          <w:sz w:val="20"/>
          <w:szCs w:val="16"/>
        </w:rPr>
        <w:t>, esto en pocas palabras, facilita la gestión de la memoria</w:t>
      </w:r>
      <w:r w:rsidR="005D007B">
        <w:rPr>
          <w:rFonts w:ascii="Poppins" w:hAnsi="Poppins" w:cs="Poppins"/>
          <w:b w:val="0"/>
          <w:bCs/>
          <w:color w:val="101914" w:themeColor="accent5" w:themeShade="1A"/>
          <w:sz w:val="20"/>
          <w:szCs w:val="16"/>
        </w:rPr>
        <w:t xml:space="preserve">, </w:t>
      </w:r>
      <w:r w:rsidR="005D007B" w:rsidRPr="005D007B">
        <w:rPr>
          <w:rFonts w:ascii="Poppins" w:hAnsi="Poppins" w:cs="Poppins"/>
          <w:b w:val="0"/>
          <w:bCs/>
          <w:color w:val="101914" w:themeColor="accent5" w:themeShade="1A"/>
          <w:sz w:val="20"/>
          <w:szCs w:val="16"/>
        </w:rPr>
        <w:t>ya que ésta sólo debe ser compartida por los programas del sistema operativo, y por el único proceso de usuario existente.</w:t>
      </w:r>
    </w:p>
    <w:bookmarkEnd w:id="0"/>
    <w:p w14:paraId="79DCE67E" w14:textId="77777777" w:rsidR="00D5252E" w:rsidRPr="008B211E" w:rsidRDefault="00D5252E" w:rsidP="00D5252E">
      <w:pPr>
        <w:suppressAutoHyphens/>
        <w:spacing w:line="360" w:lineRule="auto"/>
        <w:ind w:left="720"/>
        <w:rPr>
          <w:rFonts w:ascii="Poppins" w:hAnsi="Poppins" w:cs="Poppins"/>
          <w:color w:val="7AD6CF" w:themeColor="accent6" w:themeTint="99"/>
          <w:sz w:val="22"/>
          <w:szCs w:val="18"/>
        </w:rPr>
      </w:pPr>
    </w:p>
    <w:p w14:paraId="48BB582D" w14:textId="14A2C9B6" w:rsidR="004859E2" w:rsidRDefault="004859E2" w:rsidP="00354A4E">
      <w:pPr>
        <w:numPr>
          <w:ilvl w:val="0"/>
          <w:numId w:val="2"/>
        </w:numPr>
        <w:suppressAutoHyphens/>
        <w:spacing w:line="360" w:lineRule="auto"/>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Gestión de la memoria en los sistemas multiprogramación. Esquema resumen.</w:t>
      </w:r>
    </w:p>
    <w:p w14:paraId="4420F59A" w14:textId="3F7AEE69" w:rsidR="005D007B" w:rsidRDefault="005D007B" w:rsidP="005D007B">
      <w:pPr>
        <w:suppressAutoHyphens/>
        <w:spacing w:line="360" w:lineRule="auto"/>
        <w:ind w:left="720"/>
        <w:rPr>
          <w:rFonts w:ascii="Poppins" w:hAnsi="Poppins" w:cs="Poppins"/>
          <w:color w:val="7AD6CF" w:themeColor="accent6" w:themeTint="99"/>
          <w:sz w:val="22"/>
          <w:szCs w:val="18"/>
        </w:rPr>
      </w:pPr>
    </w:p>
    <w:p w14:paraId="4E4F9458" w14:textId="308EA3A5" w:rsidR="007A2A06" w:rsidRDefault="007A2A06" w:rsidP="007A2A06">
      <w:pPr>
        <w:suppressAutoHyphens/>
        <w:spacing w:line="360" w:lineRule="auto"/>
        <w:ind w:left="720"/>
        <w:jc w:val="both"/>
        <w:rPr>
          <w:rFonts w:ascii="Poppins" w:hAnsi="Poppins" w:cs="Poppins"/>
          <w:b w:val="0"/>
          <w:bCs/>
          <w:color w:val="101914" w:themeColor="accent5" w:themeShade="1A"/>
          <w:sz w:val="20"/>
          <w:szCs w:val="16"/>
        </w:rPr>
      </w:pPr>
      <w:r>
        <w:rPr>
          <w:rFonts w:ascii="Poppins" w:hAnsi="Poppins" w:cs="Poppins"/>
          <w:b w:val="0"/>
          <w:bCs/>
          <w:color w:val="101914" w:themeColor="accent5" w:themeShade="1A"/>
          <w:sz w:val="20"/>
          <w:szCs w:val="16"/>
        </w:rPr>
        <w:t xml:space="preserve">En los sistemas con unidad de control multiprogramada </w:t>
      </w:r>
      <w:r w:rsidR="00F004AF">
        <w:rPr>
          <w:rFonts w:ascii="Poppins" w:hAnsi="Poppins" w:cs="Poppins"/>
          <w:b w:val="0"/>
          <w:bCs/>
          <w:color w:val="101914" w:themeColor="accent5" w:themeShade="1A"/>
          <w:sz w:val="20"/>
          <w:szCs w:val="16"/>
        </w:rPr>
        <w:t xml:space="preserve">la memoria es compartida por los diferentes procesos que existan, </w:t>
      </w:r>
      <w:r w:rsidR="007D740E">
        <w:rPr>
          <w:rFonts w:ascii="Poppins" w:hAnsi="Poppins" w:cs="Poppins"/>
          <w:b w:val="0"/>
          <w:bCs/>
          <w:color w:val="101914" w:themeColor="accent5" w:themeShade="1A"/>
          <w:sz w:val="20"/>
          <w:szCs w:val="16"/>
        </w:rPr>
        <w:t>optimizando el uso de los recursos del equipo, lo que hace que la gestión de la memoria se complique.</w:t>
      </w:r>
    </w:p>
    <w:p w14:paraId="6B28CC47" w14:textId="1731B53F" w:rsidR="0001009D" w:rsidRDefault="0001009D" w:rsidP="007A2A06">
      <w:pPr>
        <w:suppressAutoHyphens/>
        <w:spacing w:line="360" w:lineRule="auto"/>
        <w:ind w:left="720"/>
        <w:jc w:val="both"/>
        <w:rPr>
          <w:rFonts w:ascii="Poppins" w:hAnsi="Poppins" w:cs="Poppins"/>
          <w:b w:val="0"/>
          <w:bCs/>
          <w:color w:val="101914" w:themeColor="accent5" w:themeShade="1A"/>
          <w:sz w:val="20"/>
          <w:szCs w:val="16"/>
        </w:rPr>
      </w:pPr>
    </w:p>
    <w:p w14:paraId="6902EDE7" w14:textId="77777777" w:rsidR="0001009D" w:rsidRPr="00400E18" w:rsidRDefault="0001009D" w:rsidP="007A2A06">
      <w:pPr>
        <w:suppressAutoHyphens/>
        <w:spacing w:line="360" w:lineRule="auto"/>
        <w:ind w:left="720"/>
        <w:jc w:val="both"/>
        <w:rPr>
          <w:rFonts w:ascii="Poppins" w:hAnsi="Poppins" w:cs="Poppins"/>
          <w:b w:val="0"/>
          <w:bCs/>
          <w:color w:val="101914" w:themeColor="accent5" w:themeShade="1A"/>
          <w:sz w:val="20"/>
          <w:szCs w:val="16"/>
        </w:rPr>
      </w:pPr>
    </w:p>
    <w:p w14:paraId="6A190756" w14:textId="3959A326" w:rsidR="005D007B" w:rsidRDefault="005D007B" w:rsidP="005D007B">
      <w:pPr>
        <w:suppressAutoHyphens/>
        <w:spacing w:line="360" w:lineRule="auto"/>
        <w:ind w:left="720"/>
        <w:rPr>
          <w:rFonts w:ascii="Poppins" w:hAnsi="Poppins" w:cs="Poppins"/>
          <w:color w:val="7AD6CF" w:themeColor="accent6" w:themeTint="99"/>
          <w:sz w:val="22"/>
          <w:szCs w:val="18"/>
        </w:rPr>
      </w:pPr>
    </w:p>
    <w:p w14:paraId="494E5C83" w14:textId="4175F1F7" w:rsidR="005D007B" w:rsidRDefault="005D007B" w:rsidP="005D007B">
      <w:pPr>
        <w:suppressAutoHyphens/>
        <w:spacing w:line="360" w:lineRule="auto"/>
        <w:ind w:left="720"/>
        <w:rPr>
          <w:rFonts w:ascii="Poppins" w:hAnsi="Poppins" w:cs="Poppins"/>
          <w:color w:val="7AD6CF" w:themeColor="accent6" w:themeTint="99"/>
          <w:sz w:val="22"/>
          <w:szCs w:val="18"/>
        </w:rPr>
      </w:pPr>
    </w:p>
    <w:p w14:paraId="64D0580F" w14:textId="77777777" w:rsidR="00091BEB" w:rsidRPr="008B211E" w:rsidRDefault="00091BEB" w:rsidP="005D007B">
      <w:pPr>
        <w:suppressAutoHyphens/>
        <w:spacing w:line="360" w:lineRule="auto"/>
        <w:ind w:left="720"/>
        <w:rPr>
          <w:rFonts w:ascii="Poppins" w:hAnsi="Poppins" w:cs="Poppins"/>
          <w:color w:val="7AD6CF" w:themeColor="accent6" w:themeTint="99"/>
          <w:sz w:val="22"/>
          <w:szCs w:val="18"/>
        </w:rPr>
      </w:pPr>
    </w:p>
    <w:p w14:paraId="56329D00" w14:textId="27CF34A8" w:rsidR="004859E2" w:rsidRDefault="004859E2" w:rsidP="00354A4E">
      <w:pPr>
        <w:numPr>
          <w:ilvl w:val="0"/>
          <w:numId w:val="2"/>
        </w:numPr>
        <w:suppressAutoHyphens/>
        <w:spacing w:line="360" w:lineRule="auto"/>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lastRenderedPageBreak/>
        <w:t>Estrategias de colocación en los sistemas multiprogramación de asignación de memoria con particiones dinámicas.</w:t>
      </w:r>
    </w:p>
    <w:p w14:paraId="5323D883" w14:textId="2135FE5F" w:rsidR="00091BEB" w:rsidRDefault="00091BEB" w:rsidP="00091BEB">
      <w:pPr>
        <w:suppressAutoHyphens/>
        <w:spacing w:line="360" w:lineRule="auto"/>
        <w:ind w:left="720"/>
        <w:rPr>
          <w:rFonts w:ascii="Poppins" w:hAnsi="Poppins" w:cs="Poppins"/>
          <w:color w:val="7AD6CF" w:themeColor="accent6" w:themeTint="99"/>
          <w:sz w:val="22"/>
          <w:szCs w:val="18"/>
        </w:rPr>
      </w:pPr>
    </w:p>
    <w:p w14:paraId="257F282F" w14:textId="1E556BFC" w:rsidR="00371398" w:rsidRDefault="00371398" w:rsidP="00354A4E">
      <w:pPr>
        <w:pStyle w:val="Prrafodelista"/>
        <w:numPr>
          <w:ilvl w:val="0"/>
          <w:numId w:val="3"/>
        </w:numPr>
        <w:spacing w:line="360" w:lineRule="auto"/>
        <w:jc w:val="both"/>
        <w:rPr>
          <w:rFonts w:ascii="Poppins" w:hAnsi="Poppins" w:cs="Poppins"/>
          <w:bCs/>
          <w:color w:val="101914" w:themeColor="accent5" w:themeShade="1A"/>
          <w:sz w:val="20"/>
          <w:szCs w:val="16"/>
        </w:rPr>
      </w:pPr>
      <w:r w:rsidRPr="00371398">
        <w:rPr>
          <w:rFonts w:ascii="Poppins" w:hAnsi="Poppins" w:cs="Poppins"/>
          <w:b/>
          <w:color w:val="1A5550" w:themeColor="accent6" w:themeShade="80"/>
          <w:sz w:val="20"/>
          <w:szCs w:val="16"/>
        </w:rPr>
        <w:t>Primero en ajustarse (</w:t>
      </w:r>
      <w:proofErr w:type="spellStart"/>
      <w:r w:rsidRPr="00371398">
        <w:rPr>
          <w:rFonts w:ascii="Poppins" w:hAnsi="Poppins" w:cs="Poppins"/>
          <w:b/>
          <w:color w:val="1A5550" w:themeColor="accent6" w:themeShade="80"/>
          <w:sz w:val="20"/>
          <w:szCs w:val="16"/>
        </w:rPr>
        <w:t>first</w:t>
      </w:r>
      <w:proofErr w:type="spellEnd"/>
      <w:r w:rsidRPr="00371398">
        <w:rPr>
          <w:rFonts w:ascii="Poppins" w:hAnsi="Poppins" w:cs="Poppins"/>
          <w:b/>
          <w:color w:val="1A5550" w:themeColor="accent6" w:themeShade="80"/>
          <w:sz w:val="20"/>
          <w:szCs w:val="16"/>
        </w:rPr>
        <w:t xml:space="preserve"> </w:t>
      </w:r>
      <w:proofErr w:type="spellStart"/>
      <w:r w:rsidRPr="00371398">
        <w:rPr>
          <w:rFonts w:ascii="Poppins" w:hAnsi="Poppins" w:cs="Poppins"/>
          <w:b/>
          <w:color w:val="1A5550" w:themeColor="accent6" w:themeShade="80"/>
          <w:sz w:val="20"/>
          <w:szCs w:val="16"/>
        </w:rPr>
        <w:t>fit</w:t>
      </w:r>
      <w:proofErr w:type="spellEnd"/>
      <w:r w:rsidRPr="00371398">
        <w:rPr>
          <w:rFonts w:ascii="Poppins" w:hAnsi="Poppins" w:cs="Poppins"/>
          <w:b/>
          <w:color w:val="1A5550" w:themeColor="accent6" w:themeShade="80"/>
          <w:sz w:val="20"/>
          <w:szCs w:val="16"/>
        </w:rPr>
        <w:t>)</w:t>
      </w:r>
      <w:r w:rsidRPr="00371398">
        <w:rPr>
          <w:rFonts w:ascii="Poppins" w:hAnsi="Poppins" w:cs="Poppins"/>
          <w:bCs/>
          <w:color w:val="101914" w:themeColor="accent5" w:themeShade="1A"/>
          <w:sz w:val="20"/>
          <w:szCs w:val="16"/>
        </w:rPr>
        <w:t>: El algoritmo más simple, Se revisa la lista de huecos hasta encontrar un espacio lo suficientemente grande. El espacio se divide entonces en dos partes, una para el proceso, y otra para la memoria no utilizada, excepto en el caso poco probable de un ajuste perfecto. Este algoritmo es rápido, ya que busca lo menos posible.</w:t>
      </w:r>
    </w:p>
    <w:p w14:paraId="25E6B25D" w14:textId="77777777" w:rsidR="00371398" w:rsidRPr="00371398" w:rsidRDefault="00371398" w:rsidP="00371398">
      <w:pPr>
        <w:pStyle w:val="Prrafodelista"/>
        <w:spacing w:line="360" w:lineRule="auto"/>
        <w:ind w:left="1080"/>
        <w:jc w:val="both"/>
        <w:rPr>
          <w:rFonts w:ascii="Poppins" w:hAnsi="Poppins" w:cs="Poppins"/>
          <w:bCs/>
          <w:color w:val="101914" w:themeColor="accent5" w:themeShade="1A"/>
          <w:sz w:val="20"/>
          <w:szCs w:val="16"/>
        </w:rPr>
      </w:pPr>
    </w:p>
    <w:p w14:paraId="2F6C41C1" w14:textId="78F3ECAB" w:rsidR="00091BEB" w:rsidRPr="00371398" w:rsidRDefault="00371398" w:rsidP="00354A4E">
      <w:pPr>
        <w:pStyle w:val="Prrafodelista"/>
        <w:numPr>
          <w:ilvl w:val="0"/>
          <w:numId w:val="3"/>
        </w:numPr>
        <w:spacing w:line="360" w:lineRule="auto"/>
        <w:jc w:val="both"/>
        <w:rPr>
          <w:rFonts w:ascii="Poppins" w:hAnsi="Poppins" w:cs="Poppins"/>
          <w:bCs/>
          <w:color w:val="101914" w:themeColor="accent5" w:themeShade="1A"/>
          <w:sz w:val="20"/>
          <w:szCs w:val="16"/>
        </w:rPr>
      </w:pPr>
      <w:r w:rsidRPr="00371398">
        <w:rPr>
          <w:rFonts w:ascii="Poppins" w:hAnsi="Poppins" w:cs="Poppins"/>
          <w:b/>
          <w:color w:val="1A5550" w:themeColor="accent6" w:themeShade="80"/>
          <w:sz w:val="20"/>
          <w:szCs w:val="16"/>
        </w:rPr>
        <w:t>Mejor en ajustarse (</w:t>
      </w:r>
      <w:proofErr w:type="spellStart"/>
      <w:r w:rsidRPr="00371398">
        <w:rPr>
          <w:rFonts w:ascii="Poppins" w:hAnsi="Poppins" w:cs="Poppins"/>
          <w:b/>
          <w:color w:val="1A5550" w:themeColor="accent6" w:themeShade="80"/>
          <w:sz w:val="20"/>
          <w:szCs w:val="16"/>
        </w:rPr>
        <w:t>best</w:t>
      </w:r>
      <w:proofErr w:type="spellEnd"/>
      <w:r w:rsidRPr="00371398">
        <w:rPr>
          <w:rFonts w:ascii="Poppins" w:hAnsi="Poppins" w:cs="Poppins"/>
          <w:b/>
          <w:color w:val="1A5550" w:themeColor="accent6" w:themeShade="80"/>
          <w:sz w:val="20"/>
          <w:szCs w:val="16"/>
        </w:rPr>
        <w:t xml:space="preserve"> </w:t>
      </w:r>
      <w:proofErr w:type="spellStart"/>
      <w:r w:rsidRPr="00371398">
        <w:rPr>
          <w:rFonts w:ascii="Poppins" w:hAnsi="Poppins" w:cs="Poppins"/>
          <w:b/>
          <w:color w:val="1A5550" w:themeColor="accent6" w:themeShade="80"/>
          <w:sz w:val="20"/>
          <w:szCs w:val="16"/>
        </w:rPr>
        <w:t>fit</w:t>
      </w:r>
      <w:proofErr w:type="spellEnd"/>
      <w:r w:rsidRPr="00371398">
        <w:rPr>
          <w:rFonts w:ascii="Poppins" w:hAnsi="Poppins" w:cs="Poppins"/>
          <w:b/>
          <w:color w:val="1A5550" w:themeColor="accent6" w:themeShade="80"/>
          <w:sz w:val="20"/>
          <w:szCs w:val="16"/>
        </w:rPr>
        <w:t>)</w:t>
      </w:r>
      <w:r>
        <w:rPr>
          <w:rFonts w:ascii="Poppins" w:hAnsi="Poppins" w:cs="Poppins"/>
          <w:bCs/>
          <w:color w:val="101914" w:themeColor="accent5" w:themeShade="1A"/>
          <w:sz w:val="20"/>
          <w:szCs w:val="16"/>
        </w:rPr>
        <w:t>:</w:t>
      </w:r>
      <w:r w:rsidRPr="00371398">
        <w:rPr>
          <w:rFonts w:ascii="Poppins" w:hAnsi="Poppins" w:cs="Poppins"/>
          <w:bCs/>
          <w:color w:val="101914" w:themeColor="accent5" w:themeShade="1A"/>
          <w:sz w:val="20"/>
          <w:szCs w:val="16"/>
        </w:rPr>
        <w:t xml:space="preserve"> busca en toda la lista, y elige el mínimo hueco suficientemente grande como para ubicar al proceso. Este algoritmo intenta que los huecos que se creen en la memoria sean lo más pequeños posible.</w:t>
      </w:r>
    </w:p>
    <w:p w14:paraId="4F98AA5A" w14:textId="77777777" w:rsidR="00091BEB" w:rsidRPr="008B211E" w:rsidRDefault="00091BEB" w:rsidP="00091BEB">
      <w:pPr>
        <w:suppressAutoHyphens/>
        <w:spacing w:line="360" w:lineRule="auto"/>
        <w:ind w:left="720"/>
        <w:rPr>
          <w:rFonts w:ascii="Poppins" w:hAnsi="Poppins" w:cs="Poppins"/>
          <w:color w:val="7AD6CF" w:themeColor="accent6" w:themeTint="99"/>
          <w:sz w:val="22"/>
          <w:szCs w:val="18"/>
        </w:rPr>
      </w:pPr>
    </w:p>
    <w:p w14:paraId="6EBDDCFE" w14:textId="06B85E43" w:rsidR="004859E2" w:rsidRDefault="004859E2" w:rsidP="00354A4E">
      <w:pPr>
        <w:numPr>
          <w:ilvl w:val="0"/>
          <w:numId w:val="2"/>
        </w:numPr>
        <w:suppressAutoHyphens/>
        <w:spacing w:line="360" w:lineRule="auto"/>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Memoria virtual.</w:t>
      </w:r>
    </w:p>
    <w:p w14:paraId="6A04EA68" w14:textId="59A18F37" w:rsidR="00371398" w:rsidRDefault="00371398" w:rsidP="00371398">
      <w:pPr>
        <w:suppressAutoHyphens/>
        <w:spacing w:line="360" w:lineRule="auto"/>
        <w:ind w:left="720"/>
        <w:rPr>
          <w:rFonts w:ascii="Poppins" w:hAnsi="Poppins" w:cs="Poppins"/>
          <w:color w:val="7AD6CF" w:themeColor="accent6" w:themeTint="99"/>
          <w:sz w:val="22"/>
          <w:szCs w:val="18"/>
        </w:rPr>
      </w:pPr>
    </w:p>
    <w:p w14:paraId="26001F5A" w14:textId="490CE621" w:rsidR="00371398" w:rsidRDefault="008849CE" w:rsidP="00C84264">
      <w:pPr>
        <w:suppressAutoHyphens/>
        <w:spacing w:line="360" w:lineRule="auto"/>
        <w:ind w:left="720"/>
        <w:jc w:val="both"/>
        <w:rPr>
          <w:rFonts w:ascii="Poppins" w:hAnsi="Poppins" w:cs="Poppins"/>
          <w:b w:val="0"/>
          <w:bCs/>
          <w:color w:val="auto"/>
          <w:sz w:val="20"/>
          <w:szCs w:val="16"/>
        </w:rPr>
      </w:pPr>
      <w:r w:rsidRPr="008849CE">
        <w:rPr>
          <w:rFonts w:ascii="Poppins" w:hAnsi="Poppins" w:cs="Poppins"/>
          <w:b w:val="0"/>
          <w:bCs/>
          <w:color w:val="auto"/>
          <w:sz w:val="20"/>
          <w:szCs w:val="16"/>
        </w:rPr>
        <w:t>La memoria virtual es una técnica para proporcionar la simulación de un espacio de memoria mucho mayor que la memoria física de una máquina</w:t>
      </w:r>
      <w:r w:rsidR="00C84264">
        <w:rPr>
          <w:rFonts w:ascii="Poppins" w:hAnsi="Poppins" w:cs="Poppins"/>
          <w:b w:val="0"/>
          <w:bCs/>
          <w:color w:val="auto"/>
          <w:sz w:val="20"/>
          <w:szCs w:val="16"/>
        </w:rPr>
        <w:t>, e</w:t>
      </w:r>
      <w:r w:rsidR="00C84264" w:rsidRPr="00C84264">
        <w:rPr>
          <w:rFonts w:ascii="Poppins" w:hAnsi="Poppins" w:cs="Poppins"/>
          <w:b w:val="0"/>
          <w:bCs/>
          <w:color w:val="auto"/>
          <w:sz w:val="20"/>
          <w:szCs w:val="16"/>
        </w:rPr>
        <w:t>n otras palabras, se permite hacer programas de tamaño mayor al de la memoria principal.</w:t>
      </w:r>
    </w:p>
    <w:p w14:paraId="67E56BCC" w14:textId="0A7D9405" w:rsidR="00371398" w:rsidRDefault="00371398" w:rsidP="00C84264">
      <w:pPr>
        <w:suppressAutoHyphens/>
        <w:spacing w:line="360" w:lineRule="auto"/>
        <w:rPr>
          <w:rFonts w:ascii="Poppins" w:hAnsi="Poppins" w:cs="Poppins"/>
          <w:color w:val="7AD6CF" w:themeColor="accent6" w:themeTint="99"/>
          <w:sz w:val="22"/>
          <w:szCs w:val="18"/>
        </w:rPr>
      </w:pPr>
    </w:p>
    <w:p w14:paraId="0EA42AB5" w14:textId="4B071FA5" w:rsidR="008A47B2" w:rsidRDefault="008A47B2" w:rsidP="00C84264">
      <w:pPr>
        <w:suppressAutoHyphens/>
        <w:spacing w:line="360" w:lineRule="auto"/>
        <w:rPr>
          <w:rFonts w:ascii="Poppins" w:hAnsi="Poppins" w:cs="Poppins"/>
          <w:color w:val="7AD6CF" w:themeColor="accent6" w:themeTint="99"/>
          <w:sz w:val="22"/>
          <w:szCs w:val="18"/>
        </w:rPr>
      </w:pPr>
    </w:p>
    <w:p w14:paraId="6B55D820" w14:textId="57514600" w:rsidR="008A47B2" w:rsidRDefault="008A47B2" w:rsidP="00C84264">
      <w:pPr>
        <w:suppressAutoHyphens/>
        <w:spacing w:line="360" w:lineRule="auto"/>
        <w:rPr>
          <w:rFonts w:ascii="Poppins" w:hAnsi="Poppins" w:cs="Poppins"/>
          <w:color w:val="7AD6CF" w:themeColor="accent6" w:themeTint="99"/>
          <w:sz w:val="22"/>
          <w:szCs w:val="18"/>
        </w:rPr>
      </w:pPr>
    </w:p>
    <w:p w14:paraId="63F749EF" w14:textId="20DC5129" w:rsidR="008A47B2" w:rsidRDefault="008A47B2" w:rsidP="00C84264">
      <w:pPr>
        <w:suppressAutoHyphens/>
        <w:spacing w:line="360" w:lineRule="auto"/>
        <w:rPr>
          <w:rFonts w:ascii="Poppins" w:hAnsi="Poppins" w:cs="Poppins"/>
          <w:color w:val="7AD6CF" w:themeColor="accent6" w:themeTint="99"/>
          <w:sz w:val="22"/>
          <w:szCs w:val="18"/>
        </w:rPr>
      </w:pPr>
    </w:p>
    <w:p w14:paraId="3F22449F" w14:textId="20AF607B" w:rsidR="008A47B2" w:rsidRDefault="008A47B2" w:rsidP="00C84264">
      <w:pPr>
        <w:suppressAutoHyphens/>
        <w:spacing w:line="360" w:lineRule="auto"/>
        <w:rPr>
          <w:rFonts w:ascii="Poppins" w:hAnsi="Poppins" w:cs="Poppins"/>
          <w:color w:val="7AD6CF" w:themeColor="accent6" w:themeTint="99"/>
          <w:sz w:val="22"/>
          <w:szCs w:val="18"/>
        </w:rPr>
      </w:pPr>
    </w:p>
    <w:p w14:paraId="03150490" w14:textId="585CAC6D" w:rsidR="008A47B2" w:rsidRDefault="008A47B2" w:rsidP="00C84264">
      <w:pPr>
        <w:suppressAutoHyphens/>
        <w:spacing w:line="360" w:lineRule="auto"/>
        <w:rPr>
          <w:rFonts w:ascii="Poppins" w:hAnsi="Poppins" w:cs="Poppins"/>
          <w:color w:val="7AD6CF" w:themeColor="accent6" w:themeTint="99"/>
          <w:sz w:val="22"/>
          <w:szCs w:val="18"/>
        </w:rPr>
      </w:pPr>
    </w:p>
    <w:p w14:paraId="764FC091" w14:textId="6C9B6BE4" w:rsidR="008A47B2" w:rsidRDefault="008A47B2" w:rsidP="00C84264">
      <w:pPr>
        <w:suppressAutoHyphens/>
        <w:spacing w:line="360" w:lineRule="auto"/>
        <w:rPr>
          <w:rFonts w:ascii="Poppins" w:hAnsi="Poppins" w:cs="Poppins"/>
          <w:color w:val="7AD6CF" w:themeColor="accent6" w:themeTint="99"/>
          <w:sz w:val="22"/>
          <w:szCs w:val="18"/>
        </w:rPr>
      </w:pPr>
    </w:p>
    <w:p w14:paraId="2186F55A" w14:textId="517F4A59" w:rsidR="008A47B2" w:rsidRDefault="008A47B2" w:rsidP="00C84264">
      <w:pPr>
        <w:suppressAutoHyphens/>
        <w:spacing w:line="360" w:lineRule="auto"/>
        <w:rPr>
          <w:rFonts w:ascii="Poppins" w:hAnsi="Poppins" w:cs="Poppins"/>
          <w:color w:val="7AD6CF" w:themeColor="accent6" w:themeTint="99"/>
          <w:sz w:val="22"/>
          <w:szCs w:val="18"/>
        </w:rPr>
      </w:pPr>
    </w:p>
    <w:p w14:paraId="1B540B35" w14:textId="023E9FB0" w:rsidR="008A47B2" w:rsidRDefault="008A47B2" w:rsidP="00C84264">
      <w:pPr>
        <w:suppressAutoHyphens/>
        <w:spacing w:line="360" w:lineRule="auto"/>
        <w:rPr>
          <w:rFonts w:ascii="Poppins" w:hAnsi="Poppins" w:cs="Poppins"/>
          <w:color w:val="7AD6CF" w:themeColor="accent6" w:themeTint="99"/>
          <w:sz w:val="22"/>
          <w:szCs w:val="18"/>
        </w:rPr>
      </w:pPr>
    </w:p>
    <w:p w14:paraId="3780D597" w14:textId="648ED39A" w:rsidR="008A47B2" w:rsidRDefault="008A47B2" w:rsidP="00C84264">
      <w:pPr>
        <w:suppressAutoHyphens/>
        <w:spacing w:line="360" w:lineRule="auto"/>
        <w:rPr>
          <w:rFonts w:ascii="Poppins" w:hAnsi="Poppins" w:cs="Poppins"/>
          <w:color w:val="7AD6CF" w:themeColor="accent6" w:themeTint="99"/>
          <w:sz w:val="22"/>
          <w:szCs w:val="18"/>
        </w:rPr>
      </w:pPr>
    </w:p>
    <w:p w14:paraId="5658B24E" w14:textId="23BD41BD" w:rsidR="008A47B2" w:rsidRDefault="008A47B2" w:rsidP="00C84264">
      <w:pPr>
        <w:suppressAutoHyphens/>
        <w:spacing w:line="360" w:lineRule="auto"/>
        <w:rPr>
          <w:rFonts w:ascii="Poppins" w:hAnsi="Poppins" w:cs="Poppins"/>
          <w:color w:val="7AD6CF" w:themeColor="accent6" w:themeTint="99"/>
          <w:sz w:val="22"/>
          <w:szCs w:val="18"/>
        </w:rPr>
      </w:pPr>
    </w:p>
    <w:p w14:paraId="2E8FBC9D" w14:textId="5B439B6A" w:rsidR="008A47B2" w:rsidRDefault="008A47B2" w:rsidP="00C84264">
      <w:pPr>
        <w:suppressAutoHyphens/>
        <w:spacing w:line="360" w:lineRule="auto"/>
        <w:rPr>
          <w:rFonts w:ascii="Poppins" w:hAnsi="Poppins" w:cs="Poppins"/>
          <w:color w:val="7AD6CF" w:themeColor="accent6" w:themeTint="99"/>
          <w:sz w:val="22"/>
          <w:szCs w:val="18"/>
        </w:rPr>
      </w:pPr>
    </w:p>
    <w:p w14:paraId="4BAE1D2E" w14:textId="77777777" w:rsidR="008A47B2" w:rsidRPr="008B211E" w:rsidRDefault="008A47B2" w:rsidP="00C84264">
      <w:pPr>
        <w:suppressAutoHyphens/>
        <w:spacing w:line="360" w:lineRule="auto"/>
        <w:rPr>
          <w:rFonts w:ascii="Poppins" w:hAnsi="Poppins" w:cs="Poppins"/>
          <w:color w:val="7AD6CF" w:themeColor="accent6" w:themeTint="99"/>
          <w:sz w:val="22"/>
          <w:szCs w:val="18"/>
        </w:rPr>
      </w:pPr>
    </w:p>
    <w:p w14:paraId="04D3EDDE" w14:textId="2D8D70BD" w:rsidR="004859E2" w:rsidRDefault="004859E2" w:rsidP="00354A4E">
      <w:pPr>
        <w:numPr>
          <w:ilvl w:val="0"/>
          <w:numId w:val="2"/>
        </w:numPr>
        <w:suppressAutoHyphens/>
        <w:spacing w:line="360" w:lineRule="auto"/>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lastRenderedPageBreak/>
        <w:t>Estrategias de la administración de la memoria virtual.</w:t>
      </w:r>
    </w:p>
    <w:p w14:paraId="262AD23C" w14:textId="53D01DE3" w:rsidR="00C84264" w:rsidRDefault="00C84264" w:rsidP="00C84264">
      <w:pPr>
        <w:suppressAutoHyphens/>
        <w:spacing w:line="360" w:lineRule="auto"/>
        <w:ind w:left="720"/>
        <w:rPr>
          <w:rFonts w:ascii="Poppins" w:hAnsi="Poppins" w:cs="Poppins"/>
          <w:color w:val="7AD6CF" w:themeColor="accent6" w:themeTint="99"/>
          <w:sz w:val="22"/>
          <w:szCs w:val="18"/>
        </w:rPr>
      </w:pPr>
    </w:p>
    <w:p w14:paraId="4E26E283" w14:textId="157BC00F" w:rsidR="008A47B2" w:rsidRDefault="008A47B2" w:rsidP="00354A4E">
      <w:pPr>
        <w:pStyle w:val="Prrafodelista"/>
        <w:numPr>
          <w:ilvl w:val="0"/>
          <w:numId w:val="3"/>
        </w:numPr>
        <w:spacing w:line="360" w:lineRule="auto"/>
        <w:jc w:val="both"/>
        <w:rPr>
          <w:rFonts w:ascii="Poppins" w:hAnsi="Poppins" w:cs="Poppins"/>
          <w:bCs/>
          <w:sz w:val="20"/>
          <w:szCs w:val="16"/>
        </w:rPr>
      </w:pPr>
      <w:r w:rsidRPr="008A47B2">
        <w:rPr>
          <w:rFonts w:ascii="Poppins" w:hAnsi="Poppins" w:cs="Poppins"/>
          <w:b/>
          <w:color w:val="1A5550" w:themeColor="accent6" w:themeShade="80"/>
          <w:sz w:val="20"/>
          <w:szCs w:val="16"/>
        </w:rPr>
        <w:t>Estrategia para cargar páginas (o segmentos) a la memoria RAM</w:t>
      </w:r>
      <w:r w:rsidRPr="008A47B2">
        <w:rPr>
          <w:rFonts w:ascii="Poppins" w:hAnsi="Poppins" w:cs="Poppins"/>
          <w:bCs/>
          <w:sz w:val="20"/>
          <w:szCs w:val="16"/>
        </w:rPr>
        <w:t>. Se usan más comúnmente dos estrategias:</w:t>
      </w:r>
    </w:p>
    <w:p w14:paraId="4783C97A" w14:textId="77777777" w:rsidR="008A47B2" w:rsidRPr="008A47B2" w:rsidRDefault="008A47B2" w:rsidP="008A47B2">
      <w:pPr>
        <w:pStyle w:val="Prrafodelista"/>
        <w:spacing w:line="360" w:lineRule="auto"/>
        <w:ind w:left="1080"/>
        <w:jc w:val="both"/>
        <w:rPr>
          <w:rFonts w:ascii="Poppins" w:hAnsi="Poppins" w:cs="Poppins"/>
          <w:bCs/>
          <w:sz w:val="20"/>
          <w:szCs w:val="16"/>
        </w:rPr>
      </w:pPr>
    </w:p>
    <w:p w14:paraId="44CC9F66" w14:textId="34043120" w:rsidR="008A47B2" w:rsidRDefault="008A47B2" w:rsidP="00354A4E">
      <w:pPr>
        <w:pStyle w:val="Prrafodelista"/>
        <w:numPr>
          <w:ilvl w:val="1"/>
          <w:numId w:val="3"/>
        </w:numPr>
        <w:spacing w:line="360" w:lineRule="auto"/>
        <w:jc w:val="both"/>
        <w:rPr>
          <w:rFonts w:ascii="Poppins" w:hAnsi="Poppins" w:cs="Poppins"/>
          <w:bCs/>
          <w:sz w:val="20"/>
          <w:szCs w:val="16"/>
        </w:rPr>
      </w:pPr>
      <w:r w:rsidRPr="008A47B2">
        <w:rPr>
          <w:rFonts w:ascii="Poppins" w:hAnsi="Poppins" w:cs="Poppins"/>
          <w:b/>
          <w:color w:val="1A5550" w:themeColor="accent6" w:themeShade="80"/>
          <w:sz w:val="20"/>
          <w:szCs w:val="16"/>
        </w:rPr>
        <w:t>Cargado de páginas por demanda</w:t>
      </w:r>
      <w:r w:rsidRPr="008A47B2">
        <w:rPr>
          <w:rFonts w:ascii="Poppins" w:hAnsi="Poppins" w:cs="Poppins"/>
          <w:bCs/>
          <w:sz w:val="20"/>
          <w:szCs w:val="16"/>
        </w:rPr>
        <w:t>: La estrategia de cargado por demanda consiste en que las páginas solamente son llevadas a RAM si son solicitadas, es decir, si se hizo referencia a una dirección que cae dentro de ellas.</w:t>
      </w:r>
    </w:p>
    <w:p w14:paraId="1FDD69C6" w14:textId="77777777" w:rsidR="008A47B2" w:rsidRPr="008A47B2" w:rsidRDefault="008A47B2" w:rsidP="008A47B2">
      <w:pPr>
        <w:pStyle w:val="Prrafodelista"/>
        <w:spacing w:line="360" w:lineRule="auto"/>
        <w:ind w:left="1800"/>
        <w:jc w:val="both"/>
        <w:rPr>
          <w:rFonts w:ascii="Poppins" w:hAnsi="Poppins" w:cs="Poppins"/>
          <w:bCs/>
          <w:sz w:val="20"/>
          <w:szCs w:val="16"/>
        </w:rPr>
      </w:pPr>
    </w:p>
    <w:p w14:paraId="790BD46F" w14:textId="25D538D8" w:rsidR="008A47B2" w:rsidRDefault="008A47B2" w:rsidP="00354A4E">
      <w:pPr>
        <w:pStyle w:val="Prrafodelista"/>
        <w:numPr>
          <w:ilvl w:val="1"/>
          <w:numId w:val="3"/>
        </w:numPr>
        <w:spacing w:line="360" w:lineRule="auto"/>
        <w:jc w:val="both"/>
        <w:rPr>
          <w:rFonts w:ascii="Poppins" w:hAnsi="Poppins" w:cs="Poppins"/>
          <w:bCs/>
          <w:sz w:val="20"/>
          <w:szCs w:val="16"/>
        </w:rPr>
      </w:pPr>
      <w:r w:rsidRPr="008A47B2">
        <w:rPr>
          <w:rFonts w:ascii="Poppins" w:hAnsi="Poppins" w:cs="Poppins"/>
          <w:b/>
          <w:color w:val="1A5550" w:themeColor="accent6" w:themeShade="80"/>
          <w:sz w:val="20"/>
          <w:szCs w:val="16"/>
        </w:rPr>
        <w:t>Cargado de páginas anticipada</w:t>
      </w:r>
      <w:r w:rsidRPr="008A47B2">
        <w:rPr>
          <w:rFonts w:ascii="Poppins" w:hAnsi="Poppins" w:cs="Poppins"/>
          <w:bCs/>
          <w:sz w:val="20"/>
          <w:szCs w:val="16"/>
        </w:rPr>
        <w:t>: La carga anticipada consiste en tratar de adivinar qué páginas serán solicitadas en el futuro inmediato y cargarlas de antemano, para que cuando se pidan ya no ocurran fallos de página. Ese `adivinar' puede ser que se aproveche del fenómeno de localidad y que las páginas que se cargan por anticipado sean aquellas que contienen direcciones contiguas a la dirección que se acaba de referenciar.</w:t>
      </w:r>
    </w:p>
    <w:p w14:paraId="7FF2830B" w14:textId="77777777" w:rsidR="008A47B2" w:rsidRPr="008A47B2" w:rsidRDefault="008A47B2" w:rsidP="008A47B2">
      <w:pPr>
        <w:pStyle w:val="Prrafodelista"/>
        <w:spacing w:line="360" w:lineRule="auto"/>
        <w:ind w:left="1800"/>
        <w:jc w:val="both"/>
        <w:rPr>
          <w:rFonts w:ascii="Poppins" w:hAnsi="Poppins" w:cs="Poppins"/>
          <w:bCs/>
          <w:sz w:val="20"/>
          <w:szCs w:val="16"/>
        </w:rPr>
      </w:pPr>
    </w:p>
    <w:p w14:paraId="365081B3" w14:textId="159A2F44" w:rsidR="008A47B2" w:rsidRDefault="008A47B2" w:rsidP="00354A4E">
      <w:pPr>
        <w:pStyle w:val="Prrafodelista"/>
        <w:numPr>
          <w:ilvl w:val="0"/>
          <w:numId w:val="4"/>
        </w:numPr>
        <w:spacing w:line="360" w:lineRule="auto"/>
        <w:jc w:val="both"/>
        <w:rPr>
          <w:rFonts w:ascii="Poppins" w:hAnsi="Poppins" w:cs="Poppins"/>
          <w:bCs/>
          <w:sz w:val="20"/>
          <w:szCs w:val="16"/>
        </w:rPr>
      </w:pPr>
      <w:r w:rsidRPr="008A47B2">
        <w:rPr>
          <w:rFonts w:ascii="Poppins" w:hAnsi="Poppins" w:cs="Poppins"/>
          <w:b/>
          <w:color w:val="1A5550" w:themeColor="accent6" w:themeShade="80"/>
          <w:sz w:val="20"/>
          <w:szCs w:val="16"/>
        </w:rPr>
        <w:t>Estrategias de colocación</w:t>
      </w:r>
      <w:r w:rsidRPr="008A47B2">
        <w:rPr>
          <w:rFonts w:ascii="Poppins" w:hAnsi="Poppins" w:cs="Poppins"/>
          <w:bCs/>
          <w:sz w:val="20"/>
          <w:szCs w:val="16"/>
        </w:rPr>
        <w:t>. Determinan en qué lugar de la memoria principal se debe colocar una página o un segmento entrante.</w:t>
      </w:r>
    </w:p>
    <w:p w14:paraId="5713F754" w14:textId="77777777" w:rsidR="008A47B2" w:rsidRPr="008A47B2" w:rsidRDefault="008A47B2" w:rsidP="008A47B2">
      <w:pPr>
        <w:pStyle w:val="Prrafodelista"/>
        <w:spacing w:line="360" w:lineRule="auto"/>
        <w:ind w:left="1080"/>
        <w:jc w:val="both"/>
        <w:rPr>
          <w:rFonts w:ascii="Poppins" w:hAnsi="Poppins" w:cs="Poppins"/>
          <w:bCs/>
          <w:sz w:val="20"/>
          <w:szCs w:val="16"/>
        </w:rPr>
      </w:pPr>
    </w:p>
    <w:p w14:paraId="4BF691B8" w14:textId="11EA5F57" w:rsidR="00C84264" w:rsidRPr="008A47B2" w:rsidRDefault="008A47B2" w:rsidP="00354A4E">
      <w:pPr>
        <w:pStyle w:val="Prrafodelista"/>
        <w:numPr>
          <w:ilvl w:val="0"/>
          <w:numId w:val="4"/>
        </w:numPr>
        <w:spacing w:line="360" w:lineRule="auto"/>
        <w:jc w:val="both"/>
        <w:rPr>
          <w:rFonts w:ascii="Poppins" w:hAnsi="Poppins" w:cs="Poppins"/>
          <w:color w:val="7AD6CF" w:themeColor="accent6" w:themeTint="99"/>
          <w:sz w:val="22"/>
          <w:szCs w:val="18"/>
        </w:rPr>
      </w:pPr>
      <w:r w:rsidRPr="008A47B2">
        <w:rPr>
          <w:rFonts w:ascii="Poppins" w:hAnsi="Poppins" w:cs="Poppins"/>
          <w:b/>
          <w:color w:val="1A5550" w:themeColor="accent6" w:themeShade="80"/>
          <w:sz w:val="20"/>
          <w:szCs w:val="16"/>
        </w:rPr>
        <w:t>Estrategias de reemplazo</w:t>
      </w:r>
      <w:r w:rsidRPr="008A47B2">
        <w:rPr>
          <w:rFonts w:ascii="Poppins" w:hAnsi="Poppins" w:cs="Poppins"/>
          <w:bCs/>
          <w:sz w:val="20"/>
          <w:szCs w:val="16"/>
        </w:rPr>
        <w:t>. Sirven para decidir qué página o segmento se debe desplazar para dejar espacio a una página o segmento entrante cuando está completamente ocupada la memoria principal</w:t>
      </w:r>
    </w:p>
    <w:p w14:paraId="675851E9" w14:textId="79811F92" w:rsidR="008A47B2" w:rsidRDefault="008A47B2" w:rsidP="008A47B2">
      <w:pPr>
        <w:spacing w:line="360" w:lineRule="auto"/>
        <w:jc w:val="both"/>
        <w:rPr>
          <w:rFonts w:ascii="Poppins" w:hAnsi="Poppins" w:cs="Poppins"/>
          <w:color w:val="7AD6CF" w:themeColor="accent6" w:themeTint="99"/>
          <w:sz w:val="22"/>
          <w:szCs w:val="18"/>
        </w:rPr>
      </w:pPr>
    </w:p>
    <w:p w14:paraId="69A5242A" w14:textId="7F695079" w:rsidR="00DF5966" w:rsidRDefault="00DF5966" w:rsidP="008A47B2">
      <w:pPr>
        <w:spacing w:line="360" w:lineRule="auto"/>
        <w:jc w:val="both"/>
        <w:rPr>
          <w:rFonts w:ascii="Poppins" w:hAnsi="Poppins" w:cs="Poppins"/>
          <w:color w:val="7AD6CF" w:themeColor="accent6" w:themeTint="99"/>
          <w:sz w:val="22"/>
          <w:szCs w:val="18"/>
        </w:rPr>
      </w:pPr>
    </w:p>
    <w:p w14:paraId="06411D68" w14:textId="0B11E48B" w:rsidR="00DF5966" w:rsidRDefault="00DF5966" w:rsidP="008A47B2">
      <w:pPr>
        <w:spacing w:line="360" w:lineRule="auto"/>
        <w:jc w:val="both"/>
        <w:rPr>
          <w:rFonts w:ascii="Poppins" w:hAnsi="Poppins" w:cs="Poppins"/>
          <w:color w:val="7AD6CF" w:themeColor="accent6" w:themeTint="99"/>
          <w:sz w:val="22"/>
          <w:szCs w:val="18"/>
        </w:rPr>
      </w:pPr>
    </w:p>
    <w:p w14:paraId="48796018" w14:textId="73684A03" w:rsidR="00DF5966" w:rsidRDefault="00DF5966" w:rsidP="008A47B2">
      <w:pPr>
        <w:spacing w:line="360" w:lineRule="auto"/>
        <w:jc w:val="both"/>
        <w:rPr>
          <w:rFonts w:ascii="Poppins" w:hAnsi="Poppins" w:cs="Poppins"/>
          <w:color w:val="7AD6CF" w:themeColor="accent6" w:themeTint="99"/>
          <w:sz w:val="22"/>
          <w:szCs w:val="18"/>
        </w:rPr>
      </w:pPr>
    </w:p>
    <w:p w14:paraId="02EC585E" w14:textId="4006CA9E" w:rsidR="00DF5966" w:rsidRDefault="00DF5966" w:rsidP="008A47B2">
      <w:pPr>
        <w:spacing w:line="360" w:lineRule="auto"/>
        <w:jc w:val="both"/>
        <w:rPr>
          <w:rFonts w:ascii="Poppins" w:hAnsi="Poppins" w:cs="Poppins"/>
          <w:color w:val="7AD6CF" w:themeColor="accent6" w:themeTint="99"/>
          <w:sz w:val="22"/>
          <w:szCs w:val="18"/>
        </w:rPr>
      </w:pPr>
    </w:p>
    <w:p w14:paraId="5F97D947" w14:textId="5F776D61" w:rsidR="00DF5966" w:rsidRDefault="00DF5966" w:rsidP="008A47B2">
      <w:pPr>
        <w:spacing w:line="360" w:lineRule="auto"/>
        <w:jc w:val="both"/>
        <w:rPr>
          <w:rFonts w:ascii="Poppins" w:hAnsi="Poppins" w:cs="Poppins"/>
          <w:color w:val="7AD6CF" w:themeColor="accent6" w:themeTint="99"/>
          <w:sz w:val="22"/>
          <w:szCs w:val="18"/>
        </w:rPr>
      </w:pPr>
    </w:p>
    <w:p w14:paraId="03AC145C" w14:textId="7B95B308" w:rsidR="00DF5966" w:rsidRDefault="00DF5966" w:rsidP="008A47B2">
      <w:pPr>
        <w:spacing w:line="360" w:lineRule="auto"/>
        <w:jc w:val="both"/>
        <w:rPr>
          <w:rFonts w:ascii="Poppins" w:hAnsi="Poppins" w:cs="Poppins"/>
          <w:color w:val="7AD6CF" w:themeColor="accent6" w:themeTint="99"/>
          <w:sz w:val="22"/>
          <w:szCs w:val="18"/>
        </w:rPr>
      </w:pPr>
    </w:p>
    <w:p w14:paraId="39024127" w14:textId="268A49C4" w:rsidR="00DF5966" w:rsidRDefault="00DF5966" w:rsidP="008A47B2">
      <w:pPr>
        <w:spacing w:line="360" w:lineRule="auto"/>
        <w:jc w:val="both"/>
        <w:rPr>
          <w:rFonts w:ascii="Poppins" w:hAnsi="Poppins" w:cs="Poppins"/>
          <w:color w:val="7AD6CF" w:themeColor="accent6" w:themeTint="99"/>
          <w:sz w:val="22"/>
          <w:szCs w:val="18"/>
        </w:rPr>
      </w:pPr>
    </w:p>
    <w:p w14:paraId="223C9A74" w14:textId="77777777" w:rsidR="00DF5966" w:rsidRPr="008A47B2" w:rsidRDefault="00DF5966" w:rsidP="008A47B2">
      <w:pPr>
        <w:spacing w:line="360" w:lineRule="auto"/>
        <w:jc w:val="both"/>
        <w:rPr>
          <w:rFonts w:ascii="Poppins" w:hAnsi="Poppins" w:cs="Poppins"/>
          <w:color w:val="7AD6CF" w:themeColor="accent6" w:themeTint="99"/>
          <w:sz w:val="22"/>
          <w:szCs w:val="18"/>
        </w:rPr>
      </w:pPr>
    </w:p>
    <w:p w14:paraId="51591F36" w14:textId="0CF097A1" w:rsidR="004859E2" w:rsidRDefault="004859E2" w:rsidP="00354A4E">
      <w:pPr>
        <w:numPr>
          <w:ilvl w:val="0"/>
          <w:numId w:val="2"/>
        </w:numPr>
        <w:suppressAutoHyphens/>
        <w:spacing w:line="360" w:lineRule="auto"/>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lastRenderedPageBreak/>
        <w:t>Algoritmos de reemplazo. Explícalos.</w:t>
      </w:r>
    </w:p>
    <w:p w14:paraId="04F5B9E8" w14:textId="61E9B885" w:rsidR="008A47B2" w:rsidRDefault="008A47B2" w:rsidP="008A47B2">
      <w:pPr>
        <w:suppressAutoHyphens/>
        <w:spacing w:line="360" w:lineRule="auto"/>
        <w:ind w:left="720"/>
        <w:rPr>
          <w:rFonts w:ascii="Poppins" w:hAnsi="Poppins" w:cs="Poppins"/>
          <w:color w:val="7AD6CF" w:themeColor="accent6" w:themeTint="99"/>
          <w:sz w:val="22"/>
          <w:szCs w:val="18"/>
        </w:rPr>
      </w:pPr>
    </w:p>
    <w:p w14:paraId="74626871" w14:textId="1FD716A7" w:rsidR="00DF5966" w:rsidRDefault="00DF5966" w:rsidP="00DF5966">
      <w:pPr>
        <w:suppressAutoHyphens/>
        <w:spacing w:line="360" w:lineRule="auto"/>
        <w:ind w:left="720"/>
        <w:jc w:val="both"/>
        <w:rPr>
          <w:rFonts w:ascii="Poppins" w:hAnsi="Poppins" w:cs="Poppins"/>
          <w:b w:val="0"/>
          <w:bCs/>
          <w:color w:val="auto"/>
          <w:sz w:val="20"/>
          <w:szCs w:val="16"/>
        </w:rPr>
      </w:pPr>
      <w:r w:rsidRPr="00034EB4">
        <w:rPr>
          <w:rFonts w:ascii="Poppins" w:hAnsi="Poppins" w:cs="Poppins"/>
          <w:color w:val="1A5550" w:themeColor="accent6" w:themeShade="80"/>
          <w:sz w:val="20"/>
          <w:szCs w:val="16"/>
        </w:rPr>
        <w:t>Remplazo FIFO</w:t>
      </w:r>
      <w:r w:rsidR="00E00E11">
        <w:rPr>
          <w:rFonts w:ascii="Poppins" w:hAnsi="Poppins" w:cs="Poppins"/>
          <w:b w:val="0"/>
          <w:bCs/>
          <w:color w:val="auto"/>
          <w:sz w:val="20"/>
          <w:szCs w:val="16"/>
        </w:rPr>
        <w:t xml:space="preserve">: </w:t>
      </w:r>
      <w:r w:rsidR="00E00E11" w:rsidRPr="00E00E11">
        <w:rPr>
          <w:rFonts w:ascii="Poppins" w:hAnsi="Poppins" w:cs="Poppins"/>
          <w:b w:val="0"/>
          <w:bCs/>
          <w:color w:val="auto"/>
          <w:sz w:val="20"/>
          <w:szCs w:val="16"/>
        </w:rPr>
        <w:t>El algoritmo de reemplazo más sencillo es el primero en entrar, primero en salir. Este algoritmo asocia a cada página el instante en el que se trajo a memoria. Cuando hay que reemplazar una página, se elige la más antigua.</w:t>
      </w:r>
    </w:p>
    <w:p w14:paraId="198CD25F" w14:textId="4A6F47D9" w:rsidR="00E00E11" w:rsidRDefault="00E00E11" w:rsidP="00DF5966">
      <w:pPr>
        <w:suppressAutoHyphens/>
        <w:spacing w:line="360" w:lineRule="auto"/>
        <w:ind w:left="720"/>
        <w:jc w:val="both"/>
        <w:rPr>
          <w:rFonts w:ascii="Poppins" w:hAnsi="Poppins" w:cs="Poppins"/>
          <w:b w:val="0"/>
          <w:bCs/>
          <w:color w:val="auto"/>
          <w:sz w:val="20"/>
          <w:szCs w:val="16"/>
        </w:rPr>
      </w:pPr>
    </w:p>
    <w:p w14:paraId="2A2438A9" w14:textId="09C2E56D" w:rsidR="00E00E11" w:rsidRDefault="00E00E11" w:rsidP="00DF5966">
      <w:pPr>
        <w:suppressAutoHyphens/>
        <w:spacing w:line="360" w:lineRule="auto"/>
        <w:ind w:left="720"/>
        <w:jc w:val="both"/>
        <w:rPr>
          <w:rFonts w:ascii="Poppins" w:hAnsi="Poppins" w:cs="Poppins"/>
          <w:b w:val="0"/>
          <w:bCs/>
          <w:color w:val="auto"/>
          <w:sz w:val="20"/>
          <w:szCs w:val="16"/>
        </w:rPr>
      </w:pPr>
      <w:r w:rsidRPr="00034EB4">
        <w:rPr>
          <w:rFonts w:ascii="Poppins" w:hAnsi="Poppins" w:cs="Poppins"/>
          <w:color w:val="1A5550" w:themeColor="accent6" w:themeShade="80"/>
          <w:sz w:val="20"/>
          <w:szCs w:val="16"/>
        </w:rPr>
        <w:t>Remplazo óptimo</w:t>
      </w:r>
      <w:r>
        <w:rPr>
          <w:rFonts w:ascii="Poppins" w:hAnsi="Poppins" w:cs="Poppins"/>
          <w:b w:val="0"/>
          <w:bCs/>
          <w:color w:val="auto"/>
          <w:sz w:val="20"/>
          <w:szCs w:val="16"/>
        </w:rPr>
        <w:t>:</w:t>
      </w:r>
      <w:r w:rsidR="00AA1B14">
        <w:rPr>
          <w:rFonts w:ascii="Poppins" w:hAnsi="Poppins" w:cs="Poppins"/>
          <w:b w:val="0"/>
          <w:bCs/>
          <w:color w:val="auto"/>
          <w:sz w:val="20"/>
          <w:szCs w:val="16"/>
        </w:rPr>
        <w:t xml:space="preserve"> </w:t>
      </w:r>
      <w:r w:rsidR="00AA1B14" w:rsidRPr="00AA1B14">
        <w:rPr>
          <w:rFonts w:ascii="Poppins" w:hAnsi="Poppins" w:cs="Poppins"/>
          <w:b w:val="0"/>
          <w:bCs/>
          <w:color w:val="auto"/>
          <w:sz w:val="20"/>
          <w:szCs w:val="16"/>
        </w:rPr>
        <w:t>El algoritmo de reemplazo de páginas óptimo sería aquel que eligiera la página de la memoria que vaya a ser referenciada más tarde</w:t>
      </w:r>
      <w:r w:rsidR="00AA1B14">
        <w:rPr>
          <w:rFonts w:ascii="Poppins" w:hAnsi="Poppins" w:cs="Poppins"/>
          <w:b w:val="0"/>
          <w:bCs/>
          <w:color w:val="auto"/>
          <w:sz w:val="20"/>
          <w:szCs w:val="16"/>
        </w:rPr>
        <w:t>.</w:t>
      </w:r>
    </w:p>
    <w:p w14:paraId="14E845B1" w14:textId="2DC64888" w:rsidR="00AA1B14" w:rsidRDefault="00AA1B14" w:rsidP="00DF5966">
      <w:pPr>
        <w:suppressAutoHyphens/>
        <w:spacing w:line="360" w:lineRule="auto"/>
        <w:ind w:left="720"/>
        <w:jc w:val="both"/>
        <w:rPr>
          <w:rFonts w:ascii="Poppins" w:hAnsi="Poppins" w:cs="Poppins"/>
          <w:b w:val="0"/>
          <w:bCs/>
          <w:color w:val="auto"/>
          <w:sz w:val="20"/>
          <w:szCs w:val="16"/>
        </w:rPr>
      </w:pPr>
    </w:p>
    <w:p w14:paraId="2AD949D9" w14:textId="048C4734" w:rsidR="00AA1B14" w:rsidRDefault="00AA1B14" w:rsidP="00DF5966">
      <w:pPr>
        <w:suppressAutoHyphens/>
        <w:spacing w:line="360" w:lineRule="auto"/>
        <w:ind w:left="720"/>
        <w:jc w:val="both"/>
        <w:rPr>
          <w:rFonts w:ascii="Poppins" w:hAnsi="Poppins" w:cs="Poppins"/>
          <w:b w:val="0"/>
          <w:bCs/>
          <w:color w:val="auto"/>
          <w:sz w:val="20"/>
          <w:szCs w:val="16"/>
        </w:rPr>
      </w:pPr>
      <w:r w:rsidRPr="00034EB4">
        <w:rPr>
          <w:rFonts w:ascii="Poppins" w:hAnsi="Poppins" w:cs="Poppins"/>
          <w:color w:val="1A5550" w:themeColor="accent6" w:themeShade="80"/>
          <w:sz w:val="20"/>
          <w:szCs w:val="16"/>
        </w:rPr>
        <w:t>Remplazo menos recientemente usado o LRU (</w:t>
      </w:r>
      <w:proofErr w:type="spellStart"/>
      <w:r w:rsidRPr="00034EB4">
        <w:rPr>
          <w:rFonts w:ascii="Poppins" w:hAnsi="Poppins" w:cs="Poppins"/>
          <w:color w:val="1A5550" w:themeColor="accent6" w:themeShade="80"/>
          <w:sz w:val="20"/>
          <w:szCs w:val="16"/>
        </w:rPr>
        <w:t>Least</w:t>
      </w:r>
      <w:proofErr w:type="spellEnd"/>
      <w:r w:rsidRPr="00034EB4">
        <w:rPr>
          <w:rFonts w:ascii="Poppins" w:hAnsi="Poppins" w:cs="Poppins"/>
          <w:color w:val="1A5550" w:themeColor="accent6" w:themeShade="80"/>
          <w:sz w:val="20"/>
          <w:szCs w:val="16"/>
        </w:rPr>
        <w:t xml:space="preserve"> </w:t>
      </w:r>
      <w:proofErr w:type="spellStart"/>
      <w:r w:rsidRPr="00034EB4">
        <w:rPr>
          <w:rFonts w:ascii="Poppins" w:hAnsi="Poppins" w:cs="Poppins"/>
          <w:color w:val="1A5550" w:themeColor="accent6" w:themeShade="80"/>
          <w:sz w:val="20"/>
          <w:szCs w:val="16"/>
        </w:rPr>
        <w:t>Recently</w:t>
      </w:r>
      <w:proofErr w:type="spellEnd"/>
      <w:r w:rsidRPr="00034EB4">
        <w:rPr>
          <w:rFonts w:ascii="Poppins" w:hAnsi="Poppins" w:cs="Poppins"/>
          <w:color w:val="1A5550" w:themeColor="accent6" w:themeShade="80"/>
          <w:sz w:val="20"/>
          <w:szCs w:val="16"/>
        </w:rPr>
        <w:t xml:space="preserve"> Used)</w:t>
      </w:r>
      <w:r>
        <w:rPr>
          <w:rFonts w:ascii="Poppins" w:hAnsi="Poppins" w:cs="Poppins"/>
          <w:b w:val="0"/>
          <w:bCs/>
          <w:color w:val="auto"/>
          <w:sz w:val="20"/>
          <w:szCs w:val="16"/>
        </w:rPr>
        <w:t>:</w:t>
      </w:r>
      <w:r w:rsidR="00A03578">
        <w:rPr>
          <w:rFonts w:ascii="Poppins" w:hAnsi="Poppins" w:cs="Poppins"/>
          <w:b w:val="0"/>
          <w:bCs/>
          <w:color w:val="auto"/>
          <w:sz w:val="20"/>
          <w:szCs w:val="16"/>
        </w:rPr>
        <w:t xml:space="preserve"> </w:t>
      </w:r>
      <w:r w:rsidR="00A03578" w:rsidRPr="00A03578">
        <w:rPr>
          <w:rFonts w:ascii="Poppins" w:hAnsi="Poppins" w:cs="Poppins"/>
          <w:b w:val="0"/>
          <w:bCs/>
          <w:color w:val="auto"/>
          <w:sz w:val="20"/>
          <w:szCs w:val="16"/>
        </w:rPr>
        <w:t>se basa en el principio de localidad de referencia de los programas. Las páginas de uso frecuente en las últimas instrucciones se utilizan con cierta probabilidad en las siguientes instrucciones. De manera recíproca, es probable que las páginas que no hayan sido utilizadas durante mucho tiempo permanezcan sin ser utilizadas durante cierto tiempo. Es decir, estamos utilizando el pasado reciente como aproximación de lo que sucederá en el futuro. El algoritmo LRU explota esta idea: al ocurrir un fallo de página se utiliza la página que no haya sido utilizada hace más tiempo.</w:t>
      </w:r>
    </w:p>
    <w:p w14:paraId="149440E7" w14:textId="168A9B70" w:rsidR="005D5D8F" w:rsidRDefault="005D5D8F" w:rsidP="00DF5966">
      <w:pPr>
        <w:suppressAutoHyphens/>
        <w:spacing w:line="360" w:lineRule="auto"/>
        <w:ind w:left="720"/>
        <w:jc w:val="both"/>
        <w:rPr>
          <w:rFonts w:ascii="Poppins" w:hAnsi="Poppins" w:cs="Poppins"/>
          <w:b w:val="0"/>
          <w:bCs/>
          <w:color w:val="auto"/>
          <w:sz w:val="20"/>
          <w:szCs w:val="16"/>
        </w:rPr>
      </w:pPr>
    </w:p>
    <w:p w14:paraId="5E79D008" w14:textId="0F77855A" w:rsidR="005D5D8F" w:rsidRDefault="005D5D8F" w:rsidP="00DF5966">
      <w:pPr>
        <w:suppressAutoHyphens/>
        <w:spacing w:line="360" w:lineRule="auto"/>
        <w:ind w:left="720"/>
        <w:jc w:val="both"/>
        <w:rPr>
          <w:rFonts w:ascii="Poppins" w:hAnsi="Poppins" w:cs="Poppins"/>
          <w:b w:val="0"/>
          <w:bCs/>
          <w:color w:val="auto"/>
          <w:sz w:val="20"/>
          <w:szCs w:val="16"/>
        </w:rPr>
      </w:pPr>
      <w:r w:rsidRPr="00034EB4">
        <w:rPr>
          <w:rFonts w:ascii="Poppins" w:hAnsi="Poppins" w:cs="Poppins"/>
          <w:color w:val="1A5550" w:themeColor="accent6" w:themeShade="80"/>
          <w:sz w:val="20"/>
          <w:szCs w:val="16"/>
        </w:rPr>
        <w:t>Algoritmos de bits adicionales de referencia</w:t>
      </w:r>
      <w:r>
        <w:rPr>
          <w:rFonts w:ascii="Poppins" w:hAnsi="Poppins" w:cs="Poppins"/>
          <w:b w:val="0"/>
          <w:bCs/>
          <w:color w:val="auto"/>
          <w:sz w:val="20"/>
          <w:szCs w:val="16"/>
        </w:rPr>
        <w:t>:</w:t>
      </w:r>
      <w:r w:rsidR="00CF3B6A">
        <w:rPr>
          <w:rFonts w:ascii="Poppins" w:hAnsi="Poppins" w:cs="Poppins"/>
          <w:b w:val="0"/>
          <w:bCs/>
          <w:color w:val="auto"/>
          <w:sz w:val="20"/>
          <w:szCs w:val="16"/>
        </w:rPr>
        <w:t xml:space="preserve"> </w:t>
      </w:r>
      <w:r w:rsidR="00CF3B6A" w:rsidRPr="00CF3B6A">
        <w:rPr>
          <w:rFonts w:ascii="Poppins" w:hAnsi="Poppins" w:cs="Poppins"/>
          <w:b w:val="0"/>
          <w:bCs/>
          <w:color w:val="auto"/>
          <w:sz w:val="20"/>
          <w:szCs w:val="16"/>
        </w:rPr>
        <w:t>se basa en el principio de localidad de referencia de los programas. Las páginas de uso frecuente en las últimas instrucciones se utilizan con cierta probabilidad en las siguientes instrucciones. De manera recíproca, es probable que las páginas que no hayan sido utilizadas durante mucho tiempo permanezcan sin ser utilizadas durante cierto tiempo. Es decir, estamos utilizando el pasado reciente como aproximación de lo que sucederá en el futuro. El algoritmo LRU explota esta idea: al ocurrir un fallo de página se utiliza la página que no haya sido utilizada hace más tiempo.</w:t>
      </w:r>
    </w:p>
    <w:p w14:paraId="4C81C07F" w14:textId="28C29DDB" w:rsidR="00E57E52" w:rsidRDefault="00E57E52" w:rsidP="00DF5966">
      <w:pPr>
        <w:suppressAutoHyphens/>
        <w:spacing w:line="360" w:lineRule="auto"/>
        <w:ind w:left="720"/>
        <w:jc w:val="both"/>
        <w:rPr>
          <w:rFonts w:ascii="Poppins" w:hAnsi="Poppins" w:cs="Poppins"/>
          <w:b w:val="0"/>
          <w:bCs/>
          <w:color w:val="auto"/>
          <w:sz w:val="20"/>
          <w:szCs w:val="16"/>
        </w:rPr>
      </w:pPr>
    </w:p>
    <w:p w14:paraId="4D2EAC9B" w14:textId="4BCF2A1F" w:rsidR="00E57E52" w:rsidRDefault="00E57E52" w:rsidP="00DF5966">
      <w:pPr>
        <w:suppressAutoHyphens/>
        <w:spacing w:line="360" w:lineRule="auto"/>
        <w:ind w:left="720"/>
        <w:jc w:val="both"/>
        <w:rPr>
          <w:rFonts w:ascii="Poppins" w:hAnsi="Poppins" w:cs="Poppins"/>
          <w:b w:val="0"/>
          <w:bCs/>
          <w:color w:val="auto"/>
          <w:sz w:val="20"/>
          <w:szCs w:val="16"/>
        </w:rPr>
      </w:pPr>
      <w:r w:rsidRPr="00034EB4">
        <w:rPr>
          <w:rFonts w:ascii="Poppins" w:hAnsi="Poppins" w:cs="Poppins"/>
          <w:color w:val="1A5550" w:themeColor="accent6" w:themeShade="80"/>
          <w:sz w:val="20"/>
          <w:szCs w:val="16"/>
        </w:rPr>
        <w:t>Algoritmos de la segunda oportunidad</w:t>
      </w:r>
      <w:r>
        <w:rPr>
          <w:rFonts w:ascii="Poppins" w:hAnsi="Poppins" w:cs="Poppins"/>
          <w:b w:val="0"/>
          <w:bCs/>
          <w:color w:val="auto"/>
          <w:sz w:val="20"/>
          <w:szCs w:val="16"/>
        </w:rPr>
        <w:t>:</w:t>
      </w:r>
      <w:r w:rsidR="00CF3B6A">
        <w:rPr>
          <w:rFonts w:ascii="Poppins" w:hAnsi="Poppins" w:cs="Poppins"/>
          <w:b w:val="0"/>
          <w:bCs/>
          <w:color w:val="auto"/>
          <w:sz w:val="20"/>
          <w:szCs w:val="16"/>
        </w:rPr>
        <w:t xml:space="preserve"> </w:t>
      </w:r>
      <w:r w:rsidR="003E1AD2" w:rsidRPr="003E1AD2">
        <w:rPr>
          <w:rFonts w:ascii="Poppins" w:hAnsi="Poppins" w:cs="Poppins"/>
          <w:b w:val="0"/>
          <w:bCs/>
          <w:color w:val="auto"/>
          <w:sz w:val="20"/>
          <w:szCs w:val="16"/>
        </w:rPr>
        <w:t>evita deshacerse de una página de uso frecuente, inspecciona el bit R de la página más antigua. Si es 0, la página es antigua y no utilizada, por lo que se reemplaza de manera inmediata. Si el bit es 1, R se pone a cero, la página se coloca al final de la lista de páginas, como si hubiera llegado en ese momento a la memoria. Después continúa la búsqueda siguiendo la lista.</w:t>
      </w:r>
    </w:p>
    <w:p w14:paraId="658FCBE3" w14:textId="588DC17E" w:rsidR="003E1AD2" w:rsidRDefault="003E1AD2" w:rsidP="00DF5966">
      <w:pPr>
        <w:suppressAutoHyphens/>
        <w:spacing w:line="360" w:lineRule="auto"/>
        <w:ind w:left="720"/>
        <w:jc w:val="both"/>
        <w:rPr>
          <w:rFonts w:ascii="Poppins" w:hAnsi="Poppins" w:cs="Poppins"/>
          <w:b w:val="0"/>
          <w:bCs/>
          <w:color w:val="auto"/>
          <w:sz w:val="20"/>
          <w:szCs w:val="16"/>
        </w:rPr>
      </w:pPr>
    </w:p>
    <w:p w14:paraId="5144EC8B" w14:textId="73DD78BC" w:rsidR="003E1AD2" w:rsidRDefault="003E1AD2" w:rsidP="00DF5966">
      <w:pPr>
        <w:suppressAutoHyphens/>
        <w:spacing w:line="360" w:lineRule="auto"/>
        <w:ind w:left="720"/>
        <w:jc w:val="both"/>
        <w:rPr>
          <w:rFonts w:ascii="Poppins" w:hAnsi="Poppins" w:cs="Poppins"/>
          <w:b w:val="0"/>
          <w:bCs/>
          <w:color w:val="auto"/>
          <w:sz w:val="20"/>
          <w:szCs w:val="16"/>
        </w:rPr>
      </w:pPr>
      <w:r w:rsidRPr="00034EB4">
        <w:rPr>
          <w:rFonts w:ascii="Poppins" w:hAnsi="Poppins" w:cs="Poppins"/>
          <w:color w:val="1A5550" w:themeColor="accent6" w:themeShade="80"/>
          <w:sz w:val="20"/>
          <w:szCs w:val="16"/>
        </w:rPr>
        <w:lastRenderedPageBreak/>
        <w:t>Algoritmo del reloj</w:t>
      </w:r>
      <w:r>
        <w:rPr>
          <w:rFonts w:ascii="Poppins" w:hAnsi="Poppins" w:cs="Poppins"/>
          <w:b w:val="0"/>
          <w:bCs/>
          <w:color w:val="auto"/>
          <w:sz w:val="20"/>
          <w:szCs w:val="16"/>
        </w:rPr>
        <w:t xml:space="preserve">: </w:t>
      </w:r>
      <w:r w:rsidR="00AC07E7" w:rsidRPr="00AC07E7">
        <w:rPr>
          <w:rFonts w:ascii="Poppins" w:hAnsi="Poppins" w:cs="Poppins"/>
          <w:b w:val="0"/>
          <w:bCs/>
          <w:color w:val="auto"/>
          <w:sz w:val="20"/>
          <w:szCs w:val="16"/>
        </w:rPr>
        <w:t>consiste en mantener las páginas en una lista circular, con la forma de un reloj</w:t>
      </w:r>
      <w:r w:rsidR="00AC07E7">
        <w:rPr>
          <w:rFonts w:ascii="Poppins" w:hAnsi="Poppins" w:cs="Poppins"/>
          <w:b w:val="0"/>
          <w:bCs/>
          <w:color w:val="auto"/>
          <w:sz w:val="20"/>
          <w:szCs w:val="16"/>
        </w:rPr>
        <w:t xml:space="preserve"> </w:t>
      </w:r>
      <w:r w:rsidR="00AC07E7" w:rsidRPr="00AC07E7">
        <w:rPr>
          <w:rFonts w:ascii="Poppins" w:hAnsi="Poppins" w:cs="Poppins"/>
          <w:b w:val="0"/>
          <w:bCs/>
          <w:color w:val="auto"/>
          <w:sz w:val="20"/>
          <w:szCs w:val="16"/>
        </w:rPr>
        <w:t>Al ocurrir un fallo de página, se inspecciona la página a la que apunta la manecilla. Si su bit R vale 0, la página se retira de la memoria, se inserta la nueva página en su lugar en el reloj, y la manecilla avanza una posición. Si R vale 1, este bit se pone a 0 y la manecilla avanza a la página siguiente. Este proceso continúa hasta encontrar una página con R a cero.</w:t>
      </w:r>
    </w:p>
    <w:p w14:paraId="126DA9C1" w14:textId="1416027E" w:rsidR="00AC07E7" w:rsidRDefault="00AC07E7" w:rsidP="00DF5966">
      <w:pPr>
        <w:suppressAutoHyphens/>
        <w:spacing w:line="360" w:lineRule="auto"/>
        <w:ind w:left="720"/>
        <w:jc w:val="both"/>
        <w:rPr>
          <w:rFonts w:ascii="Poppins" w:hAnsi="Poppins" w:cs="Poppins"/>
          <w:b w:val="0"/>
          <w:bCs/>
          <w:color w:val="auto"/>
          <w:sz w:val="20"/>
          <w:szCs w:val="16"/>
        </w:rPr>
      </w:pPr>
    </w:p>
    <w:p w14:paraId="2B6A6A26" w14:textId="6549836A" w:rsidR="00AC07E7" w:rsidRDefault="00AC07E7" w:rsidP="00DF5966">
      <w:pPr>
        <w:suppressAutoHyphens/>
        <w:spacing w:line="360" w:lineRule="auto"/>
        <w:ind w:left="720"/>
        <w:jc w:val="both"/>
        <w:rPr>
          <w:rFonts w:ascii="Poppins" w:hAnsi="Poppins" w:cs="Poppins"/>
          <w:b w:val="0"/>
          <w:bCs/>
          <w:color w:val="auto"/>
          <w:sz w:val="20"/>
          <w:szCs w:val="16"/>
        </w:rPr>
      </w:pPr>
      <w:r w:rsidRPr="00034EB4">
        <w:rPr>
          <w:rFonts w:ascii="Poppins" w:hAnsi="Poppins" w:cs="Poppins"/>
          <w:color w:val="1A5550" w:themeColor="accent6" w:themeShade="80"/>
          <w:sz w:val="20"/>
          <w:szCs w:val="16"/>
        </w:rPr>
        <w:t>Algoritmo LFU (</w:t>
      </w:r>
      <w:proofErr w:type="spellStart"/>
      <w:r w:rsidRPr="00034EB4">
        <w:rPr>
          <w:rFonts w:ascii="Poppins" w:hAnsi="Poppins" w:cs="Poppins"/>
          <w:color w:val="1A5550" w:themeColor="accent6" w:themeShade="80"/>
          <w:sz w:val="20"/>
          <w:szCs w:val="16"/>
        </w:rPr>
        <w:t>Last</w:t>
      </w:r>
      <w:proofErr w:type="spellEnd"/>
      <w:r w:rsidRPr="00034EB4">
        <w:rPr>
          <w:rFonts w:ascii="Poppins" w:hAnsi="Poppins" w:cs="Poppins"/>
          <w:color w:val="1A5550" w:themeColor="accent6" w:themeShade="80"/>
          <w:sz w:val="20"/>
          <w:szCs w:val="16"/>
        </w:rPr>
        <w:t xml:space="preserve"> </w:t>
      </w:r>
      <w:proofErr w:type="spellStart"/>
      <w:r w:rsidRPr="00034EB4">
        <w:rPr>
          <w:rFonts w:ascii="Poppins" w:hAnsi="Poppins" w:cs="Poppins"/>
          <w:color w:val="1A5550" w:themeColor="accent6" w:themeShade="80"/>
          <w:sz w:val="20"/>
          <w:szCs w:val="16"/>
        </w:rPr>
        <w:t>Frequently</w:t>
      </w:r>
      <w:proofErr w:type="spellEnd"/>
      <w:r w:rsidRPr="00034EB4">
        <w:rPr>
          <w:rFonts w:ascii="Poppins" w:hAnsi="Poppins" w:cs="Poppins"/>
          <w:color w:val="1A5550" w:themeColor="accent6" w:themeShade="80"/>
          <w:sz w:val="20"/>
          <w:szCs w:val="16"/>
        </w:rPr>
        <w:t xml:space="preserve"> Used)</w:t>
      </w:r>
      <w:r>
        <w:rPr>
          <w:rFonts w:ascii="Poppins" w:hAnsi="Poppins" w:cs="Poppins"/>
          <w:b w:val="0"/>
          <w:bCs/>
          <w:color w:val="auto"/>
          <w:sz w:val="20"/>
          <w:szCs w:val="16"/>
        </w:rPr>
        <w:t xml:space="preserve">: </w:t>
      </w:r>
      <w:r w:rsidR="005B0768" w:rsidRPr="005B0768">
        <w:rPr>
          <w:rFonts w:ascii="Poppins" w:hAnsi="Poppins" w:cs="Poppins"/>
          <w:b w:val="0"/>
          <w:bCs/>
          <w:color w:val="auto"/>
          <w:sz w:val="20"/>
          <w:szCs w:val="16"/>
        </w:rPr>
        <w:t>mantiene un contador del número de referencias que se han hecho para cada página. Se reemplaza la página con el menor recuento. La razón para esta selección es que una página que se usa activamente debe tener un alto número de referencias. Este algoritmo tiene problemas cuando una página se usa mucho en la fase inicial de un proceso, pero después ya no se utiliza. Como se usó bastantes veces, tiene un recuento alto y permanece en memoria, aunque ya no se necesite.</w:t>
      </w:r>
    </w:p>
    <w:p w14:paraId="50437849" w14:textId="476A6F3F" w:rsidR="005B0768" w:rsidRDefault="005B0768" w:rsidP="00DF5966">
      <w:pPr>
        <w:suppressAutoHyphens/>
        <w:spacing w:line="360" w:lineRule="auto"/>
        <w:ind w:left="720"/>
        <w:jc w:val="both"/>
        <w:rPr>
          <w:rFonts w:ascii="Poppins" w:hAnsi="Poppins" w:cs="Poppins"/>
          <w:b w:val="0"/>
          <w:bCs/>
          <w:color w:val="auto"/>
          <w:sz w:val="20"/>
          <w:szCs w:val="16"/>
        </w:rPr>
      </w:pPr>
    </w:p>
    <w:p w14:paraId="5E58ABD8" w14:textId="3BF0FF99" w:rsidR="008A47B2" w:rsidRPr="00034EB4" w:rsidRDefault="005B0768" w:rsidP="00034EB4">
      <w:pPr>
        <w:suppressAutoHyphens/>
        <w:spacing w:line="360" w:lineRule="auto"/>
        <w:ind w:left="720"/>
        <w:jc w:val="both"/>
        <w:rPr>
          <w:rFonts w:ascii="Poppins" w:hAnsi="Poppins" w:cs="Poppins"/>
          <w:b w:val="0"/>
          <w:bCs/>
          <w:color w:val="auto"/>
          <w:sz w:val="20"/>
          <w:szCs w:val="16"/>
        </w:rPr>
      </w:pPr>
      <w:r w:rsidRPr="00034EB4">
        <w:rPr>
          <w:rFonts w:ascii="Poppins" w:hAnsi="Poppins" w:cs="Poppins"/>
          <w:color w:val="1A5550" w:themeColor="accent6" w:themeShade="80"/>
          <w:sz w:val="20"/>
          <w:szCs w:val="16"/>
        </w:rPr>
        <w:t>Algoritmo MFU (</w:t>
      </w:r>
      <w:proofErr w:type="spellStart"/>
      <w:r w:rsidRPr="00034EB4">
        <w:rPr>
          <w:rFonts w:ascii="Poppins" w:hAnsi="Poppins" w:cs="Poppins"/>
          <w:color w:val="1A5550" w:themeColor="accent6" w:themeShade="80"/>
          <w:sz w:val="20"/>
          <w:szCs w:val="16"/>
        </w:rPr>
        <w:t>Most</w:t>
      </w:r>
      <w:proofErr w:type="spellEnd"/>
      <w:r w:rsidRPr="00034EB4">
        <w:rPr>
          <w:rFonts w:ascii="Poppins" w:hAnsi="Poppins" w:cs="Poppins"/>
          <w:color w:val="1A5550" w:themeColor="accent6" w:themeShade="80"/>
          <w:sz w:val="20"/>
          <w:szCs w:val="16"/>
        </w:rPr>
        <w:t xml:space="preserve"> </w:t>
      </w:r>
      <w:proofErr w:type="spellStart"/>
      <w:r w:rsidRPr="00034EB4">
        <w:rPr>
          <w:rFonts w:ascii="Poppins" w:hAnsi="Poppins" w:cs="Poppins"/>
          <w:color w:val="1A5550" w:themeColor="accent6" w:themeShade="80"/>
          <w:sz w:val="20"/>
          <w:szCs w:val="16"/>
        </w:rPr>
        <w:t>Frequently</w:t>
      </w:r>
      <w:proofErr w:type="spellEnd"/>
      <w:r w:rsidRPr="00034EB4">
        <w:rPr>
          <w:rFonts w:ascii="Poppins" w:hAnsi="Poppins" w:cs="Poppins"/>
          <w:color w:val="1A5550" w:themeColor="accent6" w:themeShade="80"/>
          <w:sz w:val="20"/>
          <w:szCs w:val="16"/>
        </w:rPr>
        <w:t xml:space="preserve"> Used)</w:t>
      </w:r>
      <w:r>
        <w:rPr>
          <w:rFonts w:ascii="Poppins" w:hAnsi="Poppins" w:cs="Poppins"/>
          <w:b w:val="0"/>
          <w:bCs/>
          <w:color w:val="auto"/>
          <w:sz w:val="20"/>
          <w:szCs w:val="16"/>
        </w:rPr>
        <w:t xml:space="preserve">: </w:t>
      </w:r>
      <w:r w:rsidR="0040507A" w:rsidRPr="0040507A">
        <w:rPr>
          <w:rFonts w:ascii="Poppins" w:hAnsi="Poppins" w:cs="Poppins"/>
          <w:b w:val="0"/>
          <w:bCs/>
          <w:color w:val="auto"/>
          <w:sz w:val="20"/>
          <w:szCs w:val="16"/>
        </w:rPr>
        <w:t>se basa en el argumento de que la página con el menor recuento probablemente acaba de llegar y aún tiene que usarse.</w:t>
      </w:r>
    </w:p>
    <w:p w14:paraId="58FD6271" w14:textId="77777777" w:rsidR="004859E2" w:rsidRPr="008B211E" w:rsidRDefault="004859E2" w:rsidP="004859E2">
      <w:pPr>
        <w:spacing w:line="360" w:lineRule="auto"/>
        <w:ind w:left="709"/>
        <w:rPr>
          <w:rFonts w:ascii="Poppins" w:hAnsi="Poppins" w:cs="Poppins"/>
          <w:color w:val="7AD6CF" w:themeColor="accent6" w:themeTint="99"/>
          <w:sz w:val="22"/>
          <w:szCs w:val="18"/>
        </w:rPr>
      </w:pPr>
    </w:p>
    <w:p w14:paraId="0BB67759" w14:textId="278A754A" w:rsidR="004859E2" w:rsidRDefault="004859E2" w:rsidP="00354A4E">
      <w:pPr>
        <w:pStyle w:val="Prrafodelista"/>
        <w:numPr>
          <w:ilvl w:val="0"/>
          <w:numId w:val="2"/>
        </w:numPr>
        <w:spacing w:line="360" w:lineRule="auto"/>
        <w:rPr>
          <w:rFonts w:ascii="Poppins" w:hAnsi="Poppins" w:cs="Poppins"/>
          <w:b/>
          <w:bCs/>
          <w:color w:val="7AD6CF" w:themeColor="accent6" w:themeTint="99"/>
          <w:sz w:val="20"/>
          <w:szCs w:val="20"/>
        </w:rPr>
      </w:pPr>
      <w:r w:rsidRPr="00E57E52">
        <w:rPr>
          <w:rFonts w:ascii="Poppins" w:hAnsi="Poppins" w:cs="Poppins"/>
          <w:b/>
          <w:bCs/>
          <w:color w:val="7AD6CF" w:themeColor="accent6" w:themeTint="99"/>
          <w:sz w:val="20"/>
          <w:szCs w:val="20"/>
        </w:rPr>
        <w:t>¿Qué memoria es más rápida, la RAM o la cache?</w:t>
      </w:r>
    </w:p>
    <w:p w14:paraId="05C25028" w14:textId="7DC0A15F" w:rsidR="00034EB4" w:rsidRDefault="00034EB4" w:rsidP="00034EB4">
      <w:pPr>
        <w:pStyle w:val="Prrafodelista"/>
        <w:spacing w:line="360" w:lineRule="auto"/>
        <w:ind w:left="720"/>
        <w:rPr>
          <w:rFonts w:ascii="Poppins" w:hAnsi="Poppins" w:cs="Poppins"/>
          <w:b/>
          <w:bCs/>
          <w:color w:val="7AD6CF" w:themeColor="accent6" w:themeTint="99"/>
          <w:sz w:val="20"/>
          <w:szCs w:val="20"/>
        </w:rPr>
      </w:pPr>
    </w:p>
    <w:p w14:paraId="61FBB06C" w14:textId="345801C2" w:rsidR="00034EB4" w:rsidRPr="00034EB4" w:rsidRDefault="00034EB4" w:rsidP="00034EB4">
      <w:pPr>
        <w:pStyle w:val="Prrafodelista"/>
        <w:spacing w:line="360" w:lineRule="auto"/>
        <w:ind w:left="720"/>
        <w:rPr>
          <w:rFonts w:ascii="Poppins" w:hAnsi="Poppins" w:cs="Poppins"/>
          <w:sz w:val="20"/>
          <w:szCs w:val="20"/>
        </w:rPr>
      </w:pPr>
      <w:r w:rsidRPr="00034EB4">
        <w:rPr>
          <w:rFonts w:ascii="Poppins" w:hAnsi="Poppins" w:cs="Poppins"/>
          <w:sz w:val="20"/>
          <w:szCs w:val="20"/>
        </w:rPr>
        <w:t>La memoria caché.</w:t>
      </w:r>
    </w:p>
    <w:p w14:paraId="55060DFC" w14:textId="77777777" w:rsidR="00034EB4" w:rsidRPr="00E57E52" w:rsidRDefault="00034EB4" w:rsidP="00034EB4">
      <w:pPr>
        <w:pStyle w:val="Prrafodelista"/>
        <w:spacing w:line="360" w:lineRule="auto"/>
        <w:ind w:left="720"/>
        <w:rPr>
          <w:rFonts w:ascii="Poppins" w:hAnsi="Poppins" w:cs="Poppins"/>
          <w:b/>
          <w:bCs/>
          <w:color w:val="7AD6CF" w:themeColor="accent6" w:themeTint="99"/>
          <w:sz w:val="20"/>
          <w:szCs w:val="20"/>
        </w:rPr>
      </w:pPr>
    </w:p>
    <w:p w14:paraId="720D5331" w14:textId="27EC9A2D"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 xml:space="preserve">¿En un sistema con </w:t>
      </w:r>
      <w:proofErr w:type="spellStart"/>
      <w:r w:rsidRPr="008B211E">
        <w:rPr>
          <w:rFonts w:ascii="Poppins" w:hAnsi="Poppins" w:cs="Poppins"/>
          <w:color w:val="7AD6CF" w:themeColor="accent6" w:themeTint="99"/>
          <w:sz w:val="22"/>
          <w:szCs w:val="18"/>
        </w:rPr>
        <w:t>monoprogramación</w:t>
      </w:r>
      <w:proofErr w:type="spellEnd"/>
      <w:r w:rsidRPr="008B211E">
        <w:rPr>
          <w:rFonts w:ascii="Poppins" w:hAnsi="Poppins" w:cs="Poppins"/>
          <w:color w:val="7AD6CF" w:themeColor="accent6" w:themeTint="99"/>
          <w:sz w:val="22"/>
          <w:szCs w:val="18"/>
        </w:rPr>
        <w:t>, puede compartirse entre el sistema operativo y varios procesos del usuario?</w:t>
      </w:r>
    </w:p>
    <w:p w14:paraId="3AE38671" w14:textId="45A96B93" w:rsidR="00034EB4" w:rsidRDefault="00034EB4" w:rsidP="00034EB4">
      <w:pPr>
        <w:suppressAutoHyphens/>
        <w:spacing w:line="360" w:lineRule="auto"/>
        <w:ind w:left="709"/>
        <w:rPr>
          <w:rFonts w:ascii="Poppins" w:hAnsi="Poppins" w:cs="Poppins"/>
          <w:color w:val="7AD6CF" w:themeColor="accent6" w:themeTint="99"/>
          <w:sz w:val="22"/>
          <w:szCs w:val="18"/>
        </w:rPr>
      </w:pPr>
    </w:p>
    <w:p w14:paraId="2A448E8A" w14:textId="1F611E1E" w:rsidR="0067315F" w:rsidRPr="00034EB4" w:rsidRDefault="0067315F" w:rsidP="0067315F">
      <w:pPr>
        <w:pStyle w:val="Prrafodelista"/>
        <w:spacing w:line="360" w:lineRule="auto"/>
        <w:ind w:left="720"/>
        <w:rPr>
          <w:rFonts w:ascii="Poppins" w:hAnsi="Poppins" w:cs="Poppins"/>
          <w:sz w:val="20"/>
          <w:szCs w:val="20"/>
        </w:rPr>
      </w:pPr>
      <w:r>
        <w:rPr>
          <w:rFonts w:ascii="Poppins" w:hAnsi="Poppins" w:cs="Poppins"/>
          <w:sz w:val="20"/>
          <w:szCs w:val="20"/>
        </w:rPr>
        <w:t xml:space="preserve">No, en un sistema con unidad de control </w:t>
      </w:r>
      <w:proofErr w:type="spellStart"/>
      <w:r>
        <w:rPr>
          <w:rFonts w:ascii="Poppins" w:hAnsi="Poppins" w:cs="Poppins"/>
          <w:sz w:val="20"/>
          <w:szCs w:val="20"/>
        </w:rPr>
        <w:t>monoprogramada</w:t>
      </w:r>
      <w:proofErr w:type="spellEnd"/>
      <w:r>
        <w:rPr>
          <w:rFonts w:ascii="Poppins" w:hAnsi="Poppins" w:cs="Poppins"/>
          <w:sz w:val="20"/>
          <w:szCs w:val="20"/>
        </w:rPr>
        <w:t xml:space="preserve"> solo existe un proceso de usuario.</w:t>
      </w:r>
    </w:p>
    <w:p w14:paraId="53475F6F" w14:textId="03F0EAFA" w:rsidR="00034EB4" w:rsidRDefault="00034EB4" w:rsidP="0067315F">
      <w:pPr>
        <w:suppressAutoHyphens/>
        <w:spacing w:line="360" w:lineRule="auto"/>
        <w:rPr>
          <w:rFonts w:ascii="Poppins" w:hAnsi="Poppins" w:cs="Poppins"/>
          <w:color w:val="7AD6CF" w:themeColor="accent6" w:themeTint="99"/>
          <w:sz w:val="22"/>
          <w:szCs w:val="18"/>
        </w:rPr>
      </w:pPr>
    </w:p>
    <w:p w14:paraId="4C733583" w14:textId="7AD8C15F" w:rsidR="0067315F" w:rsidRDefault="0067315F" w:rsidP="0067315F">
      <w:pPr>
        <w:suppressAutoHyphens/>
        <w:spacing w:line="360" w:lineRule="auto"/>
        <w:rPr>
          <w:rFonts w:ascii="Poppins" w:hAnsi="Poppins" w:cs="Poppins"/>
          <w:color w:val="7AD6CF" w:themeColor="accent6" w:themeTint="99"/>
          <w:sz w:val="22"/>
          <w:szCs w:val="18"/>
        </w:rPr>
      </w:pPr>
    </w:p>
    <w:p w14:paraId="687F5118" w14:textId="77570206" w:rsidR="0067315F" w:rsidRDefault="0067315F" w:rsidP="0067315F">
      <w:pPr>
        <w:suppressAutoHyphens/>
        <w:spacing w:line="360" w:lineRule="auto"/>
        <w:rPr>
          <w:rFonts w:ascii="Poppins" w:hAnsi="Poppins" w:cs="Poppins"/>
          <w:color w:val="7AD6CF" w:themeColor="accent6" w:themeTint="99"/>
          <w:sz w:val="22"/>
          <w:szCs w:val="18"/>
        </w:rPr>
      </w:pPr>
    </w:p>
    <w:p w14:paraId="5FF58721" w14:textId="694DED01" w:rsidR="0067315F" w:rsidRDefault="0067315F" w:rsidP="0067315F">
      <w:pPr>
        <w:suppressAutoHyphens/>
        <w:spacing w:line="360" w:lineRule="auto"/>
        <w:rPr>
          <w:rFonts w:ascii="Poppins" w:hAnsi="Poppins" w:cs="Poppins"/>
          <w:color w:val="7AD6CF" w:themeColor="accent6" w:themeTint="99"/>
          <w:sz w:val="22"/>
          <w:szCs w:val="18"/>
        </w:rPr>
      </w:pPr>
    </w:p>
    <w:p w14:paraId="6D8A2E68" w14:textId="69232CF6" w:rsidR="0067315F" w:rsidRDefault="0067315F" w:rsidP="0067315F">
      <w:pPr>
        <w:suppressAutoHyphens/>
        <w:spacing w:line="360" w:lineRule="auto"/>
        <w:rPr>
          <w:rFonts w:ascii="Poppins" w:hAnsi="Poppins" w:cs="Poppins"/>
          <w:color w:val="7AD6CF" w:themeColor="accent6" w:themeTint="99"/>
          <w:sz w:val="22"/>
          <w:szCs w:val="18"/>
        </w:rPr>
      </w:pPr>
    </w:p>
    <w:p w14:paraId="0580C9D7" w14:textId="77777777" w:rsidR="0067315F" w:rsidRPr="008B211E" w:rsidRDefault="0067315F" w:rsidP="0067315F">
      <w:pPr>
        <w:suppressAutoHyphens/>
        <w:spacing w:line="360" w:lineRule="auto"/>
        <w:rPr>
          <w:rFonts w:ascii="Poppins" w:hAnsi="Poppins" w:cs="Poppins"/>
          <w:color w:val="7AD6CF" w:themeColor="accent6" w:themeTint="99"/>
          <w:sz w:val="22"/>
          <w:szCs w:val="18"/>
        </w:rPr>
      </w:pPr>
    </w:p>
    <w:p w14:paraId="043D720B" w14:textId="38CBE2DF"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lastRenderedPageBreak/>
        <w:t xml:space="preserve">En los sistemas de </w:t>
      </w:r>
      <w:proofErr w:type="spellStart"/>
      <w:r w:rsidRPr="008B211E">
        <w:rPr>
          <w:rFonts w:ascii="Poppins" w:hAnsi="Poppins" w:cs="Poppins"/>
          <w:color w:val="7AD6CF" w:themeColor="accent6" w:themeTint="99"/>
          <w:sz w:val="22"/>
          <w:szCs w:val="18"/>
        </w:rPr>
        <w:t>monoprogramación</w:t>
      </w:r>
      <w:proofErr w:type="spellEnd"/>
      <w:r w:rsidRPr="008B211E">
        <w:rPr>
          <w:rFonts w:ascii="Poppins" w:hAnsi="Poppins" w:cs="Poppins"/>
          <w:color w:val="7AD6CF" w:themeColor="accent6" w:themeTint="99"/>
          <w:sz w:val="22"/>
          <w:szCs w:val="18"/>
        </w:rPr>
        <w:t xml:space="preserve"> ¿puede un programa de usuario ocupar cualquier zona de la memoria principal?</w:t>
      </w:r>
    </w:p>
    <w:p w14:paraId="00CB4D79" w14:textId="1267C0E0" w:rsidR="0067315F" w:rsidRDefault="0067315F" w:rsidP="0067315F">
      <w:pPr>
        <w:suppressAutoHyphens/>
        <w:spacing w:line="360" w:lineRule="auto"/>
        <w:ind w:left="709"/>
        <w:rPr>
          <w:rFonts w:ascii="Poppins" w:hAnsi="Poppins" w:cs="Poppins"/>
          <w:color w:val="7AD6CF" w:themeColor="accent6" w:themeTint="99"/>
          <w:sz w:val="22"/>
          <w:szCs w:val="18"/>
        </w:rPr>
      </w:pPr>
    </w:p>
    <w:p w14:paraId="315F0168" w14:textId="6BF9787D" w:rsidR="0067315F" w:rsidRPr="00C40DA4" w:rsidRDefault="003E2965" w:rsidP="00C40DA4">
      <w:pPr>
        <w:pStyle w:val="Prrafodelista"/>
        <w:spacing w:line="360" w:lineRule="auto"/>
        <w:ind w:left="720"/>
        <w:rPr>
          <w:rFonts w:ascii="Poppins" w:hAnsi="Poppins" w:cs="Poppins"/>
          <w:sz w:val="20"/>
          <w:szCs w:val="20"/>
        </w:rPr>
      </w:pPr>
      <w:r>
        <w:rPr>
          <w:rFonts w:ascii="Poppins" w:hAnsi="Poppins" w:cs="Poppins"/>
          <w:sz w:val="20"/>
          <w:szCs w:val="20"/>
        </w:rPr>
        <w:t xml:space="preserve">No, el proceso tiene que asegurarse que el espacio que </w:t>
      </w:r>
      <w:r w:rsidR="00C40DA4">
        <w:rPr>
          <w:rFonts w:ascii="Poppins" w:hAnsi="Poppins" w:cs="Poppins"/>
          <w:sz w:val="20"/>
          <w:szCs w:val="20"/>
        </w:rPr>
        <w:t>se le asigne es el que ocupe.</w:t>
      </w:r>
    </w:p>
    <w:p w14:paraId="51BC8337" w14:textId="77777777" w:rsidR="0067315F" w:rsidRPr="008B211E" w:rsidRDefault="0067315F" w:rsidP="0067315F">
      <w:pPr>
        <w:suppressAutoHyphens/>
        <w:spacing w:line="360" w:lineRule="auto"/>
        <w:ind w:left="709"/>
        <w:rPr>
          <w:rFonts w:ascii="Poppins" w:hAnsi="Poppins" w:cs="Poppins"/>
          <w:color w:val="7AD6CF" w:themeColor="accent6" w:themeTint="99"/>
          <w:sz w:val="22"/>
          <w:szCs w:val="18"/>
        </w:rPr>
      </w:pPr>
    </w:p>
    <w:p w14:paraId="444CD18F" w14:textId="5C905050"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¿Qué significa asignación de memoria continua?</w:t>
      </w:r>
    </w:p>
    <w:p w14:paraId="27660579" w14:textId="0FECC8D4" w:rsidR="00C40DA4" w:rsidRDefault="00C40DA4" w:rsidP="00C40DA4">
      <w:pPr>
        <w:suppressAutoHyphens/>
        <w:spacing w:line="360" w:lineRule="auto"/>
        <w:ind w:left="709"/>
        <w:rPr>
          <w:rFonts w:ascii="Poppins" w:hAnsi="Poppins" w:cs="Poppins"/>
          <w:color w:val="7AD6CF" w:themeColor="accent6" w:themeTint="99"/>
          <w:sz w:val="22"/>
          <w:szCs w:val="18"/>
        </w:rPr>
      </w:pPr>
    </w:p>
    <w:p w14:paraId="532400D6" w14:textId="50F95179" w:rsidR="00C40DA4" w:rsidRDefault="005E4552" w:rsidP="00C40DA4">
      <w:pPr>
        <w:suppressAutoHyphens/>
        <w:spacing w:line="360" w:lineRule="auto"/>
        <w:ind w:left="709"/>
        <w:rPr>
          <w:rFonts w:ascii="Poppins" w:eastAsia="Times New Roman" w:hAnsi="Poppins" w:cs="Poppins"/>
          <w:b w:val="0"/>
          <w:color w:val="auto"/>
          <w:sz w:val="20"/>
          <w:szCs w:val="20"/>
          <w:lang w:eastAsia="zh-CN"/>
        </w:rPr>
      </w:pPr>
      <w:r>
        <w:rPr>
          <w:rFonts w:ascii="Poppins" w:eastAsia="Times New Roman" w:hAnsi="Poppins" w:cs="Poppins"/>
          <w:b w:val="0"/>
          <w:color w:val="auto"/>
          <w:sz w:val="20"/>
          <w:szCs w:val="20"/>
          <w:lang w:eastAsia="zh-CN"/>
        </w:rPr>
        <w:t>U</w:t>
      </w:r>
      <w:r w:rsidRPr="005E4552">
        <w:rPr>
          <w:rFonts w:ascii="Poppins" w:eastAsia="Times New Roman" w:hAnsi="Poppins" w:cs="Poppins"/>
          <w:b w:val="0"/>
          <w:color w:val="auto"/>
          <w:sz w:val="20"/>
          <w:szCs w:val="20"/>
          <w:lang w:eastAsia="zh-CN"/>
        </w:rPr>
        <w:t>n proceso se ubica en su totalidad en posiciones consecutivas de memoria.</w:t>
      </w:r>
    </w:p>
    <w:p w14:paraId="5C525C44" w14:textId="77777777" w:rsidR="005E4552" w:rsidRPr="008B211E" w:rsidRDefault="005E4552" w:rsidP="00C40DA4">
      <w:pPr>
        <w:suppressAutoHyphens/>
        <w:spacing w:line="360" w:lineRule="auto"/>
        <w:ind w:left="709"/>
        <w:rPr>
          <w:rFonts w:ascii="Poppins" w:hAnsi="Poppins" w:cs="Poppins"/>
          <w:color w:val="7AD6CF" w:themeColor="accent6" w:themeTint="99"/>
          <w:sz w:val="22"/>
          <w:szCs w:val="18"/>
        </w:rPr>
      </w:pPr>
    </w:p>
    <w:p w14:paraId="52103251" w14:textId="07B76427"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¿En qué se basa el proceso de asignación de memoria no continua?</w:t>
      </w:r>
    </w:p>
    <w:p w14:paraId="2189F3CD" w14:textId="445ACBD3" w:rsidR="005E4552" w:rsidRDefault="005E4552" w:rsidP="005E4552">
      <w:pPr>
        <w:suppressAutoHyphens/>
        <w:spacing w:line="360" w:lineRule="auto"/>
        <w:ind w:left="709"/>
        <w:rPr>
          <w:rFonts w:ascii="Poppins" w:hAnsi="Poppins" w:cs="Poppins"/>
          <w:color w:val="7AD6CF" w:themeColor="accent6" w:themeTint="99"/>
          <w:sz w:val="22"/>
          <w:szCs w:val="18"/>
        </w:rPr>
      </w:pPr>
    </w:p>
    <w:p w14:paraId="6A4A3B03" w14:textId="3CEC36F5" w:rsidR="005E4552" w:rsidRPr="00C55B2E" w:rsidRDefault="00C55B2E" w:rsidP="005E4552">
      <w:pPr>
        <w:suppressAutoHyphens/>
        <w:spacing w:line="360" w:lineRule="auto"/>
        <w:ind w:left="709"/>
        <w:rPr>
          <w:rFonts w:ascii="Poppins" w:hAnsi="Poppins" w:cs="Poppins"/>
          <w:b w:val="0"/>
          <w:bCs/>
          <w:color w:val="auto"/>
          <w:sz w:val="20"/>
          <w:szCs w:val="16"/>
        </w:rPr>
      </w:pPr>
      <w:r>
        <w:rPr>
          <w:rFonts w:ascii="Poppins" w:hAnsi="Poppins" w:cs="Poppins"/>
          <w:b w:val="0"/>
          <w:bCs/>
          <w:color w:val="auto"/>
          <w:sz w:val="20"/>
          <w:szCs w:val="16"/>
        </w:rPr>
        <w:t>En este caso, los procesos</w:t>
      </w:r>
      <w:r w:rsidRPr="00C55B2E">
        <w:rPr>
          <w:rFonts w:ascii="Poppins" w:hAnsi="Poppins" w:cs="Poppins"/>
          <w:b w:val="0"/>
          <w:bCs/>
          <w:color w:val="auto"/>
          <w:sz w:val="20"/>
          <w:szCs w:val="16"/>
        </w:rPr>
        <w:t xml:space="preserve"> puede</w:t>
      </w:r>
      <w:r w:rsidR="002421BF">
        <w:rPr>
          <w:rFonts w:ascii="Poppins" w:hAnsi="Poppins" w:cs="Poppins"/>
          <w:b w:val="0"/>
          <w:bCs/>
          <w:color w:val="auto"/>
          <w:sz w:val="20"/>
          <w:szCs w:val="16"/>
        </w:rPr>
        <w:t>n</w:t>
      </w:r>
      <w:r w:rsidRPr="00C55B2E">
        <w:rPr>
          <w:rFonts w:ascii="Poppins" w:hAnsi="Poppins" w:cs="Poppins"/>
          <w:b w:val="0"/>
          <w:bCs/>
          <w:color w:val="auto"/>
          <w:sz w:val="20"/>
          <w:szCs w:val="16"/>
        </w:rPr>
        <w:t xml:space="preserve"> dividirse en bloques, y estos bloques pueden situarse en posiciones no contiguas de memoria principal.</w:t>
      </w:r>
    </w:p>
    <w:p w14:paraId="310195AA" w14:textId="77777777" w:rsidR="005E4552" w:rsidRPr="008B211E" w:rsidRDefault="005E4552" w:rsidP="005E4552">
      <w:pPr>
        <w:suppressAutoHyphens/>
        <w:spacing w:line="360" w:lineRule="auto"/>
        <w:ind w:left="709"/>
        <w:rPr>
          <w:rFonts w:ascii="Poppins" w:hAnsi="Poppins" w:cs="Poppins"/>
          <w:color w:val="7AD6CF" w:themeColor="accent6" w:themeTint="99"/>
          <w:sz w:val="22"/>
          <w:szCs w:val="18"/>
        </w:rPr>
      </w:pPr>
    </w:p>
    <w:p w14:paraId="58F8EB2E" w14:textId="791A1310" w:rsidR="002421BF"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¿Qué significa gestión de la memoria en particiones dinámicas? ¿y estáticas?</w:t>
      </w:r>
    </w:p>
    <w:p w14:paraId="785A3AA7" w14:textId="388923F6" w:rsidR="002421BF" w:rsidRDefault="002421BF" w:rsidP="002421BF">
      <w:pPr>
        <w:suppressAutoHyphens/>
        <w:spacing w:line="360" w:lineRule="auto"/>
        <w:ind w:left="709"/>
        <w:rPr>
          <w:rFonts w:ascii="Poppins" w:hAnsi="Poppins" w:cs="Poppins"/>
          <w:color w:val="7AD6CF" w:themeColor="accent6" w:themeTint="99"/>
          <w:sz w:val="22"/>
          <w:szCs w:val="18"/>
        </w:rPr>
      </w:pPr>
    </w:p>
    <w:p w14:paraId="0035619F" w14:textId="031A68C9" w:rsidR="002421BF" w:rsidRDefault="00211809" w:rsidP="0071367C">
      <w:pPr>
        <w:suppressAutoHyphens/>
        <w:spacing w:line="360" w:lineRule="auto"/>
        <w:ind w:left="709"/>
        <w:jc w:val="both"/>
        <w:rPr>
          <w:rFonts w:ascii="Poppins" w:hAnsi="Poppins" w:cs="Poppins"/>
          <w:b w:val="0"/>
          <w:bCs/>
          <w:color w:val="auto"/>
          <w:sz w:val="20"/>
          <w:szCs w:val="16"/>
        </w:rPr>
      </w:pPr>
      <w:r w:rsidRPr="00C60813">
        <w:rPr>
          <w:rFonts w:ascii="Poppins" w:hAnsi="Poppins" w:cs="Poppins"/>
          <w:color w:val="1A5550" w:themeColor="accent6" w:themeShade="80"/>
          <w:sz w:val="20"/>
          <w:szCs w:val="16"/>
        </w:rPr>
        <w:t>La gestión de memoria en particiones dinámicas</w:t>
      </w:r>
      <w:r w:rsidRPr="00C60813">
        <w:rPr>
          <w:rFonts w:ascii="Poppins" w:hAnsi="Poppins" w:cs="Poppins"/>
          <w:b w:val="0"/>
          <w:bCs/>
          <w:color w:val="1A5550" w:themeColor="accent6" w:themeShade="80"/>
          <w:sz w:val="20"/>
          <w:szCs w:val="16"/>
        </w:rPr>
        <w:t xml:space="preserve"> </w:t>
      </w:r>
      <w:r w:rsidR="0071367C">
        <w:rPr>
          <w:rFonts w:ascii="Poppins" w:hAnsi="Poppins" w:cs="Poppins"/>
          <w:b w:val="0"/>
          <w:bCs/>
          <w:color w:val="auto"/>
          <w:sz w:val="20"/>
          <w:szCs w:val="16"/>
        </w:rPr>
        <w:t>gestiona</w:t>
      </w:r>
      <w:r w:rsidRPr="00211809">
        <w:rPr>
          <w:rFonts w:ascii="Poppins" w:hAnsi="Poppins" w:cs="Poppins"/>
          <w:b w:val="0"/>
          <w:bCs/>
          <w:color w:val="auto"/>
          <w:sz w:val="20"/>
          <w:szCs w:val="16"/>
        </w:rPr>
        <w:t xml:space="preserve"> la memoria</w:t>
      </w:r>
      <w:r w:rsidR="0071367C">
        <w:rPr>
          <w:rFonts w:ascii="Poppins" w:hAnsi="Poppins" w:cs="Poppins"/>
          <w:b w:val="0"/>
          <w:bCs/>
          <w:color w:val="auto"/>
          <w:sz w:val="20"/>
          <w:szCs w:val="16"/>
        </w:rPr>
        <w:t xml:space="preserve"> de manera que </w:t>
      </w:r>
      <w:r w:rsidRPr="00211809">
        <w:rPr>
          <w:rFonts w:ascii="Poppins" w:hAnsi="Poppins" w:cs="Poppins"/>
          <w:b w:val="0"/>
          <w:bCs/>
          <w:color w:val="auto"/>
          <w:sz w:val="20"/>
          <w:szCs w:val="16"/>
        </w:rPr>
        <w:t>permite que se asigne la memoria dinámicamente a los procesos, conforme se introducen en la memoria. A cada proceso se le asigna exactamente la memoria que necesita.</w:t>
      </w:r>
    </w:p>
    <w:p w14:paraId="2732A510" w14:textId="5CF31993" w:rsidR="0071367C" w:rsidRDefault="0071367C" w:rsidP="0071367C">
      <w:pPr>
        <w:suppressAutoHyphens/>
        <w:spacing w:line="360" w:lineRule="auto"/>
        <w:ind w:left="709"/>
        <w:jc w:val="both"/>
        <w:rPr>
          <w:rFonts w:ascii="Poppins" w:hAnsi="Poppins" w:cs="Poppins"/>
          <w:b w:val="0"/>
          <w:bCs/>
          <w:color w:val="auto"/>
          <w:sz w:val="20"/>
          <w:szCs w:val="16"/>
        </w:rPr>
      </w:pPr>
    </w:p>
    <w:p w14:paraId="7529072C" w14:textId="2C9FD1D9" w:rsidR="0071367C" w:rsidRPr="002421BF" w:rsidRDefault="0071367C" w:rsidP="0071367C">
      <w:pPr>
        <w:suppressAutoHyphens/>
        <w:spacing w:line="360" w:lineRule="auto"/>
        <w:ind w:left="709"/>
        <w:jc w:val="both"/>
        <w:rPr>
          <w:rFonts w:ascii="Poppins" w:hAnsi="Poppins" w:cs="Poppins"/>
          <w:b w:val="0"/>
          <w:bCs/>
          <w:color w:val="auto"/>
          <w:sz w:val="20"/>
          <w:szCs w:val="16"/>
        </w:rPr>
      </w:pPr>
      <w:r w:rsidRPr="00C60813">
        <w:rPr>
          <w:rFonts w:ascii="Poppins" w:hAnsi="Poppins" w:cs="Poppins"/>
          <w:color w:val="1A5550" w:themeColor="accent6" w:themeShade="80"/>
          <w:sz w:val="20"/>
          <w:szCs w:val="16"/>
        </w:rPr>
        <w:t>La gestión de memoria en particiones estáticas</w:t>
      </w:r>
      <w:r>
        <w:rPr>
          <w:rFonts w:ascii="Poppins" w:hAnsi="Poppins" w:cs="Poppins"/>
          <w:b w:val="0"/>
          <w:bCs/>
          <w:color w:val="auto"/>
          <w:sz w:val="20"/>
          <w:szCs w:val="16"/>
        </w:rPr>
        <w:t xml:space="preserve"> divide la memoria en </w:t>
      </w:r>
      <w:r w:rsidR="00D63CB3">
        <w:rPr>
          <w:rFonts w:ascii="Poppins" w:hAnsi="Poppins" w:cs="Poppins"/>
          <w:b w:val="0"/>
          <w:bCs/>
          <w:color w:val="auto"/>
          <w:sz w:val="20"/>
          <w:szCs w:val="16"/>
        </w:rPr>
        <w:t xml:space="preserve">varias zonas, </w:t>
      </w:r>
      <w:r w:rsidR="00D63CB3" w:rsidRPr="00D63CB3">
        <w:rPr>
          <w:rFonts w:ascii="Poppins" w:hAnsi="Poppins" w:cs="Poppins"/>
          <w:b w:val="0"/>
          <w:bCs/>
          <w:color w:val="auto"/>
          <w:sz w:val="20"/>
          <w:szCs w:val="16"/>
        </w:rPr>
        <w:t>pudiendo ser cada zona de un tamaño diferente. El tamaño de las zonas podrá ser modificado eventualmente por algún usuario responsable de la administración del ordenador.</w:t>
      </w:r>
      <w:r w:rsidR="00D63CB3">
        <w:rPr>
          <w:rFonts w:ascii="Poppins" w:hAnsi="Poppins" w:cs="Poppins"/>
          <w:b w:val="0"/>
          <w:bCs/>
          <w:color w:val="auto"/>
          <w:sz w:val="20"/>
          <w:szCs w:val="16"/>
        </w:rPr>
        <w:t xml:space="preserve"> El proceso se introduce en esa partición </w:t>
      </w:r>
      <w:r w:rsidR="00C60813">
        <w:rPr>
          <w:rFonts w:ascii="Poppins" w:hAnsi="Poppins" w:cs="Poppins"/>
          <w:b w:val="0"/>
          <w:bCs/>
          <w:color w:val="auto"/>
          <w:sz w:val="20"/>
          <w:szCs w:val="16"/>
        </w:rPr>
        <w:t>y permanecerá en ella hasta su finalización.</w:t>
      </w:r>
    </w:p>
    <w:p w14:paraId="567AB7DB" w14:textId="77B2E0C0" w:rsidR="002421BF" w:rsidRDefault="002421BF" w:rsidP="002421BF">
      <w:pPr>
        <w:suppressAutoHyphens/>
        <w:spacing w:line="360" w:lineRule="auto"/>
        <w:ind w:left="709"/>
        <w:rPr>
          <w:rFonts w:ascii="Poppins" w:hAnsi="Poppins" w:cs="Poppins"/>
          <w:color w:val="7AD6CF" w:themeColor="accent6" w:themeTint="99"/>
          <w:sz w:val="22"/>
          <w:szCs w:val="18"/>
        </w:rPr>
      </w:pPr>
    </w:p>
    <w:p w14:paraId="24650D3A" w14:textId="53B93E10" w:rsidR="00C60813" w:rsidRDefault="00C60813" w:rsidP="002421BF">
      <w:pPr>
        <w:suppressAutoHyphens/>
        <w:spacing w:line="360" w:lineRule="auto"/>
        <w:ind w:left="709"/>
        <w:rPr>
          <w:rFonts w:ascii="Poppins" w:hAnsi="Poppins" w:cs="Poppins"/>
          <w:color w:val="7AD6CF" w:themeColor="accent6" w:themeTint="99"/>
          <w:sz w:val="22"/>
          <w:szCs w:val="18"/>
        </w:rPr>
      </w:pPr>
    </w:p>
    <w:p w14:paraId="048EDD68" w14:textId="77D0A057" w:rsidR="00C60813" w:rsidRDefault="00C60813" w:rsidP="002421BF">
      <w:pPr>
        <w:suppressAutoHyphens/>
        <w:spacing w:line="360" w:lineRule="auto"/>
        <w:ind w:left="709"/>
        <w:rPr>
          <w:rFonts w:ascii="Poppins" w:hAnsi="Poppins" w:cs="Poppins"/>
          <w:color w:val="7AD6CF" w:themeColor="accent6" w:themeTint="99"/>
          <w:sz w:val="22"/>
          <w:szCs w:val="18"/>
        </w:rPr>
      </w:pPr>
    </w:p>
    <w:p w14:paraId="19A42756" w14:textId="4985E04A" w:rsidR="00C60813" w:rsidRDefault="00C60813" w:rsidP="002421BF">
      <w:pPr>
        <w:suppressAutoHyphens/>
        <w:spacing w:line="360" w:lineRule="auto"/>
        <w:ind w:left="709"/>
        <w:rPr>
          <w:rFonts w:ascii="Poppins" w:hAnsi="Poppins" w:cs="Poppins"/>
          <w:color w:val="7AD6CF" w:themeColor="accent6" w:themeTint="99"/>
          <w:sz w:val="22"/>
          <w:szCs w:val="18"/>
        </w:rPr>
      </w:pPr>
    </w:p>
    <w:p w14:paraId="2FFA4CC0" w14:textId="305F41BC" w:rsidR="00C60813" w:rsidRDefault="00C60813" w:rsidP="002421BF">
      <w:pPr>
        <w:suppressAutoHyphens/>
        <w:spacing w:line="360" w:lineRule="auto"/>
        <w:ind w:left="709"/>
        <w:rPr>
          <w:rFonts w:ascii="Poppins" w:hAnsi="Poppins" w:cs="Poppins"/>
          <w:color w:val="7AD6CF" w:themeColor="accent6" w:themeTint="99"/>
          <w:sz w:val="22"/>
          <w:szCs w:val="18"/>
        </w:rPr>
      </w:pPr>
    </w:p>
    <w:p w14:paraId="516996EC" w14:textId="77777777" w:rsidR="00C60813" w:rsidRPr="002421BF" w:rsidRDefault="00C60813" w:rsidP="002421BF">
      <w:pPr>
        <w:suppressAutoHyphens/>
        <w:spacing w:line="360" w:lineRule="auto"/>
        <w:ind w:left="709"/>
        <w:rPr>
          <w:rFonts w:ascii="Poppins" w:hAnsi="Poppins" w:cs="Poppins"/>
          <w:color w:val="7AD6CF" w:themeColor="accent6" w:themeTint="99"/>
          <w:sz w:val="22"/>
          <w:szCs w:val="18"/>
        </w:rPr>
      </w:pPr>
    </w:p>
    <w:p w14:paraId="59297B15" w14:textId="1AA20C64"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lastRenderedPageBreak/>
        <w:t>¿Qué problemas presentan la asignación de memoria en particiones estáticas?</w:t>
      </w:r>
    </w:p>
    <w:p w14:paraId="55C22979" w14:textId="190676EC" w:rsidR="00C60813" w:rsidRDefault="00C60813" w:rsidP="00C60813">
      <w:pPr>
        <w:suppressAutoHyphens/>
        <w:spacing w:line="360" w:lineRule="auto"/>
        <w:ind w:left="709"/>
        <w:rPr>
          <w:rFonts w:ascii="Poppins" w:hAnsi="Poppins" w:cs="Poppins"/>
          <w:color w:val="7AD6CF" w:themeColor="accent6" w:themeTint="99"/>
          <w:sz w:val="22"/>
          <w:szCs w:val="18"/>
        </w:rPr>
      </w:pPr>
    </w:p>
    <w:p w14:paraId="0650D768" w14:textId="6FEE000D" w:rsidR="00ED1060" w:rsidRDefault="00ED1060" w:rsidP="00354A4E">
      <w:pPr>
        <w:pStyle w:val="Prrafodelista"/>
        <w:numPr>
          <w:ilvl w:val="0"/>
          <w:numId w:val="4"/>
        </w:numPr>
        <w:spacing w:line="360" w:lineRule="auto"/>
        <w:jc w:val="both"/>
        <w:rPr>
          <w:rFonts w:ascii="Poppins" w:hAnsi="Poppins" w:cs="Poppins"/>
          <w:sz w:val="20"/>
          <w:szCs w:val="16"/>
        </w:rPr>
      </w:pPr>
      <w:r w:rsidRPr="00ED1060">
        <w:rPr>
          <w:rFonts w:ascii="Poppins" w:hAnsi="Poppins" w:cs="Poppins"/>
          <w:b/>
          <w:bCs/>
          <w:color w:val="1A5550" w:themeColor="accent6" w:themeShade="80"/>
          <w:sz w:val="20"/>
          <w:szCs w:val="16"/>
        </w:rPr>
        <w:t>Fragmentación interna</w:t>
      </w:r>
      <w:r w:rsidRPr="00ED1060">
        <w:rPr>
          <w:rFonts w:ascii="Poppins" w:hAnsi="Poppins" w:cs="Poppins"/>
          <w:sz w:val="20"/>
          <w:szCs w:val="16"/>
        </w:rPr>
        <w:t>: Cuando un proceso se introduce en una partición, lo más probable es que su tamaño no sea el mismo (es decir, sea algo menor) que el de la partición.</w:t>
      </w:r>
    </w:p>
    <w:p w14:paraId="1884E0DF" w14:textId="77777777" w:rsidR="00ED1060" w:rsidRPr="00ED1060" w:rsidRDefault="00ED1060" w:rsidP="003024C2">
      <w:pPr>
        <w:pStyle w:val="Prrafodelista"/>
        <w:spacing w:line="360" w:lineRule="auto"/>
        <w:ind w:left="1080"/>
        <w:jc w:val="both"/>
        <w:rPr>
          <w:rFonts w:ascii="Poppins" w:hAnsi="Poppins" w:cs="Poppins"/>
          <w:sz w:val="20"/>
          <w:szCs w:val="16"/>
        </w:rPr>
      </w:pPr>
    </w:p>
    <w:p w14:paraId="280CFA00" w14:textId="63AAF9EE" w:rsidR="00C60813" w:rsidRPr="00ED1060" w:rsidRDefault="00ED1060" w:rsidP="00354A4E">
      <w:pPr>
        <w:pStyle w:val="Prrafodelista"/>
        <w:numPr>
          <w:ilvl w:val="0"/>
          <w:numId w:val="4"/>
        </w:numPr>
        <w:spacing w:line="360" w:lineRule="auto"/>
        <w:jc w:val="both"/>
        <w:rPr>
          <w:rFonts w:ascii="Poppins" w:hAnsi="Poppins" w:cs="Poppins"/>
          <w:sz w:val="20"/>
          <w:szCs w:val="16"/>
        </w:rPr>
      </w:pPr>
      <w:r w:rsidRPr="00ED1060">
        <w:rPr>
          <w:rFonts w:ascii="Poppins" w:hAnsi="Poppins" w:cs="Poppins"/>
          <w:b/>
          <w:bCs/>
          <w:color w:val="1A5550" w:themeColor="accent6" w:themeShade="80"/>
          <w:sz w:val="20"/>
          <w:szCs w:val="16"/>
        </w:rPr>
        <w:t>Perdida de eficiencia</w:t>
      </w:r>
      <w:r w:rsidRPr="00ED1060">
        <w:rPr>
          <w:rFonts w:ascii="Poppins" w:hAnsi="Poppins" w:cs="Poppins"/>
          <w:sz w:val="20"/>
          <w:szCs w:val="16"/>
        </w:rPr>
        <w:t>: Si un trabajo se iniciaba, y la partición para la que estaba compilado estaba ocupada, tenía que esperar, aunque estuvieran libres otras particiones.</w:t>
      </w:r>
    </w:p>
    <w:p w14:paraId="637CCC87" w14:textId="77777777" w:rsidR="00C60813" w:rsidRPr="008B211E" w:rsidRDefault="00C60813" w:rsidP="00C60813">
      <w:pPr>
        <w:suppressAutoHyphens/>
        <w:spacing w:line="360" w:lineRule="auto"/>
        <w:ind w:left="709"/>
        <w:rPr>
          <w:rFonts w:ascii="Poppins" w:hAnsi="Poppins" w:cs="Poppins"/>
          <w:color w:val="7AD6CF" w:themeColor="accent6" w:themeTint="99"/>
          <w:sz w:val="22"/>
          <w:szCs w:val="18"/>
        </w:rPr>
      </w:pPr>
    </w:p>
    <w:p w14:paraId="2763BCDB" w14:textId="1BB9D390"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¿Qué significa fragmentación interna? ¿Cuándo se produce?</w:t>
      </w:r>
    </w:p>
    <w:p w14:paraId="42F5F1EF" w14:textId="704F479F" w:rsidR="00ED1060" w:rsidRDefault="00ED1060" w:rsidP="003024C2">
      <w:pPr>
        <w:suppressAutoHyphens/>
        <w:spacing w:line="360" w:lineRule="auto"/>
        <w:ind w:left="709"/>
        <w:jc w:val="both"/>
        <w:rPr>
          <w:rFonts w:ascii="Poppins" w:hAnsi="Poppins" w:cs="Poppins"/>
          <w:color w:val="7AD6CF" w:themeColor="accent6" w:themeTint="99"/>
          <w:sz w:val="22"/>
          <w:szCs w:val="18"/>
        </w:rPr>
      </w:pPr>
    </w:p>
    <w:p w14:paraId="2C7B8AE3" w14:textId="0598330C" w:rsidR="00ED1060" w:rsidRPr="003024C2" w:rsidRDefault="003024C2" w:rsidP="003024C2">
      <w:pPr>
        <w:pStyle w:val="Prrafodelista"/>
        <w:spacing w:line="360" w:lineRule="auto"/>
        <w:ind w:left="1080"/>
        <w:jc w:val="both"/>
        <w:rPr>
          <w:rFonts w:ascii="Poppins" w:hAnsi="Poppins" w:cs="Poppins"/>
          <w:sz w:val="20"/>
          <w:szCs w:val="16"/>
        </w:rPr>
      </w:pPr>
      <w:r w:rsidRPr="00ED1060">
        <w:rPr>
          <w:rFonts w:ascii="Poppins" w:hAnsi="Poppins" w:cs="Poppins"/>
          <w:sz w:val="20"/>
          <w:szCs w:val="16"/>
        </w:rPr>
        <w:t>Cuando un proceso se introduce en una partición, lo más probable es que su tamaño no sea el mismo (es decir, sea algo menor) que el de la partición.</w:t>
      </w:r>
    </w:p>
    <w:p w14:paraId="02D5BCFC" w14:textId="77777777" w:rsidR="00ED1060" w:rsidRPr="008B211E" w:rsidRDefault="00ED1060" w:rsidP="00ED1060">
      <w:pPr>
        <w:suppressAutoHyphens/>
        <w:spacing w:line="360" w:lineRule="auto"/>
        <w:ind w:left="709"/>
        <w:rPr>
          <w:rFonts w:ascii="Poppins" w:hAnsi="Poppins" w:cs="Poppins"/>
          <w:color w:val="7AD6CF" w:themeColor="accent6" w:themeTint="99"/>
          <w:sz w:val="22"/>
          <w:szCs w:val="18"/>
        </w:rPr>
      </w:pPr>
    </w:p>
    <w:p w14:paraId="3850EA70" w14:textId="3AEB07F6"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¿Qué problemas plantea la asignación de memoria en las particiones dinámicas?</w:t>
      </w:r>
    </w:p>
    <w:p w14:paraId="659D2F79" w14:textId="5A331D42" w:rsidR="003024C2" w:rsidRDefault="003024C2" w:rsidP="003024C2">
      <w:pPr>
        <w:suppressAutoHyphens/>
        <w:spacing w:line="360" w:lineRule="auto"/>
        <w:ind w:left="709"/>
        <w:rPr>
          <w:rFonts w:ascii="Poppins" w:hAnsi="Poppins" w:cs="Poppins"/>
          <w:color w:val="7AD6CF" w:themeColor="accent6" w:themeTint="99"/>
          <w:sz w:val="22"/>
          <w:szCs w:val="18"/>
        </w:rPr>
      </w:pPr>
    </w:p>
    <w:p w14:paraId="75F640D1" w14:textId="2C4129B4" w:rsidR="003024C2" w:rsidRPr="00C0458E" w:rsidRDefault="00C0458E" w:rsidP="00821D61">
      <w:pPr>
        <w:suppressAutoHyphens/>
        <w:spacing w:line="360" w:lineRule="auto"/>
        <w:ind w:left="709"/>
        <w:jc w:val="both"/>
        <w:rPr>
          <w:rFonts w:ascii="Poppins" w:hAnsi="Poppins" w:cs="Poppins"/>
          <w:b w:val="0"/>
          <w:bCs/>
          <w:color w:val="auto"/>
          <w:sz w:val="20"/>
          <w:szCs w:val="16"/>
        </w:rPr>
      </w:pPr>
      <w:r w:rsidRPr="00C0458E">
        <w:rPr>
          <w:rFonts w:ascii="Poppins" w:hAnsi="Poppins" w:cs="Poppins"/>
          <w:color w:val="1A5550" w:themeColor="accent6" w:themeShade="80"/>
          <w:sz w:val="20"/>
          <w:szCs w:val="16"/>
        </w:rPr>
        <w:t>Fragmentación externa</w:t>
      </w:r>
      <w:r w:rsidRPr="00C0458E">
        <w:rPr>
          <w:rFonts w:ascii="Poppins" w:hAnsi="Poppins" w:cs="Poppins"/>
          <w:b w:val="0"/>
          <w:bCs/>
          <w:color w:val="auto"/>
          <w:sz w:val="20"/>
          <w:szCs w:val="16"/>
        </w:rPr>
        <w:t>: Evita el problema de la fragmentación interna. Pero aparece el problema de la fragmentación externa entre particiones ya que se crean huecos libres demasiado pequeños como para que quepan procesos, aunque la unión de todos esos huecos produciría un hueco considerable, lo que acarrea el desperdicio de la memoria.</w:t>
      </w:r>
    </w:p>
    <w:p w14:paraId="3B685CDE" w14:textId="77777777" w:rsidR="003024C2" w:rsidRPr="008B211E" w:rsidRDefault="003024C2" w:rsidP="003024C2">
      <w:pPr>
        <w:suppressAutoHyphens/>
        <w:spacing w:line="360" w:lineRule="auto"/>
        <w:ind w:left="709"/>
        <w:rPr>
          <w:rFonts w:ascii="Poppins" w:hAnsi="Poppins" w:cs="Poppins"/>
          <w:color w:val="7AD6CF" w:themeColor="accent6" w:themeTint="99"/>
          <w:sz w:val="22"/>
          <w:szCs w:val="18"/>
        </w:rPr>
      </w:pPr>
    </w:p>
    <w:p w14:paraId="133E8C1A" w14:textId="7755955A"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¿En qué consiste la asignación de las particiones dinámicas?</w:t>
      </w:r>
    </w:p>
    <w:p w14:paraId="294FA265" w14:textId="6F15CA8A" w:rsidR="00C0458E" w:rsidRDefault="00C0458E" w:rsidP="00C0458E">
      <w:pPr>
        <w:suppressAutoHyphens/>
        <w:spacing w:line="360" w:lineRule="auto"/>
        <w:ind w:left="709"/>
        <w:rPr>
          <w:rFonts w:ascii="Poppins" w:hAnsi="Poppins" w:cs="Poppins"/>
          <w:color w:val="7AD6CF" w:themeColor="accent6" w:themeTint="99"/>
          <w:sz w:val="22"/>
          <w:szCs w:val="18"/>
        </w:rPr>
      </w:pPr>
    </w:p>
    <w:p w14:paraId="320805C5" w14:textId="578C92CD" w:rsidR="00C0458E" w:rsidRDefault="00CB23A3" w:rsidP="00CB23A3">
      <w:pPr>
        <w:suppressAutoHyphens/>
        <w:spacing w:line="360" w:lineRule="auto"/>
        <w:ind w:left="709"/>
        <w:jc w:val="both"/>
        <w:rPr>
          <w:rFonts w:ascii="Poppins" w:hAnsi="Poppins" w:cs="Poppins"/>
          <w:b w:val="0"/>
          <w:bCs/>
          <w:color w:val="auto"/>
          <w:sz w:val="20"/>
          <w:szCs w:val="16"/>
        </w:rPr>
      </w:pPr>
      <w:r w:rsidRPr="00C60813">
        <w:rPr>
          <w:rFonts w:ascii="Poppins" w:hAnsi="Poppins" w:cs="Poppins"/>
          <w:color w:val="1A5550" w:themeColor="accent6" w:themeShade="80"/>
          <w:sz w:val="20"/>
          <w:szCs w:val="16"/>
        </w:rPr>
        <w:t>La gestión de memoria en particiones dinámicas</w:t>
      </w:r>
      <w:r w:rsidRPr="00C60813">
        <w:rPr>
          <w:rFonts w:ascii="Poppins" w:hAnsi="Poppins" w:cs="Poppins"/>
          <w:b w:val="0"/>
          <w:bCs/>
          <w:color w:val="1A5550" w:themeColor="accent6" w:themeShade="80"/>
          <w:sz w:val="20"/>
          <w:szCs w:val="16"/>
        </w:rPr>
        <w:t xml:space="preserve"> </w:t>
      </w:r>
      <w:r>
        <w:rPr>
          <w:rFonts w:ascii="Poppins" w:hAnsi="Poppins" w:cs="Poppins"/>
          <w:b w:val="0"/>
          <w:bCs/>
          <w:color w:val="auto"/>
          <w:sz w:val="20"/>
          <w:szCs w:val="16"/>
        </w:rPr>
        <w:t>gestiona</w:t>
      </w:r>
      <w:r w:rsidRPr="00211809">
        <w:rPr>
          <w:rFonts w:ascii="Poppins" w:hAnsi="Poppins" w:cs="Poppins"/>
          <w:b w:val="0"/>
          <w:bCs/>
          <w:color w:val="auto"/>
          <w:sz w:val="20"/>
          <w:szCs w:val="16"/>
        </w:rPr>
        <w:t xml:space="preserve"> la memoria</w:t>
      </w:r>
      <w:r>
        <w:rPr>
          <w:rFonts w:ascii="Poppins" w:hAnsi="Poppins" w:cs="Poppins"/>
          <w:b w:val="0"/>
          <w:bCs/>
          <w:color w:val="auto"/>
          <w:sz w:val="20"/>
          <w:szCs w:val="16"/>
        </w:rPr>
        <w:t xml:space="preserve"> de manera que </w:t>
      </w:r>
      <w:r w:rsidRPr="00211809">
        <w:rPr>
          <w:rFonts w:ascii="Poppins" w:hAnsi="Poppins" w:cs="Poppins"/>
          <w:b w:val="0"/>
          <w:bCs/>
          <w:color w:val="auto"/>
          <w:sz w:val="20"/>
          <w:szCs w:val="16"/>
        </w:rPr>
        <w:t>permite que se asigne la memoria dinámicamente a los procesos, conforme se introducen en la memoria. A cada proceso se le asigna exactamente la memoria que necesita.</w:t>
      </w:r>
    </w:p>
    <w:p w14:paraId="46E8975E" w14:textId="6403C345" w:rsidR="00CB23A3" w:rsidRDefault="00CB23A3" w:rsidP="00CB23A3">
      <w:pPr>
        <w:suppressAutoHyphens/>
        <w:spacing w:line="360" w:lineRule="auto"/>
        <w:ind w:left="709"/>
        <w:jc w:val="both"/>
        <w:rPr>
          <w:rFonts w:ascii="Poppins" w:hAnsi="Poppins" w:cs="Poppins"/>
          <w:b w:val="0"/>
          <w:bCs/>
          <w:color w:val="auto"/>
          <w:sz w:val="20"/>
          <w:szCs w:val="16"/>
        </w:rPr>
      </w:pPr>
    </w:p>
    <w:p w14:paraId="7F670AE6" w14:textId="77777777" w:rsidR="00CB23A3" w:rsidRPr="00CB23A3" w:rsidRDefault="00CB23A3" w:rsidP="00CB23A3">
      <w:pPr>
        <w:suppressAutoHyphens/>
        <w:spacing w:line="360" w:lineRule="auto"/>
        <w:ind w:left="709"/>
        <w:jc w:val="both"/>
        <w:rPr>
          <w:rFonts w:ascii="Poppins" w:hAnsi="Poppins" w:cs="Poppins"/>
          <w:b w:val="0"/>
          <w:bCs/>
          <w:color w:val="auto"/>
          <w:sz w:val="20"/>
          <w:szCs w:val="16"/>
        </w:rPr>
      </w:pPr>
    </w:p>
    <w:p w14:paraId="33A04B8E" w14:textId="77777777" w:rsidR="00C0458E" w:rsidRPr="008B211E" w:rsidRDefault="00C0458E" w:rsidP="00C0458E">
      <w:pPr>
        <w:suppressAutoHyphens/>
        <w:spacing w:line="360" w:lineRule="auto"/>
        <w:ind w:left="709"/>
        <w:rPr>
          <w:rFonts w:ascii="Poppins" w:hAnsi="Poppins" w:cs="Poppins"/>
          <w:color w:val="7AD6CF" w:themeColor="accent6" w:themeTint="99"/>
          <w:sz w:val="22"/>
          <w:szCs w:val="18"/>
        </w:rPr>
      </w:pPr>
    </w:p>
    <w:p w14:paraId="61918AE0" w14:textId="2F1A1BC8"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lastRenderedPageBreak/>
        <w:t>¿En qué consiste la fragmentación externa? ¿Cómo se soluciona la fragmentación externa? ¿En qué tipo de asignación de memoria se produce?</w:t>
      </w:r>
    </w:p>
    <w:p w14:paraId="17A895CF" w14:textId="3987EAFC" w:rsidR="00CB23A3" w:rsidRDefault="00CB23A3" w:rsidP="00CB23A3">
      <w:pPr>
        <w:suppressAutoHyphens/>
        <w:spacing w:line="360" w:lineRule="auto"/>
        <w:ind w:left="709"/>
        <w:rPr>
          <w:rFonts w:ascii="Poppins" w:hAnsi="Poppins" w:cs="Poppins"/>
          <w:color w:val="7AD6CF" w:themeColor="accent6" w:themeTint="99"/>
          <w:sz w:val="22"/>
          <w:szCs w:val="18"/>
        </w:rPr>
      </w:pPr>
    </w:p>
    <w:p w14:paraId="2E4E95A6" w14:textId="20A96AF3" w:rsidR="00CB23A3" w:rsidRDefault="00821D61" w:rsidP="00821D61">
      <w:pPr>
        <w:suppressAutoHyphens/>
        <w:spacing w:line="360" w:lineRule="auto"/>
        <w:ind w:left="709"/>
        <w:jc w:val="both"/>
        <w:rPr>
          <w:rFonts w:ascii="Poppins" w:hAnsi="Poppins" w:cs="Poppins"/>
          <w:color w:val="7AD6CF" w:themeColor="accent6" w:themeTint="99"/>
          <w:sz w:val="22"/>
          <w:szCs w:val="18"/>
        </w:rPr>
      </w:pPr>
      <w:r w:rsidRPr="00C0458E">
        <w:rPr>
          <w:rFonts w:ascii="Poppins" w:hAnsi="Poppins" w:cs="Poppins"/>
          <w:b w:val="0"/>
          <w:bCs/>
          <w:color w:val="auto"/>
          <w:sz w:val="20"/>
          <w:szCs w:val="16"/>
        </w:rPr>
        <w:t>Evita el problema de la fragmentación interna. Pero aparece el problema de la fragmentación externa entre particiones ya que se crean huecos libres demasiado pequeños como para que quepan procesos, aunque la unión de todos esos huecos produciría un hueco considerable, lo que acarrea el desperdicio de la memoria.</w:t>
      </w:r>
    </w:p>
    <w:p w14:paraId="175702D2" w14:textId="77777777" w:rsidR="00CB23A3" w:rsidRPr="008B211E" w:rsidRDefault="00CB23A3" w:rsidP="00CB23A3">
      <w:pPr>
        <w:suppressAutoHyphens/>
        <w:spacing w:line="360" w:lineRule="auto"/>
        <w:ind w:left="709"/>
        <w:rPr>
          <w:rFonts w:ascii="Poppins" w:hAnsi="Poppins" w:cs="Poppins"/>
          <w:color w:val="7AD6CF" w:themeColor="accent6" w:themeTint="99"/>
          <w:sz w:val="22"/>
          <w:szCs w:val="18"/>
        </w:rPr>
      </w:pPr>
    </w:p>
    <w:p w14:paraId="27898D84" w14:textId="1E78AAEB"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Explica el algoritmo primero en ajustarse</w:t>
      </w:r>
    </w:p>
    <w:p w14:paraId="1641CD85" w14:textId="75761A1D" w:rsidR="00821D61" w:rsidRDefault="00821D61" w:rsidP="00B92BEB">
      <w:pPr>
        <w:suppressAutoHyphens/>
        <w:spacing w:line="360" w:lineRule="auto"/>
        <w:ind w:left="709"/>
        <w:jc w:val="both"/>
        <w:rPr>
          <w:rFonts w:ascii="Poppins" w:hAnsi="Poppins" w:cs="Poppins"/>
          <w:color w:val="7AD6CF" w:themeColor="accent6" w:themeTint="99"/>
          <w:sz w:val="22"/>
          <w:szCs w:val="18"/>
        </w:rPr>
      </w:pPr>
    </w:p>
    <w:p w14:paraId="4ED4D095" w14:textId="1F2F25E6" w:rsidR="00821D61" w:rsidRPr="00A55956" w:rsidRDefault="00B92BEB" w:rsidP="00B92BEB">
      <w:pPr>
        <w:suppressAutoHyphens/>
        <w:spacing w:line="360" w:lineRule="auto"/>
        <w:ind w:left="709"/>
        <w:jc w:val="both"/>
        <w:rPr>
          <w:rFonts w:ascii="Poppins" w:hAnsi="Poppins" w:cs="Poppins"/>
          <w:b w:val="0"/>
          <w:bCs/>
          <w:color w:val="auto"/>
          <w:sz w:val="20"/>
          <w:szCs w:val="16"/>
        </w:rPr>
      </w:pPr>
      <w:r w:rsidRPr="00A55956">
        <w:rPr>
          <w:rFonts w:ascii="Poppins" w:hAnsi="Poppins" w:cs="Poppins"/>
          <w:b w:val="0"/>
          <w:bCs/>
          <w:color w:val="auto"/>
          <w:sz w:val="20"/>
          <w:szCs w:val="16"/>
        </w:rPr>
        <w:t>Revisa la lista de huecos hasta encontrar un espacio lo suficientemente grande. El espacio se divide entonces en dos partes, una para el proceso, y otra para la memoria no utilizada, excepto en el caso poco probable de un ajuste perfecto.</w:t>
      </w:r>
    </w:p>
    <w:p w14:paraId="620F679C" w14:textId="77777777" w:rsidR="00821D61" w:rsidRPr="008B211E" w:rsidRDefault="00821D61" w:rsidP="00821D61">
      <w:pPr>
        <w:suppressAutoHyphens/>
        <w:spacing w:line="360" w:lineRule="auto"/>
        <w:ind w:left="709"/>
        <w:rPr>
          <w:rFonts w:ascii="Poppins" w:hAnsi="Poppins" w:cs="Poppins"/>
          <w:color w:val="7AD6CF" w:themeColor="accent6" w:themeTint="99"/>
          <w:sz w:val="22"/>
          <w:szCs w:val="18"/>
        </w:rPr>
      </w:pPr>
    </w:p>
    <w:p w14:paraId="6306C822" w14:textId="6ECD9E47"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Explica el algoritmo mejor en ajustarse.</w:t>
      </w:r>
    </w:p>
    <w:p w14:paraId="613DECB2" w14:textId="1FAE5FE1" w:rsidR="00B92BEB" w:rsidRPr="00A55956" w:rsidRDefault="00B92BEB" w:rsidP="00A55956">
      <w:pPr>
        <w:suppressAutoHyphens/>
        <w:spacing w:line="360" w:lineRule="auto"/>
        <w:ind w:left="709"/>
        <w:jc w:val="both"/>
        <w:rPr>
          <w:rFonts w:ascii="Poppins" w:hAnsi="Poppins" w:cs="Poppins"/>
          <w:b w:val="0"/>
          <w:bCs/>
          <w:color w:val="7AD6CF" w:themeColor="accent6" w:themeTint="99"/>
          <w:sz w:val="22"/>
          <w:szCs w:val="18"/>
        </w:rPr>
      </w:pPr>
    </w:p>
    <w:p w14:paraId="7FA0EDD6" w14:textId="22FF8D15" w:rsidR="00B92BEB" w:rsidRPr="00A55956" w:rsidRDefault="00A55956" w:rsidP="00A55956">
      <w:pPr>
        <w:suppressAutoHyphens/>
        <w:spacing w:line="360" w:lineRule="auto"/>
        <w:ind w:left="709"/>
        <w:jc w:val="both"/>
        <w:rPr>
          <w:rFonts w:ascii="Poppins" w:hAnsi="Poppins" w:cs="Poppins"/>
          <w:b w:val="0"/>
          <w:bCs/>
          <w:color w:val="auto"/>
          <w:sz w:val="20"/>
          <w:szCs w:val="16"/>
        </w:rPr>
      </w:pPr>
      <w:r>
        <w:rPr>
          <w:rFonts w:ascii="Poppins" w:hAnsi="Poppins" w:cs="Poppins"/>
          <w:b w:val="0"/>
          <w:bCs/>
          <w:color w:val="auto"/>
          <w:sz w:val="20"/>
          <w:szCs w:val="16"/>
        </w:rPr>
        <w:t>B</w:t>
      </w:r>
      <w:r w:rsidRPr="00A55956">
        <w:rPr>
          <w:rFonts w:ascii="Poppins" w:hAnsi="Poppins" w:cs="Poppins"/>
          <w:b w:val="0"/>
          <w:bCs/>
          <w:color w:val="auto"/>
          <w:sz w:val="20"/>
          <w:szCs w:val="16"/>
        </w:rPr>
        <w:t>usca en toda la lista, y elige el mínimo hueco suficientemente grande como para ubicar al proceso. Este algoritmo intenta que los huecos que se creen en la memoria sean lo más pequeños posible.</w:t>
      </w:r>
    </w:p>
    <w:p w14:paraId="01B71FAF" w14:textId="77777777" w:rsidR="00B92BEB" w:rsidRPr="008B211E" w:rsidRDefault="00B92BEB" w:rsidP="00B92BEB">
      <w:pPr>
        <w:suppressAutoHyphens/>
        <w:spacing w:line="360" w:lineRule="auto"/>
        <w:ind w:left="709"/>
        <w:rPr>
          <w:rFonts w:ascii="Poppins" w:hAnsi="Poppins" w:cs="Poppins"/>
          <w:color w:val="7AD6CF" w:themeColor="accent6" w:themeTint="99"/>
          <w:sz w:val="22"/>
          <w:szCs w:val="18"/>
        </w:rPr>
      </w:pPr>
    </w:p>
    <w:p w14:paraId="1638AF9F" w14:textId="40D4176D"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¿En qué consiste la asignación de memoria no contigua?</w:t>
      </w:r>
    </w:p>
    <w:p w14:paraId="23937E4D" w14:textId="6C61114F" w:rsidR="00A55956" w:rsidRDefault="00A55956" w:rsidP="00A55956">
      <w:pPr>
        <w:suppressAutoHyphens/>
        <w:spacing w:line="360" w:lineRule="auto"/>
        <w:ind w:left="709"/>
        <w:rPr>
          <w:rFonts w:ascii="Poppins" w:hAnsi="Poppins" w:cs="Poppins"/>
          <w:color w:val="7AD6CF" w:themeColor="accent6" w:themeTint="99"/>
          <w:sz w:val="22"/>
          <w:szCs w:val="18"/>
        </w:rPr>
      </w:pPr>
    </w:p>
    <w:p w14:paraId="62E1EC86" w14:textId="4FF7CBCB" w:rsidR="00A55956" w:rsidRPr="00A036DA" w:rsidRDefault="00A036DA" w:rsidP="00A036DA">
      <w:pPr>
        <w:suppressAutoHyphens/>
        <w:spacing w:line="360" w:lineRule="auto"/>
        <w:ind w:left="709"/>
        <w:jc w:val="both"/>
        <w:rPr>
          <w:rFonts w:ascii="Poppins" w:hAnsi="Poppins" w:cs="Poppins"/>
          <w:b w:val="0"/>
          <w:bCs/>
          <w:color w:val="auto"/>
          <w:sz w:val="20"/>
          <w:szCs w:val="16"/>
        </w:rPr>
      </w:pPr>
      <w:r>
        <w:rPr>
          <w:rFonts w:ascii="Poppins" w:hAnsi="Poppins" w:cs="Poppins"/>
          <w:b w:val="0"/>
          <w:bCs/>
          <w:color w:val="auto"/>
          <w:sz w:val="20"/>
          <w:szCs w:val="16"/>
        </w:rPr>
        <w:t>Los procesos</w:t>
      </w:r>
      <w:r w:rsidRPr="00C55B2E">
        <w:rPr>
          <w:rFonts w:ascii="Poppins" w:hAnsi="Poppins" w:cs="Poppins"/>
          <w:b w:val="0"/>
          <w:bCs/>
          <w:color w:val="auto"/>
          <w:sz w:val="20"/>
          <w:szCs w:val="16"/>
        </w:rPr>
        <w:t xml:space="preserve"> puede</w:t>
      </w:r>
      <w:r>
        <w:rPr>
          <w:rFonts w:ascii="Poppins" w:hAnsi="Poppins" w:cs="Poppins"/>
          <w:b w:val="0"/>
          <w:bCs/>
          <w:color w:val="auto"/>
          <w:sz w:val="20"/>
          <w:szCs w:val="16"/>
        </w:rPr>
        <w:t>n</w:t>
      </w:r>
      <w:r w:rsidRPr="00C55B2E">
        <w:rPr>
          <w:rFonts w:ascii="Poppins" w:hAnsi="Poppins" w:cs="Poppins"/>
          <w:b w:val="0"/>
          <w:bCs/>
          <w:color w:val="auto"/>
          <w:sz w:val="20"/>
          <w:szCs w:val="16"/>
        </w:rPr>
        <w:t xml:space="preserve"> dividirse en bloques, y estos bloques pueden situarse en posiciones no contiguas de memoria principal.</w:t>
      </w:r>
    </w:p>
    <w:p w14:paraId="5CB5FA3A" w14:textId="77777777" w:rsidR="00A55956" w:rsidRPr="008B211E" w:rsidRDefault="00A55956" w:rsidP="00A55956">
      <w:pPr>
        <w:suppressAutoHyphens/>
        <w:spacing w:line="360" w:lineRule="auto"/>
        <w:ind w:left="709"/>
        <w:rPr>
          <w:rFonts w:ascii="Poppins" w:hAnsi="Poppins" w:cs="Poppins"/>
          <w:color w:val="7AD6CF" w:themeColor="accent6" w:themeTint="99"/>
          <w:sz w:val="22"/>
          <w:szCs w:val="18"/>
        </w:rPr>
      </w:pPr>
    </w:p>
    <w:p w14:paraId="17B6367D" w14:textId="70521478"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¿Qué algoritmo de remplazo se basa en primero en entrar primero en salir?</w:t>
      </w:r>
    </w:p>
    <w:p w14:paraId="17E824C0" w14:textId="3FD6959E" w:rsidR="00A036DA" w:rsidRDefault="00A036DA" w:rsidP="00A036DA">
      <w:pPr>
        <w:suppressAutoHyphens/>
        <w:spacing w:line="360" w:lineRule="auto"/>
        <w:ind w:left="709"/>
        <w:rPr>
          <w:rFonts w:ascii="Poppins" w:hAnsi="Poppins" w:cs="Poppins"/>
          <w:color w:val="7AD6CF" w:themeColor="accent6" w:themeTint="99"/>
          <w:sz w:val="22"/>
          <w:szCs w:val="18"/>
        </w:rPr>
      </w:pPr>
    </w:p>
    <w:p w14:paraId="0CDFAB9D" w14:textId="455FC748" w:rsidR="00056F41" w:rsidRPr="00056F41" w:rsidRDefault="00056F41" w:rsidP="00056F41">
      <w:pPr>
        <w:suppressAutoHyphens/>
        <w:spacing w:line="360" w:lineRule="auto"/>
        <w:ind w:left="709"/>
        <w:rPr>
          <w:rFonts w:ascii="Poppins" w:hAnsi="Poppins" w:cs="Poppins"/>
          <w:b w:val="0"/>
          <w:bCs/>
          <w:color w:val="auto"/>
          <w:sz w:val="20"/>
          <w:szCs w:val="16"/>
        </w:rPr>
      </w:pPr>
      <w:r w:rsidRPr="00056F41">
        <w:rPr>
          <w:rFonts w:ascii="Poppins" w:hAnsi="Poppins" w:cs="Poppins"/>
          <w:b w:val="0"/>
          <w:bCs/>
          <w:color w:val="auto"/>
          <w:sz w:val="20"/>
          <w:szCs w:val="16"/>
        </w:rPr>
        <w:t>Algoritmo de la segunda oportunidad.</w:t>
      </w:r>
    </w:p>
    <w:p w14:paraId="066CE196" w14:textId="1A16F576" w:rsidR="00056F41" w:rsidRDefault="00056F41" w:rsidP="00056F41">
      <w:pPr>
        <w:suppressAutoHyphens/>
        <w:spacing w:line="360" w:lineRule="auto"/>
        <w:ind w:left="709"/>
        <w:rPr>
          <w:rFonts w:ascii="Poppins" w:hAnsi="Poppins" w:cs="Poppins"/>
          <w:color w:val="7AD6CF" w:themeColor="accent6" w:themeTint="99"/>
          <w:sz w:val="22"/>
          <w:szCs w:val="18"/>
        </w:rPr>
      </w:pPr>
    </w:p>
    <w:p w14:paraId="7DD36BA8" w14:textId="77777777" w:rsidR="00056F41" w:rsidRPr="008B211E" w:rsidRDefault="00056F41" w:rsidP="00056F41">
      <w:pPr>
        <w:suppressAutoHyphens/>
        <w:spacing w:line="360" w:lineRule="auto"/>
        <w:ind w:left="709"/>
        <w:rPr>
          <w:rFonts w:ascii="Poppins" w:hAnsi="Poppins" w:cs="Poppins"/>
          <w:color w:val="7AD6CF" w:themeColor="accent6" w:themeTint="99"/>
          <w:sz w:val="22"/>
          <w:szCs w:val="18"/>
        </w:rPr>
      </w:pPr>
    </w:p>
    <w:p w14:paraId="58556EE8" w14:textId="31C94DCA" w:rsidR="00056F41"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lastRenderedPageBreak/>
        <w:t>Explica el algoritmo LRU</w:t>
      </w:r>
      <w:r w:rsidR="00056F41">
        <w:rPr>
          <w:rFonts w:ascii="Poppins" w:hAnsi="Poppins" w:cs="Poppins"/>
          <w:color w:val="7AD6CF" w:themeColor="accent6" w:themeTint="99"/>
          <w:sz w:val="22"/>
          <w:szCs w:val="18"/>
        </w:rPr>
        <w:t>.</w:t>
      </w:r>
    </w:p>
    <w:p w14:paraId="12BA045E" w14:textId="054656A7" w:rsidR="00056F41" w:rsidRDefault="00056F41" w:rsidP="00056F41">
      <w:pPr>
        <w:suppressAutoHyphens/>
        <w:spacing w:line="360" w:lineRule="auto"/>
        <w:ind w:left="709"/>
        <w:rPr>
          <w:rFonts w:ascii="Poppins" w:hAnsi="Poppins" w:cs="Poppins"/>
          <w:color w:val="7AD6CF" w:themeColor="accent6" w:themeTint="99"/>
          <w:sz w:val="22"/>
          <w:szCs w:val="18"/>
        </w:rPr>
      </w:pPr>
    </w:p>
    <w:p w14:paraId="0B1FA854" w14:textId="09C317C3" w:rsidR="00056F41" w:rsidRPr="005F12A0" w:rsidRDefault="00056F41" w:rsidP="005F12A0">
      <w:pPr>
        <w:suppressAutoHyphens/>
        <w:spacing w:line="360" w:lineRule="auto"/>
        <w:ind w:left="720"/>
        <w:jc w:val="both"/>
        <w:rPr>
          <w:rFonts w:ascii="Poppins" w:hAnsi="Poppins" w:cs="Poppins"/>
          <w:b w:val="0"/>
          <w:bCs/>
          <w:color w:val="auto"/>
          <w:sz w:val="20"/>
          <w:szCs w:val="16"/>
        </w:rPr>
      </w:pPr>
      <w:r>
        <w:rPr>
          <w:rFonts w:ascii="Poppins" w:hAnsi="Poppins" w:cs="Poppins"/>
          <w:b w:val="0"/>
          <w:bCs/>
          <w:color w:val="auto"/>
          <w:sz w:val="20"/>
          <w:szCs w:val="16"/>
        </w:rPr>
        <w:t>S</w:t>
      </w:r>
      <w:r w:rsidRPr="00A03578">
        <w:rPr>
          <w:rFonts w:ascii="Poppins" w:hAnsi="Poppins" w:cs="Poppins"/>
          <w:b w:val="0"/>
          <w:bCs/>
          <w:color w:val="auto"/>
          <w:sz w:val="20"/>
          <w:szCs w:val="16"/>
        </w:rPr>
        <w:t>e basa en el principio de localidad de referencia de los programas. Las páginas de uso frecuente en las últimas instrucciones se utilizan con cierta probabilidad en las siguientes instrucciones. De manera recíproca, es probable que las páginas que no hayan sido utilizadas durante mucho tiempo permanezcan sin ser utilizadas durante cierto tiempo. Es decir, estamos utilizando el pasado reciente como aproximación de lo que sucederá en el futuro. El algoritmo LRU explota esta idea: al ocurrir un fallo de página se utiliza la página que no haya sido utilizada hace más tiempo.</w:t>
      </w:r>
    </w:p>
    <w:p w14:paraId="2782CA4B" w14:textId="77777777" w:rsidR="00056F41" w:rsidRPr="008B211E" w:rsidRDefault="00056F41" w:rsidP="00056F41">
      <w:pPr>
        <w:suppressAutoHyphens/>
        <w:spacing w:line="360" w:lineRule="auto"/>
        <w:ind w:left="709"/>
        <w:rPr>
          <w:rFonts w:ascii="Poppins" w:hAnsi="Poppins" w:cs="Poppins"/>
          <w:color w:val="7AD6CF" w:themeColor="accent6" w:themeTint="99"/>
          <w:sz w:val="22"/>
          <w:szCs w:val="18"/>
        </w:rPr>
      </w:pPr>
    </w:p>
    <w:p w14:paraId="68E4833B" w14:textId="482C7EAA"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 xml:space="preserve">¿En qué consiste el </w:t>
      </w:r>
      <w:proofErr w:type="spellStart"/>
      <w:r w:rsidR="00EC1F4C">
        <w:rPr>
          <w:rFonts w:ascii="Poppins" w:hAnsi="Poppins" w:cs="Poppins"/>
          <w:color w:val="7AD6CF" w:themeColor="accent6" w:themeTint="99"/>
          <w:sz w:val="22"/>
          <w:szCs w:val="18"/>
        </w:rPr>
        <w:t>swapping</w:t>
      </w:r>
      <w:proofErr w:type="spellEnd"/>
      <w:r w:rsidRPr="008B211E">
        <w:rPr>
          <w:rFonts w:ascii="Poppins" w:hAnsi="Poppins" w:cs="Poppins"/>
          <w:color w:val="7AD6CF" w:themeColor="accent6" w:themeTint="99"/>
          <w:sz w:val="22"/>
          <w:szCs w:val="18"/>
        </w:rPr>
        <w:t>?</w:t>
      </w:r>
    </w:p>
    <w:p w14:paraId="7B0178EF" w14:textId="0289504E" w:rsidR="00BC2108" w:rsidRDefault="00BC2108" w:rsidP="00BC2108">
      <w:pPr>
        <w:suppressAutoHyphens/>
        <w:spacing w:line="360" w:lineRule="auto"/>
        <w:ind w:left="709"/>
        <w:rPr>
          <w:rFonts w:ascii="Poppins" w:hAnsi="Poppins" w:cs="Poppins"/>
          <w:color w:val="7AD6CF" w:themeColor="accent6" w:themeTint="99"/>
          <w:sz w:val="22"/>
          <w:szCs w:val="18"/>
        </w:rPr>
      </w:pPr>
    </w:p>
    <w:p w14:paraId="68DA6DF7" w14:textId="05B39217" w:rsidR="00BC2108" w:rsidRPr="00EC1F4C" w:rsidRDefault="00EC1F4C" w:rsidP="00BC2108">
      <w:pPr>
        <w:suppressAutoHyphens/>
        <w:spacing w:line="360" w:lineRule="auto"/>
        <w:ind w:left="709"/>
        <w:rPr>
          <w:rFonts w:ascii="Poppins" w:hAnsi="Poppins" w:cs="Poppins"/>
          <w:b w:val="0"/>
          <w:bCs/>
          <w:color w:val="auto"/>
          <w:sz w:val="18"/>
          <w:szCs w:val="14"/>
        </w:rPr>
      </w:pPr>
      <w:r w:rsidRPr="00EC1F4C">
        <w:rPr>
          <w:rFonts w:ascii="Poppins" w:hAnsi="Poppins" w:cs="Poppins"/>
          <w:b w:val="0"/>
          <w:bCs/>
          <w:color w:val="auto"/>
          <w:sz w:val="20"/>
          <w:szCs w:val="20"/>
        </w:rPr>
        <w:t>Técnica que permite el intercambio de páginas (mismo tamaño), segmentos (tamaño variable) o programas completos entre RAM y disco</w:t>
      </w:r>
      <w:r>
        <w:rPr>
          <w:rFonts w:ascii="Poppins" w:hAnsi="Poppins" w:cs="Poppins"/>
          <w:b w:val="0"/>
          <w:bCs/>
          <w:color w:val="auto"/>
          <w:sz w:val="20"/>
          <w:szCs w:val="20"/>
        </w:rPr>
        <w:t>.</w:t>
      </w:r>
    </w:p>
    <w:p w14:paraId="4F95DEB8" w14:textId="77777777" w:rsidR="00BC2108" w:rsidRPr="008B211E" w:rsidRDefault="00BC2108" w:rsidP="00BC2108">
      <w:pPr>
        <w:suppressAutoHyphens/>
        <w:spacing w:line="360" w:lineRule="auto"/>
        <w:ind w:left="709"/>
        <w:rPr>
          <w:rFonts w:ascii="Poppins" w:hAnsi="Poppins" w:cs="Poppins"/>
          <w:color w:val="7AD6CF" w:themeColor="accent6" w:themeTint="99"/>
          <w:sz w:val="22"/>
          <w:szCs w:val="18"/>
        </w:rPr>
      </w:pPr>
    </w:p>
    <w:p w14:paraId="218B6F9D" w14:textId="36D13BD1"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¿Qué es la memoria virtual?</w:t>
      </w:r>
    </w:p>
    <w:p w14:paraId="13F0984C" w14:textId="100F4725" w:rsidR="00A036B3" w:rsidRDefault="00A036B3" w:rsidP="00A036B3">
      <w:pPr>
        <w:suppressAutoHyphens/>
        <w:spacing w:line="360" w:lineRule="auto"/>
        <w:ind w:left="709"/>
        <w:rPr>
          <w:rFonts w:ascii="Poppins" w:hAnsi="Poppins" w:cs="Poppins"/>
          <w:color w:val="7AD6CF" w:themeColor="accent6" w:themeTint="99"/>
          <w:sz w:val="22"/>
          <w:szCs w:val="18"/>
        </w:rPr>
      </w:pPr>
    </w:p>
    <w:p w14:paraId="7BCF85D9" w14:textId="7A7A43DC" w:rsidR="00EC1F4C" w:rsidRPr="005F12A0" w:rsidRDefault="00EC1F4C" w:rsidP="005F12A0">
      <w:pPr>
        <w:suppressAutoHyphens/>
        <w:spacing w:line="360" w:lineRule="auto"/>
        <w:ind w:left="720"/>
        <w:jc w:val="both"/>
        <w:rPr>
          <w:rFonts w:ascii="Poppins" w:hAnsi="Poppins" w:cs="Poppins"/>
          <w:b w:val="0"/>
          <w:bCs/>
          <w:color w:val="auto"/>
          <w:sz w:val="20"/>
          <w:szCs w:val="16"/>
        </w:rPr>
      </w:pPr>
      <w:r w:rsidRPr="008849CE">
        <w:rPr>
          <w:rFonts w:ascii="Poppins" w:hAnsi="Poppins" w:cs="Poppins"/>
          <w:b w:val="0"/>
          <w:bCs/>
          <w:color w:val="auto"/>
          <w:sz w:val="20"/>
          <w:szCs w:val="16"/>
        </w:rPr>
        <w:t>La memoria virtual es una técnica para proporcionar la simulación de un espacio de memoria mucho mayor que la memoria física de una máquina</w:t>
      </w:r>
      <w:r>
        <w:rPr>
          <w:rFonts w:ascii="Poppins" w:hAnsi="Poppins" w:cs="Poppins"/>
          <w:b w:val="0"/>
          <w:bCs/>
          <w:color w:val="auto"/>
          <w:sz w:val="20"/>
          <w:szCs w:val="16"/>
        </w:rPr>
        <w:t>, e</w:t>
      </w:r>
      <w:r w:rsidRPr="00C84264">
        <w:rPr>
          <w:rFonts w:ascii="Poppins" w:hAnsi="Poppins" w:cs="Poppins"/>
          <w:b w:val="0"/>
          <w:bCs/>
          <w:color w:val="auto"/>
          <w:sz w:val="20"/>
          <w:szCs w:val="16"/>
        </w:rPr>
        <w:t>n otras palabras, se permite hacer programas de tamaño mayor al de la memoria principal.</w:t>
      </w:r>
    </w:p>
    <w:p w14:paraId="61DD9B55" w14:textId="77777777" w:rsidR="00EC1F4C" w:rsidRPr="008B211E" w:rsidRDefault="00EC1F4C" w:rsidP="00A036B3">
      <w:pPr>
        <w:suppressAutoHyphens/>
        <w:spacing w:line="360" w:lineRule="auto"/>
        <w:ind w:left="709"/>
        <w:rPr>
          <w:rFonts w:ascii="Poppins" w:hAnsi="Poppins" w:cs="Poppins"/>
          <w:color w:val="7AD6CF" w:themeColor="accent6" w:themeTint="99"/>
          <w:sz w:val="22"/>
          <w:szCs w:val="18"/>
        </w:rPr>
      </w:pPr>
    </w:p>
    <w:p w14:paraId="7D459334" w14:textId="24CC8C8C"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t>¿Qué es la paginación? ¿y la segmentación? Diferencias.</w:t>
      </w:r>
    </w:p>
    <w:p w14:paraId="5638A05D" w14:textId="556CF0E4" w:rsidR="00A036B3" w:rsidRDefault="00A036B3" w:rsidP="00A036B3">
      <w:pPr>
        <w:suppressAutoHyphens/>
        <w:spacing w:line="360" w:lineRule="auto"/>
        <w:ind w:left="709"/>
        <w:rPr>
          <w:rFonts w:ascii="Poppins" w:hAnsi="Poppins" w:cs="Poppins"/>
          <w:color w:val="7AD6CF" w:themeColor="accent6" w:themeTint="99"/>
          <w:sz w:val="22"/>
          <w:szCs w:val="18"/>
        </w:rPr>
      </w:pPr>
    </w:p>
    <w:p w14:paraId="4F624440" w14:textId="3730051E" w:rsidR="00A036B3" w:rsidRDefault="00A036B3" w:rsidP="00A036B3">
      <w:pPr>
        <w:suppressAutoHyphens/>
        <w:spacing w:line="360" w:lineRule="auto"/>
        <w:ind w:left="709"/>
        <w:rPr>
          <w:rFonts w:ascii="Poppins" w:hAnsi="Poppins" w:cs="Poppins"/>
          <w:color w:val="7AD6CF" w:themeColor="accent6" w:themeTint="99"/>
          <w:sz w:val="22"/>
          <w:szCs w:val="18"/>
        </w:rPr>
      </w:pPr>
    </w:p>
    <w:p w14:paraId="4841180E" w14:textId="7AA2F1BC" w:rsidR="00A036B3" w:rsidRPr="003F1874" w:rsidRDefault="003F1874" w:rsidP="009C7156">
      <w:pPr>
        <w:suppressAutoHyphens/>
        <w:spacing w:line="360" w:lineRule="auto"/>
        <w:ind w:left="709"/>
        <w:jc w:val="both"/>
        <w:rPr>
          <w:rFonts w:ascii="Poppins" w:hAnsi="Poppins" w:cs="Poppins"/>
          <w:b w:val="0"/>
          <w:bCs/>
          <w:color w:val="auto"/>
          <w:sz w:val="20"/>
          <w:szCs w:val="16"/>
        </w:rPr>
      </w:pPr>
      <w:r>
        <w:rPr>
          <w:rFonts w:ascii="Poppins" w:hAnsi="Poppins" w:cs="Poppins"/>
          <w:b w:val="0"/>
          <w:bCs/>
          <w:color w:val="auto"/>
          <w:sz w:val="20"/>
          <w:szCs w:val="16"/>
        </w:rPr>
        <w:t>La paginación se refiere a páginas de tamaño fijo y la segmentación</w:t>
      </w:r>
      <w:r w:rsidR="00753EC1">
        <w:rPr>
          <w:rFonts w:ascii="Poppins" w:hAnsi="Poppins" w:cs="Poppins"/>
          <w:b w:val="0"/>
          <w:bCs/>
          <w:color w:val="auto"/>
          <w:sz w:val="20"/>
          <w:szCs w:val="16"/>
        </w:rPr>
        <w:t xml:space="preserve"> a segmentos de tamaño </w:t>
      </w:r>
      <w:r w:rsidR="009C7156">
        <w:rPr>
          <w:rFonts w:ascii="Poppins" w:hAnsi="Poppins" w:cs="Poppins"/>
          <w:b w:val="0"/>
          <w:bCs/>
          <w:color w:val="auto"/>
          <w:sz w:val="20"/>
          <w:szCs w:val="16"/>
        </w:rPr>
        <w:t>variable</w:t>
      </w:r>
      <w:r w:rsidR="00753EC1">
        <w:rPr>
          <w:rFonts w:ascii="Poppins" w:hAnsi="Poppins" w:cs="Poppins"/>
          <w:b w:val="0"/>
          <w:bCs/>
          <w:color w:val="auto"/>
          <w:sz w:val="20"/>
          <w:szCs w:val="16"/>
        </w:rPr>
        <w:t xml:space="preserve">, </w:t>
      </w:r>
      <w:r w:rsidR="00753EC1" w:rsidRPr="00753EC1">
        <w:rPr>
          <w:rFonts w:ascii="Poppins" w:hAnsi="Poppins" w:cs="Poppins"/>
          <w:b w:val="0"/>
          <w:bCs/>
          <w:color w:val="auto"/>
          <w:sz w:val="20"/>
          <w:szCs w:val="16"/>
        </w:rPr>
        <w:t>La segmentación proporciona soporte directo a las regiones del proceso y la paginación permite un mejor aprovechamiento de la memoria y una base para construir un esquema de memoria virtual</w:t>
      </w:r>
      <w:r w:rsidR="00753EC1">
        <w:rPr>
          <w:rFonts w:ascii="Poppins" w:hAnsi="Poppins" w:cs="Poppins"/>
          <w:b w:val="0"/>
          <w:bCs/>
          <w:color w:val="auto"/>
          <w:sz w:val="20"/>
          <w:szCs w:val="16"/>
        </w:rPr>
        <w:t xml:space="preserve"> ya que utiliza </w:t>
      </w:r>
      <w:r w:rsidR="009C7156">
        <w:rPr>
          <w:rFonts w:ascii="Poppins" w:hAnsi="Poppins" w:cs="Poppins"/>
          <w:b w:val="0"/>
          <w:bCs/>
          <w:color w:val="auto"/>
          <w:sz w:val="20"/>
          <w:szCs w:val="16"/>
        </w:rPr>
        <w:t>un tamaño fijo de páginas</w:t>
      </w:r>
      <w:r w:rsidR="00753EC1" w:rsidRPr="00753EC1">
        <w:rPr>
          <w:rFonts w:ascii="Poppins" w:hAnsi="Poppins" w:cs="Poppins"/>
          <w:b w:val="0"/>
          <w:bCs/>
          <w:color w:val="auto"/>
          <w:sz w:val="20"/>
          <w:szCs w:val="16"/>
        </w:rPr>
        <w:t>.</w:t>
      </w:r>
    </w:p>
    <w:p w14:paraId="58E83D12" w14:textId="77777777" w:rsidR="00A036B3" w:rsidRDefault="00A036B3" w:rsidP="00A036B3">
      <w:pPr>
        <w:suppressAutoHyphens/>
        <w:spacing w:line="360" w:lineRule="auto"/>
        <w:ind w:left="709"/>
        <w:rPr>
          <w:rFonts w:ascii="Poppins" w:hAnsi="Poppins" w:cs="Poppins"/>
          <w:color w:val="7AD6CF" w:themeColor="accent6" w:themeTint="99"/>
          <w:sz w:val="22"/>
          <w:szCs w:val="18"/>
        </w:rPr>
      </w:pPr>
    </w:p>
    <w:p w14:paraId="669D2F64" w14:textId="77777777" w:rsidR="00A036B3" w:rsidRPr="008B211E" w:rsidRDefault="00A036B3" w:rsidP="00A036B3">
      <w:pPr>
        <w:suppressAutoHyphens/>
        <w:spacing w:line="360" w:lineRule="auto"/>
        <w:ind w:left="709"/>
        <w:rPr>
          <w:rFonts w:ascii="Poppins" w:hAnsi="Poppins" w:cs="Poppins"/>
          <w:color w:val="7AD6CF" w:themeColor="accent6" w:themeTint="99"/>
          <w:sz w:val="22"/>
          <w:szCs w:val="18"/>
        </w:rPr>
      </w:pPr>
    </w:p>
    <w:p w14:paraId="712D226E" w14:textId="5820B467" w:rsidR="004859E2" w:rsidRDefault="004859E2" w:rsidP="00354A4E">
      <w:pPr>
        <w:numPr>
          <w:ilvl w:val="0"/>
          <w:numId w:val="2"/>
        </w:numPr>
        <w:suppressAutoHyphens/>
        <w:spacing w:line="360" w:lineRule="auto"/>
        <w:ind w:left="709"/>
        <w:rPr>
          <w:rFonts w:ascii="Poppins" w:hAnsi="Poppins" w:cs="Poppins"/>
          <w:color w:val="7AD6CF" w:themeColor="accent6" w:themeTint="99"/>
          <w:sz w:val="22"/>
          <w:szCs w:val="18"/>
        </w:rPr>
      </w:pPr>
      <w:r w:rsidRPr="008B211E">
        <w:rPr>
          <w:rFonts w:ascii="Poppins" w:hAnsi="Poppins" w:cs="Poppins"/>
          <w:color w:val="7AD6CF" w:themeColor="accent6" w:themeTint="99"/>
          <w:sz w:val="22"/>
          <w:szCs w:val="18"/>
        </w:rPr>
        <w:lastRenderedPageBreak/>
        <w:t>¿En qué método de asignación de memoria se utiliza la paginación? ¿Y la segmentación?</w:t>
      </w:r>
    </w:p>
    <w:p w14:paraId="79B5BE0A" w14:textId="4C4871AE" w:rsidR="009C7156" w:rsidRDefault="009C7156" w:rsidP="009C7156">
      <w:pPr>
        <w:suppressAutoHyphens/>
        <w:spacing w:line="360" w:lineRule="auto"/>
        <w:ind w:left="709"/>
        <w:rPr>
          <w:rFonts w:ascii="Poppins" w:hAnsi="Poppins" w:cs="Poppins"/>
          <w:color w:val="7AD6CF" w:themeColor="accent6" w:themeTint="99"/>
          <w:sz w:val="22"/>
          <w:szCs w:val="18"/>
        </w:rPr>
      </w:pPr>
    </w:p>
    <w:p w14:paraId="123DF75B" w14:textId="624A2039" w:rsidR="009C7156" w:rsidRPr="00A34788" w:rsidRDefault="00A34788" w:rsidP="00A34788">
      <w:pPr>
        <w:suppressAutoHyphens/>
        <w:spacing w:line="360" w:lineRule="auto"/>
        <w:ind w:left="709"/>
        <w:jc w:val="both"/>
        <w:rPr>
          <w:rFonts w:ascii="Poppins" w:hAnsi="Poppins" w:cs="Poppins"/>
          <w:b w:val="0"/>
          <w:bCs/>
          <w:color w:val="auto"/>
          <w:sz w:val="20"/>
          <w:szCs w:val="16"/>
        </w:rPr>
      </w:pPr>
      <w:r>
        <w:rPr>
          <w:rFonts w:ascii="Poppins" w:hAnsi="Poppins" w:cs="Poppins"/>
          <w:b w:val="0"/>
          <w:bCs/>
          <w:color w:val="auto"/>
          <w:sz w:val="20"/>
          <w:szCs w:val="16"/>
        </w:rPr>
        <w:t>En la asignación de memoria contigua mediante la memoria virtual.</w:t>
      </w:r>
    </w:p>
    <w:p w14:paraId="38E59605" w14:textId="77777777" w:rsidR="009C7156" w:rsidRPr="008B211E" w:rsidRDefault="009C7156" w:rsidP="009C7156">
      <w:pPr>
        <w:suppressAutoHyphens/>
        <w:spacing w:line="360" w:lineRule="auto"/>
        <w:ind w:left="709"/>
        <w:rPr>
          <w:rFonts w:ascii="Poppins" w:hAnsi="Poppins" w:cs="Poppins"/>
          <w:color w:val="7AD6CF" w:themeColor="accent6" w:themeTint="99"/>
          <w:sz w:val="22"/>
          <w:szCs w:val="18"/>
        </w:rPr>
      </w:pPr>
    </w:p>
    <w:p w14:paraId="60BDE662" w14:textId="0D1E1178" w:rsidR="004859E2" w:rsidRPr="008B211E" w:rsidRDefault="004859E2" w:rsidP="00354A4E">
      <w:pPr>
        <w:pStyle w:val="Prrafodelista"/>
        <w:numPr>
          <w:ilvl w:val="0"/>
          <w:numId w:val="2"/>
        </w:numPr>
        <w:spacing w:before="120" w:after="120" w:line="360" w:lineRule="auto"/>
        <w:contextualSpacing/>
        <w:rPr>
          <w:rFonts w:ascii="Poppins" w:hAnsi="Poppins" w:cs="Poppins"/>
          <w:b/>
          <w:bCs/>
          <w:color w:val="7AD6CF" w:themeColor="accent6" w:themeTint="99"/>
          <w:sz w:val="22"/>
          <w:szCs w:val="22"/>
        </w:rPr>
      </w:pPr>
      <w:r w:rsidRPr="008B211E">
        <w:rPr>
          <w:rFonts w:ascii="Poppins" w:hAnsi="Poppins" w:cs="Poppins"/>
          <w:b/>
          <w:bCs/>
          <w:color w:val="7AD6CF" w:themeColor="accent6" w:themeTint="99"/>
          <w:sz w:val="22"/>
          <w:szCs w:val="22"/>
        </w:rPr>
        <w:t>¿Calcular el número de fallos para los algoritmos FIFO y Optimo de las siguientes secuencias de referencias a páginas</w:t>
      </w:r>
    </w:p>
    <w:p w14:paraId="703C2F6A" w14:textId="4C3CC1C4" w:rsidR="004859E2" w:rsidRPr="000B662B" w:rsidRDefault="004859E2" w:rsidP="00354A4E">
      <w:pPr>
        <w:pStyle w:val="Prrafodelista"/>
        <w:numPr>
          <w:ilvl w:val="1"/>
          <w:numId w:val="1"/>
        </w:numPr>
        <w:spacing w:before="120" w:after="120" w:line="360" w:lineRule="auto"/>
        <w:contextualSpacing/>
        <w:rPr>
          <w:rFonts w:ascii="Arial" w:hAnsi="Arial" w:cs="Arial"/>
        </w:rPr>
      </w:pPr>
      <w:r w:rsidRPr="00D452A8">
        <w:rPr>
          <w:rFonts w:ascii="Arial" w:hAnsi="Arial" w:cs="Arial"/>
          <w:color w:val="333333"/>
        </w:rPr>
        <w:t>1, 3, 0, 3, 5, 6,3, FIFO con 3 marcos</w:t>
      </w:r>
    </w:p>
    <w:p w14:paraId="51E25837" w14:textId="7821B74A" w:rsidR="000B662B" w:rsidRDefault="000B662B" w:rsidP="000B662B">
      <w:pPr>
        <w:pStyle w:val="Prrafodelista"/>
        <w:spacing w:before="120" w:after="120" w:line="360" w:lineRule="auto"/>
        <w:ind w:left="1440"/>
        <w:contextualSpacing/>
        <w:rPr>
          <w:rFonts w:ascii="Arial" w:hAnsi="Arial" w:cs="Arial"/>
          <w:color w:val="333333"/>
        </w:rPr>
      </w:pPr>
    </w:p>
    <w:tbl>
      <w:tblPr>
        <w:tblStyle w:val="Tablaconcuadrcula"/>
        <w:tblW w:w="6776" w:type="dxa"/>
        <w:jc w:val="center"/>
        <w:tblBorders>
          <w:top w:val="single" w:sz="18" w:space="0" w:color="273F31" w:themeColor="accent5" w:themeShade="40"/>
          <w:left w:val="single" w:sz="18" w:space="0" w:color="273F31" w:themeColor="accent5" w:themeShade="40"/>
          <w:bottom w:val="single" w:sz="18" w:space="0" w:color="273F31" w:themeColor="accent5" w:themeShade="40"/>
          <w:right w:val="single" w:sz="18" w:space="0" w:color="273F31" w:themeColor="accent5" w:themeShade="40"/>
          <w:insideH w:val="single" w:sz="18" w:space="0" w:color="273F31" w:themeColor="accent5" w:themeShade="40"/>
          <w:insideV w:val="single" w:sz="18" w:space="0" w:color="273F31" w:themeColor="accent5" w:themeShade="40"/>
        </w:tblBorders>
        <w:tblLook w:val="04A0" w:firstRow="1" w:lastRow="0" w:firstColumn="1" w:lastColumn="0" w:noHBand="0" w:noVBand="1"/>
      </w:tblPr>
      <w:tblGrid>
        <w:gridCol w:w="921"/>
        <w:gridCol w:w="958"/>
        <w:gridCol w:w="987"/>
        <w:gridCol w:w="971"/>
        <w:gridCol w:w="985"/>
        <w:gridCol w:w="977"/>
        <w:gridCol w:w="977"/>
      </w:tblGrid>
      <w:tr w:rsidR="00F65158" w14:paraId="232FFAA6" w14:textId="77777777" w:rsidTr="00F65158">
        <w:trPr>
          <w:trHeight w:val="504"/>
          <w:jc w:val="center"/>
        </w:trPr>
        <w:tc>
          <w:tcPr>
            <w:tcW w:w="0" w:type="auto"/>
            <w:shd w:val="clear" w:color="auto" w:fill="278079" w:themeFill="accent6" w:themeFillShade="BF"/>
            <w:vAlign w:val="center"/>
          </w:tcPr>
          <w:p w14:paraId="0D4554B3" w14:textId="02AF6F27" w:rsidR="00C17A6C" w:rsidRPr="00F65158" w:rsidRDefault="00C17A6C"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1</w:t>
            </w:r>
          </w:p>
        </w:tc>
        <w:tc>
          <w:tcPr>
            <w:tcW w:w="0" w:type="auto"/>
            <w:shd w:val="clear" w:color="auto" w:fill="278079" w:themeFill="accent6" w:themeFillShade="BF"/>
            <w:vAlign w:val="center"/>
          </w:tcPr>
          <w:p w14:paraId="37CF17FE" w14:textId="1F47CB2A" w:rsidR="00C17A6C" w:rsidRPr="00F65158" w:rsidRDefault="00C17A6C"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3</w:t>
            </w:r>
          </w:p>
        </w:tc>
        <w:tc>
          <w:tcPr>
            <w:tcW w:w="0" w:type="auto"/>
            <w:shd w:val="clear" w:color="auto" w:fill="278079" w:themeFill="accent6" w:themeFillShade="BF"/>
            <w:vAlign w:val="center"/>
          </w:tcPr>
          <w:p w14:paraId="1ED83142" w14:textId="2049D33E" w:rsidR="00C17A6C" w:rsidRPr="00F65158" w:rsidRDefault="00C17A6C"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0</w:t>
            </w:r>
          </w:p>
        </w:tc>
        <w:tc>
          <w:tcPr>
            <w:tcW w:w="0" w:type="auto"/>
            <w:shd w:val="clear" w:color="auto" w:fill="278079" w:themeFill="accent6" w:themeFillShade="BF"/>
            <w:vAlign w:val="center"/>
          </w:tcPr>
          <w:p w14:paraId="66E67D7A" w14:textId="4B39B8DB" w:rsidR="00C17A6C" w:rsidRPr="00F65158" w:rsidRDefault="00C17A6C"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3</w:t>
            </w:r>
          </w:p>
        </w:tc>
        <w:tc>
          <w:tcPr>
            <w:tcW w:w="0" w:type="auto"/>
            <w:shd w:val="clear" w:color="auto" w:fill="278079" w:themeFill="accent6" w:themeFillShade="BF"/>
            <w:vAlign w:val="center"/>
          </w:tcPr>
          <w:p w14:paraId="33689C9E" w14:textId="00758068" w:rsidR="00C17A6C" w:rsidRPr="00F65158" w:rsidRDefault="00C17A6C"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5</w:t>
            </w:r>
          </w:p>
        </w:tc>
        <w:tc>
          <w:tcPr>
            <w:tcW w:w="0" w:type="auto"/>
            <w:shd w:val="clear" w:color="auto" w:fill="278079" w:themeFill="accent6" w:themeFillShade="BF"/>
            <w:vAlign w:val="center"/>
          </w:tcPr>
          <w:p w14:paraId="4F4D376F" w14:textId="36CBB6E7" w:rsidR="00C17A6C" w:rsidRPr="00F65158" w:rsidRDefault="00C17A6C"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6</w:t>
            </w:r>
          </w:p>
        </w:tc>
        <w:tc>
          <w:tcPr>
            <w:tcW w:w="0" w:type="auto"/>
            <w:shd w:val="clear" w:color="auto" w:fill="278079" w:themeFill="accent6" w:themeFillShade="BF"/>
            <w:vAlign w:val="center"/>
          </w:tcPr>
          <w:p w14:paraId="60547597" w14:textId="40347A56" w:rsidR="00C17A6C" w:rsidRPr="00F65158" w:rsidRDefault="00C17A6C"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3</w:t>
            </w:r>
          </w:p>
        </w:tc>
      </w:tr>
      <w:tr w:rsidR="00F65158" w14:paraId="41D2F9BA" w14:textId="77777777" w:rsidTr="00F65158">
        <w:trPr>
          <w:trHeight w:val="504"/>
          <w:jc w:val="center"/>
        </w:trPr>
        <w:tc>
          <w:tcPr>
            <w:tcW w:w="0" w:type="auto"/>
            <w:shd w:val="clear" w:color="auto" w:fill="D2F1EF" w:themeFill="accent6" w:themeFillTint="33"/>
            <w:vAlign w:val="center"/>
          </w:tcPr>
          <w:p w14:paraId="1E7B793F" w14:textId="7B5E8E9F" w:rsidR="00425712" w:rsidRPr="00F65158" w:rsidRDefault="00F65158"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1</w:t>
            </w:r>
          </w:p>
        </w:tc>
        <w:tc>
          <w:tcPr>
            <w:tcW w:w="0" w:type="auto"/>
            <w:shd w:val="clear" w:color="auto" w:fill="D2F1EF" w:themeFill="accent6" w:themeFillTint="33"/>
            <w:vAlign w:val="center"/>
          </w:tcPr>
          <w:p w14:paraId="01E73517" w14:textId="063F9458" w:rsidR="00425712" w:rsidRPr="00F65158" w:rsidRDefault="00680D9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1</w:t>
            </w:r>
          </w:p>
        </w:tc>
        <w:tc>
          <w:tcPr>
            <w:tcW w:w="0" w:type="auto"/>
            <w:shd w:val="clear" w:color="auto" w:fill="D2F1EF" w:themeFill="accent6" w:themeFillTint="33"/>
            <w:vAlign w:val="center"/>
          </w:tcPr>
          <w:p w14:paraId="1DEC669C" w14:textId="502A9CCE" w:rsidR="00425712" w:rsidRPr="00F65158" w:rsidRDefault="00680D9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1</w:t>
            </w:r>
          </w:p>
        </w:tc>
        <w:tc>
          <w:tcPr>
            <w:tcW w:w="0" w:type="auto"/>
            <w:shd w:val="clear" w:color="auto" w:fill="D2F1EF" w:themeFill="accent6" w:themeFillTint="33"/>
            <w:vAlign w:val="center"/>
          </w:tcPr>
          <w:p w14:paraId="11292B72" w14:textId="731F37E9" w:rsidR="00425712" w:rsidRPr="00F65158" w:rsidRDefault="00FB3FE2"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1</w:t>
            </w:r>
          </w:p>
        </w:tc>
        <w:tc>
          <w:tcPr>
            <w:tcW w:w="0" w:type="auto"/>
            <w:shd w:val="clear" w:color="auto" w:fill="D2F1EF" w:themeFill="accent6" w:themeFillTint="33"/>
            <w:vAlign w:val="center"/>
          </w:tcPr>
          <w:p w14:paraId="73746471" w14:textId="52A733A1" w:rsidR="00425712" w:rsidRPr="00F65158" w:rsidRDefault="00254183"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5</w:t>
            </w:r>
          </w:p>
        </w:tc>
        <w:tc>
          <w:tcPr>
            <w:tcW w:w="0" w:type="auto"/>
            <w:shd w:val="clear" w:color="auto" w:fill="D2F1EF" w:themeFill="accent6" w:themeFillTint="33"/>
            <w:vAlign w:val="center"/>
          </w:tcPr>
          <w:p w14:paraId="533E2D73" w14:textId="615D3572" w:rsidR="00425712" w:rsidRPr="00F65158" w:rsidRDefault="00254183"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5</w:t>
            </w:r>
          </w:p>
        </w:tc>
        <w:tc>
          <w:tcPr>
            <w:tcW w:w="0" w:type="auto"/>
            <w:shd w:val="clear" w:color="auto" w:fill="D2F1EF" w:themeFill="accent6" w:themeFillTint="33"/>
            <w:vAlign w:val="center"/>
          </w:tcPr>
          <w:p w14:paraId="13626BEC" w14:textId="1D71A051" w:rsidR="00425712" w:rsidRPr="00F65158" w:rsidRDefault="00F93439"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5</w:t>
            </w:r>
          </w:p>
        </w:tc>
      </w:tr>
      <w:tr w:rsidR="00F65158" w14:paraId="713D66B5" w14:textId="77777777" w:rsidTr="00F65158">
        <w:trPr>
          <w:trHeight w:val="504"/>
          <w:jc w:val="center"/>
        </w:trPr>
        <w:tc>
          <w:tcPr>
            <w:tcW w:w="0" w:type="auto"/>
            <w:shd w:val="clear" w:color="auto" w:fill="D2F1EF" w:themeFill="accent6" w:themeFillTint="33"/>
            <w:vAlign w:val="center"/>
          </w:tcPr>
          <w:p w14:paraId="55C328DD" w14:textId="77777777" w:rsidR="00425712" w:rsidRPr="00F65158" w:rsidRDefault="00425712" w:rsidP="00F65158">
            <w:pPr>
              <w:pStyle w:val="Prrafodelista"/>
              <w:spacing w:before="120" w:after="120" w:line="360" w:lineRule="auto"/>
              <w:ind w:left="0"/>
              <w:contextualSpacing/>
              <w:jc w:val="center"/>
              <w:rPr>
                <w:rFonts w:ascii="Poppins" w:hAnsi="Poppins" w:cs="Poppins"/>
                <w:color w:val="333333"/>
              </w:rPr>
            </w:pPr>
          </w:p>
        </w:tc>
        <w:tc>
          <w:tcPr>
            <w:tcW w:w="0" w:type="auto"/>
            <w:shd w:val="clear" w:color="auto" w:fill="D2F1EF" w:themeFill="accent6" w:themeFillTint="33"/>
            <w:vAlign w:val="center"/>
          </w:tcPr>
          <w:p w14:paraId="3B038D63" w14:textId="5636EEDB" w:rsidR="00425712" w:rsidRPr="00F65158" w:rsidRDefault="0025295F"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3</w:t>
            </w:r>
          </w:p>
        </w:tc>
        <w:tc>
          <w:tcPr>
            <w:tcW w:w="0" w:type="auto"/>
            <w:shd w:val="clear" w:color="auto" w:fill="D2F1EF" w:themeFill="accent6" w:themeFillTint="33"/>
            <w:vAlign w:val="center"/>
          </w:tcPr>
          <w:p w14:paraId="1253E669" w14:textId="0DCE6474" w:rsidR="00425712" w:rsidRPr="00F65158" w:rsidRDefault="00680D9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3</w:t>
            </w:r>
          </w:p>
        </w:tc>
        <w:tc>
          <w:tcPr>
            <w:tcW w:w="0" w:type="auto"/>
            <w:shd w:val="clear" w:color="auto" w:fill="D2F1EF" w:themeFill="accent6" w:themeFillTint="33"/>
            <w:vAlign w:val="center"/>
          </w:tcPr>
          <w:p w14:paraId="37BAFCA6" w14:textId="6750A0E2" w:rsidR="00425712" w:rsidRPr="00F65158" w:rsidRDefault="00FB3FE2"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3</w:t>
            </w:r>
          </w:p>
        </w:tc>
        <w:tc>
          <w:tcPr>
            <w:tcW w:w="0" w:type="auto"/>
            <w:shd w:val="clear" w:color="auto" w:fill="D2F1EF" w:themeFill="accent6" w:themeFillTint="33"/>
            <w:vAlign w:val="center"/>
          </w:tcPr>
          <w:p w14:paraId="1B7B301E" w14:textId="73748885" w:rsidR="00425712" w:rsidRPr="00F65158" w:rsidRDefault="00254183"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3</w:t>
            </w:r>
          </w:p>
        </w:tc>
        <w:tc>
          <w:tcPr>
            <w:tcW w:w="0" w:type="auto"/>
            <w:shd w:val="clear" w:color="auto" w:fill="D2F1EF" w:themeFill="accent6" w:themeFillTint="33"/>
            <w:vAlign w:val="center"/>
          </w:tcPr>
          <w:p w14:paraId="5FF1B122" w14:textId="7BDCD17A" w:rsidR="00425712" w:rsidRPr="00F65158" w:rsidRDefault="00254183"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6</w:t>
            </w:r>
          </w:p>
        </w:tc>
        <w:tc>
          <w:tcPr>
            <w:tcW w:w="0" w:type="auto"/>
            <w:shd w:val="clear" w:color="auto" w:fill="D2F1EF" w:themeFill="accent6" w:themeFillTint="33"/>
            <w:vAlign w:val="center"/>
          </w:tcPr>
          <w:p w14:paraId="56255512" w14:textId="2B1FFDDF" w:rsidR="00425712" w:rsidRPr="00F65158" w:rsidRDefault="00F93439"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6</w:t>
            </w:r>
          </w:p>
        </w:tc>
      </w:tr>
      <w:tr w:rsidR="00F65158" w14:paraId="42784293" w14:textId="77777777" w:rsidTr="00F65158">
        <w:trPr>
          <w:trHeight w:val="494"/>
          <w:jc w:val="center"/>
        </w:trPr>
        <w:tc>
          <w:tcPr>
            <w:tcW w:w="0" w:type="auto"/>
            <w:shd w:val="clear" w:color="auto" w:fill="D2F1EF" w:themeFill="accent6" w:themeFillTint="33"/>
            <w:vAlign w:val="center"/>
          </w:tcPr>
          <w:p w14:paraId="5B9A1F6B" w14:textId="77777777" w:rsidR="00425712" w:rsidRPr="00F65158" w:rsidRDefault="00425712" w:rsidP="00F65158">
            <w:pPr>
              <w:pStyle w:val="Prrafodelista"/>
              <w:spacing w:before="120" w:after="120" w:line="360" w:lineRule="auto"/>
              <w:ind w:left="0"/>
              <w:contextualSpacing/>
              <w:jc w:val="center"/>
              <w:rPr>
                <w:rFonts w:ascii="Poppins" w:hAnsi="Poppins" w:cs="Poppins"/>
                <w:color w:val="333333"/>
              </w:rPr>
            </w:pPr>
          </w:p>
        </w:tc>
        <w:tc>
          <w:tcPr>
            <w:tcW w:w="0" w:type="auto"/>
            <w:shd w:val="clear" w:color="auto" w:fill="D2F1EF" w:themeFill="accent6" w:themeFillTint="33"/>
            <w:vAlign w:val="center"/>
          </w:tcPr>
          <w:p w14:paraId="42B43AD7" w14:textId="77777777" w:rsidR="00425712" w:rsidRPr="00F65158" w:rsidRDefault="00425712" w:rsidP="00F65158">
            <w:pPr>
              <w:pStyle w:val="Prrafodelista"/>
              <w:spacing w:before="120" w:after="120" w:line="360" w:lineRule="auto"/>
              <w:ind w:left="0"/>
              <w:contextualSpacing/>
              <w:jc w:val="center"/>
              <w:rPr>
                <w:rFonts w:ascii="Poppins" w:hAnsi="Poppins" w:cs="Poppins"/>
                <w:color w:val="333333"/>
              </w:rPr>
            </w:pPr>
          </w:p>
        </w:tc>
        <w:tc>
          <w:tcPr>
            <w:tcW w:w="0" w:type="auto"/>
            <w:shd w:val="clear" w:color="auto" w:fill="D2F1EF" w:themeFill="accent6" w:themeFillTint="33"/>
            <w:vAlign w:val="center"/>
          </w:tcPr>
          <w:p w14:paraId="17422452" w14:textId="14763E06" w:rsidR="00425712" w:rsidRPr="00F65158" w:rsidRDefault="0025295F"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0</w:t>
            </w:r>
          </w:p>
        </w:tc>
        <w:tc>
          <w:tcPr>
            <w:tcW w:w="0" w:type="auto"/>
            <w:shd w:val="clear" w:color="auto" w:fill="D2F1EF" w:themeFill="accent6" w:themeFillTint="33"/>
            <w:vAlign w:val="center"/>
          </w:tcPr>
          <w:p w14:paraId="5F782BF0" w14:textId="0FB0ED91" w:rsidR="00425712" w:rsidRPr="00F65158" w:rsidRDefault="00FB3FE2"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0</w:t>
            </w:r>
          </w:p>
        </w:tc>
        <w:tc>
          <w:tcPr>
            <w:tcW w:w="0" w:type="auto"/>
            <w:shd w:val="clear" w:color="auto" w:fill="D2F1EF" w:themeFill="accent6" w:themeFillTint="33"/>
            <w:vAlign w:val="center"/>
          </w:tcPr>
          <w:p w14:paraId="203A8156" w14:textId="58A638C5" w:rsidR="00425712" w:rsidRPr="00F65158" w:rsidRDefault="00254183"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0</w:t>
            </w:r>
          </w:p>
        </w:tc>
        <w:tc>
          <w:tcPr>
            <w:tcW w:w="0" w:type="auto"/>
            <w:shd w:val="clear" w:color="auto" w:fill="D2F1EF" w:themeFill="accent6" w:themeFillTint="33"/>
            <w:vAlign w:val="center"/>
          </w:tcPr>
          <w:p w14:paraId="7F809056" w14:textId="4FD847A1" w:rsidR="00425712" w:rsidRPr="00F65158" w:rsidRDefault="00254183"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0</w:t>
            </w:r>
          </w:p>
        </w:tc>
        <w:tc>
          <w:tcPr>
            <w:tcW w:w="0" w:type="auto"/>
            <w:shd w:val="clear" w:color="auto" w:fill="D2F1EF" w:themeFill="accent6" w:themeFillTint="33"/>
            <w:vAlign w:val="center"/>
          </w:tcPr>
          <w:p w14:paraId="022E3A1E" w14:textId="055B2191" w:rsidR="00425712" w:rsidRPr="00F65158" w:rsidRDefault="00F93439"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3</w:t>
            </w:r>
          </w:p>
        </w:tc>
      </w:tr>
      <w:tr w:rsidR="00F65158" w14:paraId="6BEBA911" w14:textId="77777777" w:rsidTr="00F65158">
        <w:trPr>
          <w:trHeight w:val="504"/>
          <w:jc w:val="center"/>
        </w:trPr>
        <w:tc>
          <w:tcPr>
            <w:tcW w:w="0" w:type="auto"/>
            <w:shd w:val="clear" w:color="auto" w:fill="278079" w:themeFill="accent6" w:themeFillShade="BF"/>
            <w:vAlign w:val="center"/>
          </w:tcPr>
          <w:p w14:paraId="1A9EEBA8" w14:textId="75926803" w:rsidR="00425712" w:rsidRPr="00F65158" w:rsidRDefault="00F65158"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0" w:type="auto"/>
            <w:shd w:val="clear" w:color="auto" w:fill="278079" w:themeFill="accent6" w:themeFillShade="BF"/>
            <w:vAlign w:val="center"/>
          </w:tcPr>
          <w:p w14:paraId="5DC345E0" w14:textId="0FD7E833" w:rsidR="00425712" w:rsidRPr="00F65158" w:rsidRDefault="00FB3FE2"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0" w:type="auto"/>
            <w:shd w:val="clear" w:color="auto" w:fill="278079" w:themeFill="accent6" w:themeFillShade="BF"/>
            <w:vAlign w:val="center"/>
          </w:tcPr>
          <w:p w14:paraId="275C84E8" w14:textId="68F3AD6A" w:rsidR="00425712" w:rsidRPr="00F65158" w:rsidRDefault="00FB3FE2"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0" w:type="auto"/>
            <w:shd w:val="clear" w:color="auto" w:fill="278079" w:themeFill="accent6" w:themeFillShade="BF"/>
            <w:vAlign w:val="center"/>
          </w:tcPr>
          <w:p w14:paraId="23638CA7" w14:textId="77777777" w:rsidR="00425712" w:rsidRPr="00F65158" w:rsidRDefault="00425712" w:rsidP="00F65158">
            <w:pPr>
              <w:pStyle w:val="Prrafodelista"/>
              <w:spacing w:before="120" w:after="120" w:line="360" w:lineRule="auto"/>
              <w:ind w:left="0"/>
              <w:contextualSpacing/>
              <w:jc w:val="center"/>
              <w:rPr>
                <w:rFonts w:ascii="Poppins" w:hAnsi="Poppins" w:cs="Poppins"/>
                <w:b/>
                <w:bCs/>
                <w:color w:val="FFFFFF" w:themeColor="background1"/>
              </w:rPr>
            </w:pPr>
          </w:p>
        </w:tc>
        <w:tc>
          <w:tcPr>
            <w:tcW w:w="0" w:type="auto"/>
            <w:shd w:val="clear" w:color="auto" w:fill="278079" w:themeFill="accent6" w:themeFillShade="BF"/>
            <w:vAlign w:val="center"/>
          </w:tcPr>
          <w:p w14:paraId="3D17AA60" w14:textId="14236B14" w:rsidR="00425712" w:rsidRPr="00F65158" w:rsidRDefault="00F93439"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0" w:type="auto"/>
            <w:shd w:val="clear" w:color="auto" w:fill="278079" w:themeFill="accent6" w:themeFillShade="BF"/>
            <w:vAlign w:val="center"/>
          </w:tcPr>
          <w:p w14:paraId="4FEFF832" w14:textId="2DCFA8F8" w:rsidR="00425712" w:rsidRPr="00F65158" w:rsidRDefault="00F93439"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0" w:type="auto"/>
            <w:shd w:val="clear" w:color="auto" w:fill="278079" w:themeFill="accent6" w:themeFillShade="BF"/>
            <w:vAlign w:val="center"/>
          </w:tcPr>
          <w:p w14:paraId="44116F67" w14:textId="12920F9B" w:rsidR="00425712" w:rsidRPr="00F65158" w:rsidRDefault="00F93439"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r>
    </w:tbl>
    <w:p w14:paraId="4859659F" w14:textId="289C5A08" w:rsidR="00A465E8" w:rsidRPr="005F12A0" w:rsidRDefault="00A465E8" w:rsidP="005F12A0">
      <w:pPr>
        <w:spacing w:before="120" w:after="120" w:line="360" w:lineRule="auto"/>
        <w:contextualSpacing/>
        <w:rPr>
          <w:rFonts w:ascii="Arial" w:hAnsi="Arial" w:cs="Arial"/>
          <w:color w:val="333333"/>
        </w:rPr>
      </w:pPr>
    </w:p>
    <w:p w14:paraId="4FC7AEC0" w14:textId="77777777" w:rsidR="000B662B" w:rsidRPr="00F65158" w:rsidRDefault="000B662B" w:rsidP="00F65158">
      <w:pPr>
        <w:spacing w:before="120" w:after="120" w:line="360" w:lineRule="auto"/>
        <w:contextualSpacing/>
        <w:rPr>
          <w:rFonts w:ascii="Arial" w:hAnsi="Arial" w:cs="Arial"/>
        </w:rPr>
      </w:pPr>
    </w:p>
    <w:p w14:paraId="4FF3F256" w14:textId="5420C1C6" w:rsidR="004859E2" w:rsidRPr="00F93439" w:rsidRDefault="004859E2" w:rsidP="00354A4E">
      <w:pPr>
        <w:pStyle w:val="Prrafodelista"/>
        <w:numPr>
          <w:ilvl w:val="1"/>
          <w:numId w:val="1"/>
        </w:numPr>
        <w:spacing w:before="120" w:after="120" w:line="360" w:lineRule="auto"/>
        <w:contextualSpacing/>
        <w:rPr>
          <w:rFonts w:ascii="Arial" w:hAnsi="Arial" w:cs="Arial"/>
        </w:rPr>
      </w:pPr>
      <w:r w:rsidRPr="00D452A8">
        <w:rPr>
          <w:rFonts w:ascii="Arial" w:hAnsi="Arial" w:cs="Arial"/>
          <w:color w:val="333333"/>
        </w:rPr>
        <w:t>7, 0, 1, 2, 0, 3, 0, 4, 2, 3, 0, 3, 2 Optimo con 3 marcos</w:t>
      </w:r>
    </w:p>
    <w:p w14:paraId="07B699EE" w14:textId="033C0081" w:rsidR="00F93439" w:rsidRDefault="00F93439" w:rsidP="00F93439">
      <w:pPr>
        <w:pStyle w:val="Prrafodelista"/>
        <w:spacing w:before="120" w:after="120" w:line="360" w:lineRule="auto"/>
        <w:ind w:left="1440"/>
        <w:contextualSpacing/>
        <w:rPr>
          <w:rFonts w:ascii="Arial" w:hAnsi="Arial" w:cs="Arial"/>
          <w:color w:val="333333"/>
        </w:rPr>
      </w:pPr>
    </w:p>
    <w:tbl>
      <w:tblPr>
        <w:tblStyle w:val="Tablaconcuadrcula"/>
        <w:tblW w:w="0" w:type="auto"/>
        <w:tblInd w:w="1440" w:type="dxa"/>
        <w:tblBorders>
          <w:top w:val="single" w:sz="18" w:space="0" w:color="273F31" w:themeColor="accent5" w:themeShade="40"/>
          <w:left w:val="single" w:sz="18" w:space="0" w:color="273F31" w:themeColor="accent5" w:themeShade="40"/>
          <w:bottom w:val="single" w:sz="18" w:space="0" w:color="273F31" w:themeColor="accent5" w:themeShade="40"/>
          <w:right w:val="single" w:sz="18" w:space="0" w:color="273F31" w:themeColor="accent5" w:themeShade="40"/>
          <w:insideH w:val="single" w:sz="18" w:space="0" w:color="273F31" w:themeColor="accent5" w:themeShade="40"/>
          <w:insideV w:val="single" w:sz="18" w:space="0" w:color="273F31" w:themeColor="accent5" w:themeShade="40"/>
        </w:tblBorders>
        <w:tblLook w:val="04A0" w:firstRow="1" w:lastRow="0" w:firstColumn="1" w:lastColumn="0" w:noHBand="0" w:noVBand="1"/>
      </w:tblPr>
      <w:tblGrid>
        <w:gridCol w:w="607"/>
        <w:gridCol w:w="614"/>
        <w:gridCol w:w="612"/>
        <w:gridCol w:w="612"/>
        <w:gridCol w:w="614"/>
        <w:gridCol w:w="612"/>
        <w:gridCol w:w="614"/>
        <w:gridCol w:w="615"/>
        <w:gridCol w:w="609"/>
        <w:gridCol w:w="611"/>
        <w:gridCol w:w="614"/>
        <w:gridCol w:w="611"/>
        <w:gridCol w:w="610"/>
      </w:tblGrid>
      <w:tr w:rsidR="00F65158" w14:paraId="6B34ED7C" w14:textId="77777777" w:rsidTr="00F65158">
        <w:trPr>
          <w:trHeight w:val="660"/>
        </w:trPr>
        <w:tc>
          <w:tcPr>
            <w:tcW w:w="607" w:type="dxa"/>
            <w:shd w:val="clear" w:color="auto" w:fill="278079" w:themeFill="accent6" w:themeFillShade="BF"/>
            <w:vAlign w:val="center"/>
          </w:tcPr>
          <w:p w14:paraId="77FBD1CB" w14:textId="15F10D99" w:rsidR="00E35D48" w:rsidRPr="00F65158" w:rsidRDefault="00E35D48"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7</w:t>
            </w:r>
          </w:p>
        </w:tc>
        <w:tc>
          <w:tcPr>
            <w:tcW w:w="614" w:type="dxa"/>
            <w:shd w:val="clear" w:color="auto" w:fill="278079" w:themeFill="accent6" w:themeFillShade="BF"/>
            <w:vAlign w:val="center"/>
          </w:tcPr>
          <w:p w14:paraId="12AC520F" w14:textId="5BA36FEF" w:rsidR="00E35D48" w:rsidRPr="00F65158" w:rsidRDefault="00E35D48"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0</w:t>
            </w:r>
          </w:p>
        </w:tc>
        <w:tc>
          <w:tcPr>
            <w:tcW w:w="612" w:type="dxa"/>
            <w:shd w:val="clear" w:color="auto" w:fill="278079" w:themeFill="accent6" w:themeFillShade="BF"/>
            <w:vAlign w:val="center"/>
          </w:tcPr>
          <w:p w14:paraId="77D4BFEB" w14:textId="280A1D5C" w:rsidR="00E35D48" w:rsidRPr="00F65158" w:rsidRDefault="00E35D48"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1</w:t>
            </w:r>
          </w:p>
        </w:tc>
        <w:tc>
          <w:tcPr>
            <w:tcW w:w="612" w:type="dxa"/>
            <w:shd w:val="clear" w:color="auto" w:fill="278079" w:themeFill="accent6" w:themeFillShade="BF"/>
            <w:vAlign w:val="center"/>
          </w:tcPr>
          <w:p w14:paraId="37D39C99" w14:textId="27151DBA" w:rsidR="00E35D48" w:rsidRPr="00F65158" w:rsidRDefault="00E35D48"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2</w:t>
            </w:r>
          </w:p>
        </w:tc>
        <w:tc>
          <w:tcPr>
            <w:tcW w:w="614" w:type="dxa"/>
            <w:shd w:val="clear" w:color="auto" w:fill="278079" w:themeFill="accent6" w:themeFillShade="BF"/>
            <w:vAlign w:val="center"/>
          </w:tcPr>
          <w:p w14:paraId="4C2B67BB" w14:textId="70223119" w:rsidR="00E35D48" w:rsidRPr="00F65158" w:rsidRDefault="00E35D48"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0</w:t>
            </w:r>
          </w:p>
        </w:tc>
        <w:tc>
          <w:tcPr>
            <w:tcW w:w="612" w:type="dxa"/>
            <w:shd w:val="clear" w:color="auto" w:fill="278079" w:themeFill="accent6" w:themeFillShade="BF"/>
            <w:vAlign w:val="center"/>
          </w:tcPr>
          <w:p w14:paraId="38375C15" w14:textId="6AC285B0" w:rsidR="00E35D48" w:rsidRPr="00F65158" w:rsidRDefault="00E35D48"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3</w:t>
            </w:r>
          </w:p>
        </w:tc>
        <w:tc>
          <w:tcPr>
            <w:tcW w:w="614" w:type="dxa"/>
            <w:shd w:val="clear" w:color="auto" w:fill="278079" w:themeFill="accent6" w:themeFillShade="BF"/>
            <w:vAlign w:val="center"/>
          </w:tcPr>
          <w:p w14:paraId="3ED461BA" w14:textId="438FA9A6" w:rsidR="00E35D48" w:rsidRPr="00F65158" w:rsidRDefault="00E35D48"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0</w:t>
            </w:r>
          </w:p>
        </w:tc>
        <w:tc>
          <w:tcPr>
            <w:tcW w:w="615" w:type="dxa"/>
            <w:shd w:val="clear" w:color="auto" w:fill="278079" w:themeFill="accent6" w:themeFillShade="BF"/>
            <w:vAlign w:val="center"/>
          </w:tcPr>
          <w:p w14:paraId="74B5FD13" w14:textId="796C10AE" w:rsidR="00E35D48" w:rsidRPr="00F65158" w:rsidRDefault="00E35D48"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4</w:t>
            </w:r>
          </w:p>
        </w:tc>
        <w:tc>
          <w:tcPr>
            <w:tcW w:w="609" w:type="dxa"/>
            <w:shd w:val="clear" w:color="auto" w:fill="278079" w:themeFill="accent6" w:themeFillShade="BF"/>
            <w:vAlign w:val="center"/>
          </w:tcPr>
          <w:p w14:paraId="04BAC04F" w14:textId="564B9624" w:rsidR="00E35D48" w:rsidRPr="00F65158" w:rsidRDefault="005F7557"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2</w:t>
            </w:r>
          </w:p>
        </w:tc>
        <w:tc>
          <w:tcPr>
            <w:tcW w:w="611" w:type="dxa"/>
            <w:shd w:val="clear" w:color="auto" w:fill="278079" w:themeFill="accent6" w:themeFillShade="BF"/>
            <w:vAlign w:val="center"/>
          </w:tcPr>
          <w:p w14:paraId="0B705AAA" w14:textId="2CCBBBB8" w:rsidR="00E35D48" w:rsidRPr="00F65158" w:rsidRDefault="005F7557"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3</w:t>
            </w:r>
          </w:p>
        </w:tc>
        <w:tc>
          <w:tcPr>
            <w:tcW w:w="614" w:type="dxa"/>
            <w:shd w:val="clear" w:color="auto" w:fill="278079" w:themeFill="accent6" w:themeFillShade="BF"/>
            <w:vAlign w:val="center"/>
          </w:tcPr>
          <w:p w14:paraId="7052D591" w14:textId="1EED571D" w:rsidR="00E35D48" w:rsidRPr="00F65158" w:rsidRDefault="005F7557"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0</w:t>
            </w:r>
          </w:p>
        </w:tc>
        <w:tc>
          <w:tcPr>
            <w:tcW w:w="611" w:type="dxa"/>
            <w:shd w:val="clear" w:color="auto" w:fill="278079" w:themeFill="accent6" w:themeFillShade="BF"/>
            <w:vAlign w:val="center"/>
          </w:tcPr>
          <w:p w14:paraId="34D80327" w14:textId="1233C223" w:rsidR="00E35D48" w:rsidRPr="00F65158" w:rsidRDefault="005F7557"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3</w:t>
            </w:r>
          </w:p>
        </w:tc>
        <w:tc>
          <w:tcPr>
            <w:tcW w:w="610" w:type="dxa"/>
            <w:shd w:val="clear" w:color="auto" w:fill="278079" w:themeFill="accent6" w:themeFillShade="BF"/>
            <w:vAlign w:val="center"/>
          </w:tcPr>
          <w:p w14:paraId="5DFDC329" w14:textId="66AB80F2" w:rsidR="00E35D48" w:rsidRPr="00F65158" w:rsidRDefault="005F7557"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2</w:t>
            </w:r>
          </w:p>
        </w:tc>
      </w:tr>
      <w:tr w:rsidR="00F65158" w14:paraId="125AB399" w14:textId="77777777" w:rsidTr="00F65158">
        <w:trPr>
          <w:trHeight w:val="650"/>
        </w:trPr>
        <w:tc>
          <w:tcPr>
            <w:tcW w:w="607" w:type="dxa"/>
            <w:shd w:val="clear" w:color="auto" w:fill="D2F1EF" w:themeFill="accent6" w:themeFillTint="33"/>
            <w:vAlign w:val="center"/>
          </w:tcPr>
          <w:p w14:paraId="0F669A7E" w14:textId="0F6D8C32" w:rsidR="006001D5" w:rsidRPr="00F65158" w:rsidRDefault="00923B53"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7</w:t>
            </w:r>
          </w:p>
        </w:tc>
        <w:tc>
          <w:tcPr>
            <w:tcW w:w="614" w:type="dxa"/>
            <w:shd w:val="clear" w:color="auto" w:fill="D2F1EF" w:themeFill="accent6" w:themeFillTint="33"/>
            <w:vAlign w:val="center"/>
          </w:tcPr>
          <w:p w14:paraId="6E418932" w14:textId="1731EFAF" w:rsidR="006001D5" w:rsidRPr="00F65158" w:rsidRDefault="00467A5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7</w:t>
            </w:r>
          </w:p>
        </w:tc>
        <w:tc>
          <w:tcPr>
            <w:tcW w:w="612" w:type="dxa"/>
            <w:shd w:val="clear" w:color="auto" w:fill="D2F1EF" w:themeFill="accent6" w:themeFillTint="33"/>
            <w:vAlign w:val="center"/>
          </w:tcPr>
          <w:p w14:paraId="6339308F" w14:textId="71C4C00C" w:rsidR="006001D5" w:rsidRPr="00F65158" w:rsidRDefault="00467A5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7</w:t>
            </w:r>
          </w:p>
        </w:tc>
        <w:tc>
          <w:tcPr>
            <w:tcW w:w="612" w:type="dxa"/>
            <w:shd w:val="clear" w:color="auto" w:fill="D2F1EF" w:themeFill="accent6" w:themeFillTint="33"/>
            <w:vAlign w:val="center"/>
          </w:tcPr>
          <w:p w14:paraId="2408BF48" w14:textId="47E7283E" w:rsidR="006001D5" w:rsidRPr="00F65158" w:rsidRDefault="00467A5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2</w:t>
            </w:r>
          </w:p>
        </w:tc>
        <w:tc>
          <w:tcPr>
            <w:tcW w:w="614" w:type="dxa"/>
            <w:shd w:val="clear" w:color="auto" w:fill="D2F1EF" w:themeFill="accent6" w:themeFillTint="33"/>
            <w:vAlign w:val="center"/>
          </w:tcPr>
          <w:p w14:paraId="7E9F051E" w14:textId="03DB8055"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2" w:type="dxa"/>
            <w:shd w:val="clear" w:color="auto" w:fill="D2F1EF" w:themeFill="accent6" w:themeFillTint="33"/>
            <w:vAlign w:val="center"/>
          </w:tcPr>
          <w:p w14:paraId="3594598B" w14:textId="5DBE21C1" w:rsidR="006001D5" w:rsidRPr="00F65158" w:rsidRDefault="00AA7C01"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2</w:t>
            </w:r>
          </w:p>
        </w:tc>
        <w:tc>
          <w:tcPr>
            <w:tcW w:w="614" w:type="dxa"/>
            <w:shd w:val="clear" w:color="auto" w:fill="D2F1EF" w:themeFill="accent6" w:themeFillTint="33"/>
            <w:vAlign w:val="center"/>
          </w:tcPr>
          <w:p w14:paraId="173BF6E6" w14:textId="6943CBF6"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5" w:type="dxa"/>
            <w:shd w:val="clear" w:color="auto" w:fill="D2F1EF" w:themeFill="accent6" w:themeFillTint="33"/>
            <w:vAlign w:val="center"/>
          </w:tcPr>
          <w:p w14:paraId="727BA161" w14:textId="3F0070DA" w:rsidR="006001D5" w:rsidRPr="00F65158" w:rsidRDefault="001C5C12"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2</w:t>
            </w:r>
          </w:p>
        </w:tc>
        <w:tc>
          <w:tcPr>
            <w:tcW w:w="609" w:type="dxa"/>
            <w:shd w:val="clear" w:color="auto" w:fill="D2F1EF" w:themeFill="accent6" w:themeFillTint="33"/>
            <w:vAlign w:val="center"/>
          </w:tcPr>
          <w:p w14:paraId="0BEAFF8D" w14:textId="64BFACEA"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1" w:type="dxa"/>
            <w:shd w:val="clear" w:color="auto" w:fill="D2F1EF" w:themeFill="accent6" w:themeFillTint="33"/>
            <w:vAlign w:val="center"/>
          </w:tcPr>
          <w:p w14:paraId="515A7AB2" w14:textId="4905E8C9"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4" w:type="dxa"/>
            <w:shd w:val="clear" w:color="auto" w:fill="D2F1EF" w:themeFill="accent6" w:themeFillTint="33"/>
            <w:vAlign w:val="center"/>
          </w:tcPr>
          <w:p w14:paraId="1721DA87" w14:textId="0C7A3A17" w:rsidR="006001D5" w:rsidRPr="00F65158" w:rsidRDefault="00032561"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2</w:t>
            </w:r>
          </w:p>
        </w:tc>
        <w:tc>
          <w:tcPr>
            <w:tcW w:w="611" w:type="dxa"/>
            <w:shd w:val="clear" w:color="auto" w:fill="D2F1EF" w:themeFill="accent6" w:themeFillTint="33"/>
            <w:vAlign w:val="center"/>
          </w:tcPr>
          <w:p w14:paraId="08C93B0C" w14:textId="77777777"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0" w:type="dxa"/>
            <w:shd w:val="clear" w:color="auto" w:fill="D2F1EF" w:themeFill="accent6" w:themeFillTint="33"/>
            <w:vAlign w:val="center"/>
          </w:tcPr>
          <w:p w14:paraId="2AEAF235" w14:textId="77777777"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r>
      <w:tr w:rsidR="00F65158" w14:paraId="5F2BFD2A" w14:textId="77777777" w:rsidTr="00F65158">
        <w:trPr>
          <w:trHeight w:val="660"/>
        </w:trPr>
        <w:tc>
          <w:tcPr>
            <w:tcW w:w="607" w:type="dxa"/>
            <w:shd w:val="clear" w:color="auto" w:fill="D2F1EF" w:themeFill="accent6" w:themeFillTint="33"/>
            <w:vAlign w:val="center"/>
          </w:tcPr>
          <w:p w14:paraId="3CA8ADFA" w14:textId="77777777"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4" w:type="dxa"/>
            <w:shd w:val="clear" w:color="auto" w:fill="D2F1EF" w:themeFill="accent6" w:themeFillTint="33"/>
            <w:vAlign w:val="center"/>
          </w:tcPr>
          <w:p w14:paraId="2E272EE8" w14:textId="3AA52708" w:rsidR="006001D5" w:rsidRPr="00F65158" w:rsidRDefault="00467A5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0</w:t>
            </w:r>
          </w:p>
        </w:tc>
        <w:tc>
          <w:tcPr>
            <w:tcW w:w="612" w:type="dxa"/>
            <w:shd w:val="clear" w:color="auto" w:fill="D2F1EF" w:themeFill="accent6" w:themeFillTint="33"/>
            <w:vAlign w:val="center"/>
          </w:tcPr>
          <w:p w14:paraId="303F4104" w14:textId="24088466" w:rsidR="006001D5" w:rsidRPr="00F65158" w:rsidRDefault="00467A5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0</w:t>
            </w:r>
          </w:p>
        </w:tc>
        <w:tc>
          <w:tcPr>
            <w:tcW w:w="612" w:type="dxa"/>
            <w:shd w:val="clear" w:color="auto" w:fill="D2F1EF" w:themeFill="accent6" w:themeFillTint="33"/>
            <w:vAlign w:val="center"/>
          </w:tcPr>
          <w:p w14:paraId="05ADFBEA" w14:textId="09FFAD31" w:rsidR="006001D5" w:rsidRPr="00F65158" w:rsidRDefault="00467A5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0</w:t>
            </w:r>
          </w:p>
        </w:tc>
        <w:tc>
          <w:tcPr>
            <w:tcW w:w="614" w:type="dxa"/>
            <w:shd w:val="clear" w:color="auto" w:fill="D2F1EF" w:themeFill="accent6" w:themeFillTint="33"/>
            <w:vAlign w:val="center"/>
          </w:tcPr>
          <w:p w14:paraId="7EA60217" w14:textId="16D6ED10"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2" w:type="dxa"/>
            <w:shd w:val="clear" w:color="auto" w:fill="D2F1EF" w:themeFill="accent6" w:themeFillTint="33"/>
            <w:vAlign w:val="center"/>
          </w:tcPr>
          <w:p w14:paraId="41AB3480" w14:textId="020A3C76" w:rsidR="006001D5" w:rsidRPr="00F65158" w:rsidRDefault="00AA7C01"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0</w:t>
            </w:r>
          </w:p>
        </w:tc>
        <w:tc>
          <w:tcPr>
            <w:tcW w:w="614" w:type="dxa"/>
            <w:shd w:val="clear" w:color="auto" w:fill="D2F1EF" w:themeFill="accent6" w:themeFillTint="33"/>
            <w:vAlign w:val="center"/>
          </w:tcPr>
          <w:p w14:paraId="6009EDFC" w14:textId="41BF0533"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5" w:type="dxa"/>
            <w:shd w:val="clear" w:color="auto" w:fill="D2F1EF" w:themeFill="accent6" w:themeFillTint="33"/>
            <w:vAlign w:val="center"/>
          </w:tcPr>
          <w:p w14:paraId="77FBD46E" w14:textId="7633DF0A" w:rsidR="006001D5" w:rsidRPr="00F65158" w:rsidRDefault="001C5C12"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4</w:t>
            </w:r>
          </w:p>
        </w:tc>
        <w:tc>
          <w:tcPr>
            <w:tcW w:w="609" w:type="dxa"/>
            <w:shd w:val="clear" w:color="auto" w:fill="D2F1EF" w:themeFill="accent6" w:themeFillTint="33"/>
            <w:vAlign w:val="center"/>
          </w:tcPr>
          <w:p w14:paraId="131171C8" w14:textId="787CBF31"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1" w:type="dxa"/>
            <w:shd w:val="clear" w:color="auto" w:fill="D2F1EF" w:themeFill="accent6" w:themeFillTint="33"/>
            <w:vAlign w:val="center"/>
          </w:tcPr>
          <w:p w14:paraId="1F46B5D6" w14:textId="6BE4946F"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4" w:type="dxa"/>
            <w:shd w:val="clear" w:color="auto" w:fill="D2F1EF" w:themeFill="accent6" w:themeFillTint="33"/>
            <w:vAlign w:val="center"/>
          </w:tcPr>
          <w:p w14:paraId="76BAA4B6" w14:textId="28597F6D" w:rsidR="006001D5" w:rsidRPr="00F65158" w:rsidRDefault="00032561"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0</w:t>
            </w:r>
          </w:p>
        </w:tc>
        <w:tc>
          <w:tcPr>
            <w:tcW w:w="611" w:type="dxa"/>
            <w:shd w:val="clear" w:color="auto" w:fill="D2F1EF" w:themeFill="accent6" w:themeFillTint="33"/>
            <w:vAlign w:val="center"/>
          </w:tcPr>
          <w:p w14:paraId="714DCF61" w14:textId="77777777"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0" w:type="dxa"/>
            <w:shd w:val="clear" w:color="auto" w:fill="D2F1EF" w:themeFill="accent6" w:themeFillTint="33"/>
            <w:vAlign w:val="center"/>
          </w:tcPr>
          <w:p w14:paraId="5119A06B" w14:textId="77777777"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r>
      <w:tr w:rsidR="00F65158" w14:paraId="56385AC6" w14:textId="77777777" w:rsidTr="00F65158">
        <w:trPr>
          <w:trHeight w:val="660"/>
        </w:trPr>
        <w:tc>
          <w:tcPr>
            <w:tcW w:w="607" w:type="dxa"/>
            <w:shd w:val="clear" w:color="auto" w:fill="D2F1EF" w:themeFill="accent6" w:themeFillTint="33"/>
            <w:vAlign w:val="center"/>
          </w:tcPr>
          <w:p w14:paraId="359C1B5C" w14:textId="77777777"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4" w:type="dxa"/>
            <w:shd w:val="clear" w:color="auto" w:fill="D2F1EF" w:themeFill="accent6" w:themeFillTint="33"/>
            <w:vAlign w:val="center"/>
          </w:tcPr>
          <w:p w14:paraId="40D26FDD" w14:textId="77777777"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2" w:type="dxa"/>
            <w:shd w:val="clear" w:color="auto" w:fill="D2F1EF" w:themeFill="accent6" w:themeFillTint="33"/>
            <w:vAlign w:val="center"/>
          </w:tcPr>
          <w:p w14:paraId="641A4A26" w14:textId="6CD735A5" w:rsidR="006001D5" w:rsidRPr="00F65158" w:rsidRDefault="00467A5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1</w:t>
            </w:r>
          </w:p>
        </w:tc>
        <w:tc>
          <w:tcPr>
            <w:tcW w:w="612" w:type="dxa"/>
            <w:shd w:val="clear" w:color="auto" w:fill="D2F1EF" w:themeFill="accent6" w:themeFillTint="33"/>
            <w:vAlign w:val="center"/>
          </w:tcPr>
          <w:p w14:paraId="5F9B7DFA" w14:textId="30A3DC09" w:rsidR="006001D5" w:rsidRPr="00F65158" w:rsidRDefault="00467A5C"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1</w:t>
            </w:r>
          </w:p>
        </w:tc>
        <w:tc>
          <w:tcPr>
            <w:tcW w:w="614" w:type="dxa"/>
            <w:shd w:val="clear" w:color="auto" w:fill="D2F1EF" w:themeFill="accent6" w:themeFillTint="33"/>
            <w:vAlign w:val="center"/>
          </w:tcPr>
          <w:p w14:paraId="6B3CC86B" w14:textId="4E512A6C"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2" w:type="dxa"/>
            <w:shd w:val="clear" w:color="auto" w:fill="D2F1EF" w:themeFill="accent6" w:themeFillTint="33"/>
            <w:vAlign w:val="center"/>
          </w:tcPr>
          <w:p w14:paraId="15E1A098" w14:textId="1AD54023" w:rsidR="006001D5" w:rsidRPr="00F65158" w:rsidRDefault="00AA7C01"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3</w:t>
            </w:r>
          </w:p>
        </w:tc>
        <w:tc>
          <w:tcPr>
            <w:tcW w:w="614" w:type="dxa"/>
            <w:shd w:val="clear" w:color="auto" w:fill="D2F1EF" w:themeFill="accent6" w:themeFillTint="33"/>
            <w:vAlign w:val="center"/>
          </w:tcPr>
          <w:p w14:paraId="0BDA941B" w14:textId="56959984"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5" w:type="dxa"/>
            <w:shd w:val="clear" w:color="auto" w:fill="D2F1EF" w:themeFill="accent6" w:themeFillTint="33"/>
            <w:vAlign w:val="center"/>
          </w:tcPr>
          <w:p w14:paraId="5B707BB7" w14:textId="0EF63C88" w:rsidR="006001D5" w:rsidRPr="00F65158" w:rsidRDefault="001C5C12"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3</w:t>
            </w:r>
          </w:p>
        </w:tc>
        <w:tc>
          <w:tcPr>
            <w:tcW w:w="609" w:type="dxa"/>
            <w:shd w:val="clear" w:color="auto" w:fill="D2F1EF" w:themeFill="accent6" w:themeFillTint="33"/>
            <w:vAlign w:val="center"/>
          </w:tcPr>
          <w:p w14:paraId="05470642" w14:textId="411FB558"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1" w:type="dxa"/>
            <w:shd w:val="clear" w:color="auto" w:fill="D2F1EF" w:themeFill="accent6" w:themeFillTint="33"/>
            <w:vAlign w:val="center"/>
          </w:tcPr>
          <w:p w14:paraId="10C7BF3D" w14:textId="47E2747F"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4" w:type="dxa"/>
            <w:shd w:val="clear" w:color="auto" w:fill="D2F1EF" w:themeFill="accent6" w:themeFillTint="33"/>
            <w:vAlign w:val="center"/>
          </w:tcPr>
          <w:p w14:paraId="5A002F8C" w14:textId="48132E64" w:rsidR="006001D5" w:rsidRPr="00F65158" w:rsidRDefault="00032561" w:rsidP="00F65158">
            <w:pPr>
              <w:pStyle w:val="Prrafodelista"/>
              <w:spacing w:before="120" w:after="120" w:line="360" w:lineRule="auto"/>
              <w:ind w:left="0"/>
              <w:contextualSpacing/>
              <w:jc w:val="center"/>
              <w:rPr>
                <w:rFonts w:ascii="Poppins" w:hAnsi="Poppins" w:cs="Poppins"/>
                <w:color w:val="333333"/>
              </w:rPr>
            </w:pPr>
            <w:r w:rsidRPr="00F65158">
              <w:rPr>
                <w:rFonts w:ascii="Poppins" w:hAnsi="Poppins" w:cs="Poppins"/>
                <w:color w:val="333333"/>
              </w:rPr>
              <w:t>3</w:t>
            </w:r>
          </w:p>
        </w:tc>
        <w:tc>
          <w:tcPr>
            <w:tcW w:w="611" w:type="dxa"/>
            <w:shd w:val="clear" w:color="auto" w:fill="D2F1EF" w:themeFill="accent6" w:themeFillTint="33"/>
            <w:vAlign w:val="center"/>
          </w:tcPr>
          <w:p w14:paraId="542CE407" w14:textId="77777777"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c>
          <w:tcPr>
            <w:tcW w:w="610" w:type="dxa"/>
            <w:shd w:val="clear" w:color="auto" w:fill="D2F1EF" w:themeFill="accent6" w:themeFillTint="33"/>
            <w:vAlign w:val="center"/>
          </w:tcPr>
          <w:p w14:paraId="5934B609" w14:textId="77777777" w:rsidR="006001D5" w:rsidRPr="00F65158" w:rsidRDefault="006001D5" w:rsidP="00F65158">
            <w:pPr>
              <w:pStyle w:val="Prrafodelista"/>
              <w:spacing w:before="120" w:after="120" w:line="360" w:lineRule="auto"/>
              <w:ind w:left="0"/>
              <w:contextualSpacing/>
              <w:jc w:val="center"/>
              <w:rPr>
                <w:rFonts w:ascii="Poppins" w:hAnsi="Poppins" w:cs="Poppins"/>
                <w:color w:val="333333"/>
              </w:rPr>
            </w:pPr>
          </w:p>
        </w:tc>
      </w:tr>
      <w:tr w:rsidR="00F65158" w14:paraId="23F461A3" w14:textId="77777777" w:rsidTr="00F65158">
        <w:trPr>
          <w:trHeight w:val="650"/>
        </w:trPr>
        <w:tc>
          <w:tcPr>
            <w:tcW w:w="607" w:type="dxa"/>
            <w:shd w:val="clear" w:color="auto" w:fill="278079" w:themeFill="accent6" w:themeFillShade="BF"/>
            <w:vAlign w:val="center"/>
          </w:tcPr>
          <w:p w14:paraId="4AFF4029" w14:textId="1D25FF6C" w:rsidR="006001D5" w:rsidRPr="00F65158" w:rsidRDefault="00923B53"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614" w:type="dxa"/>
            <w:shd w:val="clear" w:color="auto" w:fill="278079" w:themeFill="accent6" w:themeFillShade="BF"/>
            <w:vAlign w:val="center"/>
          </w:tcPr>
          <w:p w14:paraId="3D4D43C1" w14:textId="55C4A062" w:rsidR="006001D5" w:rsidRPr="00F65158" w:rsidRDefault="00923B53"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612" w:type="dxa"/>
            <w:shd w:val="clear" w:color="auto" w:fill="278079" w:themeFill="accent6" w:themeFillShade="BF"/>
            <w:vAlign w:val="center"/>
          </w:tcPr>
          <w:p w14:paraId="582D1B4D" w14:textId="7349BABF" w:rsidR="006001D5" w:rsidRPr="00F65158" w:rsidRDefault="00923B53"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612" w:type="dxa"/>
            <w:shd w:val="clear" w:color="auto" w:fill="278079" w:themeFill="accent6" w:themeFillShade="BF"/>
            <w:vAlign w:val="center"/>
          </w:tcPr>
          <w:p w14:paraId="557D5128" w14:textId="6E8E27D9" w:rsidR="006001D5" w:rsidRPr="00F65158" w:rsidRDefault="00923B53"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614" w:type="dxa"/>
            <w:shd w:val="clear" w:color="auto" w:fill="278079" w:themeFill="accent6" w:themeFillShade="BF"/>
            <w:vAlign w:val="center"/>
          </w:tcPr>
          <w:p w14:paraId="439F52DC" w14:textId="77777777" w:rsidR="006001D5" w:rsidRPr="00F65158" w:rsidRDefault="006001D5" w:rsidP="00F65158">
            <w:pPr>
              <w:pStyle w:val="Prrafodelista"/>
              <w:spacing w:before="120" w:after="120" w:line="360" w:lineRule="auto"/>
              <w:ind w:left="0"/>
              <w:contextualSpacing/>
              <w:jc w:val="center"/>
              <w:rPr>
                <w:rFonts w:ascii="Poppins" w:hAnsi="Poppins" w:cs="Poppins"/>
                <w:b/>
                <w:bCs/>
                <w:color w:val="FFFFFF" w:themeColor="background1"/>
              </w:rPr>
            </w:pPr>
          </w:p>
        </w:tc>
        <w:tc>
          <w:tcPr>
            <w:tcW w:w="612" w:type="dxa"/>
            <w:shd w:val="clear" w:color="auto" w:fill="278079" w:themeFill="accent6" w:themeFillShade="BF"/>
            <w:vAlign w:val="center"/>
          </w:tcPr>
          <w:p w14:paraId="523A87E7" w14:textId="7C9DBCB9" w:rsidR="006001D5" w:rsidRPr="00F65158" w:rsidRDefault="00346F77"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614" w:type="dxa"/>
            <w:shd w:val="clear" w:color="auto" w:fill="278079" w:themeFill="accent6" w:themeFillShade="BF"/>
            <w:vAlign w:val="center"/>
          </w:tcPr>
          <w:p w14:paraId="2A7C9BC9" w14:textId="77777777" w:rsidR="006001D5" w:rsidRPr="00F65158" w:rsidRDefault="006001D5" w:rsidP="00F65158">
            <w:pPr>
              <w:pStyle w:val="Prrafodelista"/>
              <w:spacing w:before="120" w:after="120" w:line="360" w:lineRule="auto"/>
              <w:ind w:left="0"/>
              <w:contextualSpacing/>
              <w:jc w:val="center"/>
              <w:rPr>
                <w:rFonts w:ascii="Poppins" w:hAnsi="Poppins" w:cs="Poppins"/>
                <w:b/>
                <w:bCs/>
                <w:color w:val="FFFFFF" w:themeColor="background1"/>
              </w:rPr>
            </w:pPr>
          </w:p>
        </w:tc>
        <w:tc>
          <w:tcPr>
            <w:tcW w:w="615" w:type="dxa"/>
            <w:shd w:val="clear" w:color="auto" w:fill="278079" w:themeFill="accent6" w:themeFillShade="BF"/>
            <w:vAlign w:val="center"/>
          </w:tcPr>
          <w:p w14:paraId="097132F5" w14:textId="2344523D" w:rsidR="006001D5" w:rsidRPr="00F65158" w:rsidRDefault="00346F77"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609" w:type="dxa"/>
            <w:shd w:val="clear" w:color="auto" w:fill="278079" w:themeFill="accent6" w:themeFillShade="BF"/>
            <w:vAlign w:val="center"/>
          </w:tcPr>
          <w:p w14:paraId="56BC98AD" w14:textId="77777777" w:rsidR="006001D5" w:rsidRPr="00F65158" w:rsidRDefault="006001D5" w:rsidP="00F65158">
            <w:pPr>
              <w:pStyle w:val="Prrafodelista"/>
              <w:spacing w:before="120" w:after="120" w:line="360" w:lineRule="auto"/>
              <w:ind w:left="0"/>
              <w:contextualSpacing/>
              <w:jc w:val="center"/>
              <w:rPr>
                <w:rFonts w:ascii="Poppins" w:hAnsi="Poppins" w:cs="Poppins"/>
                <w:b/>
                <w:bCs/>
                <w:color w:val="FFFFFF" w:themeColor="background1"/>
              </w:rPr>
            </w:pPr>
          </w:p>
        </w:tc>
        <w:tc>
          <w:tcPr>
            <w:tcW w:w="611" w:type="dxa"/>
            <w:shd w:val="clear" w:color="auto" w:fill="278079" w:themeFill="accent6" w:themeFillShade="BF"/>
            <w:vAlign w:val="center"/>
          </w:tcPr>
          <w:p w14:paraId="1C39FD1E" w14:textId="77777777" w:rsidR="006001D5" w:rsidRPr="00F65158" w:rsidRDefault="006001D5" w:rsidP="00F65158">
            <w:pPr>
              <w:pStyle w:val="Prrafodelista"/>
              <w:spacing w:before="120" w:after="120" w:line="360" w:lineRule="auto"/>
              <w:ind w:left="0"/>
              <w:contextualSpacing/>
              <w:jc w:val="center"/>
              <w:rPr>
                <w:rFonts w:ascii="Poppins" w:hAnsi="Poppins" w:cs="Poppins"/>
                <w:b/>
                <w:bCs/>
                <w:color w:val="FFFFFF" w:themeColor="background1"/>
              </w:rPr>
            </w:pPr>
          </w:p>
        </w:tc>
        <w:tc>
          <w:tcPr>
            <w:tcW w:w="614" w:type="dxa"/>
            <w:shd w:val="clear" w:color="auto" w:fill="278079" w:themeFill="accent6" w:themeFillShade="BF"/>
            <w:vAlign w:val="center"/>
          </w:tcPr>
          <w:p w14:paraId="77B01A52" w14:textId="532C743E" w:rsidR="006001D5" w:rsidRPr="00F65158" w:rsidRDefault="00522BE6" w:rsidP="00F65158">
            <w:pPr>
              <w:pStyle w:val="Prrafodelista"/>
              <w:spacing w:before="120" w:after="120" w:line="360" w:lineRule="auto"/>
              <w:ind w:left="0"/>
              <w:contextualSpacing/>
              <w:jc w:val="center"/>
              <w:rPr>
                <w:rFonts w:ascii="Poppins" w:hAnsi="Poppins" w:cs="Poppins"/>
                <w:b/>
                <w:bCs/>
                <w:color w:val="FFFFFF" w:themeColor="background1"/>
              </w:rPr>
            </w:pPr>
            <w:r w:rsidRPr="00F65158">
              <w:rPr>
                <w:rFonts w:ascii="Poppins" w:hAnsi="Poppins" w:cs="Poppins"/>
                <w:b/>
                <w:bCs/>
                <w:color w:val="FFFFFF" w:themeColor="background1"/>
              </w:rPr>
              <w:t>F</w:t>
            </w:r>
          </w:p>
        </w:tc>
        <w:tc>
          <w:tcPr>
            <w:tcW w:w="611" w:type="dxa"/>
            <w:shd w:val="clear" w:color="auto" w:fill="278079" w:themeFill="accent6" w:themeFillShade="BF"/>
            <w:vAlign w:val="center"/>
          </w:tcPr>
          <w:p w14:paraId="39EEC55C" w14:textId="77777777" w:rsidR="006001D5" w:rsidRPr="00F65158" w:rsidRDefault="006001D5" w:rsidP="00F65158">
            <w:pPr>
              <w:pStyle w:val="Prrafodelista"/>
              <w:spacing w:before="120" w:after="120" w:line="360" w:lineRule="auto"/>
              <w:ind w:left="0"/>
              <w:contextualSpacing/>
              <w:jc w:val="center"/>
              <w:rPr>
                <w:rFonts w:ascii="Poppins" w:hAnsi="Poppins" w:cs="Poppins"/>
                <w:b/>
                <w:bCs/>
                <w:color w:val="FFFFFF" w:themeColor="background1"/>
              </w:rPr>
            </w:pPr>
          </w:p>
        </w:tc>
        <w:tc>
          <w:tcPr>
            <w:tcW w:w="610" w:type="dxa"/>
            <w:shd w:val="clear" w:color="auto" w:fill="278079" w:themeFill="accent6" w:themeFillShade="BF"/>
            <w:vAlign w:val="center"/>
          </w:tcPr>
          <w:p w14:paraId="181620C8" w14:textId="77777777" w:rsidR="006001D5" w:rsidRPr="00F65158" w:rsidRDefault="006001D5" w:rsidP="00F65158">
            <w:pPr>
              <w:pStyle w:val="Prrafodelista"/>
              <w:spacing w:before="120" w:after="120" w:line="360" w:lineRule="auto"/>
              <w:ind w:left="0"/>
              <w:contextualSpacing/>
              <w:jc w:val="center"/>
              <w:rPr>
                <w:rFonts w:ascii="Poppins" w:hAnsi="Poppins" w:cs="Poppins"/>
                <w:b/>
                <w:bCs/>
                <w:color w:val="FFFFFF" w:themeColor="background1"/>
              </w:rPr>
            </w:pPr>
          </w:p>
        </w:tc>
      </w:tr>
    </w:tbl>
    <w:p w14:paraId="7DE8544D" w14:textId="77777777" w:rsidR="00A34788" w:rsidRPr="00C17A6C" w:rsidRDefault="00A34788" w:rsidP="00C17A6C">
      <w:pPr>
        <w:spacing w:before="120" w:after="120" w:line="360" w:lineRule="auto"/>
        <w:contextualSpacing/>
        <w:rPr>
          <w:rFonts w:ascii="Arial" w:hAnsi="Arial" w:cs="Arial"/>
        </w:rPr>
      </w:pPr>
    </w:p>
    <w:p w14:paraId="4FFEA5E1" w14:textId="4067F7EA" w:rsidR="004859E2" w:rsidRPr="00A34788" w:rsidRDefault="004859E2" w:rsidP="00354A4E">
      <w:pPr>
        <w:pStyle w:val="Prrafodelista"/>
        <w:numPr>
          <w:ilvl w:val="0"/>
          <w:numId w:val="2"/>
        </w:numPr>
        <w:spacing w:before="120" w:after="120" w:line="360" w:lineRule="auto"/>
        <w:contextualSpacing/>
        <w:rPr>
          <w:rFonts w:ascii="Poppins" w:hAnsi="Poppins" w:cs="Poppins"/>
          <w:b/>
          <w:bCs/>
        </w:rPr>
      </w:pPr>
      <w:r w:rsidRPr="008B211E">
        <w:rPr>
          <w:rFonts w:ascii="Poppins" w:hAnsi="Poppins" w:cs="Poppins"/>
          <w:b/>
          <w:bCs/>
          <w:color w:val="7AD6CF" w:themeColor="accent6" w:themeTint="99"/>
          <w:sz w:val="22"/>
          <w:szCs w:val="22"/>
        </w:rPr>
        <w:lastRenderedPageBreak/>
        <w:t>Identifica las características de tu PC:</w:t>
      </w:r>
    </w:p>
    <w:p w14:paraId="236C372B" w14:textId="77777777" w:rsidR="00A34788" w:rsidRPr="008B211E" w:rsidRDefault="00A34788" w:rsidP="00A34788">
      <w:pPr>
        <w:pStyle w:val="Prrafodelista"/>
        <w:spacing w:before="120" w:after="120" w:line="360" w:lineRule="auto"/>
        <w:ind w:left="720"/>
        <w:contextualSpacing/>
        <w:rPr>
          <w:rFonts w:ascii="Poppins" w:hAnsi="Poppins" w:cs="Poppins"/>
          <w:b/>
          <w:bCs/>
        </w:rPr>
      </w:pPr>
    </w:p>
    <w:p w14:paraId="772E9A1A" w14:textId="50C3139B" w:rsidR="004859E2" w:rsidRDefault="004859E2" w:rsidP="00354A4E">
      <w:pPr>
        <w:pStyle w:val="Prrafodelista"/>
        <w:numPr>
          <w:ilvl w:val="1"/>
          <w:numId w:val="2"/>
        </w:numPr>
        <w:spacing w:before="120" w:after="120" w:line="360" w:lineRule="auto"/>
        <w:contextualSpacing/>
        <w:rPr>
          <w:rFonts w:ascii="Arial" w:hAnsi="Arial" w:cs="Arial"/>
        </w:rPr>
      </w:pPr>
      <w:r>
        <w:rPr>
          <w:rFonts w:ascii="Arial" w:hAnsi="Arial" w:cs="Arial"/>
        </w:rPr>
        <w:t>Administrador de tareas</w:t>
      </w:r>
    </w:p>
    <w:p w14:paraId="66D40689" w14:textId="6F0B9ED1" w:rsidR="00A34788" w:rsidRDefault="00A34788" w:rsidP="00A34788">
      <w:pPr>
        <w:pStyle w:val="Prrafodelista"/>
        <w:spacing w:before="120" w:after="120" w:line="360" w:lineRule="auto"/>
        <w:ind w:left="1440"/>
        <w:contextualSpacing/>
        <w:rPr>
          <w:rFonts w:ascii="Arial" w:hAnsi="Arial" w:cs="Arial"/>
        </w:rPr>
      </w:pPr>
    </w:p>
    <w:p w14:paraId="2BD8AB18" w14:textId="7BB252FC" w:rsidR="00A34788" w:rsidRDefault="005E5482" w:rsidP="00A34788">
      <w:pPr>
        <w:pStyle w:val="Prrafodelista"/>
        <w:spacing w:before="120" w:after="120" w:line="360" w:lineRule="auto"/>
        <w:ind w:left="1440"/>
        <w:contextualSpacing/>
        <w:rPr>
          <w:rFonts w:ascii="Arial" w:hAnsi="Arial" w:cs="Arial"/>
        </w:rPr>
      </w:pPr>
      <w:r w:rsidRPr="005E5482">
        <w:rPr>
          <w:rFonts w:ascii="Arial" w:hAnsi="Arial" w:cs="Arial"/>
        </w:rPr>
        <w:drawing>
          <wp:anchor distT="0" distB="0" distL="114300" distR="114300" simplePos="0" relativeHeight="251667456" behindDoc="0" locked="0" layoutInCell="1" allowOverlap="1" wp14:anchorId="11DE385F" wp14:editId="660EA35D">
            <wp:simplePos x="0" y="0"/>
            <wp:positionH relativeFrom="column">
              <wp:posOffset>2203623</wp:posOffset>
            </wp:positionH>
            <wp:positionV relativeFrom="paragraph">
              <wp:posOffset>2362143</wp:posOffset>
            </wp:positionV>
            <wp:extent cx="3020291" cy="2720491"/>
            <wp:effectExtent l="152400" t="152400" r="370840" b="36576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0291" cy="272049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1C1D6C">
        <w:rPr>
          <w:rFonts w:ascii="Arial" w:hAnsi="Arial" w:cs="Arial"/>
        </w:rPr>
        <w:drawing>
          <wp:anchor distT="0" distB="0" distL="114300" distR="114300" simplePos="0" relativeHeight="251666432" behindDoc="0" locked="0" layoutInCell="1" allowOverlap="1" wp14:anchorId="0823D45C" wp14:editId="7D9583E4">
            <wp:simplePos x="0" y="0"/>
            <wp:positionH relativeFrom="margin">
              <wp:posOffset>3745346</wp:posOffset>
            </wp:positionH>
            <wp:positionV relativeFrom="paragraph">
              <wp:posOffset>154247</wp:posOffset>
            </wp:positionV>
            <wp:extent cx="2337621" cy="1801091"/>
            <wp:effectExtent l="152400" t="152400" r="367665" b="3708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7621" cy="180109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24DA8" w:rsidRPr="00824DA8">
        <w:rPr>
          <w:rFonts w:ascii="Arial" w:hAnsi="Arial" w:cs="Arial"/>
        </w:rPr>
        <w:drawing>
          <wp:inline distT="0" distB="0" distL="0" distR="0" wp14:anchorId="1363D4CD" wp14:editId="290D101D">
            <wp:extent cx="2535382" cy="1803118"/>
            <wp:effectExtent l="152400" t="152400" r="360680" b="368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690" cy="18317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4B362AE" w14:textId="3D90EBC9" w:rsidR="00A34788" w:rsidRDefault="00A34788" w:rsidP="00A34788">
      <w:pPr>
        <w:pStyle w:val="Prrafodelista"/>
        <w:spacing w:before="120" w:after="120" w:line="360" w:lineRule="auto"/>
        <w:ind w:left="1440"/>
        <w:contextualSpacing/>
        <w:rPr>
          <w:rFonts w:ascii="Arial" w:hAnsi="Arial" w:cs="Arial"/>
        </w:rPr>
      </w:pPr>
    </w:p>
    <w:p w14:paraId="367620EE" w14:textId="6CDA25A6" w:rsidR="005E5482" w:rsidRDefault="005E5482" w:rsidP="00A34788">
      <w:pPr>
        <w:pStyle w:val="Prrafodelista"/>
        <w:spacing w:before="120" w:after="120" w:line="360" w:lineRule="auto"/>
        <w:ind w:left="1440"/>
        <w:contextualSpacing/>
        <w:rPr>
          <w:rFonts w:ascii="Arial" w:hAnsi="Arial" w:cs="Arial"/>
        </w:rPr>
      </w:pPr>
    </w:p>
    <w:p w14:paraId="07E33BB5" w14:textId="33763F89" w:rsidR="005E5482" w:rsidRDefault="005E5482" w:rsidP="00A34788">
      <w:pPr>
        <w:pStyle w:val="Prrafodelista"/>
        <w:spacing w:before="120" w:after="120" w:line="360" w:lineRule="auto"/>
        <w:ind w:left="1440"/>
        <w:contextualSpacing/>
        <w:rPr>
          <w:rFonts w:ascii="Arial" w:hAnsi="Arial" w:cs="Arial"/>
        </w:rPr>
      </w:pPr>
    </w:p>
    <w:p w14:paraId="5A7027C3" w14:textId="1BB23823" w:rsidR="005E5482" w:rsidRDefault="005E5482" w:rsidP="00A34788">
      <w:pPr>
        <w:pStyle w:val="Prrafodelista"/>
        <w:spacing w:before="120" w:after="120" w:line="360" w:lineRule="auto"/>
        <w:ind w:left="1440"/>
        <w:contextualSpacing/>
        <w:rPr>
          <w:rFonts w:ascii="Arial" w:hAnsi="Arial" w:cs="Arial"/>
        </w:rPr>
      </w:pPr>
    </w:p>
    <w:p w14:paraId="1F205775" w14:textId="36C7D495" w:rsidR="005E5482" w:rsidRDefault="005E5482" w:rsidP="00A34788">
      <w:pPr>
        <w:pStyle w:val="Prrafodelista"/>
        <w:spacing w:before="120" w:after="120" w:line="360" w:lineRule="auto"/>
        <w:ind w:left="1440"/>
        <w:contextualSpacing/>
        <w:rPr>
          <w:rFonts w:ascii="Arial" w:hAnsi="Arial" w:cs="Arial"/>
        </w:rPr>
      </w:pPr>
    </w:p>
    <w:p w14:paraId="2B3330FF" w14:textId="65EB6A72" w:rsidR="005E5482" w:rsidRDefault="005E5482" w:rsidP="00A34788">
      <w:pPr>
        <w:pStyle w:val="Prrafodelista"/>
        <w:spacing w:before="120" w:after="120" w:line="360" w:lineRule="auto"/>
        <w:ind w:left="1440"/>
        <w:contextualSpacing/>
        <w:rPr>
          <w:rFonts w:ascii="Arial" w:hAnsi="Arial" w:cs="Arial"/>
        </w:rPr>
      </w:pPr>
    </w:p>
    <w:p w14:paraId="135F8004" w14:textId="51BEE2CF" w:rsidR="005E5482" w:rsidRDefault="005E5482" w:rsidP="00A34788">
      <w:pPr>
        <w:pStyle w:val="Prrafodelista"/>
        <w:spacing w:before="120" w:after="120" w:line="360" w:lineRule="auto"/>
        <w:ind w:left="1440"/>
        <w:contextualSpacing/>
        <w:rPr>
          <w:rFonts w:ascii="Arial" w:hAnsi="Arial" w:cs="Arial"/>
        </w:rPr>
      </w:pPr>
    </w:p>
    <w:p w14:paraId="230FF25F" w14:textId="35D1F1D1" w:rsidR="005E5482" w:rsidRDefault="005E5482" w:rsidP="00A34788">
      <w:pPr>
        <w:pStyle w:val="Prrafodelista"/>
        <w:spacing w:before="120" w:after="120" w:line="360" w:lineRule="auto"/>
        <w:ind w:left="1440"/>
        <w:contextualSpacing/>
        <w:rPr>
          <w:rFonts w:ascii="Arial" w:hAnsi="Arial" w:cs="Arial"/>
        </w:rPr>
      </w:pPr>
    </w:p>
    <w:p w14:paraId="5236A775" w14:textId="15C306C1" w:rsidR="005E5482" w:rsidRDefault="005E5482" w:rsidP="00A34788">
      <w:pPr>
        <w:pStyle w:val="Prrafodelista"/>
        <w:spacing w:before="120" w:after="120" w:line="360" w:lineRule="auto"/>
        <w:ind w:left="1440"/>
        <w:contextualSpacing/>
        <w:rPr>
          <w:rFonts w:ascii="Arial" w:hAnsi="Arial" w:cs="Arial"/>
        </w:rPr>
      </w:pPr>
    </w:p>
    <w:p w14:paraId="0BF6F676" w14:textId="7B88698F" w:rsidR="005E5482" w:rsidRDefault="005E5482" w:rsidP="00C17A6C">
      <w:pPr>
        <w:spacing w:before="120" w:after="120" w:line="360" w:lineRule="auto"/>
        <w:contextualSpacing/>
        <w:rPr>
          <w:rFonts w:ascii="Arial" w:hAnsi="Arial" w:cs="Arial"/>
        </w:rPr>
      </w:pPr>
    </w:p>
    <w:p w14:paraId="3B469A62" w14:textId="1E9D7466" w:rsidR="005F12A0" w:rsidRDefault="005F12A0" w:rsidP="00C17A6C">
      <w:pPr>
        <w:spacing w:before="120" w:after="120" w:line="360" w:lineRule="auto"/>
        <w:contextualSpacing/>
        <w:rPr>
          <w:rFonts w:ascii="Arial" w:hAnsi="Arial" w:cs="Arial"/>
        </w:rPr>
      </w:pPr>
    </w:p>
    <w:p w14:paraId="19873BE2" w14:textId="741103DF" w:rsidR="005F12A0" w:rsidRDefault="005F12A0" w:rsidP="00C17A6C">
      <w:pPr>
        <w:spacing w:before="120" w:after="120" w:line="360" w:lineRule="auto"/>
        <w:contextualSpacing/>
        <w:rPr>
          <w:rFonts w:ascii="Arial" w:hAnsi="Arial" w:cs="Arial"/>
        </w:rPr>
      </w:pPr>
    </w:p>
    <w:p w14:paraId="4BCE79BF" w14:textId="4B21786A" w:rsidR="005F12A0" w:rsidRDefault="005F12A0" w:rsidP="00C17A6C">
      <w:pPr>
        <w:spacing w:before="120" w:after="120" w:line="360" w:lineRule="auto"/>
        <w:contextualSpacing/>
        <w:rPr>
          <w:rFonts w:ascii="Arial" w:hAnsi="Arial" w:cs="Arial"/>
        </w:rPr>
      </w:pPr>
    </w:p>
    <w:p w14:paraId="5E156727" w14:textId="76232B8A" w:rsidR="005F12A0" w:rsidRDefault="005F12A0" w:rsidP="00C17A6C">
      <w:pPr>
        <w:spacing w:before="120" w:after="120" w:line="360" w:lineRule="auto"/>
        <w:contextualSpacing/>
        <w:rPr>
          <w:rFonts w:ascii="Arial" w:hAnsi="Arial" w:cs="Arial"/>
        </w:rPr>
      </w:pPr>
    </w:p>
    <w:p w14:paraId="3E4A4E4F" w14:textId="43AB0C3C" w:rsidR="005F12A0" w:rsidRDefault="005F12A0" w:rsidP="00C17A6C">
      <w:pPr>
        <w:spacing w:before="120" w:after="120" w:line="360" w:lineRule="auto"/>
        <w:contextualSpacing/>
        <w:rPr>
          <w:rFonts w:ascii="Arial" w:hAnsi="Arial" w:cs="Arial"/>
        </w:rPr>
      </w:pPr>
    </w:p>
    <w:p w14:paraId="140123FB" w14:textId="0ACE00EB" w:rsidR="005F12A0" w:rsidRDefault="005F12A0" w:rsidP="00C17A6C">
      <w:pPr>
        <w:spacing w:before="120" w:after="120" w:line="360" w:lineRule="auto"/>
        <w:contextualSpacing/>
        <w:rPr>
          <w:rFonts w:ascii="Arial" w:hAnsi="Arial" w:cs="Arial"/>
        </w:rPr>
      </w:pPr>
    </w:p>
    <w:p w14:paraId="1C05FBB5" w14:textId="2C961B68" w:rsidR="005F12A0" w:rsidRDefault="005F12A0" w:rsidP="00C17A6C">
      <w:pPr>
        <w:spacing w:before="120" w:after="120" w:line="360" w:lineRule="auto"/>
        <w:contextualSpacing/>
        <w:rPr>
          <w:rFonts w:ascii="Arial" w:hAnsi="Arial" w:cs="Arial"/>
        </w:rPr>
      </w:pPr>
    </w:p>
    <w:p w14:paraId="15A637A8" w14:textId="24B1D776" w:rsidR="005F12A0" w:rsidRDefault="005F12A0" w:rsidP="00C17A6C">
      <w:pPr>
        <w:spacing w:before="120" w:after="120" w:line="360" w:lineRule="auto"/>
        <w:contextualSpacing/>
        <w:rPr>
          <w:rFonts w:ascii="Arial" w:hAnsi="Arial" w:cs="Arial"/>
        </w:rPr>
      </w:pPr>
    </w:p>
    <w:p w14:paraId="55A3A2E2" w14:textId="77777777" w:rsidR="005F12A0" w:rsidRPr="00C17A6C" w:rsidRDefault="005F12A0" w:rsidP="00C17A6C">
      <w:pPr>
        <w:spacing w:before="120" w:after="120" w:line="360" w:lineRule="auto"/>
        <w:contextualSpacing/>
        <w:rPr>
          <w:rFonts w:ascii="Arial" w:hAnsi="Arial" w:cs="Arial"/>
        </w:rPr>
      </w:pPr>
    </w:p>
    <w:p w14:paraId="264CF2AA" w14:textId="240519C4" w:rsidR="004859E2" w:rsidRDefault="004859E2" w:rsidP="008659D0">
      <w:pPr>
        <w:pStyle w:val="Prrafodelista"/>
        <w:numPr>
          <w:ilvl w:val="1"/>
          <w:numId w:val="2"/>
        </w:numPr>
        <w:spacing w:before="120" w:after="120" w:line="360" w:lineRule="auto"/>
        <w:contextualSpacing/>
        <w:rPr>
          <w:rFonts w:ascii="Arial" w:hAnsi="Arial" w:cs="Arial"/>
        </w:rPr>
      </w:pPr>
      <w:r>
        <w:rPr>
          <w:rFonts w:ascii="Arial" w:hAnsi="Arial" w:cs="Arial"/>
        </w:rPr>
        <w:lastRenderedPageBreak/>
        <w:t>CPU-z</w:t>
      </w:r>
    </w:p>
    <w:p w14:paraId="79F24457" w14:textId="0B34D468" w:rsidR="008659D0" w:rsidRDefault="008659D0" w:rsidP="008659D0">
      <w:pPr>
        <w:pStyle w:val="Prrafodelista"/>
        <w:spacing w:before="120" w:after="120" w:line="360" w:lineRule="auto"/>
        <w:ind w:left="1440"/>
        <w:contextualSpacing/>
        <w:rPr>
          <w:rFonts w:ascii="Arial" w:hAnsi="Arial" w:cs="Arial"/>
        </w:rPr>
      </w:pPr>
    </w:p>
    <w:p w14:paraId="2C9AE178" w14:textId="1142FC64" w:rsidR="00C12FB7" w:rsidRDefault="000B662B" w:rsidP="008659D0">
      <w:pPr>
        <w:pStyle w:val="Prrafodelista"/>
        <w:spacing w:before="120" w:after="120" w:line="360" w:lineRule="auto"/>
        <w:ind w:left="1440"/>
        <w:contextualSpacing/>
        <w:rPr>
          <w:rFonts w:ascii="Arial" w:hAnsi="Arial" w:cs="Arial"/>
        </w:rPr>
      </w:pPr>
      <w:r w:rsidRPr="005052B0">
        <w:drawing>
          <wp:anchor distT="0" distB="0" distL="114300" distR="114300" simplePos="0" relativeHeight="251668480" behindDoc="0" locked="0" layoutInCell="1" allowOverlap="1" wp14:anchorId="6F1E0516" wp14:editId="2F018DF8">
            <wp:simplePos x="0" y="0"/>
            <wp:positionH relativeFrom="column">
              <wp:posOffset>3561889</wp:posOffset>
            </wp:positionH>
            <wp:positionV relativeFrom="paragraph">
              <wp:posOffset>152112</wp:posOffset>
            </wp:positionV>
            <wp:extent cx="2029691" cy="2009542"/>
            <wp:effectExtent l="152400" t="152400" r="370840" b="35306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9691" cy="200954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659D0" w:rsidRPr="008659D0">
        <w:rPr>
          <w:rFonts w:ascii="Arial" w:hAnsi="Arial" w:cs="Arial"/>
        </w:rPr>
        <w:drawing>
          <wp:inline distT="0" distB="0" distL="0" distR="0" wp14:anchorId="717D89B1" wp14:editId="16905F2A">
            <wp:extent cx="1995054" cy="1995054"/>
            <wp:effectExtent l="152400" t="152400" r="367665" b="3676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6486" cy="1996486"/>
                    </a:xfrm>
                    <a:prstGeom prst="rect">
                      <a:avLst/>
                    </a:prstGeom>
                    <a:ln>
                      <a:noFill/>
                    </a:ln>
                    <a:effectLst>
                      <a:outerShdw blurRad="292100" dist="139700" dir="2700000" algn="tl" rotWithShape="0">
                        <a:srgbClr val="333333">
                          <a:alpha val="65000"/>
                        </a:srgbClr>
                      </a:outerShdw>
                    </a:effectLst>
                  </pic:spPr>
                </pic:pic>
              </a:graphicData>
            </a:graphic>
          </wp:inline>
        </w:drawing>
      </w:r>
    </w:p>
    <w:p w14:paraId="152F6BDB" w14:textId="10F96FA5" w:rsidR="005052B0" w:rsidRDefault="000B662B" w:rsidP="005052B0">
      <w:pPr>
        <w:tabs>
          <w:tab w:val="left" w:pos="1724"/>
        </w:tabs>
        <w:rPr>
          <w:lang w:eastAsia="zh-CN"/>
        </w:rPr>
      </w:pPr>
      <w:r w:rsidRPr="00E11821">
        <w:rPr>
          <w:lang w:eastAsia="zh-CN"/>
        </w:rPr>
        <w:drawing>
          <wp:anchor distT="0" distB="0" distL="114300" distR="114300" simplePos="0" relativeHeight="251669504" behindDoc="0" locked="0" layoutInCell="1" allowOverlap="1" wp14:anchorId="58437AF2" wp14:editId="13AB3019">
            <wp:simplePos x="0" y="0"/>
            <wp:positionH relativeFrom="column">
              <wp:posOffset>2169622</wp:posOffset>
            </wp:positionH>
            <wp:positionV relativeFrom="paragraph">
              <wp:posOffset>161579</wp:posOffset>
            </wp:positionV>
            <wp:extent cx="2341245" cy="2336800"/>
            <wp:effectExtent l="152400" t="152400" r="363855" b="3683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41245" cy="2336800"/>
                    </a:xfrm>
                    <a:prstGeom prst="rect">
                      <a:avLst/>
                    </a:prstGeom>
                    <a:ln>
                      <a:noFill/>
                    </a:ln>
                    <a:effectLst>
                      <a:outerShdw blurRad="292100" dist="139700" dir="2700000" algn="tl" rotWithShape="0">
                        <a:srgbClr val="333333">
                          <a:alpha val="65000"/>
                        </a:srgbClr>
                      </a:outerShdw>
                    </a:effectLst>
                  </pic:spPr>
                </pic:pic>
              </a:graphicData>
            </a:graphic>
          </wp:anchor>
        </w:drawing>
      </w:r>
      <w:r w:rsidR="005052B0">
        <w:rPr>
          <w:lang w:eastAsia="zh-CN"/>
        </w:rPr>
        <w:tab/>
      </w:r>
    </w:p>
    <w:p w14:paraId="7EFE8924" w14:textId="4E525C66" w:rsidR="00E11821" w:rsidRDefault="00E11821" w:rsidP="00E11821">
      <w:pPr>
        <w:rPr>
          <w:lang w:eastAsia="zh-CN"/>
        </w:rPr>
      </w:pPr>
    </w:p>
    <w:p w14:paraId="04EDD075" w14:textId="2AB8DCC0" w:rsidR="00E11821" w:rsidRPr="00E11821" w:rsidRDefault="00E11821" w:rsidP="00E11821">
      <w:pPr>
        <w:tabs>
          <w:tab w:val="left" w:pos="1822"/>
        </w:tabs>
        <w:rPr>
          <w:lang w:eastAsia="zh-CN"/>
        </w:rPr>
      </w:pPr>
      <w:r>
        <w:rPr>
          <w:lang w:eastAsia="zh-CN"/>
        </w:rPr>
        <w:tab/>
      </w:r>
    </w:p>
    <w:sectPr w:rsidR="00E11821" w:rsidRPr="00E11821" w:rsidSect="00CC4D15">
      <w:headerReference w:type="default" r:id="rId18"/>
      <w:footerReference w:type="default" r:id="rId19"/>
      <w:pgSz w:w="11906" w:h="16838" w:code="9"/>
      <w:pgMar w:top="720" w:right="936" w:bottom="720" w:left="936" w:header="0" w:footer="0"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3B5B5" w14:textId="77777777" w:rsidR="00263B66" w:rsidRDefault="00263B66">
      <w:r>
        <w:separator/>
      </w:r>
    </w:p>
    <w:p w14:paraId="188EC682" w14:textId="77777777" w:rsidR="00263B66" w:rsidRDefault="00263B66"/>
  </w:endnote>
  <w:endnote w:type="continuationSeparator" w:id="0">
    <w:p w14:paraId="2ACB0AD6" w14:textId="77777777" w:rsidR="00263B66" w:rsidRDefault="00263B66">
      <w:r>
        <w:continuationSeparator/>
      </w:r>
    </w:p>
    <w:p w14:paraId="4A6B70CF" w14:textId="77777777" w:rsidR="00263B66" w:rsidRDefault="00263B66"/>
  </w:endnote>
  <w:endnote w:type="continuationNotice" w:id="1">
    <w:p w14:paraId="4D59E1D9" w14:textId="77777777" w:rsidR="00263B66" w:rsidRDefault="00263B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altName w:val="Poppins"/>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 w:type="pct"/>
      <w:tblInd w:w="9553" w:type="dxa"/>
      <w:tblCellMar>
        <w:top w:w="115" w:type="dxa"/>
        <w:left w:w="115" w:type="dxa"/>
        <w:bottom w:w="115" w:type="dxa"/>
        <w:right w:w="115" w:type="dxa"/>
      </w:tblCellMar>
      <w:tblLook w:val="04A0" w:firstRow="1" w:lastRow="0" w:firstColumn="1" w:lastColumn="0" w:noHBand="0" w:noVBand="1"/>
    </w:tblPr>
    <w:tblGrid>
      <w:gridCol w:w="502"/>
    </w:tblGrid>
    <w:tr w:rsidR="00CA74F5" w14:paraId="61C61965" w14:textId="77777777" w:rsidTr="00CA74F5">
      <w:trPr>
        <w:trHeight w:val="25"/>
      </w:trPr>
      <w:tc>
        <w:tcPr>
          <w:tcW w:w="502" w:type="dxa"/>
          <w:shd w:val="clear" w:color="auto" w:fill="auto"/>
          <w:vAlign w:val="center"/>
        </w:tcPr>
        <w:p w14:paraId="526758CA" w14:textId="11F43E9D" w:rsidR="00CA74F5" w:rsidRPr="00C82575" w:rsidRDefault="003F4299">
          <w:pPr>
            <w:pStyle w:val="Piedepgina"/>
            <w:jc w:val="center"/>
            <w:rPr>
              <w:color w:val="7AD6CF" w:themeColor="accent6" w:themeTint="99"/>
              <w14:shadow w14:blurRad="50800" w14:dist="38100" w14:dir="2700000" w14:sx="100000" w14:sy="100000" w14:kx="0" w14:ky="0" w14:algn="tl">
                <w14:srgbClr w14:val="000000">
                  <w14:alpha w14:val="60000"/>
                </w14:srgbClr>
              </w14:shadow>
            </w:rPr>
          </w:pPr>
          <w:r w:rsidRPr="001949C6">
            <w:rPr>
              <w:b w:val="0"/>
              <w:noProof/>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8240" behindDoc="1" locked="0" layoutInCell="1" allowOverlap="1" wp14:anchorId="35E798B5" wp14:editId="3B8F0DB7">
                    <wp:simplePos x="0" y="0"/>
                    <wp:positionH relativeFrom="column">
                      <wp:posOffset>-77470</wp:posOffset>
                    </wp:positionH>
                    <wp:positionV relativeFrom="paragraph">
                      <wp:posOffset>-59055</wp:posOffset>
                    </wp:positionV>
                    <wp:extent cx="333375" cy="371475"/>
                    <wp:effectExtent l="152400" t="114300" r="161925" b="200025"/>
                    <wp:wrapNone/>
                    <wp:docPr id="35" name="Rectángulo: esquinas redondeadas 35"/>
                    <wp:cNvGraphicFramePr/>
                    <a:graphic xmlns:a="http://schemas.openxmlformats.org/drawingml/2006/main">
                      <a:graphicData uri="http://schemas.microsoft.com/office/word/2010/wordprocessingShape">
                        <wps:wsp>
                          <wps:cNvSpPr/>
                          <wps:spPr>
                            <a:xfrm>
                              <a:off x="0" y="0"/>
                              <a:ext cx="333375" cy="371475"/>
                            </a:xfrm>
                            <a:prstGeom prst="roundRect">
                              <a:avLst/>
                            </a:prstGeom>
                            <a:solidFill>
                              <a:srgbClr val="FFFF66"/>
                            </a:solidFill>
                            <a:ln>
                              <a:noFill/>
                            </a:ln>
                            <a:effectLst>
                              <a:outerShdw blurRad="152400" dist="38100" dir="5400000" rotWithShape="0">
                                <a:schemeClr val="accent6">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132E3" id="Rectángulo: esquinas redondeadas 35" o:spid="_x0000_s1026" style="position:absolute;margin-left:-6.1pt;margin-top:-4.65pt;width:26.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" fillcolor="#ff6" stroked="f" strokeweight="2pt">
                    <v:shadow on="t" color="#278079 [2409]" opacity="26214f" origin=",.5" offset="0,3pt"/>
                  </v:roundrect>
                </w:pict>
              </mc:Fallback>
            </mc:AlternateContent>
          </w:r>
          <w:r w:rsidR="00CA74F5" w:rsidRPr="001949C6">
            <w:rPr>
              <w:b w:val="0"/>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A74F5" w:rsidRPr="001949C6">
            <w:rPr>
              <w:b w:val="0"/>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00CA74F5" w:rsidRPr="001949C6">
            <w:rPr>
              <w:b w:val="0"/>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A74F5" w:rsidRPr="001949C6">
            <w:rPr>
              <w:b w:val="0"/>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A74F5" w:rsidRPr="001949C6">
            <w:rPr>
              <w:b w:val="0"/>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bl>
  <w:p w14:paraId="3DE41E06" w14:textId="7A9A7129" w:rsidR="00DF027C" w:rsidRDefault="00394BB1">
    <w:pPr>
      <w:pStyle w:val="Piedepgina"/>
      <w:rPr>
        <w:noProof/>
      </w:rPr>
    </w:pPr>
    <w:r w:rsidRPr="00394BB1">
      <w:rPr>
        <w:noProof/>
        <w:color w:val="FFFFFF" w:themeColor="background1"/>
      </w:rPr>
      <mc:AlternateContent>
        <mc:Choice Requires="wps">
          <w:drawing>
            <wp:anchor distT="45720" distB="45720" distL="114300" distR="114300" simplePos="0" relativeHeight="251658241" behindDoc="0" locked="0" layoutInCell="1" allowOverlap="1" wp14:anchorId="44F0F631" wp14:editId="0848EBE0">
              <wp:simplePos x="0" y="0"/>
              <wp:positionH relativeFrom="column">
                <wp:posOffset>3700780</wp:posOffset>
              </wp:positionH>
              <wp:positionV relativeFrom="paragraph">
                <wp:posOffset>-346075</wp:posOffset>
              </wp:positionV>
              <wp:extent cx="2333625" cy="1404620"/>
              <wp:effectExtent l="0" t="0" r="0" b="444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4620"/>
                      </a:xfrm>
                      <a:prstGeom prst="rect">
                        <a:avLst/>
                      </a:prstGeom>
                      <a:noFill/>
                      <a:ln w="9525">
                        <a:noFill/>
                        <a:miter lim="800000"/>
                        <a:headEnd/>
                        <a:tailEnd/>
                      </a:ln>
                    </wps:spPr>
                    <wps:txbx>
                      <w:txbxContent>
                        <w:p w14:paraId="5B006C0F" w14:textId="14291D44" w:rsidR="00394BB1" w:rsidRPr="00E50C94" w:rsidRDefault="00394BB1">
                          <w:pPr>
                            <w:rPr>
                              <w:rFonts w:ascii="Poppins" w:hAnsi="Poppins" w:cs="Poppins"/>
                              <w:color w:val="7AD6CF" w:themeColor="accent6" w:themeTint="99"/>
                              <w:sz w:val="20"/>
                              <w:szCs w:val="16"/>
                            </w:rPr>
                          </w:pPr>
                          <w:r w:rsidRPr="00E50C94">
                            <w:rPr>
                              <w:rFonts w:ascii="Poppins" w:hAnsi="Poppins" w:cs="Poppins"/>
                              <w:color w:val="7AD6CF" w:themeColor="accent6" w:themeTint="99"/>
                              <w:sz w:val="20"/>
                              <w:szCs w:val="16"/>
                            </w:rPr>
                            <w:t>JUAN CARLOS NAVIDAD GARCÍA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4F0F631" id="_x0000_t202" coordsize="21600,21600" o:spt="202" path="m,l,21600r21600,l21600,xe">
              <v:stroke joinstyle="miter"/>
              <v:path gradientshapeok="t" o:connecttype="rect"/>
            </v:shapetype>
            <v:shape id="Cuadro de texto 2" o:spid="_x0000_s1029" type="#_x0000_t202" style="position:absolute;margin-left:291.4pt;margin-top:-27.25pt;width:183.75pt;height:110.6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" filled="f" stroked="f">
              <v:textbox style="mso-fit-shape-to-text:t">
                <w:txbxContent>
                  <w:p w14:paraId="5B006C0F" w14:textId="14291D44" w:rsidR="00394BB1" w:rsidRPr="00E50C94" w:rsidRDefault="00394BB1">
                    <w:pPr>
                      <w:rPr>
                        <w:rFonts w:ascii="Poppins" w:hAnsi="Poppins" w:cs="Poppins"/>
                        <w:color w:val="7AD6CF" w:themeColor="accent6" w:themeTint="99"/>
                        <w:sz w:val="20"/>
                        <w:szCs w:val="16"/>
                      </w:rPr>
                    </w:pPr>
                    <w:r w:rsidRPr="00E50C94">
                      <w:rPr>
                        <w:rFonts w:ascii="Poppins" w:hAnsi="Poppins" w:cs="Poppins"/>
                        <w:color w:val="7AD6CF" w:themeColor="accent6" w:themeTint="99"/>
                        <w:sz w:val="20"/>
                        <w:szCs w:val="16"/>
                      </w:rPr>
                      <w:t>JUAN CARLOS NAVIDAD GARCÍA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366C" w14:textId="77777777" w:rsidR="00263B66" w:rsidRDefault="00263B66">
      <w:r>
        <w:separator/>
      </w:r>
    </w:p>
    <w:p w14:paraId="17E9B7A3" w14:textId="77777777" w:rsidR="00263B66" w:rsidRDefault="00263B66"/>
  </w:footnote>
  <w:footnote w:type="continuationSeparator" w:id="0">
    <w:p w14:paraId="55982BA1" w14:textId="77777777" w:rsidR="00263B66" w:rsidRDefault="00263B66">
      <w:r>
        <w:continuationSeparator/>
      </w:r>
    </w:p>
    <w:p w14:paraId="49CE93EF" w14:textId="77777777" w:rsidR="00263B66" w:rsidRDefault="00263B66"/>
  </w:footnote>
  <w:footnote w:type="continuationNotice" w:id="1">
    <w:p w14:paraId="561C2BB3" w14:textId="77777777" w:rsidR="00263B66" w:rsidRDefault="00263B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64583D7" w14:textId="77777777" w:rsidTr="00E50C94">
      <w:trPr>
        <w:trHeight w:val="978"/>
      </w:trPr>
      <w:tc>
        <w:tcPr>
          <w:tcW w:w="10035" w:type="dxa"/>
          <w:tcBorders>
            <w:top w:val="nil"/>
            <w:left w:val="nil"/>
            <w:bottom w:val="single" w:sz="24" w:space="0" w:color="FFC000"/>
            <w:right w:val="nil"/>
          </w:tcBorders>
        </w:tcPr>
        <w:p w14:paraId="6FD300A8" w14:textId="64B688A7" w:rsidR="00D077E9" w:rsidRPr="00E50C94" w:rsidRDefault="00D077E9" w:rsidP="00370673">
          <w:pPr>
            <w:pStyle w:val="Encabezado"/>
            <w:spacing w:before="60"/>
            <w:rPr>
              <w:rFonts w:ascii="Poppins" w:hAnsi="Poppins" w:cs="Poppins"/>
              <w:noProof/>
              <w:color w:val="7AD6CF" w:themeColor="accent6" w:themeTint="99"/>
              <w:sz w:val="20"/>
              <w:szCs w:val="16"/>
            </w:rPr>
          </w:pPr>
        </w:p>
        <w:p w14:paraId="0D5FFBA4" w14:textId="028957B4" w:rsidR="00370673" w:rsidRPr="00E50C94" w:rsidRDefault="00513C35" w:rsidP="00370673">
          <w:pPr>
            <w:spacing w:before="60"/>
            <w:rPr>
              <w:rFonts w:ascii="Poppins" w:hAnsi="Poppins" w:cs="Poppins"/>
              <w:color w:val="7AD6CF" w:themeColor="accent6" w:themeTint="99"/>
              <w:sz w:val="20"/>
              <w:szCs w:val="16"/>
            </w:rPr>
          </w:pPr>
          <w:r w:rsidRPr="00E50C94">
            <w:rPr>
              <w:rFonts w:ascii="Poppins" w:hAnsi="Poppins" w:cs="Poppins"/>
              <w:color w:val="7AD6CF" w:themeColor="accent6" w:themeTint="99"/>
              <w:sz w:val="20"/>
              <w:szCs w:val="16"/>
            </w:rPr>
            <w:t xml:space="preserve">GESTIÓN DE </w:t>
          </w:r>
          <w:r w:rsidR="00A74F88">
            <w:rPr>
              <w:rFonts w:ascii="Poppins" w:hAnsi="Poppins" w:cs="Poppins"/>
              <w:color w:val="7AD6CF" w:themeColor="accent6" w:themeTint="99"/>
              <w:sz w:val="20"/>
              <w:szCs w:val="16"/>
            </w:rPr>
            <w:t>MEMORIA: TEORIA</w:t>
          </w:r>
          <w:r w:rsidRPr="00E50C94">
            <w:rPr>
              <w:rFonts w:ascii="Poppins" w:hAnsi="Poppins" w:cs="Poppins"/>
              <w:color w:val="7AD6CF" w:themeColor="accent6" w:themeTint="99"/>
              <w:sz w:val="20"/>
              <w:szCs w:val="16"/>
            </w:rPr>
            <w:t xml:space="preserve">      </w:t>
          </w:r>
          <w:r w:rsidR="0022311D" w:rsidRPr="00E50C94">
            <w:rPr>
              <w:rFonts w:ascii="Poppins" w:hAnsi="Poppins" w:cs="Poppins"/>
              <w:color w:val="7AD6CF" w:themeColor="accent6" w:themeTint="99"/>
              <w:sz w:val="20"/>
              <w:szCs w:val="16"/>
            </w:rPr>
            <w:t xml:space="preserve">                    </w:t>
          </w:r>
          <w:r w:rsidR="00A74F88">
            <w:rPr>
              <w:rFonts w:ascii="Poppins" w:hAnsi="Poppins" w:cs="Poppins"/>
              <w:color w:val="7AD6CF" w:themeColor="accent6" w:themeTint="99"/>
              <w:sz w:val="20"/>
              <w:szCs w:val="16"/>
            </w:rPr>
            <w:t xml:space="preserve">      </w:t>
          </w:r>
          <w:r w:rsidR="00A26683" w:rsidRPr="00E50C94">
            <w:rPr>
              <w:rFonts w:ascii="Poppins" w:hAnsi="Poppins" w:cs="Poppins"/>
              <w:color w:val="7AD6CF" w:themeColor="accent6" w:themeTint="99"/>
              <w:sz w:val="20"/>
              <w:szCs w:val="16"/>
            </w:rPr>
            <w:t xml:space="preserve">                              IMPLANTACIÓN DE SISTEMAS OPERATIVOS</w:t>
          </w:r>
        </w:p>
      </w:tc>
    </w:tr>
  </w:tbl>
  <w:p w14:paraId="23DFB0F7"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D54AFCBA"/>
    <w:name w:val="WW8Num21"/>
    <w:lvl w:ilvl="0">
      <w:start w:val="1"/>
      <w:numFmt w:val="decimal"/>
      <w:lvlText w:val="%1."/>
      <w:lvlJc w:val="left"/>
      <w:pPr>
        <w:tabs>
          <w:tab w:val="num" w:pos="720"/>
        </w:tabs>
        <w:ind w:left="720" w:hanging="360"/>
      </w:pPr>
      <w:rPr>
        <w:rFonts w:ascii="Poppins" w:hAnsi="Poppins" w:cs="Poppins" w:hint="default"/>
        <w:b/>
        <w:bCs/>
        <w:color w:val="278079" w:themeColor="accent6" w:themeShade="BF"/>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8100DB1"/>
    <w:multiLevelType w:val="hybridMultilevel"/>
    <w:tmpl w:val="F95CC1F6"/>
    <w:name w:val="WW8Num92"/>
    <w:lvl w:ilvl="0" w:tplc="E6A4A672">
      <w:start w:val="1"/>
      <w:numFmt w:val="decimal"/>
      <w:lvlText w:val="%1."/>
      <w:lvlJc w:val="left"/>
      <w:pPr>
        <w:tabs>
          <w:tab w:val="num" w:pos="0"/>
        </w:tabs>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AC29BB"/>
    <w:multiLevelType w:val="hybridMultilevel"/>
    <w:tmpl w:val="5A7A891E"/>
    <w:lvl w:ilvl="0" w:tplc="56BC0516">
      <w:numFmt w:val="bullet"/>
      <w:lvlText w:val="•"/>
      <w:lvlJc w:val="left"/>
      <w:pPr>
        <w:ind w:left="1080" w:hanging="360"/>
      </w:pPr>
      <w:rPr>
        <w:rFonts w:ascii="Poppins" w:eastAsiaTheme="minorEastAsia" w:hAnsi="Poppins" w:cs="Poppins" w:hint="default"/>
        <w:b/>
        <w:bCs w:val="0"/>
        <w:color w:val="1A5550" w:themeColor="accent6" w:themeShade="80"/>
      </w:rPr>
    </w:lvl>
    <w:lvl w:ilvl="1" w:tplc="A35686AA">
      <w:numFmt w:val="bullet"/>
      <w:lvlText w:val=""/>
      <w:lvlJc w:val="left"/>
      <w:pPr>
        <w:ind w:left="1800" w:hanging="360"/>
      </w:pPr>
      <w:rPr>
        <w:rFonts w:ascii="Symbol" w:eastAsiaTheme="minorEastAsia" w:hAnsi="Symbol" w:cs="Poppins" w:hint="default"/>
        <w:color w:val="1A5550" w:themeColor="accent6" w:themeShade="80"/>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B6B0CB0"/>
    <w:multiLevelType w:val="hybridMultilevel"/>
    <w:tmpl w:val="538CB6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A179B8"/>
    <w:multiLevelType w:val="hybridMultilevel"/>
    <w:tmpl w:val="C17A124E"/>
    <w:lvl w:ilvl="0" w:tplc="56BC0516">
      <w:numFmt w:val="bullet"/>
      <w:lvlText w:val="•"/>
      <w:lvlJc w:val="left"/>
      <w:pPr>
        <w:ind w:left="1080" w:hanging="360"/>
      </w:pPr>
      <w:rPr>
        <w:rFonts w:ascii="Poppins" w:eastAsiaTheme="minorEastAsia" w:hAnsi="Poppins" w:cs="Poppins" w:hint="default"/>
        <w:b/>
        <w:bCs w:val="0"/>
        <w:color w:val="1A5550" w:themeColor="accent6"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o:colormru v:ext="edit" colors="#fcfcfe,white,#ecf4fe,#fff7f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3"/>
    <w:rsid w:val="00000A4A"/>
    <w:rsid w:val="00000CB4"/>
    <w:rsid w:val="00002DC5"/>
    <w:rsid w:val="000074AD"/>
    <w:rsid w:val="00007EB9"/>
    <w:rsid w:val="0001009D"/>
    <w:rsid w:val="000121DA"/>
    <w:rsid w:val="000127FF"/>
    <w:rsid w:val="00013BF3"/>
    <w:rsid w:val="00016616"/>
    <w:rsid w:val="000229ED"/>
    <w:rsid w:val="00022B8C"/>
    <w:rsid w:val="0002482E"/>
    <w:rsid w:val="00030530"/>
    <w:rsid w:val="00031408"/>
    <w:rsid w:val="00031C41"/>
    <w:rsid w:val="00032561"/>
    <w:rsid w:val="00034EB4"/>
    <w:rsid w:val="00040114"/>
    <w:rsid w:val="00041DB3"/>
    <w:rsid w:val="00044D7F"/>
    <w:rsid w:val="000453D4"/>
    <w:rsid w:val="00050324"/>
    <w:rsid w:val="000504DA"/>
    <w:rsid w:val="00050E4D"/>
    <w:rsid w:val="00053E14"/>
    <w:rsid w:val="0005626E"/>
    <w:rsid w:val="00056C53"/>
    <w:rsid w:val="00056F41"/>
    <w:rsid w:val="00061AD1"/>
    <w:rsid w:val="0006410B"/>
    <w:rsid w:val="00064F64"/>
    <w:rsid w:val="00066FE9"/>
    <w:rsid w:val="00067046"/>
    <w:rsid w:val="00067193"/>
    <w:rsid w:val="000671A5"/>
    <w:rsid w:val="00070DAE"/>
    <w:rsid w:val="00071265"/>
    <w:rsid w:val="000747A0"/>
    <w:rsid w:val="0007650E"/>
    <w:rsid w:val="000771AD"/>
    <w:rsid w:val="00082288"/>
    <w:rsid w:val="00082817"/>
    <w:rsid w:val="00091BEB"/>
    <w:rsid w:val="00097ADF"/>
    <w:rsid w:val="000A0150"/>
    <w:rsid w:val="000A3A23"/>
    <w:rsid w:val="000A3F9D"/>
    <w:rsid w:val="000A66C0"/>
    <w:rsid w:val="000A7367"/>
    <w:rsid w:val="000B1190"/>
    <w:rsid w:val="000B4F73"/>
    <w:rsid w:val="000B662B"/>
    <w:rsid w:val="000C10EE"/>
    <w:rsid w:val="000C1EB3"/>
    <w:rsid w:val="000C220D"/>
    <w:rsid w:val="000C4A84"/>
    <w:rsid w:val="000C63DA"/>
    <w:rsid w:val="000D472E"/>
    <w:rsid w:val="000D6555"/>
    <w:rsid w:val="000E2309"/>
    <w:rsid w:val="000E3CD4"/>
    <w:rsid w:val="000E63C9"/>
    <w:rsid w:val="000E698A"/>
    <w:rsid w:val="000F1E9E"/>
    <w:rsid w:val="000F2EA2"/>
    <w:rsid w:val="000F5C96"/>
    <w:rsid w:val="000F6577"/>
    <w:rsid w:val="001032F7"/>
    <w:rsid w:val="001046B8"/>
    <w:rsid w:val="00110725"/>
    <w:rsid w:val="00110923"/>
    <w:rsid w:val="00114ACA"/>
    <w:rsid w:val="00117A36"/>
    <w:rsid w:val="00120090"/>
    <w:rsid w:val="001210CA"/>
    <w:rsid w:val="00122492"/>
    <w:rsid w:val="00127F8D"/>
    <w:rsid w:val="00130E9D"/>
    <w:rsid w:val="001315AC"/>
    <w:rsid w:val="001322B5"/>
    <w:rsid w:val="00133F4B"/>
    <w:rsid w:val="0013432C"/>
    <w:rsid w:val="00141A2E"/>
    <w:rsid w:val="00145C6A"/>
    <w:rsid w:val="00150281"/>
    <w:rsid w:val="00150A6D"/>
    <w:rsid w:val="00151E47"/>
    <w:rsid w:val="00154470"/>
    <w:rsid w:val="0015642C"/>
    <w:rsid w:val="00157AD9"/>
    <w:rsid w:val="00162261"/>
    <w:rsid w:val="00166F0B"/>
    <w:rsid w:val="001718FE"/>
    <w:rsid w:val="001723CF"/>
    <w:rsid w:val="00180C61"/>
    <w:rsid w:val="00184E3F"/>
    <w:rsid w:val="00185B35"/>
    <w:rsid w:val="001939E4"/>
    <w:rsid w:val="001949C6"/>
    <w:rsid w:val="001A4D3B"/>
    <w:rsid w:val="001B1C55"/>
    <w:rsid w:val="001B7E03"/>
    <w:rsid w:val="001C1D6C"/>
    <w:rsid w:val="001C226D"/>
    <w:rsid w:val="001C4214"/>
    <w:rsid w:val="001C44F9"/>
    <w:rsid w:val="001C5C12"/>
    <w:rsid w:val="001C656A"/>
    <w:rsid w:val="001D0813"/>
    <w:rsid w:val="001D5D15"/>
    <w:rsid w:val="001D65DF"/>
    <w:rsid w:val="001E3A20"/>
    <w:rsid w:val="001E3BB0"/>
    <w:rsid w:val="001E5F2C"/>
    <w:rsid w:val="001F1543"/>
    <w:rsid w:val="001F2441"/>
    <w:rsid w:val="001F2BC8"/>
    <w:rsid w:val="001F5F6B"/>
    <w:rsid w:val="001F6522"/>
    <w:rsid w:val="001F692E"/>
    <w:rsid w:val="002024F4"/>
    <w:rsid w:val="0020257A"/>
    <w:rsid w:val="002040A5"/>
    <w:rsid w:val="002114EA"/>
    <w:rsid w:val="00211809"/>
    <w:rsid w:val="00211A20"/>
    <w:rsid w:val="0021331B"/>
    <w:rsid w:val="00213CCE"/>
    <w:rsid w:val="00214A22"/>
    <w:rsid w:val="002207F7"/>
    <w:rsid w:val="0022311D"/>
    <w:rsid w:val="00224617"/>
    <w:rsid w:val="0022478A"/>
    <w:rsid w:val="00225076"/>
    <w:rsid w:val="0022602F"/>
    <w:rsid w:val="002265AF"/>
    <w:rsid w:val="00234A00"/>
    <w:rsid w:val="00235EBB"/>
    <w:rsid w:val="00236320"/>
    <w:rsid w:val="002421BF"/>
    <w:rsid w:val="00243EBC"/>
    <w:rsid w:val="00246A35"/>
    <w:rsid w:val="00246D7C"/>
    <w:rsid w:val="002500ED"/>
    <w:rsid w:val="0025295F"/>
    <w:rsid w:val="00254183"/>
    <w:rsid w:val="002542B4"/>
    <w:rsid w:val="00257016"/>
    <w:rsid w:val="00260D5E"/>
    <w:rsid w:val="0026144A"/>
    <w:rsid w:val="00263B66"/>
    <w:rsid w:val="0026592C"/>
    <w:rsid w:val="00266DA1"/>
    <w:rsid w:val="0027232F"/>
    <w:rsid w:val="002763AC"/>
    <w:rsid w:val="00280DDA"/>
    <w:rsid w:val="00284348"/>
    <w:rsid w:val="00292655"/>
    <w:rsid w:val="002941BB"/>
    <w:rsid w:val="00294D65"/>
    <w:rsid w:val="002A0AAA"/>
    <w:rsid w:val="002A1580"/>
    <w:rsid w:val="002A4D68"/>
    <w:rsid w:val="002B1748"/>
    <w:rsid w:val="002B1ED3"/>
    <w:rsid w:val="002B3216"/>
    <w:rsid w:val="002B3FAE"/>
    <w:rsid w:val="002B76E4"/>
    <w:rsid w:val="002C2B2B"/>
    <w:rsid w:val="002D4714"/>
    <w:rsid w:val="002D7B5B"/>
    <w:rsid w:val="002E0066"/>
    <w:rsid w:val="002E0A33"/>
    <w:rsid w:val="002E1647"/>
    <w:rsid w:val="002E1959"/>
    <w:rsid w:val="002E45B3"/>
    <w:rsid w:val="002E7227"/>
    <w:rsid w:val="002F0795"/>
    <w:rsid w:val="002F3A53"/>
    <w:rsid w:val="002F51F5"/>
    <w:rsid w:val="002F5BF6"/>
    <w:rsid w:val="003024C2"/>
    <w:rsid w:val="00304233"/>
    <w:rsid w:val="003052E0"/>
    <w:rsid w:val="00306449"/>
    <w:rsid w:val="00312137"/>
    <w:rsid w:val="00312433"/>
    <w:rsid w:val="003143FB"/>
    <w:rsid w:val="00315CA8"/>
    <w:rsid w:val="00320EAD"/>
    <w:rsid w:val="00322F0E"/>
    <w:rsid w:val="00324EAD"/>
    <w:rsid w:val="00330359"/>
    <w:rsid w:val="0033762F"/>
    <w:rsid w:val="00343361"/>
    <w:rsid w:val="00345355"/>
    <w:rsid w:val="00346F77"/>
    <w:rsid w:val="003474AE"/>
    <w:rsid w:val="00352475"/>
    <w:rsid w:val="00352501"/>
    <w:rsid w:val="00352DCE"/>
    <w:rsid w:val="00354A4E"/>
    <w:rsid w:val="00355864"/>
    <w:rsid w:val="00356191"/>
    <w:rsid w:val="003568BF"/>
    <w:rsid w:val="00360494"/>
    <w:rsid w:val="00362063"/>
    <w:rsid w:val="00366C7E"/>
    <w:rsid w:val="00370673"/>
    <w:rsid w:val="00370F3E"/>
    <w:rsid w:val="00371398"/>
    <w:rsid w:val="00371685"/>
    <w:rsid w:val="00373671"/>
    <w:rsid w:val="003744EC"/>
    <w:rsid w:val="0037701C"/>
    <w:rsid w:val="00381F23"/>
    <w:rsid w:val="00384EA3"/>
    <w:rsid w:val="00385425"/>
    <w:rsid w:val="00387875"/>
    <w:rsid w:val="00393458"/>
    <w:rsid w:val="00393922"/>
    <w:rsid w:val="00394BB1"/>
    <w:rsid w:val="0039558A"/>
    <w:rsid w:val="003A1A13"/>
    <w:rsid w:val="003A2F17"/>
    <w:rsid w:val="003A39A1"/>
    <w:rsid w:val="003A40C1"/>
    <w:rsid w:val="003A451B"/>
    <w:rsid w:val="003A50BA"/>
    <w:rsid w:val="003A6CAF"/>
    <w:rsid w:val="003A7F5A"/>
    <w:rsid w:val="003B13E4"/>
    <w:rsid w:val="003B4399"/>
    <w:rsid w:val="003B6C74"/>
    <w:rsid w:val="003B7605"/>
    <w:rsid w:val="003B7A24"/>
    <w:rsid w:val="003C1652"/>
    <w:rsid w:val="003C2191"/>
    <w:rsid w:val="003C545B"/>
    <w:rsid w:val="003C79F4"/>
    <w:rsid w:val="003C7B99"/>
    <w:rsid w:val="003C7FAB"/>
    <w:rsid w:val="003D038B"/>
    <w:rsid w:val="003D3863"/>
    <w:rsid w:val="003D5493"/>
    <w:rsid w:val="003D706A"/>
    <w:rsid w:val="003D7410"/>
    <w:rsid w:val="003E0E27"/>
    <w:rsid w:val="003E1AD2"/>
    <w:rsid w:val="003E2965"/>
    <w:rsid w:val="003E2D52"/>
    <w:rsid w:val="003E3EC5"/>
    <w:rsid w:val="003E42E9"/>
    <w:rsid w:val="003F1874"/>
    <w:rsid w:val="003F2333"/>
    <w:rsid w:val="003F4299"/>
    <w:rsid w:val="003F4311"/>
    <w:rsid w:val="003F5B46"/>
    <w:rsid w:val="004003AD"/>
    <w:rsid w:val="0040053F"/>
    <w:rsid w:val="00400E18"/>
    <w:rsid w:val="00401BBF"/>
    <w:rsid w:val="0040507A"/>
    <w:rsid w:val="00405F59"/>
    <w:rsid w:val="00410825"/>
    <w:rsid w:val="004110DE"/>
    <w:rsid w:val="004132F3"/>
    <w:rsid w:val="00415FBB"/>
    <w:rsid w:val="004173BD"/>
    <w:rsid w:val="00421731"/>
    <w:rsid w:val="00422943"/>
    <w:rsid w:val="00424890"/>
    <w:rsid w:val="00425712"/>
    <w:rsid w:val="00430C4C"/>
    <w:rsid w:val="0043115C"/>
    <w:rsid w:val="00435BC1"/>
    <w:rsid w:val="0044085A"/>
    <w:rsid w:val="00445BBB"/>
    <w:rsid w:val="0045132E"/>
    <w:rsid w:val="00453232"/>
    <w:rsid w:val="004533A0"/>
    <w:rsid w:val="00454B73"/>
    <w:rsid w:val="0045647C"/>
    <w:rsid w:val="004621DA"/>
    <w:rsid w:val="0046765A"/>
    <w:rsid w:val="00467A5C"/>
    <w:rsid w:val="00475263"/>
    <w:rsid w:val="00476E39"/>
    <w:rsid w:val="004816A4"/>
    <w:rsid w:val="00482C29"/>
    <w:rsid w:val="00482FAB"/>
    <w:rsid w:val="004859E2"/>
    <w:rsid w:val="00487139"/>
    <w:rsid w:val="00487223"/>
    <w:rsid w:val="00487928"/>
    <w:rsid w:val="00487FF5"/>
    <w:rsid w:val="004929C9"/>
    <w:rsid w:val="00497D2E"/>
    <w:rsid w:val="004A135A"/>
    <w:rsid w:val="004A1A79"/>
    <w:rsid w:val="004A41FF"/>
    <w:rsid w:val="004A4ECD"/>
    <w:rsid w:val="004A5A5A"/>
    <w:rsid w:val="004A6F21"/>
    <w:rsid w:val="004A779D"/>
    <w:rsid w:val="004B1054"/>
    <w:rsid w:val="004B21A5"/>
    <w:rsid w:val="004B507B"/>
    <w:rsid w:val="004B5CB3"/>
    <w:rsid w:val="004C0BF6"/>
    <w:rsid w:val="004C1B8C"/>
    <w:rsid w:val="004C5713"/>
    <w:rsid w:val="004D1C1F"/>
    <w:rsid w:val="004D2193"/>
    <w:rsid w:val="004D66F9"/>
    <w:rsid w:val="004E281F"/>
    <w:rsid w:val="004E30F3"/>
    <w:rsid w:val="004E4003"/>
    <w:rsid w:val="004E4632"/>
    <w:rsid w:val="004E4B04"/>
    <w:rsid w:val="004E5FEE"/>
    <w:rsid w:val="004E61C5"/>
    <w:rsid w:val="004E7E8D"/>
    <w:rsid w:val="004F2C17"/>
    <w:rsid w:val="004F432F"/>
    <w:rsid w:val="004F54F4"/>
    <w:rsid w:val="004F64FD"/>
    <w:rsid w:val="004F68AB"/>
    <w:rsid w:val="00501194"/>
    <w:rsid w:val="005037F0"/>
    <w:rsid w:val="005052B0"/>
    <w:rsid w:val="005117D6"/>
    <w:rsid w:val="00513C35"/>
    <w:rsid w:val="005152C5"/>
    <w:rsid w:val="005158F9"/>
    <w:rsid w:val="00516A86"/>
    <w:rsid w:val="00516BAE"/>
    <w:rsid w:val="00522BE6"/>
    <w:rsid w:val="005275F6"/>
    <w:rsid w:val="00535EC9"/>
    <w:rsid w:val="00537D80"/>
    <w:rsid w:val="00551E49"/>
    <w:rsid w:val="00551FC6"/>
    <w:rsid w:val="0055359B"/>
    <w:rsid w:val="00556587"/>
    <w:rsid w:val="00560062"/>
    <w:rsid w:val="005647D9"/>
    <w:rsid w:val="00564C9F"/>
    <w:rsid w:val="00567EF3"/>
    <w:rsid w:val="00571856"/>
    <w:rsid w:val="00571A7F"/>
    <w:rsid w:val="00572102"/>
    <w:rsid w:val="0057729A"/>
    <w:rsid w:val="00581A33"/>
    <w:rsid w:val="00586A85"/>
    <w:rsid w:val="005900FC"/>
    <w:rsid w:val="00596165"/>
    <w:rsid w:val="005A1692"/>
    <w:rsid w:val="005A7A98"/>
    <w:rsid w:val="005B0768"/>
    <w:rsid w:val="005B0AB5"/>
    <w:rsid w:val="005B0EB2"/>
    <w:rsid w:val="005C3B74"/>
    <w:rsid w:val="005D007B"/>
    <w:rsid w:val="005D4CFF"/>
    <w:rsid w:val="005D5D8F"/>
    <w:rsid w:val="005D7238"/>
    <w:rsid w:val="005E0664"/>
    <w:rsid w:val="005E0DDC"/>
    <w:rsid w:val="005E2242"/>
    <w:rsid w:val="005E26D0"/>
    <w:rsid w:val="005E4552"/>
    <w:rsid w:val="005E5482"/>
    <w:rsid w:val="005E7C88"/>
    <w:rsid w:val="005F12A0"/>
    <w:rsid w:val="005F15EC"/>
    <w:rsid w:val="005F1BB0"/>
    <w:rsid w:val="005F7557"/>
    <w:rsid w:val="006001D5"/>
    <w:rsid w:val="006011CA"/>
    <w:rsid w:val="006018AE"/>
    <w:rsid w:val="00602DAB"/>
    <w:rsid w:val="0061458B"/>
    <w:rsid w:val="00614CED"/>
    <w:rsid w:val="006240A9"/>
    <w:rsid w:val="0062584F"/>
    <w:rsid w:val="006300F8"/>
    <w:rsid w:val="00631A88"/>
    <w:rsid w:val="006340FD"/>
    <w:rsid w:val="00634AC4"/>
    <w:rsid w:val="00635D33"/>
    <w:rsid w:val="00637E89"/>
    <w:rsid w:val="0064153D"/>
    <w:rsid w:val="00642716"/>
    <w:rsid w:val="00643572"/>
    <w:rsid w:val="006454CF"/>
    <w:rsid w:val="00652D49"/>
    <w:rsid w:val="0065402B"/>
    <w:rsid w:val="00654CDF"/>
    <w:rsid w:val="00656461"/>
    <w:rsid w:val="0065652C"/>
    <w:rsid w:val="00656C4D"/>
    <w:rsid w:val="00661424"/>
    <w:rsid w:val="00661495"/>
    <w:rsid w:val="006642C2"/>
    <w:rsid w:val="006644DD"/>
    <w:rsid w:val="00665D2A"/>
    <w:rsid w:val="00665D40"/>
    <w:rsid w:val="006666DB"/>
    <w:rsid w:val="006670DE"/>
    <w:rsid w:val="0067315F"/>
    <w:rsid w:val="00673EF0"/>
    <w:rsid w:val="00680D9C"/>
    <w:rsid w:val="006810FD"/>
    <w:rsid w:val="00681A7E"/>
    <w:rsid w:val="006829CB"/>
    <w:rsid w:val="00684EA8"/>
    <w:rsid w:val="00692F15"/>
    <w:rsid w:val="006A089E"/>
    <w:rsid w:val="006A5966"/>
    <w:rsid w:val="006B6D82"/>
    <w:rsid w:val="006B7F0A"/>
    <w:rsid w:val="006C4C98"/>
    <w:rsid w:val="006C651A"/>
    <w:rsid w:val="006E1872"/>
    <w:rsid w:val="006E2219"/>
    <w:rsid w:val="006E2F0B"/>
    <w:rsid w:val="006E33F1"/>
    <w:rsid w:val="006E4A1F"/>
    <w:rsid w:val="006E5716"/>
    <w:rsid w:val="00704F0E"/>
    <w:rsid w:val="00705067"/>
    <w:rsid w:val="0071367C"/>
    <w:rsid w:val="007146A4"/>
    <w:rsid w:val="00716D15"/>
    <w:rsid w:val="0072009D"/>
    <w:rsid w:val="007220BB"/>
    <w:rsid w:val="0072241F"/>
    <w:rsid w:val="007233E1"/>
    <w:rsid w:val="00725004"/>
    <w:rsid w:val="00725D06"/>
    <w:rsid w:val="007272E3"/>
    <w:rsid w:val="007278E3"/>
    <w:rsid w:val="00727909"/>
    <w:rsid w:val="007302B3"/>
    <w:rsid w:val="00730733"/>
    <w:rsid w:val="007309A6"/>
    <w:rsid w:val="00730E3A"/>
    <w:rsid w:val="00730F5B"/>
    <w:rsid w:val="00732DBB"/>
    <w:rsid w:val="007332EA"/>
    <w:rsid w:val="00736AAF"/>
    <w:rsid w:val="00737DCB"/>
    <w:rsid w:val="0074005B"/>
    <w:rsid w:val="007404D3"/>
    <w:rsid w:val="007425B5"/>
    <w:rsid w:val="00742D51"/>
    <w:rsid w:val="007465CB"/>
    <w:rsid w:val="0075153D"/>
    <w:rsid w:val="00753EC1"/>
    <w:rsid w:val="007560C8"/>
    <w:rsid w:val="007613C8"/>
    <w:rsid w:val="00762869"/>
    <w:rsid w:val="00763DFE"/>
    <w:rsid w:val="00765B2A"/>
    <w:rsid w:val="007675B8"/>
    <w:rsid w:val="007740B7"/>
    <w:rsid w:val="0077569D"/>
    <w:rsid w:val="007756E4"/>
    <w:rsid w:val="00777C7D"/>
    <w:rsid w:val="0078061E"/>
    <w:rsid w:val="00780BEB"/>
    <w:rsid w:val="0078195B"/>
    <w:rsid w:val="0078280C"/>
    <w:rsid w:val="00783A34"/>
    <w:rsid w:val="007848DA"/>
    <w:rsid w:val="00784B1E"/>
    <w:rsid w:val="007869D0"/>
    <w:rsid w:val="00787B4D"/>
    <w:rsid w:val="00790B33"/>
    <w:rsid w:val="007932C5"/>
    <w:rsid w:val="00794795"/>
    <w:rsid w:val="00796B45"/>
    <w:rsid w:val="007A071F"/>
    <w:rsid w:val="007A2A06"/>
    <w:rsid w:val="007B3A81"/>
    <w:rsid w:val="007B3FDB"/>
    <w:rsid w:val="007B62B4"/>
    <w:rsid w:val="007C013A"/>
    <w:rsid w:val="007C6B52"/>
    <w:rsid w:val="007D06BD"/>
    <w:rsid w:val="007D0707"/>
    <w:rsid w:val="007D16C5"/>
    <w:rsid w:val="007D5CE1"/>
    <w:rsid w:val="007D5E64"/>
    <w:rsid w:val="007D61A6"/>
    <w:rsid w:val="007D740E"/>
    <w:rsid w:val="007E1161"/>
    <w:rsid w:val="007E1553"/>
    <w:rsid w:val="007F08DF"/>
    <w:rsid w:val="007F184C"/>
    <w:rsid w:val="007F3A9B"/>
    <w:rsid w:val="007F3EF2"/>
    <w:rsid w:val="007F6FAF"/>
    <w:rsid w:val="00805671"/>
    <w:rsid w:val="008107A1"/>
    <w:rsid w:val="00812A6F"/>
    <w:rsid w:val="00813411"/>
    <w:rsid w:val="00820106"/>
    <w:rsid w:val="00821D61"/>
    <w:rsid w:val="00823221"/>
    <w:rsid w:val="00824DA8"/>
    <w:rsid w:val="0082781E"/>
    <w:rsid w:val="00831AED"/>
    <w:rsid w:val="00840B5A"/>
    <w:rsid w:val="0085357C"/>
    <w:rsid w:val="00856D2F"/>
    <w:rsid w:val="00860F8C"/>
    <w:rsid w:val="00861039"/>
    <w:rsid w:val="0086159A"/>
    <w:rsid w:val="00862FE4"/>
    <w:rsid w:val="0086389A"/>
    <w:rsid w:val="00864343"/>
    <w:rsid w:val="008659D0"/>
    <w:rsid w:val="008669D9"/>
    <w:rsid w:val="0086774B"/>
    <w:rsid w:val="008734C2"/>
    <w:rsid w:val="0087605E"/>
    <w:rsid w:val="00880397"/>
    <w:rsid w:val="00882B31"/>
    <w:rsid w:val="008849CE"/>
    <w:rsid w:val="00887037"/>
    <w:rsid w:val="0089366E"/>
    <w:rsid w:val="008941AE"/>
    <w:rsid w:val="008A1FEE"/>
    <w:rsid w:val="008A3EC3"/>
    <w:rsid w:val="008A40E2"/>
    <w:rsid w:val="008A47B2"/>
    <w:rsid w:val="008A4A12"/>
    <w:rsid w:val="008A5B90"/>
    <w:rsid w:val="008A6CF7"/>
    <w:rsid w:val="008B14E1"/>
    <w:rsid w:val="008B1FEE"/>
    <w:rsid w:val="008B211E"/>
    <w:rsid w:val="008B2E11"/>
    <w:rsid w:val="008B3034"/>
    <w:rsid w:val="008B3CCF"/>
    <w:rsid w:val="008B54FB"/>
    <w:rsid w:val="008C07B3"/>
    <w:rsid w:val="008C160C"/>
    <w:rsid w:val="008C3AD9"/>
    <w:rsid w:val="008C5047"/>
    <w:rsid w:val="008C6BAE"/>
    <w:rsid w:val="008C7A9B"/>
    <w:rsid w:val="008D4865"/>
    <w:rsid w:val="008E10B1"/>
    <w:rsid w:val="008E1952"/>
    <w:rsid w:val="008E4B01"/>
    <w:rsid w:val="008E6279"/>
    <w:rsid w:val="008E7CDC"/>
    <w:rsid w:val="008F52BC"/>
    <w:rsid w:val="008F6110"/>
    <w:rsid w:val="00903C32"/>
    <w:rsid w:val="00916B16"/>
    <w:rsid w:val="009173B9"/>
    <w:rsid w:val="00917884"/>
    <w:rsid w:val="00923653"/>
    <w:rsid w:val="009238E7"/>
    <w:rsid w:val="00923B53"/>
    <w:rsid w:val="00931430"/>
    <w:rsid w:val="00931996"/>
    <w:rsid w:val="00931B0F"/>
    <w:rsid w:val="009329BE"/>
    <w:rsid w:val="0093335D"/>
    <w:rsid w:val="00934C61"/>
    <w:rsid w:val="0093613E"/>
    <w:rsid w:val="00937BA4"/>
    <w:rsid w:val="00943026"/>
    <w:rsid w:val="00943726"/>
    <w:rsid w:val="0094419E"/>
    <w:rsid w:val="00946129"/>
    <w:rsid w:val="00951EA6"/>
    <w:rsid w:val="009622A1"/>
    <w:rsid w:val="00965D74"/>
    <w:rsid w:val="009663F9"/>
    <w:rsid w:val="00966819"/>
    <w:rsid w:val="00966B81"/>
    <w:rsid w:val="00971C9B"/>
    <w:rsid w:val="00972E3E"/>
    <w:rsid w:val="00975B3C"/>
    <w:rsid w:val="00977F79"/>
    <w:rsid w:val="0098202A"/>
    <w:rsid w:val="00987B0B"/>
    <w:rsid w:val="009904C5"/>
    <w:rsid w:val="00992CB8"/>
    <w:rsid w:val="00993388"/>
    <w:rsid w:val="00994BE4"/>
    <w:rsid w:val="0099660E"/>
    <w:rsid w:val="009A278D"/>
    <w:rsid w:val="009A5F15"/>
    <w:rsid w:val="009A6335"/>
    <w:rsid w:val="009A6DB6"/>
    <w:rsid w:val="009A7950"/>
    <w:rsid w:val="009B2D4F"/>
    <w:rsid w:val="009B561E"/>
    <w:rsid w:val="009B5B10"/>
    <w:rsid w:val="009B60F5"/>
    <w:rsid w:val="009C083B"/>
    <w:rsid w:val="009C15AA"/>
    <w:rsid w:val="009C5B18"/>
    <w:rsid w:val="009C7156"/>
    <w:rsid w:val="009C7720"/>
    <w:rsid w:val="009D17DB"/>
    <w:rsid w:val="009D3244"/>
    <w:rsid w:val="009E061D"/>
    <w:rsid w:val="009E2F22"/>
    <w:rsid w:val="009E4B33"/>
    <w:rsid w:val="009F0E45"/>
    <w:rsid w:val="009F14D8"/>
    <w:rsid w:val="009F4CDA"/>
    <w:rsid w:val="009F5B90"/>
    <w:rsid w:val="009F5F58"/>
    <w:rsid w:val="00A01BB1"/>
    <w:rsid w:val="00A03578"/>
    <w:rsid w:val="00A036B3"/>
    <w:rsid w:val="00A036DA"/>
    <w:rsid w:val="00A048AA"/>
    <w:rsid w:val="00A14988"/>
    <w:rsid w:val="00A1612D"/>
    <w:rsid w:val="00A16374"/>
    <w:rsid w:val="00A17167"/>
    <w:rsid w:val="00A236C6"/>
    <w:rsid w:val="00A23AFA"/>
    <w:rsid w:val="00A243A3"/>
    <w:rsid w:val="00A264B2"/>
    <w:rsid w:val="00A26683"/>
    <w:rsid w:val="00A2779C"/>
    <w:rsid w:val="00A27DAD"/>
    <w:rsid w:val="00A31B3E"/>
    <w:rsid w:val="00A323C4"/>
    <w:rsid w:val="00A327E3"/>
    <w:rsid w:val="00A329C5"/>
    <w:rsid w:val="00A34788"/>
    <w:rsid w:val="00A35F3B"/>
    <w:rsid w:val="00A364B4"/>
    <w:rsid w:val="00A36633"/>
    <w:rsid w:val="00A40826"/>
    <w:rsid w:val="00A430D3"/>
    <w:rsid w:val="00A465E8"/>
    <w:rsid w:val="00A47E75"/>
    <w:rsid w:val="00A5028A"/>
    <w:rsid w:val="00A532F3"/>
    <w:rsid w:val="00A55956"/>
    <w:rsid w:val="00A6116A"/>
    <w:rsid w:val="00A635AB"/>
    <w:rsid w:val="00A6633C"/>
    <w:rsid w:val="00A71981"/>
    <w:rsid w:val="00A74F88"/>
    <w:rsid w:val="00A806E7"/>
    <w:rsid w:val="00A8105A"/>
    <w:rsid w:val="00A8489E"/>
    <w:rsid w:val="00A8632E"/>
    <w:rsid w:val="00A910C9"/>
    <w:rsid w:val="00A95E31"/>
    <w:rsid w:val="00A96727"/>
    <w:rsid w:val="00A969AE"/>
    <w:rsid w:val="00AA1B14"/>
    <w:rsid w:val="00AA228B"/>
    <w:rsid w:val="00AA3437"/>
    <w:rsid w:val="00AA38B4"/>
    <w:rsid w:val="00AA4352"/>
    <w:rsid w:val="00AA5B3E"/>
    <w:rsid w:val="00AA6D24"/>
    <w:rsid w:val="00AA6D8F"/>
    <w:rsid w:val="00AA7C01"/>
    <w:rsid w:val="00AB02A7"/>
    <w:rsid w:val="00AB02FE"/>
    <w:rsid w:val="00AB5BC5"/>
    <w:rsid w:val="00AB62E0"/>
    <w:rsid w:val="00AB65BE"/>
    <w:rsid w:val="00AC0083"/>
    <w:rsid w:val="00AC07E7"/>
    <w:rsid w:val="00AC17BF"/>
    <w:rsid w:val="00AC27F2"/>
    <w:rsid w:val="00AC29F3"/>
    <w:rsid w:val="00AC4757"/>
    <w:rsid w:val="00AD27F6"/>
    <w:rsid w:val="00AD6F41"/>
    <w:rsid w:val="00AD7C72"/>
    <w:rsid w:val="00AE53C5"/>
    <w:rsid w:val="00AE5E5D"/>
    <w:rsid w:val="00AF6AEB"/>
    <w:rsid w:val="00B01C79"/>
    <w:rsid w:val="00B047A2"/>
    <w:rsid w:val="00B11C82"/>
    <w:rsid w:val="00B11DA9"/>
    <w:rsid w:val="00B11FF9"/>
    <w:rsid w:val="00B1310D"/>
    <w:rsid w:val="00B2052B"/>
    <w:rsid w:val="00B231E5"/>
    <w:rsid w:val="00B238C5"/>
    <w:rsid w:val="00B3458E"/>
    <w:rsid w:val="00B357E1"/>
    <w:rsid w:val="00B401EA"/>
    <w:rsid w:val="00B42F74"/>
    <w:rsid w:val="00B46E59"/>
    <w:rsid w:val="00B47980"/>
    <w:rsid w:val="00B56BF1"/>
    <w:rsid w:val="00B676C2"/>
    <w:rsid w:val="00B71625"/>
    <w:rsid w:val="00B717E6"/>
    <w:rsid w:val="00B7441E"/>
    <w:rsid w:val="00B77324"/>
    <w:rsid w:val="00B857F8"/>
    <w:rsid w:val="00B90B3B"/>
    <w:rsid w:val="00B90F22"/>
    <w:rsid w:val="00B92BEB"/>
    <w:rsid w:val="00B93B53"/>
    <w:rsid w:val="00BA076E"/>
    <w:rsid w:val="00BA3917"/>
    <w:rsid w:val="00BA5465"/>
    <w:rsid w:val="00BB0068"/>
    <w:rsid w:val="00BB3201"/>
    <w:rsid w:val="00BB3639"/>
    <w:rsid w:val="00BB3CE0"/>
    <w:rsid w:val="00BB4123"/>
    <w:rsid w:val="00BB785F"/>
    <w:rsid w:val="00BB7E47"/>
    <w:rsid w:val="00BC2108"/>
    <w:rsid w:val="00BC255D"/>
    <w:rsid w:val="00BC671C"/>
    <w:rsid w:val="00BC69BF"/>
    <w:rsid w:val="00BD27C4"/>
    <w:rsid w:val="00BD309F"/>
    <w:rsid w:val="00BD4F4A"/>
    <w:rsid w:val="00BE1395"/>
    <w:rsid w:val="00BE476C"/>
    <w:rsid w:val="00BE5A1C"/>
    <w:rsid w:val="00BE5E12"/>
    <w:rsid w:val="00C00BD1"/>
    <w:rsid w:val="00C0175F"/>
    <w:rsid w:val="00C02B87"/>
    <w:rsid w:val="00C0458E"/>
    <w:rsid w:val="00C05F8A"/>
    <w:rsid w:val="00C063E4"/>
    <w:rsid w:val="00C0764A"/>
    <w:rsid w:val="00C10689"/>
    <w:rsid w:val="00C12A08"/>
    <w:rsid w:val="00C12FB7"/>
    <w:rsid w:val="00C149EC"/>
    <w:rsid w:val="00C162C5"/>
    <w:rsid w:val="00C17A6C"/>
    <w:rsid w:val="00C17E08"/>
    <w:rsid w:val="00C21FE7"/>
    <w:rsid w:val="00C22F26"/>
    <w:rsid w:val="00C23198"/>
    <w:rsid w:val="00C237BC"/>
    <w:rsid w:val="00C25ED4"/>
    <w:rsid w:val="00C27A4A"/>
    <w:rsid w:val="00C335E4"/>
    <w:rsid w:val="00C3501F"/>
    <w:rsid w:val="00C367AD"/>
    <w:rsid w:val="00C4086D"/>
    <w:rsid w:val="00C40DA4"/>
    <w:rsid w:val="00C42B35"/>
    <w:rsid w:val="00C4741E"/>
    <w:rsid w:val="00C5013D"/>
    <w:rsid w:val="00C51609"/>
    <w:rsid w:val="00C52C97"/>
    <w:rsid w:val="00C53CDA"/>
    <w:rsid w:val="00C54B08"/>
    <w:rsid w:val="00C55B2E"/>
    <w:rsid w:val="00C56EE8"/>
    <w:rsid w:val="00C60813"/>
    <w:rsid w:val="00C62B90"/>
    <w:rsid w:val="00C62F7C"/>
    <w:rsid w:val="00C641E7"/>
    <w:rsid w:val="00C662BF"/>
    <w:rsid w:val="00C76B91"/>
    <w:rsid w:val="00C770AA"/>
    <w:rsid w:val="00C80792"/>
    <w:rsid w:val="00C82575"/>
    <w:rsid w:val="00C84264"/>
    <w:rsid w:val="00C93286"/>
    <w:rsid w:val="00C942E4"/>
    <w:rsid w:val="00C97934"/>
    <w:rsid w:val="00CA0A35"/>
    <w:rsid w:val="00CA1896"/>
    <w:rsid w:val="00CA1C00"/>
    <w:rsid w:val="00CA3027"/>
    <w:rsid w:val="00CA4603"/>
    <w:rsid w:val="00CA4F38"/>
    <w:rsid w:val="00CA5730"/>
    <w:rsid w:val="00CA5B2D"/>
    <w:rsid w:val="00CA74F5"/>
    <w:rsid w:val="00CB0981"/>
    <w:rsid w:val="00CB23A3"/>
    <w:rsid w:val="00CB5B28"/>
    <w:rsid w:val="00CC3031"/>
    <w:rsid w:val="00CC4D15"/>
    <w:rsid w:val="00CC7A3E"/>
    <w:rsid w:val="00CD4918"/>
    <w:rsid w:val="00CD5617"/>
    <w:rsid w:val="00CD5CD4"/>
    <w:rsid w:val="00CD7126"/>
    <w:rsid w:val="00CD769E"/>
    <w:rsid w:val="00CD7B50"/>
    <w:rsid w:val="00CD7CBC"/>
    <w:rsid w:val="00CE0BC9"/>
    <w:rsid w:val="00CE0BCD"/>
    <w:rsid w:val="00CE220B"/>
    <w:rsid w:val="00CE2575"/>
    <w:rsid w:val="00CE5C99"/>
    <w:rsid w:val="00CE5DD3"/>
    <w:rsid w:val="00CE6CA2"/>
    <w:rsid w:val="00CE7C7B"/>
    <w:rsid w:val="00CF3B6A"/>
    <w:rsid w:val="00CF5371"/>
    <w:rsid w:val="00D02396"/>
    <w:rsid w:val="00D0323A"/>
    <w:rsid w:val="00D0559F"/>
    <w:rsid w:val="00D05B91"/>
    <w:rsid w:val="00D064B5"/>
    <w:rsid w:val="00D077E9"/>
    <w:rsid w:val="00D11FAC"/>
    <w:rsid w:val="00D16649"/>
    <w:rsid w:val="00D17AC5"/>
    <w:rsid w:val="00D228FA"/>
    <w:rsid w:val="00D23C42"/>
    <w:rsid w:val="00D23EFA"/>
    <w:rsid w:val="00D26A19"/>
    <w:rsid w:val="00D30898"/>
    <w:rsid w:val="00D3275E"/>
    <w:rsid w:val="00D331C2"/>
    <w:rsid w:val="00D362D6"/>
    <w:rsid w:val="00D37EA5"/>
    <w:rsid w:val="00D408BE"/>
    <w:rsid w:val="00D41411"/>
    <w:rsid w:val="00D42CB7"/>
    <w:rsid w:val="00D43DF1"/>
    <w:rsid w:val="00D45BE7"/>
    <w:rsid w:val="00D51249"/>
    <w:rsid w:val="00D5252E"/>
    <w:rsid w:val="00D52588"/>
    <w:rsid w:val="00D53CBD"/>
    <w:rsid w:val="00D5413D"/>
    <w:rsid w:val="00D54803"/>
    <w:rsid w:val="00D570A9"/>
    <w:rsid w:val="00D577C5"/>
    <w:rsid w:val="00D63CB3"/>
    <w:rsid w:val="00D6417E"/>
    <w:rsid w:val="00D70D02"/>
    <w:rsid w:val="00D7172B"/>
    <w:rsid w:val="00D73968"/>
    <w:rsid w:val="00D7653F"/>
    <w:rsid w:val="00D770C7"/>
    <w:rsid w:val="00D81BB5"/>
    <w:rsid w:val="00D82069"/>
    <w:rsid w:val="00D83F36"/>
    <w:rsid w:val="00D86945"/>
    <w:rsid w:val="00D86B70"/>
    <w:rsid w:val="00D87CEF"/>
    <w:rsid w:val="00D90290"/>
    <w:rsid w:val="00D91D0F"/>
    <w:rsid w:val="00D92831"/>
    <w:rsid w:val="00D95BFA"/>
    <w:rsid w:val="00DA0B59"/>
    <w:rsid w:val="00DA3F00"/>
    <w:rsid w:val="00DA57EA"/>
    <w:rsid w:val="00DB3F7C"/>
    <w:rsid w:val="00DC706A"/>
    <w:rsid w:val="00DD1177"/>
    <w:rsid w:val="00DD152F"/>
    <w:rsid w:val="00DE0600"/>
    <w:rsid w:val="00DE213F"/>
    <w:rsid w:val="00DE3887"/>
    <w:rsid w:val="00DE47E4"/>
    <w:rsid w:val="00DE4857"/>
    <w:rsid w:val="00DF027C"/>
    <w:rsid w:val="00DF41DE"/>
    <w:rsid w:val="00DF5966"/>
    <w:rsid w:val="00DF5B23"/>
    <w:rsid w:val="00E009B5"/>
    <w:rsid w:val="00E00A32"/>
    <w:rsid w:val="00E00E11"/>
    <w:rsid w:val="00E03136"/>
    <w:rsid w:val="00E03466"/>
    <w:rsid w:val="00E07859"/>
    <w:rsid w:val="00E07F6D"/>
    <w:rsid w:val="00E1139E"/>
    <w:rsid w:val="00E11821"/>
    <w:rsid w:val="00E22ACD"/>
    <w:rsid w:val="00E249D1"/>
    <w:rsid w:val="00E250F3"/>
    <w:rsid w:val="00E25F46"/>
    <w:rsid w:val="00E318BB"/>
    <w:rsid w:val="00E326A2"/>
    <w:rsid w:val="00E33C33"/>
    <w:rsid w:val="00E35D48"/>
    <w:rsid w:val="00E4032C"/>
    <w:rsid w:val="00E40A5B"/>
    <w:rsid w:val="00E42AC5"/>
    <w:rsid w:val="00E460AC"/>
    <w:rsid w:val="00E4754B"/>
    <w:rsid w:val="00E50C94"/>
    <w:rsid w:val="00E50F1C"/>
    <w:rsid w:val="00E51B81"/>
    <w:rsid w:val="00E51CA1"/>
    <w:rsid w:val="00E543AD"/>
    <w:rsid w:val="00E54447"/>
    <w:rsid w:val="00E54A6A"/>
    <w:rsid w:val="00E554D3"/>
    <w:rsid w:val="00E57E52"/>
    <w:rsid w:val="00E620B0"/>
    <w:rsid w:val="00E62C7A"/>
    <w:rsid w:val="00E63197"/>
    <w:rsid w:val="00E674C7"/>
    <w:rsid w:val="00E72591"/>
    <w:rsid w:val="00E74C20"/>
    <w:rsid w:val="00E74F42"/>
    <w:rsid w:val="00E7720B"/>
    <w:rsid w:val="00E800FE"/>
    <w:rsid w:val="00E8086A"/>
    <w:rsid w:val="00E81B40"/>
    <w:rsid w:val="00E858EF"/>
    <w:rsid w:val="00E85F23"/>
    <w:rsid w:val="00E87755"/>
    <w:rsid w:val="00E87759"/>
    <w:rsid w:val="00E91940"/>
    <w:rsid w:val="00E93E38"/>
    <w:rsid w:val="00EA1E68"/>
    <w:rsid w:val="00EA487D"/>
    <w:rsid w:val="00EA516F"/>
    <w:rsid w:val="00EB37BA"/>
    <w:rsid w:val="00EB3C4E"/>
    <w:rsid w:val="00EB4F0A"/>
    <w:rsid w:val="00EB5DD4"/>
    <w:rsid w:val="00EB6509"/>
    <w:rsid w:val="00EC1F4C"/>
    <w:rsid w:val="00EC3936"/>
    <w:rsid w:val="00EC67F1"/>
    <w:rsid w:val="00EC718A"/>
    <w:rsid w:val="00ED08CE"/>
    <w:rsid w:val="00ED1060"/>
    <w:rsid w:val="00ED3381"/>
    <w:rsid w:val="00ED6FF1"/>
    <w:rsid w:val="00EE078A"/>
    <w:rsid w:val="00EE2DB1"/>
    <w:rsid w:val="00EF085C"/>
    <w:rsid w:val="00EF555B"/>
    <w:rsid w:val="00EF579E"/>
    <w:rsid w:val="00EF6BDB"/>
    <w:rsid w:val="00F004AF"/>
    <w:rsid w:val="00F01BC9"/>
    <w:rsid w:val="00F0253B"/>
    <w:rsid w:val="00F027BB"/>
    <w:rsid w:val="00F11DCF"/>
    <w:rsid w:val="00F162EA"/>
    <w:rsid w:val="00F16E0E"/>
    <w:rsid w:val="00F209C3"/>
    <w:rsid w:val="00F23103"/>
    <w:rsid w:val="00F2372F"/>
    <w:rsid w:val="00F246A8"/>
    <w:rsid w:val="00F27C4A"/>
    <w:rsid w:val="00F306B2"/>
    <w:rsid w:val="00F315C6"/>
    <w:rsid w:val="00F32F67"/>
    <w:rsid w:val="00F34467"/>
    <w:rsid w:val="00F357FF"/>
    <w:rsid w:val="00F36159"/>
    <w:rsid w:val="00F37724"/>
    <w:rsid w:val="00F411CD"/>
    <w:rsid w:val="00F442E4"/>
    <w:rsid w:val="00F50E6E"/>
    <w:rsid w:val="00F52D27"/>
    <w:rsid w:val="00F53E7D"/>
    <w:rsid w:val="00F5446F"/>
    <w:rsid w:val="00F56CAB"/>
    <w:rsid w:val="00F57986"/>
    <w:rsid w:val="00F616FB"/>
    <w:rsid w:val="00F64B88"/>
    <w:rsid w:val="00F65158"/>
    <w:rsid w:val="00F711A2"/>
    <w:rsid w:val="00F7208F"/>
    <w:rsid w:val="00F7246D"/>
    <w:rsid w:val="00F76A44"/>
    <w:rsid w:val="00F80C16"/>
    <w:rsid w:val="00F8146F"/>
    <w:rsid w:val="00F829F7"/>
    <w:rsid w:val="00F83527"/>
    <w:rsid w:val="00F90A75"/>
    <w:rsid w:val="00F92B78"/>
    <w:rsid w:val="00F93439"/>
    <w:rsid w:val="00F965FD"/>
    <w:rsid w:val="00F96D22"/>
    <w:rsid w:val="00F97051"/>
    <w:rsid w:val="00FA161A"/>
    <w:rsid w:val="00FA2319"/>
    <w:rsid w:val="00FA7756"/>
    <w:rsid w:val="00FB0138"/>
    <w:rsid w:val="00FB3D96"/>
    <w:rsid w:val="00FB3FE2"/>
    <w:rsid w:val="00FB76D3"/>
    <w:rsid w:val="00FC124D"/>
    <w:rsid w:val="00FC2FA9"/>
    <w:rsid w:val="00FC3429"/>
    <w:rsid w:val="00FC472A"/>
    <w:rsid w:val="00FC7781"/>
    <w:rsid w:val="00FD1E03"/>
    <w:rsid w:val="00FD583F"/>
    <w:rsid w:val="00FD5A5A"/>
    <w:rsid w:val="00FD634D"/>
    <w:rsid w:val="00FD67F5"/>
    <w:rsid w:val="00FD7488"/>
    <w:rsid w:val="00FD7EE9"/>
    <w:rsid w:val="00FE1B3C"/>
    <w:rsid w:val="00FE21B9"/>
    <w:rsid w:val="00FE5957"/>
    <w:rsid w:val="00FE74FF"/>
    <w:rsid w:val="00FF16B4"/>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fcfe,white,#ecf4fe,#fff7f7"/>
    </o:shapedefaults>
    <o:shapelayout v:ext="edit">
      <o:idmap v:ext="edit" data="1"/>
    </o:shapelayout>
  </w:shapeDefaults>
  <w:decimalSymbol w:val=","/>
  <w:listSeparator w:val=";"/>
  <w14:docId w14:val="542CE0B1"/>
  <w15:docId w15:val="{45944233-26A2-4E4E-A0C3-F36D7959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iPriority="0"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styleId="Hipervnculo">
    <w:name w:val="Hyperlink"/>
    <w:rsid w:val="007740B7"/>
    <w:rPr>
      <w:color w:val="0000FF"/>
      <w:u w:val="single"/>
    </w:rPr>
  </w:style>
  <w:style w:type="paragraph" w:styleId="Prrafodelista">
    <w:name w:val="List Paragraph"/>
    <w:basedOn w:val="Normal"/>
    <w:qFormat/>
    <w:rsid w:val="007740B7"/>
    <w:pPr>
      <w:suppressAutoHyphens/>
      <w:spacing w:line="240" w:lineRule="auto"/>
      <w:ind w:left="708"/>
    </w:pPr>
    <w:rPr>
      <w:rFonts w:ascii="Times New Roman" w:eastAsia="Times New Roman" w:hAnsi="Times New Roman" w:cs="Times New Roman"/>
      <w:b w:val="0"/>
      <w:color w:val="auto"/>
      <w:sz w:val="24"/>
      <w:szCs w:val="24"/>
      <w:lang w:eastAsia="zh-CN"/>
    </w:rPr>
  </w:style>
  <w:style w:type="character" w:styleId="Hipervnculovisitado">
    <w:name w:val="FollowedHyperlink"/>
    <w:basedOn w:val="Fuentedeprrafopredeter"/>
    <w:uiPriority w:val="99"/>
    <w:semiHidden/>
    <w:unhideWhenUsed/>
    <w:rsid w:val="007740B7"/>
    <w:rPr>
      <w:color w:val="3592CF" w:themeColor="followedHyperlink"/>
      <w:u w:val="single"/>
    </w:rPr>
  </w:style>
  <w:style w:type="paragraph" w:customStyle="1" w:styleId="Default">
    <w:name w:val="Default"/>
    <w:rsid w:val="00931996"/>
    <w:pPr>
      <w:autoSpaceDE w:val="0"/>
      <w:autoSpaceDN w:val="0"/>
      <w:adjustRightInd w:val="0"/>
      <w:spacing w:after="0" w:line="240" w:lineRule="auto"/>
    </w:pPr>
    <w:rPr>
      <w:rFonts w:ascii="Arial" w:hAnsi="Arial" w:cs="Arial"/>
      <w:color w:val="000000"/>
    </w:rPr>
  </w:style>
  <w:style w:type="paragraph" w:customStyle="1" w:styleId="TableParagraph">
    <w:name w:val="Table Paragraph"/>
    <w:basedOn w:val="Normal"/>
    <w:uiPriority w:val="1"/>
    <w:qFormat/>
    <w:rsid w:val="003C1652"/>
    <w:pPr>
      <w:autoSpaceDE w:val="0"/>
      <w:autoSpaceDN w:val="0"/>
      <w:adjustRightInd w:val="0"/>
      <w:spacing w:line="240" w:lineRule="auto"/>
    </w:pPr>
    <w:rPr>
      <w:rFonts w:ascii="Arial" w:eastAsiaTheme="minorHAnsi" w:hAnsi="Arial" w:cs="Arial"/>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30">
      <w:bodyDiv w:val="1"/>
      <w:marLeft w:val="0"/>
      <w:marRight w:val="0"/>
      <w:marTop w:val="0"/>
      <w:marBottom w:val="0"/>
      <w:divBdr>
        <w:top w:val="none" w:sz="0" w:space="0" w:color="auto"/>
        <w:left w:val="none" w:sz="0" w:space="0" w:color="auto"/>
        <w:bottom w:val="none" w:sz="0" w:space="0" w:color="auto"/>
        <w:right w:val="none" w:sz="0" w:space="0" w:color="auto"/>
      </w:divBdr>
    </w:div>
    <w:div w:id="1440639261">
      <w:bodyDiv w:val="1"/>
      <w:marLeft w:val="0"/>
      <w:marRight w:val="0"/>
      <w:marTop w:val="0"/>
      <w:marBottom w:val="0"/>
      <w:divBdr>
        <w:top w:val="none" w:sz="0" w:space="0" w:color="auto"/>
        <w:left w:val="none" w:sz="0" w:space="0" w:color="auto"/>
        <w:bottom w:val="none" w:sz="0" w:space="0" w:color="auto"/>
        <w:right w:val="none" w:sz="0" w:space="0" w:color="auto"/>
      </w:divBdr>
    </w:div>
    <w:div w:id="207894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Carlos%20Navidad\AppData\Local\Microsoft\Office\16.0\DTS\es-ES%7bDABCCE0F-EA4B-44A7-979D-D0925C56636A%7d\%7bC88CB324-37BA-460E-A6CC-49C11032678D%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D71BF-E0C4-499D-AFB0-509C4406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{C88CB324-37BA-460E-A6CC-49C11032678D}tf16392850_win32.dotx</Template>
  <TotalTime>148</TotalTime>
  <Pages>13</Pages>
  <Words>1888</Words>
  <Characters>10385</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Carlos Navidad Garc</dc:creator>
  <cp:keywords/>
  <cp:lastModifiedBy>Juan Carlos Navidad García</cp:lastModifiedBy>
  <cp:revision>111</cp:revision>
  <cp:lastPrinted>2022-09-29T18:07:00Z</cp:lastPrinted>
  <dcterms:created xsi:type="dcterms:W3CDTF">2022-11-08T11:46:00Z</dcterms:created>
  <dcterms:modified xsi:type="dcterms:W3CDTF">2022-11-09T08:18:00Z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