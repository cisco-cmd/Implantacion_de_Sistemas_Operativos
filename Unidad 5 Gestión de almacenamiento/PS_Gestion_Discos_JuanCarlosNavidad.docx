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25D0A31B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96640" cy="1531620"/>
                      <wp:effectExtent l="0" t="0" r="0" b="4953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664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rgbClr val="00B0F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E4B0DF9" w14:textId="4F7229CD" w:rsidR="00D077E9" w:rsidRPr="00976497" w:rsidRDefault="003A35C2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POWERSHELL: </w:t>
                                  </w:r>
                                  <w:r w:rsidR="00C1200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GESTIÓN DE DISCOS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83.2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" filled="f" stroked="f" strokeweight=".5pt">
                      <v:shadow on="t" color="#00b0f0" opacity="26214f" origin="-.5,-.5" offset=".74836mm,.74836mm"/>
                      <v:textbox>
                        <w:txbxContent>
                          <w:p w14:paraId="6E4B0DF9" w14:textId="4F7229CD" w:rsidR="00D077E9" w:rsidRPr="00976497" w:rsidRDefault="003A35C2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POWERSHELL: </w:t>
                            </w:r>
                            <w:r w:rsidR="00C1200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GESTIÓN DE DISCOS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3223C832" w:rsidR="00D077E9" w:rsidRPr="00976497" w:rsidRDefault="00316584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B7DBEF" wp14:editId="59CEF6E6">
                  <wp:simplePos x="0" y="0"/>
                  <wp:positionH relativeFrom="column">
                    <wp:posOffset>994410</wp:posOffset>
                  </wp:positionH>
                  <wp:positionV relativeFrom="paragraph">
                    <wp:posOffset>2970621</wp:posOffset>
                  </wp:positionV>
                  <wp:extent cx="2288721" cy="2288721"/>
                  <wp:effectExtent l="285750" t="0" r="264160" b="9271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21" cy="228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31800" dist="50800" dir="5400000" algn="ctr" rotWithShape="0">
                              <a:srgbClr val="0070C0">
                                <a:alpha val="87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6B6">
              <w:rPr>
                <w:rFonts w:ascii="Poppins" w:hAnsi="Poppins" w:cs="Poppins"/>
                <w:b w:val="0"/>
                <w:bCs/>
                <w:noProof/>
                <w:color w:val="FFC000"/>
              </w:rPr>
              <w:drawing>
                <wp:anchor distT="0" distB="0" distL="114300" distR="114300" simplePos="0" relativeHeight="251664384" behindDoc="0" locked="0" layoutInCell="1" allowOverlap="1" wp14:anchorId="332E21A3" wp14:editId="6A9C013E">
                  <wp:simplePos x="0" y="0"/>
                  <wp:positionH relativeFrom="column">
                    <wp:posOffset>148500</wp:posOffset>
                  </wp:positionH>
                  <wp:positionV relativeFrom="paragraph">
                    <wp:posOffset>2030095</wp:posOffset>
                  </wp:positionV>
                  <wp:extent cx="2313214" cy="2313214"/>
                  <wp:effectExtent l="800100" t="1028700" r="754380" b="98298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214" cy="231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270000" sx="102000" sy="102000" algn="ctr" rotWithShape="0">
                              <a:srgbClr val="00B0F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684902B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32CAD448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1905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DC097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" strokecolor="#002060" strokeweight="5pt">
                      <v:stroke endcap="round"/>
                    </v:lin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CE9169E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85750" t="342900" r="290195" b="26670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10000">
                                    <a:srgbClr val="FFDB69">
                                      <a:alpha val="71000"/>
                                    </a:srgbClr>
                                  </a:gs>
                                  <a:gs pos="100000">
                                    <a:srgbClr val="FFDB69"/>
                                  </a:gs>
                                  <a:gs pos="49000">
                                    <a:srgbClr val="F5FECA">
                                      <a:alpha val="65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053E58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" fillcolor="#ffdb69" stroked="f" strokeweight="2pt">
                      <v:fill color2="#ffdb69" o:opacity2="46530f" colors="0 #ffdb69;6554f #ffdb69;32113f #f5feca" focus="100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2DDD42F8" w:rsidR="00D077E9" w:rsidRPr="00D86945" w:rsidRDefault="003A35C2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2724D64A">
                      <wp:simplePos x="0" y="0"/>
                      <wp:positionH relativeFrom="column">
                        <wp:posOffset>121376</wp:posOffset>
                      </wp:positionH>
                      <wp:positionV relativeFrom="paragraph">
                        <wp:posOffset>513624</wp:posOffset>
                      </wp:positionV>
                      <wp:extent cx="1406978" cy="0"/>
                      <wp:effectExtent l="19050" t="19050" r="41275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978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B3522" id="Conector recto 32" o:spid="_x0000_s1026" alt="divisor de texto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40.45pt" to="120.3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" strokecolor="#002060" strokeweight="5pt">
                      <v:stroke endcap="round"/>
                    </v:line>
                  </w:pict>
                </mc:Fallback>
              </mc:AlternateContent>
            </w:r>
            <w:r w:rsidR="00B9021C"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500E0FC2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3810" b="6096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rgbClr val="00B0F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477B20C9" w14:textId="56399854" w:rsidR="00704F0E" w:rsidRPr="00976497" w:rsidRDefault="009E5777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IMPLANTACIÓN DE SISTEMAS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" filled="f" stroked="f" strokeweight=".5pt">
                      <v:shadow on="t" color="#00b0f0" opacity="26214f" origin="-.5,-.5" offset=".74836mm,.74836mm"/>
                      <v:textbox>
                        <w:txbxContent>
                          <w:p w14:paraId="477B20C9" w14:textId="56399854" w:rsidR="00704F0E" w:rsidRPr="00976497" w:rsidRDefault="009E5777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IMPLANTACIÓN DE SISTEMAS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564F2D72" w14:textId="582AD45B" w:rsidR="000D1086" w:rsidRPr="00B03403" w:rsidRDefault="00B9021C" w:rsidP="00B03403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789639C0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FE7D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  <w:bookmarkStart w:id="0" w:name="_¿Qué_es_HTTP"/>
      <w:bookmarkEnd w:id="0"/>
    </w:p>
    <w:p w14:paraId="7D38417A" w14:textId="4FFE4CFE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lastRenderedPageBreak/>
        <w:t xml:space="preserve">Añade un disco llamado </w:t>
      </w:r>
      <w:r w:rsidR="00B03403" w:rsidRPr="00B03403">
        <w:rPr>
          <w:rFonts w:ascii="Poppins" w:eastAsiaTheme="minorHAnsi" w:hAnsi="Poppins" w:cs="Poppins"/>
          <w:b/>
          <w:color w:val="D2A000"/>
        </w:rPr>
        <w:t>PowerShell</w:t>
      </w:r>
      <w:r w:rsidRPr="00B03403">
        <w:rPr>
          <w:rFonts w:ascii="Poppins" w:eastAsiaTheme="minorHAnsi" w:hAnsi="Poppins" w:cs="Poppins"/>
          <w:b/>
          <w:color w:val="D2A000"/>
        </w:rPr>
        <w:t xml:space="preserve"> a tu </w:t>
      </w:r>
      <w:r w:rsidR="00B03403" w:rsidRPr="00B03403">
        <w:rPr>
          <w:rFonts w:ascii="Poppins" w:eastAsiaTheme="minorHAnsi" w:hAnsi="Poppins" w:cs="Poppins"/>
          <w:b/>
          <w:color w:val="D2A000"/>
        </w:rPr>
        <w:t>máquina.</w:t>
      </w:r>
    </w:p>
    <w:p w14:paraId="4FDF123C" w14:textId="58D85A22" w:rsidR="000E0516" w:rsidRPr="000E0516" w:rsidRDefault="000E0516" w:rsidP="000E0516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0E0516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67456" behindDoc="0" locked="0" layoutInCell="1" allowOverlap="1" wp14:anchorId="42DCB5AD" wp14:editId="37B63602">
            <wp:simplePos x="0" y="0"/>
            <wp:positionH relativeFrom="margin">
              <wp:align>left</wp:align>
            </wp:positionH>
            <wp:positionV relativeFrom="paragraph">
              <wp:posOffset>472495</wp:posOffset>
            </wp:positionV>
            <wp:extent cx="6133051" cy="1003635"/>
            <wp:effectExtent l="152400" t="152400" r="363220" b="36830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51" cy="1003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1C420A" w14:textId="77777777" w:rsidR="00B03403" w:rsidRPr="00B03403" w:rsidRDefault="00B03403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7234E200" w14:textId="4F553E41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¿Lo ha reconocido tu sistema? Si no es así hazlo operativo.</w:t>
      </w:r>
    </w:p>
    <w:p w14:paraId="3D9654CF" w14:textId="679A70BF" w:rsidR="000E0516" w:rsidRDefault="003B2C71" w:rsidP="000E0516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441A7" wp14:editId="32953F57">
                <wp:simplePos x="0" y="0"/>
                <wp:positionH relativeFrom="column">
                  <wp:posOffset>159027</wp:posOffset>
                </wp:positionH>
                <wp:positionV relativeFrom="paragraph">
                  <wp:posOffset>1776509</wp:posOffset>
                </wp:positionV>
                <wp:extent cx="6075680" cy="635"/>
                <wp:effectExtent l="0" t="0" r="1270" b="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98619" w14:textId="30D3B295" w:rsidR="003B2C71" w:rsidRPr="003B2C71" w:rsidRDefault="003B2C71" w:rsidP="003B2C71">
                            <w:pPr>
                              <w:pStyle w:val="Descripcin"/>
                              <w:rPr>
                                <w:rFonts w:ascii="Poppins" w:eastAsiaTheme="minorHAnsi" w:hAnsi="Poppins" w:cs="Poppins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B2C71">
                              <w:rPr>
                                <w:i w:val="0"/>
                                <w:iCs w:val="0"/>
                                <w:color w:val="auto"/>
                              </w:rPr>
                              <w:t>El disco ya está inicializado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441A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left:0;text-align:left;margin-left:12.5pt;margin-top:139.9pt;width:478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" filled="f" stroked="f">
                <v:textbox style="mso-fit-shape-to-text:t" inset="0,0,0,0">
                  <w:txbxContent>
                    <w:p w14:paraId="0CE98619" w14:textId="30D3B295" w:rsidR="003B2C71" w:rsidRPr="003B2C71" w:rsidRDefault="003B2C71" w:rsidP="003B2C71">
                      <w:pPr>
                        <w:pStyle w:val="Descripcin"/>
                        <w:rPr>
                          <w:rFonts w:ascii="Poppins" w:eastAsiaTheme="minorHAnsi" w:hAnsi="Poppins" w:cs="Poppins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 w:rsidRPr="003B2C71">
                        <w:rPr>
                          <w:i w:val="0"/>
                          <w:iCs w:val="0"/>
                          <w:color w:val="auto"/>
                        </w:rPr>
                        <w:t>El disco ya está inicializado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B2C71">
        <w:rPr>
          <w:rFonts w:ascii="Poppins" w:eastAsiaTheme="minorHAnsi" w:hAnsi="Poppins" w:cs="Poppins"/>
          <w:color w:val="D2A000"/>
        </w:rPr>
        <w:drawing>
          <wp:anchor distT="0" distB="0" distL="114300" distR="114300" simplePos="0" relativeHeight="251668480" behindDoc="0" locked="0" layoutInCell="1" allowOverlap="1" wp14:anchorId="2876E0D1" wp14:editId="49DDA0E1">
            <wp:simplePos x="0" y="0"/>
            <wp:positionH relativeFrom="margin">
              <wp:align>left</wp:align>
            </wp:positionH>
            <wp:positionV relativeFrom="paragraph">
              <wp:posOffset>397703</wp:posOffset>
            </wp:positionV>
            <wp:extent cx="6075680" cy="1235710"/>
            <wp:effectExtent l="152400" t="152400" r="363220" b="3644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23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8D1FC" w14:textId="6860F1A0" w:rsidR="00B03403" w:rsidRPr="000E0516" w:rsidRDefault="00B03403" w:rsidP="000E0516">
      <w:pPr>
        <w:jc w:val="both"/>
        <w:rPr>
          <w:rFonts w:ascii="Poppins" w:eastAsiaTheme="minorHAnsi" w:hAnsi="Poppins" w:cs="Poppins"/>
          <w:color w:val="D2A000"/>
        </w:rPr>
      </w:pPr>
    </w:p>
    <w:p w14:paraId="71CEFD6D" w14:textId="4D7005A2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 xml:space="preserve">Listado de los discos de tu sistema en formato tabla con </w:t>
      </w:r>
      <w:proofErr w:type="spellStart"/>
      <w:r w:rsidRPr="00B03403">
        <w:rPr>
          <w:rFonts w:ascii="Poppins" w:eastAsiaTheme="minorHAnsi" w:hAnsi="Poppins" w:cs="Poppins"/>
          <w:b/>
          <w:color w:val="D2A000"/>
        </w:rPr>
        <w:t>autosize</w:t>
      </w:r>
      <w:proofErr w:type="spellEnd"/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3EAE0E19" w14:textId="14B48D72" w:rsidR="003B2C71" w:rsidRPr="00F8566D" w:rsidRDefault="00F8566D" w:rsidP="00F8566D">
      <w:pPr>
        <w:jc w:val="both"/>
        <w:rPr>
          <w:rFonts w:ascii="Poppins" w:eastAsiaTheme="minorHAnsi" w:hAnsi="Poppins" w:cs="Poppins"/>
          <w:color w:val="D2A000"/>
        </w:rPr>
      </w:pPr>
      <w:r w:rsidRPr="00F8566D">
        <w:drawing>
          <wp:anchor distT="0" distB="0" distL="114300" distR="114300" simplePos="0" relativeHeight="251671552" behindDoc="0" locked="0" layoutInCell="1" allowOverlap="1" wp14:anchorId="356B2EBB" wp14:editId="705F40E9">
            <wp:simplePos x="0" y="0"/>
            <wp:positionH relativeFrom="column">
              <wp:posOffset>186939</wp:posOffset>
            </wp:positionH>
            <wp:positionV relativeFrom="paragraph">
              <wp:posOffset>581550</wp:posOffset>
            </wp:positionV>
            <wp:extent cx="5861382" cy="828328"/>
            <wp:effectExtent l="152400" t="152400" r="368300" b="35306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82" cy="82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2B7B68" w14:textId="5DC13940" w:rsidR="00B03403" w:rsidRDefault="00B03403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58BE294F" w14:textId="1243AC78" w:rsidR="0084542C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493C393B" w14:textId="266C6AC5" w:rsidR="0084542C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2848D558" w14:textId="0D2D5947" w:rsidR="0084542C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1FC6B723" w14:textId="256C71FD" w:rsidR="0084542C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4C5DBA32" w14:textId="42BCEE59" w:rsidR="0084542C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6510B288" w14:textId="77777777" w:rsidR="0084542C" w:rsidRPr="00F8566D" w:rsidRDefault="0084542C" w:rsidP="00F8566D">
      <w:pPr>
        <w:jc w:val="both"/>
        <w:rPr>
          <w:rFonts w:ascii="Poppins" w:eastAsiaTheme="minorHAnsi" w:hAnsi="Poppins" w:cs="Poppins"/>
          <w:color w:val="D2A000"/>
        </w:rPr>
      </w:pPr>
    </w:p>
    <w:p w14:paraId="2CDD404D" w14:textId="3E422943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lastRenderedPageBreak/>
        <w:t>Ver las particiones en los discos duros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7C4D1509" w14:textId="0B35C390" w:rsidR="00F8566D" w:rsidRDefault="0084542C" w:rsidP="00F8566D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84542C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2576" behindDoc="0" locked="0" layoutInCell="1" allowOverlap="1" wp14:anchorId="74053662" wp14:editId="0903EF28">
            <wp:simplePos x="0" y="0"/>
            <wp:positionH relativeFrom="column">
              <wp:posOffset>485195</wp:posOffset>
            </wp:positionH>
            <wp:positionV relativeFrom="paragraph">
              <wp:posOffset>571886</wp:posOffset>
            </wp:positionV>
            <wp:extent cx="5260975" cy="2156460"/>
            <wp:effectExtent l="152400" t="152400" r="358775" b="3581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56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FE39" w14:textId="77777777" w:rsidR="00B03403" w:rsidRPr="0084542C" w:rsidRDefault="00B03403" w:rsidP="0084542C">
      <w:pPr>
        <w:jc w:val="both"/>
        <w:rPr>
          <w:rFonts w:ascii="Poppins" w:eastAsiaTheme="minorHAnsi" w:hAnsi="Poppins" w:cs="Poppins"/>
          <w:color w:val="D2A000"/>
        </w:rPr>
      </w:pPr>
    </w:p>
    <w:p w14:paraId="3EF88DA2" w14:textId="4DF08CF1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Ver las particiones de una unidad específica por unidad y por id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6CF83803" w14:textId="7FDB1B95" w:rsidR="0084542C" w:rsidRPr="00CA167C" w:rsidRDefault="00CA167C" w:rsidP="00CA167C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8A3035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4624" behindDoc="0" locked="0" layoutInCell="1" allowOverlap="1" wp14:anchorId="729B586C" wp14:editId="0F6C013C">
            <wp:simplePos x="0" y="0"/>
            <wp:positionH relativeFrom="column">
              <wp:posOffset>544830</wp:posOffset>
            </wp:positionH>
            <wp:positionV relativeFrom="paragraph">
              <wp:posOffset>1708150</wp:posOffset>
            </wp:positionV>
            <wp:extent cx="5274310" cy="1094740"/>
            <wp:effectExtent l="152400" t="152400" r="364490" b="35306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67C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3600" behindDoc="0" locked="0" layoutInCell="1" allowOverlap="1" wp14:anchorId="73FC67F4" wp14:editId="268D225D">
            <wp:simplePos x="0" y="0"/>
            <wp:positionH relativeFrom="column">
              <wp:posOffset>538121</wp:posOffset>
            </wp:positionH>
            <wp:positionV relativeFrom="paragraph">
              <wp:posOffset>595712</wp:posOffset>
            </wp:positionV>
            <wp:extent cx="5274365" cy="931451"/>
            <wp:effectExtent l="152400" t="152400" r="364490" b="36449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65" cy="93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E615C" w14:textId="67301D0F" w:rsidR="00B03403" w:rsidRDefault="00B03403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3BD7ABE1" w14:textId="5BE9B200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2F5E8CFB" w14:textId="59535100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C574257" w14:textId="6A98FF89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0A901565" w14:textId="54918960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E4FFEDD" w14:textId="0DF16012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7FFF48B5" w14:textId="7F955477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1ED65E3B" w14:textId="20E9C0CC" w:rsidR="00A175A7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429610E6" w14:textId="77777777" w:rsidR="00A175A7" w:rsidRPr="00B03403" w:rsidRDefault="00A175A7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05E5A83" w14:textId="149BF652" w:rsidR="00DF091E" w:rsidRPr="00B03403" w:rsidRDefault="00A175A7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>
        <w:rPr>
          <w:rFonts w:ascii="Poppins" w:eastAsiaTheme="minorHAnsi" w:hAnsi="Poppins" w:cs="Poppins"/>
          <w:b/>
          <w:noProof/>
          <w:color w:val="D2A00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E5EE5" wp14:editId="46A943B1">
                <wp:simplePos x="0" y="0"/>
                <wp:positionH relativeFrom="column">
                  <wp:posOffset>1386619</wp:posOffset>
                </wp:positionH>
                <wp:positionV relativeFrom="paragraph">
                  <wp:posOffset>1940284</wp:posOffset>
                </wp:positionV>
                <wp:extent cx="3313043" cy="125896"/>
                <wp:effectExtent l="0" t="0" r="20955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43" cy="125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FB58" id="Rectángulo 16" o:spid="_x0000_s1026" style="position:absolute;margin-left:109.2pt;margin-top:152.8pt;width:260.85pt;height: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" filled="f" strokecolor="red" strokeweight="2pt"/>
            </w:pict>
          </mc:Fallback>
        </mc:AlternateContent>
      </w:r>
      <w:r w:rsidR="00DF091E" w:rsidRPr="00B03403">
        <w:rPr>
          <w:rFonts w:ascii="Poppins" w:eastAsiaTheme="minorHAnsi" w:hAnsi="Poppins" w:cs="Poppins"/>
          <w:b/>
          <w:color w:val="D2A000"/>
        </w:rPr>
        <w:t>Elimina la configuración del disco nuevo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57570126" w14:textId="3C5253D8" w:rsidR="00B03403" w:rsidRPr="00A175A7" w:rsidRDefault="00A175A7" w:rsidP="00A175A7">
      <w:pPr>
        <w:pStyle w:val="Prrafodelista"/>
        <w:ind w:left="0"/>
        <w:rPr>
          <w:rFonts w:ascii="Poppins" w:eastAsiaTheme="minorHAnsi" w:hAnsi="Poppins" w:cs="Poppins"/>
          <w:b/>
          <w:color w:val="D2A000"/>
        </w:rPr>
      </w:pPr>
      <w:r w:rsidRPr="00A175A7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5648" behindDoc="0" locked="0" layoutInCell="1" allowOverlap="1" wp14:anchorId="44609B3F" wp14:editId="7C6BC3F1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3471545" cy="3478530"/>
            <wp:effectExtent l="152400" t="152400" r="357505" b="36957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47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32A5" w14:textId="15057B97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Crea una partición con tamaño de 1GB</w:t>
      </w:r>
      <w:r w:rsidR="00B03403" w:rsidRPr="00B03403">
        <w:rPr>
          <w:rFonts w:ascii="Poppins" w:eastAsiaTheme="minorHAnsi" w:hAnsi="Poppins" w:cs="Poppins"/>
          <w:b/>
          <w:color w:val="D2A000"/>
        </w:rPr>
        <w:t xml:space="preserve"> en d</w:t>
      </w:r>
      <w:r w:rsidRPr="00B03403">
        <w:rPr>
          <w:rFonts w:ascii="Poppins" w:eastAsiaTheme="minorHAnsi" w:hAnsi="Poppins" w:cs="Poppins"/>
          <w:b/>
          <w:color w:val="D2A000"/>
        </w:rPr>
        <w:t>os formas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435942DF" w14:textId="2E8F15D7" w:rsidR="00A175A7" w:rsidRPr="00A175A7" w:rsidRDefault="000C4F0A" w:rsidP="00A175A7">
      <w:pPr>
        <w:pStyle w:val="Prrafodelista"/>
        <w:rPr>
          <w:rFonts w:ascii="Poppins" w:eastAsiaTheme="minorHAnsi" w:hAnsi="Poppins" w:cs="Poppins"/>
          <w:b/>
          <w:color w:val="D2A000"/>
        </w:rPr>
      </w:pPr>
      <w:r w:rsidRPr="000C4F0A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8720" behindDoc="0" locked="0" layoutInCell="1" allowOverlap="1" wp14:anchorId="06FA5409" wp14:editId="4245ABC0">
            <wp:simplePos x="0" y="0"/>
            <wp:positionH relativeFrom="margin">
              <wp:align>center</wp:align>
            </wp:positionH>
            <wp:positionV relativeFrom="paragraph">
              <wp:posOffset>1936694</wp:posOffset>
            </wp:positionV>
            <wp:extent cx="5591810" cy="496570"/>
            <wp:effectExtent l="152400" t="152400" r="370840" b="36068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9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EC1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7696" behindDoc="0" locked="0" layoutInCell="1" allowOverlap="1" wp14:anchorId="3F741D00" wp14:editId="25C45047">
            <wp:simplePos x="0" y="0"/>
            <wp:positionH relativeFrom="column">
              <wp:posOffset>319598</wp:posOffset>
            </wp:positionH>
            <wp:positionV relativeFrom="paragraph">
              <wp:posOffset>459023</wp:posOffset>
            </wp:positionV>
            <wp:extent cx="5518785" cy="1040765"/>
            <wp:effectExtent l="152400" t="152400" r="367665" b="36893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040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C6DB3" w14:textId="2BF91CA6" w:rsidR="00A175A7" w:rsidRPr="00B03403" w:rsidRDefault="00A175A7" w:rsidP="00A175A7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071E2DBE" w14:textId="05DACC01" w:rsidR="00B03403" w:rsidRDefault="00B03403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35D10161" w14:textId="6DF8130C" w:rsidR="000C4F0A" w:rsidRDefault="000C4F0A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0FFB0A3" w14:textId="4C285207" w:rsidR="000C4F0A" w:rsidRDefault="000C4F0A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41DFB733" w14:textId="3E840581" w:rsidR="000C4F0A" w:rsidRDefault="000C4F0A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9D407DE" w14:textId="77777777" w:rsidR="000C4F0A" w:rsidRPr="00B03403" w:rsidRDefault="000C4F0A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4B41B64A" w14:textId="03B926AC" w:rsidR="00DF091E" w:rsidRPr="00B03403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lastRenderedPageBreak/>
        <w:t>Formatea la unidad en NTFS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4B2C063A" w14:textId="6DF7AAEE" w:rsidR="00B03403" w:rsidRPr="00B03403" w:rsidRDefault="000838F3" w:rsidP="00B03403">
      <w:pPr>
        <w:pStyle w:val="Prrafodelista"/>
        <w:ind w:left="0"/>
        <w:rPr>
          <w:rFonts w:ascii="Poppins" w:eastAsiaTheme="minorHAnsi" w:hAnsi="Poppins" w:cs="Poppins"/>
          <w:b/>
          <w:color w:val="D2A000"/>
        </w:rPr>
      </w:pPr>
      <w:r w:rsidRPr="000838F3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79744" behindDoc="0" locked="0" layoutInCell="1" allowOverlap="1" wp14:anchorId="2275535C" wp14:editId="5A36BCFE">
            <wp:simplePos x="0" y="0"/>
            <wp:positionH relativeFrom="column">
              <wp:posOffset>650764</wp:posOffset>
            </wp:positionH>
            <wp:positionV relativeFrom="paragraph">
              <wp:posOffset>591765</wp:posOffset>
            </wp:positionV>
            <wp:extent cx="5102087" cy="740347"/>
            <wp:effectExtent l="152400" t="152400" r="365760" b="36512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7" cy="740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574B49" w14:textId="77777777" w:rsidR="000C4F0A" w:rsidRPr="00B03403" w:rsidRDefault="000C4F0A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32FB0043" w14:textId="58580541" w:rsidR="00DF091E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Redimensión la partición con 1G</w:t>
      </w:r>
      <w:r w:rsidR="00B03403" w:rsidRPr="00B03403">
        <w:rPr>
          <w:rFonts w:ascii="Poppins" w:eastAsiaTheme="minorHAnsi" w:hAnsi="Poppins" w:cs="Poppins"/>
          <w:b/>
          <w:color w:val="D2A000"/>
        </w:rPr>
        <w:t>B.</w:t>
      </w:r>
    </w:p>
    <w:p w14:paraId="7A93FDF1" w14:textId="09A83054" w:rsidR="00B03403" w:rsidRDefault="00E9349F" w:rsidP="00E9349F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E9349F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80768" behindDoc="0" locked="0" layoutInCell="1" allowOverlap="1" wp14:anchorId="065B2F13" wp14:editId="5F0358B9">
            <wp:simplePos x="0" y="0"/>
            <wp:positionH relativeFrom="column">
              <wp:posOffset>644138</wp:posOffset>
            </wp:positionH>
            <wp:positionV relativeFrom="paragraph">
              <wp:posOffset>492374</wp:posOffset>
            </wp:positionV>
            <wp:extent cx="5194852" cy="1172647"/>
            <wp:effectExtent l="152400" t="152400" r="368300" b="37084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52" cy="1172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52CF80" w14:textId="77777777" w:rsidR="00E9349F" w:rsidRPr="00E9349F" w:rsidRDefault="00E9349F" w:rsidP="00E9349F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6245D9D6" w14:textId="7D3AB1E5" w:rsidR="00DF091E" w:rsidRPr="00B03403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Verifica el resultado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3A30C220" w14:textId="02BAF013" w:rsidR="00B03403" w:rsidRPr="00B03403" w:rsidRDefault="00C234EF" w:rsidP="00B03403">
      <w:pPr>
        <w:pStyle w:val="Prrafodelista"/>
        <w:ind w:left="0"/>
        <w:rPr>
          <w:rFonts w:ascii="Poppins" w:eastAsiaTheme="minorHAnsi" w:hAnsi="Poppins" w:cs="Poppins"/>
          <w:b/>
          <w:color w:val="D2A000"/>
        </w:rPr>
      </w:pPr>
      <w:r w:rsidRPr="00E9349F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82816" behindDoc="0" locked="0" layoutInCell="1" allowOverlap="1" wp14:anchorId="5B812ECD" wp14:editId="2DAC638A">
            <wp:simplePos x="0" y="0"/>
            <wp:positionH relativeFrom="column">
              <wp:posOffset>671140</wp:posOffset>
            </wp:positionH>
            <wp:positionV relativeFrom="paragraph">
              <wp:posOffset>448366</wp:posOffset>
            </wp:positionV>
            <wp:extent cx="5192395" cy="1045845"/>
            <wp:effectExtent l="152400" t="152400" r="370205" b="36385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/>
                    <a:stretch/>
                  </pic:blipFill>
                  <pic:spPr bwMode="auto">
                    <a:xfrm>
                      <a:off x="0" y="0"/>
                      <a:ext cx="5192395" cy="104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8232D7" w14:textId="77777777" w:rsidR="00B03403" w:rsidRPr="00B03403" w:rsidRDefault="00B03403" w:rsidP="00B03403">
      <w:pPr>
        <w:jc w:val="both"/>
        <w:rPr>
          <w:rFonts w:ascii="Poppins" w:eastAsiaTheme="minorHAnsi" w:hAnsi="Poppins" w:cs="Poppins"/>
          <w:color w:val="D2A000"/>
          <w:sz w:val="24"/>
          <w:szCs w:val="24"/>
        </w:rPr>
      </w:pPr>
    </w:p>
    <w:p w14:paraId="2CC2DC3B" w14:textId="073FB663" w:rsidR="00DF091E" w:rsidRPr="00B03403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Estable la partición a solo lectura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0C2F2A60" w14:textId="26CAA993" w:rsidR="00B03403" w:rsidRPr="00B03403" w:rsidRDefault="002F20ED" w:rsidP="00B03403">
      <w:pPr>
        <w:pStyle w:val="Prrafodelista"/>
        <w:ind w:left="0"/>
        <w:rPr>
          <w:rFonts w:ascii="Poppins" w:eastAsiaTheme="minorHAnsi" w:hAnsi="Poppins" w:cs="Poppins"/>
          <w:b/>
          <w:color w:val="D2A000"/>
        </w:rPr>
      </w:pPr>
      <w:r w:rsidRPr="00284C3C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83840" behindDoc="0" locked="0" layoutInCell="1" allowOverlap="1" wp14:anchorId="30886413" wp14:editId="5C353A93">
            <wp:simplePos x="0" y="0"/>
            <wp:positionH relativeFrom="column">
              <wp:posOffset>736904</wp:posOffset>
            </wp:positionH>
            <wp:positionV relativeFrom="paragraph">
              <wp:posOffset>500905</wp:posOffset>
            </wp:positionV>
            <wp:extent cx="4191484" cy="181862"/>
            <wp:effectExtent l="152400" t="152400" r="342900" b="37084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84" cy="181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4495AF" w14:textId="17BC1DA9" w:rsidR="00B03403" w:rsidRPr="00B03403" w:rsidRDefault="00B03403" w:rsidP="00B03403">
      <w:pPr>
        <w:pStyle w:val="Prrafodelista"/>
        <w:ind w:left="360"/>
        <w:jc w:val="both"/>
        <w:rPr>
          <w:rFonts w:ascii="Poppins" w:eastAsiaTheme="minorHAnsi" w:hAnsi="Poppins" w:cs="Poppins"/>
          <w:b/>
          <w:color w:val="D2A000"/>
        </w:rPr>
      </w:pPr>
    </w:p>
    <w:p w14:paraId="7FD72093" w14:textId="47D82353" w:rsidR="00B03403" w:rsidRDefault="00B03403" w:rsidP="00B03403">
      <w:pPr>
        <w:pStyle w:val="Prrafodelista"/>
        <w:ind w:left="0"/>
        <w:jc w:val="both"/>
        <w:rPr>
          <w:rFonts w:ascii="Poppins" w:eastAsiaTheme="minorHAnsi" w:hAnsi="Poppins" w:cs="Poppins"/>
          <w:b/>
          <w:color w:val="D2A000"/>
        </w:rPr>
      </w:pPr>
    </w:p>
    <w:p w14:paraId="49D00676" w14:textId="77777777" w:rsidR="002F20ED" w:rsidRPr="00B03403" w:rsidRDefault="002F20ED" w:rsidP="00B03403">
      <w:pPr>
        <w:pStyle w:val="Prrafodelista"/>
        <w:ind w:left="0"/>
        <w:jc w:val="both"/>
        <w:rPr>
          <w:rFonts w:ascii="Poppins" w:eastAsiaTheme="minorHAnsi" w:hAnsi="Poppins" w:cs="Poppins"/>
          <w:b/>
          <w:color w:val="D2A000"/>
        </w:rPr>
      </w:pPr>
    </w:p>
    <w:p w14:paraId="4A879614" w14:textId="5531FFBA" w:rsidR="00DF091E" w:rsidRPr="00B03403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lastRenderedPageBreak/>
        <w:t>Establece la partición como activa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5C5743A9" w14:textId="7A2C65C6" w:rsidR="00B03403" w:rsidRPr="00B03403" w:rsidRDefault="002F20ED" w:rsidP="00B03403">
      <w:pPr>
        <w:pStyle w:val="Prrafodelista"/>
        <w:ind w:left="0"/>
        <w:rPr>
          <w:rFonts w:ascii="Poppins" w:eastAsiaTheme="minorHAnsi" w:hAnsi="Poppins" w:cs="Poppins"/>
          <w:b/>
          <w:color w:val="D2A000"/>
        </w:rPr>
      </w:pPr>
      <w:r w:rsidRPr="005D6189">
        <w:rPr>
          <w:rFonts w:ascii="Poppins" w:eastAsiaTheme="minorHAnsi" w:hAnsi="Poppins" w:cs="Poppins"/>
          <w:b/>
          <w:color w:val="D2A000"/>
        </w:rPr>
        <w:drawing>
          <wp:anchor distT="0" distB="0" distL="114300" distR="114300" simplePos="0" relativeHeight="251684864" behindDoc="0" locked="0" layoutInCell="1" allowOverlap="1" wp14:anchorId="5CD27D99" wp14:editId="144949A7">
            <wp:simplePos x="0" y="0"/>
            <wp:positionH relativeFrom="margin">
              <wp:align>center</wp:align>
            </wp:positionH>
            <wp:positionV relativeFrom="paragraph">
              <wp:posOffset>459243</wp:posOffset>
            </wp:positionV>
            <wp:extent cx="4512310" cy="370205"/>
            <wp:effectExtent l="152400" t="152400" r="364490" b="353695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7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1CE90" w14:textId="77777777" w:rsidR="00B03403" w:rsidRPr="00B03403" w:rsidRDefault="00B03403" w:rsidP="00B03403">
      <w:pPr>
        <w:pStyle w:val="Prrafodelista"/>
        <w:ind w:left="0"/>
        <w:jc w:val="both"/>
        <w:rPr>
          <w:rFonts w:ascii="Poppins" w:eastAsiaTheme="minorHAnsi" w:hAnsi="Poppins" w:cs="Poppins"/>
          <w:b/>
          <w:color w:val="D2A000"/>
        </w:rPr>
      </w:pPr>
    </w:p>
    <w:p w14:paraId="4FDA2864" w14:textId="03F70617" w:rsidR="000A47A3" w:rsidRPr="00B03403" w:rsidRDefault="00DF091E" w:rsidP="00B03403">
      <w:pPr>
        <w:pStyle w:val="Prrafodelista"/>
        <w:numPr>
          <w:ilvl w:val="0"/>
          <w:numId w:val="47"/>
        </w:numPr>
        <w:ind w:left="360"/>
        <w:jc w:val="both"/>
        <w:rPr>
          <w:rFonts w:ascii="Poppins" w:eastAsiaTheme="minorHAnsi" w:hAnsi="Poppins" w:cs="Poppins"/>
          <w:b/>
          <w:color w:val="D2A000"/>
        </w:rPr>
      </w:pPr>
      <w:r w:rsidRPr="00B03403">
        <w:rPr>
          <w:rFonts w:ascii="Poppins" w:eastAsiaTheme="minorHAnsi" w:hAnsi="Poppins" w:cs="Poppins"/>
          <w:b/>
          <w:color w:val="D2A000"/>
        </w:rPr>
        <w:t>Elimina la partición</w:t>
      </w:r>
      <w:r w:rsidR="00B03403" w:rsidRPr="00B03403">
        <w:rPr>
          <w:rFonts w:ascii="Poppins" w:eastAsiaTheme="minorHAnsi" w:hAnsi="Poppins" w:cs="Poppins"/>
          <w:b/>
          <w:color w:val="D2A000"/>
        </w:rPr>
        <w:t>.</w:t>
      </w:r>
    </w:p>
    <w:p w14:paraId="064392A9" w14:textId="33E006CE" w:rsidR="00B03403" w:rsidRDefault="002F20ED" w:rsidP="00B03403">
      <w:pPr>
        <w:pStyle w:val="Prrafodelista"/>
        <w:ind w:left="1080"/>
        <w:jc w:val="both"/>
        <w:rPr>
          <w:rFonts w:ascii="Poppins" w:eastAsiaTheme="minorHAnsi" w:hAnsi="Poppins" w:cs="Poppins"/>
          <w:bCs/>
          <w:color w:val="D2A000"/>
          <w:sz w:val="23"/>
          <w:szCs w:val="23"/>
        </w:rPr>
      </w:pPr>
      <w:r w:rsidRPr="002F20ED">
        <w:rPr>
          <w:rFonts w:ascii="Poppins" w:eastAsiaTheme="minorHAnsi" w:hAnsi="Poppins" w:cs="Poppins"/>
          <w:bCs/>
          <w:color w:val="D2A000"/>
          <w:sz w:val="23"/>
          <w:szCs w:val="23"/>
        </w:rPr>
        <w:drawing>
          <wp:anchor distT="0" distB="0" distL="114300" distR="114300" simplePos="0" relativeHeight="251685888" behindDoc="0" locked="0" layoutInCell="1" allowOverlap="1" wp14:anchorId="130E1192" wp14:editId="750A6AF5">
            <wp:simplePos x="0" y="0"/>
            <wp:positionH relativeFrom="column">
              <wp:posOffset>644636</wp:posOffset>
            </wp:positionH>
            <wp:positionV relativeFrom="paragraph">
              <wp:posOffset>415953</wp:posOffset>
            </wp:positionV>
            <wp:extent cx="4989443" cy="1234111"/>
            <wp:effectExtent l="152400" t="152400" r="363855" b="36639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43" cy="1234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945182C" w14:textId="6DA02609" w:rsidR="00B03403" w:rsidRPr="000D1086" w:rsidRDefault="00B03403" w:rsidP="00DF091E">
      <w:pPr>
        <w:pStyle w:val="Prrafodelista"/>
        <w:ind w:left="720"/>
        <w:jc w:val="both"/>
        <w:rPr>
          <w:rFonts w:ascii="Poppins" w:eastAsiaTheme="minorHAnsi" w:hAnsi="Poppins" w:cs="Poppins"/>
          <w:bCs/>
          <w:color w:val="D2A000"/>
          <w:sz w:val="23"/>
          <w:szCs w:val="23"/>
        </w:rPr>
      </w:pPr>
    </w:p>
    <w:sectPr w:rsidR="00B03403" w:rsidRPr="000D1086" w:rsidSect="00CC4D15">
      <w:headerReference w:type="default" r:id="rId26"/>
      <w:footerReference w:type="default" r:id="rId27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22DC" w14:textId="77777777" w:rsidR="009173B4" w:rsidRDefault="009173B4">
      <w:r>
        <w:separator/>
      </w:r>
    </w:p>
    <w:p w14:paraId="12FB12BD" w14:textId="77777777" w:rsidR="009173B4" w:rsidRDefault="009173B4"/>
  </w:endnote>
  <w:endnote w:type="continuationSeparator" w:id="0">
    <w:p w14:paraId="41F7B87F" w14:textId="77777777" w:rsidR="009173B4" w:rsidRDefault="009173B4">
      <w:r>
        <w:continuationSeparator/>
      </w:r>
    </w:p>
    <w:p w14:paraId="576DCAAF" w14:textId="77777777" w:rsidR="009173B4" w:rsidRDefault="009173B4"/>
  </w:endnote>
  <w:endnote w:type="continuationNotice" w:id="1">
    <w:p w14:paraId="302561C8" w14:textId="77777777" w:rsidR="009173B4" w:rsidRDefault="009173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C9C86B7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FF04" w14:textId="77777777" w:rsidR="009173B4" w:rsidRDefault="009173B4">
      <w:r>
        <w:separator/>
      </w:r>
    </w:p>
    <w:p w14:paraId="5C3AFCAA" w14:textId="77777777" w:rsidR="009173B4" w:rsidRDefault="009173B4"/>
  </w:footnote>
  <w:footnote w:type="continuationSeparator" w:id="0">
    <w:p w14:paraId="2691F628" w14:textId="77777777" w:rsidR="009173B4" w:rsidRDefault="009173B4">
      <w:r>
        <w:continuationSeparator/>
      </w:r>
    </w:p>
    <w:p w14:paraId="489D1DB8" w14:textId="77777777" w:rsidR="009173B4" w:rsidRDefault="009173B4"/>
  </w:footnote>
  <w:footnote w:type="continuationNotice" w:id="1">
    <w:p w14:paraId="1DCB4A70" w14:textId="77777777" w:rsidR="009173B4" w:rsidRDefault="009173B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5E9E1259" w:rsidR="00370673" w:rsidRPr="007B68B7" w:rsidRDefault="00066B4A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>POWERSHELL:</w:t>
          </w:r>
          <w:r w:rsidR="00C12002">
            <w:rPr>
              <w:rFonts w:ascii="Poppins" w:hAnsi="Poppins" w:cs="Poppins"/>
              <w:color w:val="0070C0"/>
              <w:sz w:val="20"/>
              <w:szCs w:val="16"/>
            </w:rPr>
            <w:t xml:space="preserve"> GESTIÓN DE DISCOS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</w:t>
          </w:r>
          <w:r w:rsidR="00C12002"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</w:t>
          </w:r>
          <w:r w:rsidR="005726B6">
            <w:rPr>
              <w:rFonts w:ascii="Poppins" w:hAnsi="Poppins" w:cs="Poppins"/>
              <w:color w:val="0070C0"/>
              <w:sz w:val="20"/>
              <w:szCs w:val="16"/>
            </w:rPr>
            <w:t>IMPLANTACIÓN DE SISTEMAS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CA0"/>
    <w:multiLevelType w:val="multilevel"/>
    <w:tmpl w:val="45622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4222B85"/>
    <w:multiLevelType w:val="hybridMultilevel"/>
    <w:tmpl w:val="FB28D4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26C4"/>
    <w:multiLevelType w:val="hybridMultilevel"/>
    <w:tmpl w:val="E34C7748"/>
    <w:lvl w:ilvl="0" w:tplc="0C0A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8CC"/>
    <w:multiLevelType w:val="hybridMultilevel"/>
    <w:tmpl w:val="1736FBF8"/>
    <w:lvl w:ilvl="0" w:tplc="1464B1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8E6839"/>
    <w:multiLevelType w:val="hybridMultilevel"/>
    <w:tmpl w:val="1B747B7A"/>
    <w:lvl w:ilvl="0" w:tplc="2C5046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2A00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0525ABB"/>
    <w:multiLevelType w:val="hybridMultilevel"/>
    <w:tmpl w:val="13785B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02190"/>
    <w:multiLevelType w:val="hybridMultilevel"/>
    <w:tmpl w:val="88022938"/>
    <w:lvl w:ilvl="0" w:tplc="2C5046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D2A00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87164A"/>
    <w:multiLevelType w:val="hybridMultilevel"/>
    <w:tmpl w:val="47448322"/>
    <w:lvl w:ilvl="0" w:tplc="2C504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D2A000"/>
      </w:rPr>
    </w:lvl>
    <w:lvl w:ilvl="1" w:tplc="2C5046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D2A000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D13CA2"/>
    <w:multiLevelType w:val="hybridMultilevel"/>
    <w:tmpl w:val="B61246E4"/>
    <w:lvl w:ilvl="0" w:tplc="2C5046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D2A000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6C1805"/>
    <w:multiLevelType w:val="hybridMultilevel"/>
    <w:tmpl w:val="412CA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F966693"/>
    <w:multiLevelType w:val="hybridMultilevel"/>
    <w:tmpl w:val="B9F2F8A2"/>
    <w:lvl w:ilvl="0" w:tplc="2C5046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2A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8A1CB5"/>
    <w:multiLevelType w:val="hybridMultilevel"/>
    <w:tmpl w:val="EEB8BD8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1C2EE6"/>
    <w:multiLevelType w:val="hybridMultilevel"/>
    <w:tmpl w:val="E300076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FF5196"/>
    <w:multiLevelType w:val="hybridMultilevel"/>
    <w:tmpl w:val="3DB84B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3649EF"/>
    <w:multiLevelType w:val="hybridMultilevel"/>
    <w:tmpl w:val="EAD0BB4E"/>
    <w:lvl w:ilvl="0" w:tplc="80D0144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3D450A7"/>
    <w:multiLevelType w:val="hybridMultilevel"/>
    <w:tmpl w:val="47B0B85C"/>
    <w:lvl w:ilvl="0" w:tplc="7D7C692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7403B6"/>
    <w:multiLevelType w:val="hybridMultilevel"/>
    <w:tmpl w:val="1472BE10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366A4"/>
    <w:multiLevelType w:val="hybridMultilevel"/>
    <w:tmpl w:val="C74C57BE"/>
    <w:lvl w:ilvl="0" w:tplc="2D1AA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46676A"/>
    <w:multiLevelType w:val="hybridMultilevel"/>
    <w:tmpl w:val="13E6E28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2AB583D"/>
    <w:multiLevelType w:val="hybridMultilevel"/>
    <w:tmpl w:val="0040D718"/>
    <w:lvl w:ilvl="0" w:tplc="0C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4D1D61"/>
    <w:multiLevelType w:val="hybridMultilevel"/>
    <w:tmpl w:val="A118A2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4" w15:restartNumberingAfterBreak="0">
    <w:nsid w:val="7D3772B8"/>
    <w:multiLevelType w:val="hybridMultilevel"/>
    <w:tmpl w:val="958233B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0B228A"/>
    <w:multiLevelType w:val="hybridMultilevel"/>
    <w:tmpl w:val="2208FFB0"/>
    <w:lvl w:ilvl="0" w:tplc="85F21CA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35"/>
  </w:num>
  <w:num w:numId="3">
    <w:abstractNumId w:val="27"/>
  </w:num>
  <w:num w:numId="4">
    <w:abstractNumId w:val="41"/>
  </w:num>
  <w:num w:numId="5">
    <w:abstractNumId w:val="31"/>
  </w:num>
  <w:num w:numId="6">
    <w:abstractNumId w:val="40"/>
  </w:num>
  <w:num w:numId="7">
    <w:abstractNumId w:val="15"/>
  </w:num>
  <w:num w:numId="8">
    <w:abstractNumId w:val="46"/>
  </w:num>
  <w:num w:numId="9">
    <w:abstractNumId w:val="43"/>
  </w:num>
  <w:num w:numId="10">
    <w:abstractNumId w:val="10"/>
  </w:num>
  <w:num w:numId="11">
    <w:abstractNumId w:val="33"/>
  </w:num>
  <w:num w:numId="12">
    <w:abstractNumId w:val="17"/>
  </w:num>
  <w:num w:numId="13">
    <w:abstractNumId w:val="13"/>
  </w:num>
  <w:num w:numId="14">
    <w:abstractNumId w:val="37"/>
  </w:num>
  <w:num w:numId="15">
    <w:abstractNumId w:val="20"/>
  </w:num>
  <w:num w:numId="16">
    <w:abstractNumId w:val="38"/>
  </w:num>
  <w:num w:numId="17">
    <w:abstractNumId w:val="22"/>
  </w:num>
  <w:num w:numId="18">
    <w:abstractNumId w:val="21"/>
  </w:num>
  <w:num w:numId="19">
    <w:abstractNumId w:val="9"/>
  </w:num>
  <w:num w:numId="20">
    <w:abstractNumId w:val="18"/>
  </w:num>
  <w:num w:numId="21">
    <w:abstractNumId w:val="34"/>
  </w:num>
  <w:num w:numId="22">
    <w:abstractNumId w:val="32"/>
  </w:num>
  <w:num w:numId="23">
    <w:abstractNumId w:val="12"/>
  </w:num>
  <w:num w:numId="24">
    <w:abstractNumId w:val="26"/>
  </w:num>
  <w:num w:numId="25">
    <w:abstractNumId w:val="5"/>
  </w:num>
  <w:num w:numId="26">
    <w:abstractNumId w:val="11"/>
  </w:num>
  <w:num w:numId="27">
    <w:abstractNumId w:val="8"/>
  </w:num>
  <w:num w:numId="28">
    <w:abstractNumId w:val="23"/>
  </w:num>
  <w:num w:numId="29">
    <w:abstractNumId w:val="7"/>
  </w:num>
  <w:num w:numId="30">
    <w:abstractNumId w:val="4"/>
  </w:num>
  <w:num w:numId="31">
    <w:abstractNumId w:val="16"/>
  </w:num>
  <w:num w:numId="32">
    <w:abstractNumId w:val="19"/>
  </w:num>
  <w:num w:numId="33">
    <w:abstractNumId w:val="36"/>
  </w:num>
  <w:num w:numId="34">
    <w:abstractNumId w:val="44"/>
  </w:num>
  <w:num w:numId="35">
    <w:abstractNumId w:val="6"/>
  </w:num>
  <w:num w:numId="36">
    <w:abstractNumId w:val="14"/>
  </w:num>
  <w:num w:numId="37">
    <w:abstractNumId w:val="42"/>
  </w:num>
  <w:num w:numId="38">
    <w:abstractNumId w:val="3"/>
  </w:num>
  <w:num w:numId="39">
    <w:abstractNumId w:val="1"/>
  </w:num>
  <w:num w:numId="40">
    <w:abstractNumId w:val="2"/>
  </w:num>
  <w:num w:numId="41">
    <w:abstractNumId w:val="24"/>
  </w:num>
  <w:num w:numId="42">
    <w:abstractNumId w:val="0"/>
  </w:num>
  <w:num w:numId="43">
    <w:abstractNumId w:val="28"/>
  </w:num>
  <w:num w:numId="44">
    <w:abstractNumId w:val="29"/>
  </w:num>
  <w:num w:numId="45">
    <w:abstractNumId w:val="39"/>
  </w:num>
  <w:num w:numId="46">
    <w:abstractNumId w:val="4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026C"/>
    <w:rsid w:val="000112D7"/>
    <w:rsid w:val="000147D1"/>
    <w:rsid w:val="000153FC"/>
    <w:rsid w:val="00021168"/>
    <w:rsid w:val="00021958"/>
    <w:rsid w:val="00023807"/>
    <w:rsid w:val="00023B8E"/>
    <w:rsid w:val="0002482E"/>
    <w:rsid w:val="000271D6"/>
    <w:rsid w:val="00031BC7"/>
    <w:rsid w:val="0003423F"/>
    <w:rsid w:val="000350D1"/>
    <w:rsid w:val="00036C1A"/>
    <w:rsid w:val="00041375"/>
    <w:rsid w:val="000424AF"/>
    <w:rsid w:val="00043121"/>
    <w:rsid w:val="00043DB0"/>
    <w:rsid w:val="00044D7F"/>
    <w:rsid w:val="00046E77"/>
    <w:rsid w:val="00050324"/>
    <w:rsid w:val="00050A42"/>
    <w:rsid w:val="000512A1"/>
    <w:rsid w:val="00053E14"/>
    <w:rsid w:val="00054235"/>
    <w:rsid w:val="00060BD0"/>
    <w:rsid w:val="00062D19"/>
    <w:rsid w:val="00064EFF"/>
    <w:rsid w:val="00066B4A"/>
    <w:rsid w:val="00067046"/>
    <w:rsid w:val="0006720B"/>
    <w:rsid w:val="000734F9"/>
    <w:rsid w:val="000747A0"/>
    <w:rsid w:val="0007582C"/>
    <w:rsid w:val="0007650E"/>
    <w:rsid w:val="00081708"/>
    <w:rsid w:val="00082817"/>
    <w:rsid w:val="000838F3"/>
    <w:rsid w:val="000838FE"/>
    <w:rsid w:val="00083C2F"/>
    <w:rsid w:val="0008595B"/>
    <w:rsid w:val="00092E70"/>
    <w:rsid w:val="00092EB6"/>
    <w:rsid w:val="00096877"/>
    <w:rsid w:val="0009797E"/>
    <w:rsid w:val="000A0150"/>
    <w:rsid w:val="000A01E3"/>
    <w:rsid w:val="000A0E35"/>
    <w:rsid w:val="000A157D"/>
    <w:rsid w:val="000A1D0C"/>
    <w:rsid w:val="000A47A3"/>
    <w:rsid w:val="000A66C0"/>
    <w:rsid w:val="000A6858"/>
    <w:rsid w:val="000A75AD"/>
    <w:rsid w:val="000B1809"/>
    <w:rsid w:val="000B5653"/>
    <w:rsid w:val="000C4DA7"/>
    <w:rsid w:val="000C4F0A"/>
    <w:rsid w:val="000C73C5"/>
    <w:rsid w:val="000D1086"/>
    <w:rsid w:val="000D2478"/>
    <w:rsid w:val="000D4C7C"/>
    <w:rsid w:val="000D5D37"/>
    <w:rsid w:val="000D790E"/>
    <w:rsid w:val="000E0516"/>
    <w:rsid w:val="000E053D"/>
    <w:rsid w:val="000E1174"/>
    <w:rsid w:val="000E3EC4"/>
    <w:rsid w:val="000E48AC"/>
    <w:rsid w:val="000E6010"/>
    <w:rsid w:val="000E63C9"/>
    <w:rsid w:val="000F0398"/>
    <w:rsid w:val="000F1E9E"/>
    <w:rsid w:val="00102742"/>
    <w:rsid w:val="00107BFB"/>
    <w:rsid w:val="00110417"/>
    <w:rsid w:val="00115456"/>
    <w:rsid w:val="00115573"/>
    <w:rsid w:val="00115B20"/>
    <w:rsid w:val="00115CB0"/>
    <w:rsid w:val="00115E11"/>
    <w:rsid w:val="00115E6E"/>
    <w:rsid w:val="00117AEB"/>
    <w:rsid w:val="00125A11"/>
    <w:rsid w:val="00130E9D"/>
    <w:rsid w:val="001323B1"/>
    <w:rsid w:val="00133CD2"/>
    <w:rsid w:val="00133F4F"/>
    <w:rsid w:val="00134F60"/>
    <w:rsid w:val="00137A37"/>
    <w:rsid w:val="00144326"/>
    <w:rsid w:val="00146738"/>
    <w:rsid w:val="00150A6D"/>
    <w:rsid w:val="00151A51"/>
    <w:rsid w:val="00151EF2"/>
    <w:rsid w:val="0015603B"/>
    <w:rsid w:val="00160883"/>
    <w:rsid w:val="001706CD"/>
    <w:rsid w:val="00170DA4"/>
    <w:rsid w:val="0017149F"/>
    <w:rsid w:val="00174678"/>
    <w:rsid w:val="00181990"/>
    <w:rsid w:val="00181EA9"/>
    <w:rsid w:val="00183C54"/>
    <w:rsid w:val="00184DD7"/>
    <w:rsid w:val="00185B35"/>
    <w:rsid w:val="00186B0A"/>
    <w:rsid w:val="0018733A"/>
    <w:rsid w:val="001927A8"/>
    <w:rsid w:val="0019326A"/>
    <w:rsid w:val="001963FC"/>
    <w:rsid w:val="00197549"/>
    <w:rsid w:val="001A0081"/>
    <w:rsid w:val="001A33C5"/>
    <w:rsid w:val="001A5182"/>
    <w:rsid w:val="001A526D"/>
    <w:rsid w:val="001B27AE"/>
    <w:rsid w:val="001B38E3"/>
    <w:rsid w:val="001B4393"/>
    <w:rsid w:val="001B705D"/>
    <w:rsid w:val="001C131E"/>
    <w:rsid w:val="001C2CF2"/>
    <w:rsid w:val="001C4249"/>
    <w:rsid w:val="001D0F6A"/>
    <w:rsid w:val="001D2882"/>
    <w:rsid w:val="001D45FD"/>
    <w:rsid w:val="001D565D"/>
    <w:rsid w:val="001F2BC8"/>
    <w:rsid w:val="001F5F6B"/>
    <w:rsid w:val="00200150"/>
    <w:rsid w:val="0020257A"/>
    <w:rsid w:val="00202BFA"/>
    <w:rsid w:val="00205902"/>
    <w:rsid w:val="00207299"/>
    <w:rsid w:val="002110EE"/>
    <w:rsid w:val="0021562A"/>
    <w:rsid w:val="00217148"/>
    <w:rsid w:val="00221D5B"/>
    <w:rsid w:val="00222334"/>
    <w:rsid w:val="00222375"/>
    <w:rsid w:val="002232DE"/>
    <w:rsid w:val="00224617"/>
    <w:rsid w:val="00226053"/>
    <w:rsid w:val="0022615D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3C85"/>
    <w:rsid w:val="00256666"/>
    <w:rsid w:val="002602DB"/>
    <w:rsid w:val="0026059D"/>
    <w:rsid w:val="002621C3"/>
    <w:rsid w:val="00263090"/>
    <w:rsid w:val="0027232F"/>
    <w:rsid w:val="00274F13"/>
    <w:rsid w:val="00277C86"/>
    <w:rsid w:val="00277E3C"/>
    <w:rsid w:val="00284348"/>
    <w:rsid w:val="00284945"/>
    <w:rsid w:val="00284C3C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B6F54"/>
    <w:rsid w:val="002C2944"/>
    <w:rsid w:val="002C2FE7"/>
    <w:rsid w:val="002C3933"/>
    <w:rsid w:val="002C6A00"/>
    <w:rsid w:val="002D000F"/>
    <w:rsid w:val="002D08A9"/>
    <w:rsid w:val="002D3F1C"/>
    <w:rsid w:val="002D4714"/>
    <w:rsid w:val="002E0066"/>
    <w:rsid w:val="002E2057"/>
    <w:rsid w:val="002E328F"/>
    <w:rsid w:val="002E3A85"/>
    <w:rsid w:val="002E45B3"/>
    <w:rsid w:val="002E4EFE"/>
    <w:rsid w:val="002E7470"/>
    <w:rsid w:val="002F1A6D"/>
    <w:rsid w:val="002F20ED"/>
    <w:rsid w:val="002F3FB3"/>
    <w:rsid w:val="002F51F5"/>
    <w:rsid w:val="002F5AE3"/>
    <w:rsid w:val="002F75CD"/>
    <w:rsid w:val="00301B0B"/>
    <w:rsid w:val="003036C5"/>
    <w:rsid w:val="003056AD"/>
    <w:rsid w:val="00305A97"/>
    <w:rsid w:val="00307AF8"/>
    <w:rsid w:val="003110C3"/>
    <w:rsid w:val="00311519"/>
    <w:rsid w:val="00312137"/>
    <w:rsid w:val="00312CC0"/>
    <w:rsid w:val="00313292"/>
    <w:rsid w:val="00316584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5507"/>
    <w:rsid w:val="0033762F"/>
    <w:rsid w:val="0034489F"/>
    <w:rsid w:val="003463B9"/>
    <w:rsid w:val="003509C5"/>
    <w:rsid w:val="00352E28"/>
    <w:rsid w:val="00353149"/>
    <w:rsid w:val="00353310"/>
    <w:rsid w:val="00353FD5"/>
    <w:rsid w:val="00360494"/>
    <w:rsid w:val="0036129D"/>
    <w:rsid w:val="00362063"/>
    <w:rsid w:val="0036249A"/>
    <w:rsid w:val="00362AD7"/>
    <w:rsid w:val="00366C7E"/>
    <w:rsid w:val="00370673"/>
    <w:rsid w:val="003710ED"/>
    <w:rsid w:val="00371685"/>
    <w:rsid w:val="00374968"/>
    <w:rsid w:val="00377EE0"/>
    <w:rsid w:val="00381430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5C2"/>
    <w:rsid w:val="003A37EF"/>
    <w:rsid w:val="003A39A1"/>
    <w:rsid w:val="003A50BA"/>
    <w:rsid w:val="003A53A2"/>
    <w:rsid w:val="003A75E4"/>
    <w:rsid w:val="003B0AD2"/>
    <w:rsid w:val="003B2C71"/>
    <w:rsid w:val="003B3866"/>
    <w:rsid w:val="003B4AE0"/>
    <w:rsid w:val="003B60EA"/>
    <w:rsid w:val="003B64C0"/>
    <w:rsid w:val="003B69AA"/>
    <w:rsid w:val="003C08A8"/>
    <w:rsid w:val="003C1798"/>
    <w:rsid w:val="003C2191"/>
    <w:rsid w:val="003C545B"/>
    <w:rsid w:val="003C6730"/>
    <w:rsid w:val="003C6D6A"/>
    <w:rsid w:val="003C768E"/>
    <w:rsid w:val="003D1726"/>
    <w:rsid w:val="003D3863"/>
    <w:rsid w:val="003E6BBD"/>
    <w:rsid w:val="003F4299"/>
    <w:rsid w:val="00402352"/>
    <w:rsid w:val="00403943"/>
    <w:rsid w:val="00405161"/>
    <w:rsid w:val="004053F6"/>
    <w:rsid w:val="00406F4C"/>
    <w:rsid w:val="004076FC"/>
    <w:rsid w:val="004110DE"/>
    <w:rsid w:val="004115E0"/>
    <w:rsid w:val="00411823"/>
    <w:rsid w:val="00411FB7"/>
    <w:rsid w:val="0041392C"/>
    <w:rsid w:val="00415685"/>
    <w:rsid w:val="00417334"/>
    <w:rsid w:val="0041768A"/>
    <w:rsid w:val="004229CE"/>
    <w:rsid w:val="0042374E"/>
    <w:rsid w:val="00423803"/>
    <w:rsid w:val="004244C3"/>
    <w:rsid w:val="004350E4"/>
    <w:rsid w:val="0044085A"/>
    <w:rsid w:val="00440D69"/>
    <w:rsid w:val="00442F7E"/>
    <w:rsid w:val="0044336A"/>
    <w:rsid w:val="004460CE"/>
    <w:rsid w:val="00446478"/>
    <w:rsid w:val="00447855"/>
    <w:rsid w:val="004501A8"/>
    <w:rsid w:val="00454578"/>
    <w:rsid w:val="00454B63"/>
    <w:rsid w:val="004571DD"/>
    <w:rsid w:val="00462287"/>
    <w:rsid w:val="00462DB0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2696"/>
    <w:rsid w:val="004835EC"/>
    <w:rsid w:val="00485D5A"/>
    <w:rsid w:val="00486252"/>
    <w:rsid w:val="004862CE"/>
    <w:rsid w:val="004870B6"/>
    <w:rsid w:val="004921C2"/>
    <w:rsid w:val="004A11A4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22DC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6275"/>
    <w:rsid w:val="005275F6"/>
    <w:rsid w:val="005308F9"/>
    <w:rsid w:val="0053372A"/>
    <w:rsid w:val="005341F2"/>
    <w:rsid w:val="005375C0"/>
    <w:rsid w:val="0054047A"/>
    <w:rsid w:val="00540903"/>
    <w:rsid w:val="00540FB1"/>
    <w:rsid w:val="00544872"/>
    <w:rsid w:val="005451AF"/>
    <w:rsid w:val="00554ECF"/>
    <w:rsid w:val="00556441"/>
    <w:rsid w:val="005576EA"/>
    <w:rsid w:val="0056050A"/>
    <w:rsid w:val="0056050B"/>
    <w:rsid w:val="005639EB"/>
    <w:rsid w:val="00564734"/>
    <w:rsid w:val="005654DC"/>
    <w:rsid w:val="005678D3"/>
    <w:rsid w:val="00567C90"/>
    <w:rsid w:val="00567CE1"/>
    <w:rsid w:val="00570A79"/>
    <w:rsid w:val="00571DCF"/>
    <w:rsid w:val="00572102"/>
    <w:rsid w:val="005726B6"/>
    <w:rsid w:val="00572CEE"/>
    <w:rsid w:val="00574AD7"/>
    <w:rsid w:val="00575A1B"/>
    <w:rsid w:val="0057729A"/>
    <w:rsid w:val="00581985"/>
    <w:rsid w:val="00587051"/>
    <w:rsid w:val="005926CC"/>
    <w:rsid w:val="00593686"/>
    <w:rsid w:val="00595A18"/>
    <w:rsid w:val="00596E02"/>
    <w:rsid w:val="005A4EA5"/>
    <w:rsid w:val="005A5A13"/>
    <w:rsid w:val="005A78EA"/>
    <w:rsid w:val="005B097C"/>
    <w:rsid w:val="005B147B"/>
    <w:rsid w:val="005C06AA"/>
    <w:rsid w:val="005C1111"/>
    <w:rsid w:val="005C3B74"/>
    <w:rsid w:val="005C3D46"/>
    <w:rsid w:val="005C5107"/>
    <w:rsid w:val="005C61AA"/>
    <w:rsid w:val="005C70C5"/>
    <w:rsid w:val="005D1610"/>
    <w:rsid w:val="005D377A"/>
    <w:rsid w:val="005D4B57"/>
    <w:rsid w:val="005D5AE0"/>
    <w:rsid w:val="005D6189"/>
    <w:rsid w:val="005E274E"/>
    <w:rsid w:val="005E3611"/>
    <w:rsid w:val="005F1BB0"/>
    <w:rsid w:val="005F34E9"/>
    <w:rsid w:val="005F604D"/>
    <w:rsid w:val="005F60A2"/>
    <w:rsid w:val="005F67C2"/>
    <w:rsid w:val="005F69DD"/>
    <w:rsid w:val="005F6EF9"/>
    <w:rsid w:val="005F7201"/>
    <w:rsid w:val="005F76C5"/>
    <w:rsid w:val="005F79B6"/>
    <w:rsid w:val="006013E8"/>
    <w:rsid w:val="0060286F"/>
    <w:rsid w:val="0061193B"/>
    <w:rsid w:val="00614B1F"/>
    <w:rsid w:val="00614CED"/>
    <w:rsid w:val="00616813"/>
    <w:rsid w:val="00620827"/>
    <w:rsid w:val="00621748"/>
    <w:rsid w:val="00623146"/>
    <w:rsid w:val="006241E4"/>
    <w:rsid w:val="006255C7"/>
    <w:rsid w:val="006327B2"/>
    <w:rsid w:val="006343F8"/>
    <w:rsid w:val="0063551D"/>
    <w:rsid w:val="00637058"/>
    <w:rsid w:val="00643C07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3B6A"/>
    <w:rsid w:val="006A4D7E"/>
    <w:rsid w:val="006A73C9"/>
    <w:rsid w:val="006B2F4D"/>
    <w:rsid w:val="006B4CF4"/>
    <w:rsid w:val="006B55A5"/>
    <w:rsid w:val="006C5333"/>
    <w:rsid w:val="006C575B"/>
    <w:rsid w:val="006D19A9"/>
    <w:rsid w:val="006D1C25"/>
    <w:rsid w:val="006D2B61"/>
    <w:rsid w:val="006D3181"/>
    <w:rsid w:val="006D4625"/>
    <w:rsid w:val="006D6141"/>
    <w:rsid w:val="006E0143"/>
    <w:rsid w:val="006E03F3"/>
    <w:rsid w:val="006E0922"/>
    <w:rsid w:val="006E2FF3"/>
    <w:rsid w:val="006E5716"/>
    <w:rsid w:val="006E57CC"/>
    <w:rsid w:val="006E698A"/>
    <w:rsid w:val="006F5E58"/>
    <w:rsid w:val="006F67DC"/>
    <w:rsid w:val="00700A08"/>
    <w:rsid w:val="00700EFB"/>
    <w:rsid w:val="00701701"/>
    <w:rsid w:val="00701E3F"/>
    <w:rsid w:val="00702D1E"/>
    <w:rsid w:val="0070361A"/>
    <w:rsid w:val="00704249"/>
    <w:rsid w:val="007048D6"/>
    <w:rsid w:val="00704F0E"/>
    <w:rsid w:val="007063FB"/>
    <w:rsid w:val="00712647"/>
    <w:rsid w:val="00712757"/>
    <w:rsid w:val="00713810"/>
    <w:rsid w:val="0071587B"/>
    <w:rsid w:val="00716C2F"/>
    <w:rsid w:val="00716CB1"/>
    <w:rsid w:val="0072006B"/>
    <w:rsid w:val="0072034D"/>
    <w:rsid w:val="00720CEA"/>
    <w:rsid w:val="00721CDE"/>
    <w:rsid w:val="00722681"/>
    <w:rsid w:val="007226E4"/>
    <w:rsid w:val="00724DC6"/>
    <w:rsid w:val="00725004"/>
    <w:rsid w:val="0072688F"/>
    <w:rsid w:val="0072746E"/>
    <w:rsid w:val="00727AB7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36D5D"/>
    <w:rsid w:val="00736E98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40B7"/>
    <w:rsid w:val="0077694F"/>
    <w:rsid w:val="0078008E"/>
    <w:rsid w:val="00780704"/>
    <w:rsid w:val="007807E2"/>
    <w:rsid w:val="00782BA6"/>
    <w:rsid w:val="00783A34"/>
    <w:rsid w:val="00784B9B"/>
    <w:rsid w:val="007857C3"/>
    <w:rsid w:val="00786D5D"/>
    <w:rsid w:val="00786EB8"/>
    <w:rsid w:val="00787884"/>
    <w:rsid w:val="00791E18"/>
    <w:rsid w:val="007A0F68"/>
    <w:rsid w:val="007A1298"/>
    <w:rsid w:val="007A270A"/>
    <w:rsid w:val="007A7358"/>
    <w:rsid w:val="007B0C9D"/>
    <w:rsid w:val="007B441C"/>
    <w:rsid w:val="007B68B7"/>
    <w:rsid w:val="007C013A"/>
    <w:rsid w:val="007C3565"/>
    <w:rsid w:val="007C6216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5AA9"/>
    <w:rsid w:val="007E7CFD"/>
    <w:rsid w:val="007F041A"/>
    <w:rsid w:val="007F3D64"/>
    <w:rsid w:val="00800D19"/>
    <w:rsid w:val="00804EEF"/>
    <w:rsid w:val="008105C2"/>
    <w:rsid w:val="0081154C"/>
    <w:rsid w:val="008134E6"/>
    <w:rsid w:val="00814269"/>
    <w:rsid w:val="00814E3D"/>
    <w:rsid w:val="00822551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6D02"/>
    <w:rsid w:val="0083768C"/>
    <w:rsid w:val="008377CB"/>
    <w:rsid w:val="008411BB"/>
    <w:rsid w:val="0084542C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ED1"/>
    <w:rsid w:val="00873DA3"/>
    <w:rsid w:val="00873F8A"/>
    <w:rsid w:val="00874177"/>
    <w:rsid w:val="00875D11"/>
    <w:rsid w:val="0087605E"/>
    <w:rsid w:val="0087632C"/>
    <w:rsid w:val="00876C72"/>
    <w:rsid w:val="00877ACD"/>
    <w:rsid w:val="00883396"/>
    <w:rsid w:val="00887494"/>
    <w:rsid w:val="008941AE"/>
    <w:rsid w:val="00896DAC"/>
    <w:rsid w:val="00897A4A"/>
    <w:rsid w:val="008A1395"/>
    <w:rsid w:val="008A3035"/>
    <w:rsid w:val="008A3AF3"/>
    <w:rsid w:val="008A45A3"/>
    <w:rsid w:val="008A6852"/>
    <w:rsid w:val="008A7790"/>
    <w:rsid w:val="008B1E5D"/>
    <w:rsid w:val="008B1FEE"/>
    <w:rsid w:val="008B38FF"/>
    <w:rsid w:val="008B3F0C"/>
    <w:rsid w:val="008C05EF"/>
    <w:rsid w:val="008C0B08"/>
    <w:rsid w:val="008C3788"/>
    <w:rsid w:val="008C39C3"/>
    <w:rsid w:val="008C5047"/>
    <w:rsid w:val="008C6437"/>
    <w:rsid w:val="008C6948"/>
    <w:rsid w:val="008C6CDC"/>
    <w:rsid w:val="008D2011"/>
    <w:rsid w:val="008D2422"/>
    <w:rsid w:val="008D29EA"/>
    <w:rsid w:val="008D337B"/>
    <w:rsid w:val="008D6C35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53AF"/>
    <w:rsid w:val="00916B16"/>
    <w:rsid w:val="009173B4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EE6"/>
    <w:rsid w:val="00943026"/>
    <w:rsid w:val="009450C3"/>
    <w:rsid w:val="00945E57"/>
    <w:rsid w:val="00946BB3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6EA1"/>
    <w:rsid w:val="00977F79"/>
    <w:rsid w:val="0098049E"/>
    <w:rsid w:val="00981724"/>
    <w:rsid w:val="00985E2E"/>
    <w:rsid w:val="00990095"/>
    <w:rsid w:val="009922CE"/>
    <w:rsid w:val="00992CB8"/>
    <w:rsid w:val="0099752F"/>
    <w:rsid w:val="009A107D"/>
    <w:rsid w:val="009A2EBF"/>
    <w:rsid w:val="009A387D"/>
    <w:rsid w:val="009B1B0D"/>
    <w:rsid w:val="009B20F1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163E"/>
    <w:rsid w:val="009E28EB"/>
    <w:rsid w:val="009E5777"/>
    <w:rsid w:val="009E7689"/>
    <w:rsid w:val="009F025C"/>
    <w:rsid w:val="009F386E"/>
    <w:rsid w:val="009F4331"/>
    <w:rsid w:val="009F5208"/>
    <w:rsid w:val="009F7C37"/>
    <w:rsid w:val="00A01298"/>
    <w:rsid w:val="00A01BB1"/>
    <w:rsid w:val="00A02CC8"/>
    <w:rsid w:val="00A048AA"/>
    <w:rsid w:val="00A1277D"/>
    <w:rsid w:val="00A13B96"/>
    <w:rsid w:val="00A14AF8"/>
    <w:rsid w:val="00A175A7"/>
    <w:rsid w:val="00A2053F"/>
    <w:rsid w:val="00A23AFA"/>
    <w:rsid w:val="00A240B6"/>
    <w:rsid w:val="00A25560"/>
    <w:rsid w:val="00A2779C"/>
    <w:rsid w:val="00A31B3E"/>
    <w:rsid w:val="00A322D1"/>
    <w:rsid w:val="00A37114"/>
    <w:rsid w:val="00A43050"/>
    <w:rsid w:val="00A430D3"/>
    <w:rsid w:val="00A43304"/>
    <w:rsid w:val="00A43569"/>
    <w:rsid w:val="00A43694"/>
    <w:rsid w:val="00A436D7"/>
    <w:rsid w:val="00A4467A"/>
    <w:rsid w:val="00A4564E"/>
    <w:rsid w:val="00A45C61"/>
    <w:rsid w:val="00A50D8F"/>
    <w:rsid w:val="00A532F3"/>
    <w:rsid w:val="00A53CCB"/>
    <w:rsid w:val="00A55510"/>
    <w:rsid w:val="00A55A79"/>
    <w:rsid w:val="00A6340C"/>
    <w:rsid w:val="00A7036C"/>
    <w:rsid w:val="00A731D9"/>
    <w:rsid w:val="00A74FBC"/>
    <w:rsid w:val="00A755FD"/>
    <w:rsid w:val="00A809A1"/>
    <w:rsid w:val="00A83D19"/>
    <w:rsid w:val="00A8489E"/>
    <w:rsid w:val="00A8623E"/>
    <w:rsid w:val="00A900B3"/>
    <w:rsid w:val="00A9128B"/>
    <w:rsid w:val="00A95243"/>
    <w:rsid w:val="00A95269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130A"/>
    <w:rsid w:val="00AC2444"/>
    <w:rsid w:val="00AC29F3"/>
    <w:rsid w:val="00AC5076"/>
    <w:rsid w:val="00AD51E8"/>
    <w:rsid w:val="00AD582B"/>
    <w:rsid w:val="00AD6F41"/>
    <w:rsid w:val="00AD7BFD"/>
    <w:rsid w:val="00AE206A"/>
    <w:rsid w:val="00AE21C5"/>
    <w:rsid w:val="00AE448A"/>
    <w:rsid w:val="00AE74AB"/>
    <w:rsid w:val="00AF28C0"/>
    <w:rsid w:val="00AF2B22"/>
    <w:rsid w:val="00AF5051"/>
    <w:rsid w:val="00AF7CB7"/>
    <w:rsid w:val="00B01C79"/>
    <w:rsid w:val="00B0250F"/>
    <w:rsid w:val="00B02D7B"/>
    <w:rsid w:val="00B03403"/>
    <w:rsid w:val="00B04D20"/>
    <w:rsid w:val="00B10E18"/>
    <w:rsid w:val="00B11386"/>
    <w:rsid w:val="00B11F2E"/>
    <w:rsid w:val="00B1456F"/>
    <w:rsid w:val="00B16423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3CCB"/>
    <w:rsid w:val="00B35D5F"/>
    <w:rsid w:val="00B40802"/>
    <w:rsid w:val="00B46341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21C"/>
    <w:rsid w:val="00B9033F"/>
    <w:rsid w:val="00B939AB"/>
    <w:rsid w:val="00B977A5"/>
    <w:rsid w:val="00BA058D"/>
    <w:rsid w:val="00BA0936"/>
    <w:rsid w:val="00BA4B9F"/>
    <w:rsid w:val="00BA7D65"/>
    <w:rsid w:val="00BB42D5"/>
    <w:rsid w:val="00BB50AD"/>
    <w:rsid w:val="00BB7DD6"/>
    <w:rsid w:val="00BB7F60"/>
    <w:rsid w:val="00BC025F"/>
    <w:rsid w:val="00BC03EB"/>
    <w:rsid w:val="00BC28A1"/>
    <w:rsid w:val="00BC3668"/>
    <w:rsid w:val="00BC6E90"/>
    <w:rsid w:val="00BC7330"/>
    <w:rsid w:val="00BD2179"/>
    <w:rsid w:val="00BD4BBD"/>
    <w:rsid w:val="00BD4C11"/>
    <w:rsid w:val="00BD4F4D"/>
    <w:rsid w:val="00BE203A"/>
    <w:rsid w:val="00BE7F7E"/>
    <w:rsid w:val="00BF053B"/>
    <w:rsid w:val="00BF2769"/>
    <w:rsid w:val="00BF2E90"/>
    <w:rsid w:val="00BF31C4"/>
    <w:rsid w:val="00C017C6"/>
    <w:rsid w:val="00C02B87"/>
    <w:rsid w:val="00C04709"/>
    <w:rsid w:val="00C054EE"/>
    <w:rsid w:val="00C12002"/>
    <w:rsid w:val="00C122FD"/>
    <w:rsid w:val="00C12441"/>
    <w:rsid w:val="00C12FA7"/>
    <w:rsid w:val="00C153DC"/>
    <w:rsid w:val="00C22587"/>
    <w:rsid w:val="00C2291C"/>
    <w:rsid w:val="00C234EF"/>
    <w:rsid w:val="00C2554A"/>
    <w:rsid w:val="00C2560A"/>
    <w:rsid w:val="00C26247"/>
    <w:rsid w:val="00C34802"/>
    <w:rsid w:val="00C36295"/>
    <w:rsid w:val="00C4086D"/>
    <w:rsid w:val="00C4166F"/>
    <w:rsid w:val="00C4247E"/>
    <w:rsid w:val="00C444A9"/>
    <w:rsid w:val="00C45435"/>
    <w:rsid w:val="00C4759D"/>
    <w:rsid w:val="00C5013D"/>
    <w:rsid w:val="00C53119"/>
    <w:rsid w:val="00C607F7"/>
    <w:rsid w:val="00C6115A"/>
    <w:rsid w:val="00C62679"/>
    <w:rsid w:val="00C63C7D"/>
    <w:rsid w:val="00C6536F"/>
    <w:rsid w:val="00C662BF"/>
    <w:rsid w:val="00C66FBC"/>
    <w:rsid w:val="00C66FEF"/>
    <w:rsid w:val="00C6789A"/>
    <w:rsid w:val="00C76817"/>
    <w:rsid w:val="00C77529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96607"/>
    <w:rsid w:val="00CA1368"/>
    <w:rsid w:val="00CA167C"/>
    <w:rsid w:val="00CA1896"/>
    <w:rsid w:val="00CA2188"/>
    <w:rsid w:val="00CA3C1F"/>
    <w:rsid w:val="00CA74F5"/>
    <w:rsid w:val="00CB2A30"/>
    <w:rsid w:val="00CB5B28"/>
    <w:rsid w:val="00CB617D"/>
    <w:rsid w:val="00CB751F"/>
    <w:rsid w:val="00CB7679"/>
    <w:rsid w:val="00CC3E3F"/>
    <w:rsid w:val="00CC4D15"/>
    <w:rsid w:val="00CD00D1"/>
    <w:rsid w:val="00CD2FDF"/>
    <w:rsid w:val="00CD4BF2"/>
    <w:rsid w:val="00CD53F5"/>
    <w:rsid w:val="00CD6526"/>
    <w:rsid w:val="00CD662B"/>
    <w:rsid w:val="00CD776A"/>
    <w:rsid w:val="00CE0EC1"/>
    <w:rsid w:val="00CE1A3F"/>
    <w:rsid w:val="00CE310D"/>
    <w:rsid w:val="00CF377B"/>
    <w:rsid w:val="00CF5371"/>
    <w:rsid w:val="00CF5F85"/>
    <w:rsid w:val="00CF6AF1"/>
    <w:rsid w:val="00CF7A9E"/>
    <w:rsid w:val="00D017A2"/>
    <w:rsid w:val="00D0210A"/>
    <w:rsid w:val="00D0323A"/>
    <w:rsid w:val="00D039AA"/>
    <w:rsid w:val="00D03B75"/>
    <w:rsid w:val="00D04578"/>
    <w:rsid w:val="00D04BBD"/>
    <w:rsid w:val="00D0559F"/>
    <w:rsid w:val="00D064B5"/>
    <w:rsid w:val="00D077E9"/>
    <w:rsid w:val="00D14F6D"/>
    <w:rsid w:val="00D20489"/>
    <w:rsid w:val="00D21F21"/>
    <w:rsid w:val="00D2373B"/>
    <w:rsid w:val="00D2571D"/>
    <w:rsid w:val="00D3275E"/>
    <w:rsid w:val="00D3469E"/>
    <w:rsid w:val="00D369FD"/>
    <w:rsid w:val="00D41411"/>
    <w:rsid w:val="00D41469"/>
    <w:rsid w:val="00D41F05"/>
    <w:rsid w:val="00D42CB7"/>
    <w:rsid w:val="00D4464C"/>
    <w:rsid w:val="00D44ED1"/>
    <w:rsid w:val="00D5166F"/>
    <w:rsid w:val="00D521DE"/>
    <w:rsid w:val="00D53D01"/>
    <w:rsid w:val="00D5413D"/>
    <w:rsid w:val="00D54C72"/>
    <w:rsid w:val="00D55C41"/>
    <w:rsid w:val="00D56A15"/>
    <w:rsid w:val="00D56A91"/>
    <w:rsid w:val="00D56E99"/>
    <w:rsid w:val="00D570A9"/>
    <w:rsid w:val="00D64D40"/>
    <w:rsid w:val="00D64D86"/>
    <w:rsid w:val="00D66DFA"/>
    <w:rsid w:val="00D70D02"/>
    <w:rsid w:val="00D7208C"/>
    <w:rsid w:val="00D72B3D"/>
    <w:rsid w:val="00D73968"/>
    <w:rsid w:val="00D74171"/>
    <w:rsid w:val="00D770C7"/>
    <w:rsid w:val="00D77145"/>
    <w:rsid w:val="00D81BB3"/>
    <w:rsid w:val="00D83937"/>
    <w:rsid w:val="00D83F36"/>
    <w:rsid w:val="00D84CCE"/>
    <w:rsid w:val="00D85361"/>
    <w:rsid w:val="00D85EE5"/>
    <w:rsid w:val="00D86945"/>
    <w:rsid w:val="00D87DA6"/>
    <w:rsid w:val="00D90290"/>
    <w:rsid w:val="00D9280C"/>
    <w:rsid w:val="00D92B17"/>
    <w:rsid w:val="00D93FD4"/>
    <w:rsid w:val="00D947CC"/>
    <w:rsid w:val="00DA0B46"/>
    <w:rsid w:val="00DA0F24"/>
    <w:rsid w:val="00DA1CA4"/>
    <w:rsid w:val="00DA3B13"/>
    <w:rsid w:val="00DA5F5A"/>
    <w:rsid w:val="00DA7BFC"/>
    <w:rsid w:val="00DB1DEC"/>
    <w:rsid w:val="00DB2EC4"/>
    <w:rsid w:val="00DB694C"/>
    <w:rsid w:val="00DB6C15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091E"/>
    <w:rsid w:val="00DF448E"/>
    <w:rsid w:val="00DF6BC9"/>
    <w:rsid w:val="00E00A32"/>
    <w:rsid w:val="00E01E04"/>
    <w:rsid w:val="00E04243"/>
    <w:rsid w:val="00E1067A"/>
    <w:rsid w:val="00E11E64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35772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05E1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87FCE"/>
    <w:rsid w:val="00E9349F"/>
    <w:rsid w:val="00E97023"/>
    <w:rsid w:val="00E97896"/>
    <w:rsid w:val="00EA1790"/>
    <w:rsid w:val="00EA2A48"/>
    <w:rsid w:val="00EA2F1B"/>
    <w:rsid w:val="00EA5071"/>
    <w:rsid w:val="00EA6995"/>
    <w:rsid w:val="00EA6D59"/>
    <w:rsid w:val="00EA79FF"/>
    <w:rsid w:val="00EB478D"/>
    <w:rsid w:val="00EB77F8"/>
    <w:rsid w:val="00EC2060"/>
    <w:rsid w:val="00EC4715"/>
    <w:rsid w:val="00EC6B43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6732"/>
    <w:rsid w:val="00EF7999"/>
    <w:rsid w:val="00EF79E1"/>
    <w:rsid w:val="00F02511"/>
    <w:rsid w:val="00F027BB"/>
    <w:rsid w:val="00F05734"/>
    <w:rsid w:val="00F11DCF"/>
    <w:rsid w:val="00F14539"/>
    <w:rsid w:val="00F162EA"/>
    <w:rsid w:val="00F21C46"/>
    <w:rsid w:val="00F22AB6"/>
    <w:rsid w:val="00F22D16"/>
    <w:rsid w:val="00F239B5"/>
    <w:rsid w:val="00F24D60"/>
    <w:rsid w:val="00F26659"/>
    <w:rsid w:val="00F315C6"/>
    <w:rsid w:val="00F322E8"/>
    <w:rsid w:val="00F4000E"/>
    <w:rsid w:val="00F41918"/>
    <w:rsid w:val="00F419F5"/>
    <w:rsid w:val="00F42963"/>
    <w:rsid w:val="00F44CBE"/>
    <w:rsid w:val="00F46634"/>
    <w:rsid w:val="00F47F61"/>
    <w:rsid w:val="00F52D27"/>
    <w:rsid w:val="00F54856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566D"/>
    <w:rsid w:val="00F90EB9"/>
    <w:rsid w:val="00F9690D"/>
    <w:rsid w:val="00FA2E95"/>
    <w:rsid w:val="00FA4624"/>
    <w:rsid w:val="00FA5F5B"/>
    <w:rsid w:val="00FA6882"/>
    <w:rsid w:val="00FB5259"/>
    <w:rsid w:val="00FB54C1"/>
    <w:rsid w:val="00FC00CF"/>
    <w:rsid w:val="00FC2744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6796"/>
    <w:rsid w:val="00FF6FAC"/>
    <w:rsid w:val="00FF717F"/>
    <w:rsid w:val="00FF742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  <w:style w:type="paragraph" w:customStyle="1" w:styleId="Default">
    <w:name w:val="Default"/>
    <w:rsid w:val="00976E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Descripcin">
    <w:name w:val="caption"/>
    <w:basedOn w:val="Normal"/>
    <w:next w:val="Normal"/>
    <w:uiPriority w:val="99"/>
    <w:unhideWhenUsed/>
    <w:rsid w:val="003B2C71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46</TotalTime>
  <Pages>6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22</cp:revision>
  <cp:lastPrinted>2022-09-26T11:16:00Z</cp:lastPrinted>
  <dcterms:created xsi:type="dcterms:W3CDTF">2022-12-13T19:56:00Z</dcterms:created>
  <dcterms:modified xsi:type="dcterms:W3CDTF">2022-12-14T12:53:00Z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